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660" w:firstRow="1" w:lastRow="1" w:firstColumn="0" w:lastColumn="0" w:noHBand="1" w:noVBand="1"/>
      </w:tblPr>
      <w:tblGrid>
        <w:gridCol w:w="3402"/>
        <w:gridCol w:w="3402"/>
        <w:gridCol w:w="1701"/>
        <w:gridCol w:w="1701"/>
      </w:tblGrid>
      <w:tr w:rsidR="00611DE1" w:rsidRPr="00963C49" w14:paraId="08054BD4" w14:textId="77777777" w:rsidTr="00EF30EA">
        <w:tc>
          <w:tcPr>
            <w:tcW w:w="3402" w:type="dxa"/>
          </w:tcPr>
          <w:p w14:paraId="7C0E8298" w14:textId="77777777" w:rsidR="00611DE1" w:rsidRPr="00963C49" w:rsidRDefault="00611DE1" w:rsidP="00EF30EA"/>
        </w:tc>
        <w:tc>
          <w:tcPr>
            <w:tcW w:w="3402" w:type="dxa"/>
          </w:tcPr>
          <w:p w14:paraId="53B50CF6" w14:textId="77777777" w:rsidR="00611DE1" w:rsidRPr="00963C49" w:rsidRDefault="00611DE1" w:rsidP="00EF30EA"/>
        </w:tc>
        <w:tc>
          <w:tcPr>
            <w:tcW w:w="1701" w:type="dxa"/>
            <w:shd w:val="clear" w:color="auto" w:fill="FFFFFF" w:themeFill="background1"/>
          </w:tcPr>
          <w:p w14:paraId="63BF0A10" w14:textId="77777777" w:rsidR="00611DE1" w:rsidRPr="00963C49" w:rsidRDefault="00611DE1" w:rsidP="00EF30EA"/>
        </w:tc>
        <w:tc>
          <w:tcPr>
            <w:tcW w:w="1701" w:type="dxa"/>
            <w:shd w:val="clear" w:color="auto" w:fill="FFFFFF" w:themeFill="background1"/>
            <w:vAlign w:val="center"/>
          </w:tcPr>
          <w:p w14:paraId="32F1F9B4" w14:textId="77777777" w:rsidR="00611DE1" w:rsidRPr="00963C49" w:rsidRDefault="00611DE1" w:rsidP="00EF30EA"/>
        </w:tc>
      </w:tr>
      <w:tr w:rsidR="00611DE1" w:rsidRPr="00963C49" w14:paraId="5191B322" w14:textId="77777777" w:rsidTr="00EF30EA">
        <w:tc>
          <w:tcPr>
            <w:tcW w:w="3402" w:type="dxa"/>
          </w:tcPr>
          <w:p w14:paraId="4E3ACAE6" w14:textId="77777777" w:rsidR="00611DE1" w:rsidRPr="00963C49" w:rsidRDefault="00611DE1" w:rsidP="00EF30EA"/>
        </w:tc>
        <w:tc>
          <w:tcPr>
            <w:tcW w:w="3402" w:type="dxa"/>
          </w:tcPr>
          <w:p w14:paraId="4086ACF3" w14:textId="77777777" w:rsidR="00611DE1" w:rsidRPr="00963C49" w:rsidRDefault="00611DE1" w:rsidP="00EF30EA"/>
        </w:tc>
        <w:tc>
          <w:tcPr>
            <w:tcW w:w="1701" w:type="dxa"/>
            <w:shd w:val="clear" w:color="auto" w:fill="FFFFFF" w:themeFill="background1"/>
          </w:tcPr>
          <w:p w14:paraId="09A5C67D" w14:textId="77777777" w:rsidR="00611DE1" w:rsidRPr="00963C49" w:rsidRDefault="00611DE1" w:rsidP="00EF30EA"/>
        </w:tc>
        <w:tc>
          <w:tcPr>
            <w:tcW w:w="1701" w:type="dxa"/>
            <w:shd w:val="clear" w:color="auto" w:fill="FFFFFF" w:themeFill="background1"/>
            <w:vAlign w:val="center"/>
          </w:tcPr>
          <w:p w14:paraId="37BC6594" w14:textId="77777777" w:rsidR="00611DE1" w:rsidRPr="00963C49" w:rsidRDefault="00611DE1" w:rsidP="00EF30EA"/>
        </w:tc>
      </w:tr>
      <w:tr w:rsidR="00B4361C" w:rsidRPr="00963C49" w14:paraId="14069C55" w14:textId="77777777" w:rsidTr="00EF30EA">
        <w:tc>
          <w:tcPr>
            <w:tcW w:w="3402" w:type="dxa"/>
          </w:tcPr>
          <w:p w14:paraId="5D920D6B" w14:textId="77777777" w:rsidR="00B4361C" w:rsidRPr="00963C49" w:rsidRDefault="00B4361C" w:rsidP="00EF30EA"/>
        </w:tc>
        <w:tc>
          <w:tcPr>
            <w:tcW w:w="3402" w:type="dxa"/>
          </w:tcPr>
          <w:p w14:paraId="4719BB8E" w14:textId="77777777" w:rsidR="00B4361C" w:rsidRPr="00963C49" w:rsidRDefault="00B4361C" w:rsidP="00EF30EA"/>
        </w:tc>
        <w:tc>
          <w:tcPr>
            <w:tcW w:w="1701" w:type="dxa"/>
            <w:shd w:val="clear" w:color="auto" w:fill="FFFFFF" w:themeFill="background1"/>
          </w:tcPr>
          <w:p w14:paraId="413D0FD3" w14:textId="77777777" w:rsidR="00B4361C" w:rsidRPr="00963C49" w:rsidRDefault="00B4361C" w:rsidP="00EF30EA"/>
        </w:tc>
        <w:tc>
          <w:tcPr>
            <w:tcW w:w="1701" w:type="dxa"/>
            <w:shd w:val="clear" w:color="auto" w:fill="FFFFFF" w:themeFill="background1"/>
            <w:vAlign w:val="center"/>
          </w:tcPr>
          <w:p w14:paraId="5E94F84D" w14:textId="77777777" w:rsidR="00B4361C" w:rsidRPr="00963C49" w:rsidRDefault="00B4361C" w:rsidP="00EF30EA"/>
        </w:tc>
      </w:tr>
      <w:tr w:rsidR="00B4361C" w:rsidRPr="00963C49" w14:paraId="5F06C1F6" w14:textId="77777777" w:rsidTr="00EF30EA">
        <w:tc>
          <w:tcPr>
            <w:tcW w:w="3402" w:type="dxa"/>
          </w:tcPr>
          <w:p w14:paraId="5CA8341B" w14:textId="77777777" w:rsidR="00B4361C" w:rsidRPr="00963C49" w:rsidRDefault="00B4361C" w:rsidP="00EF30EA"/>
        </w:tc>
        <w:tc>
          <w:tcPr>
            <w:tcW w:w="3402" w:type="dxa"/>
          </w:tcPr>
          <w:p w14:paraId="3BE3D7BC" w14:textId="77777777" w:rsidR="00B4361C" w:rsidRPr="00963C49" w:rsidRDefault="00B4361C" w:rsidP="00EF30EA"/>
        </w:tc>
        <w:tc>
          <w:tcPr>
            <w:tcW w:w="1701" w:type="dxa"/>
            <w:shd w:val="clear" w:color="auto" w:fill="FFFFFF" w:themeFill="background1"/>
          </w:tcPr>
          <w:p w14:paraId="2ED81EAA" w14:textId="77777777" w:rsidR="00B4361C" w:rsidRPr="00963C49" w:rsidRDefault="00B4361C" w:rsidP="00EF30EA"/>
        </w:tc>
        <w:tc>
          <w:tcPr>
            <w:tcW w:w="1701" w:type="dxa"/>
            <w:shd w:val="clear" w:color="auto" w:fill="FFFFFF" w:themeFill="background1"/>
            <w:vAlign w:val="center"/>
          </w:tcPr>
          <w:p w14:paraId="341D31A8" w14:textId="77777777" w:rsidR="00B4361C" w:rsidRPr="00963C49" w:rsidRDefault="00B4361C" w:rsidP="00EF30EA"/>
        </w:tc>
      </w:tr>
      <w:tr w:rsidR="00EF30EA" w:rsidRPr="00963C49" w14:paraId="175CEFA5" w14:textId="77777777" w:rsidTr="00440ED6">
        <w:tc>
          <w:tcPr>
            <w:tcW w:w="3402" w:type="dxa"/>
          </w:tcPr>
          <w:p w14:paraId="214BE298" w14:textId="77777777" w:rsidR="00EF30EA" w:rsidRPr="00963C49" w:rsidRDefault="00EF30EA" w:rsidP="00440ED6"/>
        </w:tc>
        <w:tc>
          <w:tcPr>
            <w:tcW w:w="3402" w:type="dxa"/>
          </w:tcPr>
          <w:p w14:paraId="7740AE18" w14:textId="77777777" w:rsidR="00EF30EA" w:rsidRPr="00963C49" w:rsidRDefault="00EF30EA" w:rsidP="00440ED6"/>
        </w:tc>
        <w:tc>
          <w:tcPr>
            <w:tcW w:w="3402" w:type="dxa"/>
            <w:gridSpan w:val="2"/>
          </w:tcPr>
          <w:p w14:paraId="0763B680" w14:textId="77777777" w:rsidR="00EF30EA" w:rsidRPr="00963C49" w:rsidRDefault="00EF30EA" w:rsidP="00440ED6"/>
        </w:tc>
      </w:tr>
      <w:tr w:rsidR="00B4361C" w:rsidRPr="00963C49" w14:paraId="6587795B" w14:textId="77777777" w:rsidTr="00EF30EA">
        <w:tc>
          <w:tcPr>
            <w:tcW w:w="3402" w:type="dxa"/>
          </w:tcPr>
          <w:p w14:paraId="636247AF" w14:textId="77777777" w:rsidR="00B4361C" w:rsidRPr="00963C49" w:rsidRDefault="00B4361C" w:rsidP="00EF30EA"/>
        </w:tc>
        <w:tc>
          <w:tcPr>
            <w:tcW w:w="3402" w:type="dxa"/>
          </w:tcPr>
          <w:p w14:paraId="4C64EDFF" w14:textId="77777777" w:rsidR="00B4361C" w:rsidRPr="00963C49" w:rsidRDefault="00B4361C" w:rsidP="00EF30EA"/>
        </w:tc>
        <w:tc>
          <w:tcPr>
            <w:tcW w:w="3402" w:type="dxa"/>
            <w:gridSpan w:val="2"/>
            <w:shd w:val="clear" w:color="auto" w:fill="FFFFFF" w:themeFill="background1"/>
          </w:tcPr>
          <w:p w14:paraId="570B3F47" w14:textId="77777777" w:rsidR="00B4361C" w:rsidRPr="00963C49" w:rsidRDefault="00B4361C" w:rsidP="00EF30EA"/>
        </w:tc>
      </w:tr>
      <w:tr w:rsidR="00B4361C" w:rsidRPr="00963C49" w14:paraId="1C5100BA" w14:textId="77777777" w:rsidTr="0054253F">
        <w:tc>
          <w:tcPr>
            <w:tcW w:w="3402" w:type="dxa"/>
          </w:tcPr>
          <w:p w14:paraId="19478DD9" w14:textId="77777777" w:rsidR="00B4361C" w:rsidRPr="00963C49" w:rsidRDefault="00B4361C" w:rsidP="00EF30EA"/>
        </w:tc>
        <w:tc>
          <w:tcPr>
            <w:tcW w:w="3402" w:type="dxa"/>
          </w:tcPr>
          <w:p w14:paraId="691985FC" w14:textId="77777777" w:rsidR="00B4361C" w:rsidRPr="00963C49" w:rsidRDefault="00B4361C" w:rsidP="00EF30EA"/>
        </w:tc>
        <w:tc>
          <w:tcPr>
            <w:tcW w:w="3402" w:type="dxa"/>
            <w:gridSpan w:val="2"/>
          </w:tcPr>
          <w:p w14:paraId="133611AE" w14:textId="77777777" w:rsidR="00B4361C" w:rsidRPr="00963C49" w:rsidRDefault="00B4361C" w:rsidP="00EF30EA"/>
        </w:tc>
      </w:tr>
      <w:tr w:rsidR="00B4361C" w:rsidRPr="00963C49" w14:paraId="1FC97398" w14:textId="77777777" w:rsidTr="0054253F">
        <w:tc>
          <w:tcPr>
            <w:tcW w:w="3402" w:type="dxa"/>
          </w:tcPr>
          <w:p w14:paraId="6A95A21B" w14:textId="77777777" w:rsidR="00B4361C" w:rsidRPr="00963C49" w:rsidRDefault="00B4361C" w:rsidP="00EF30EA"/>
        </w:tc>
        <w:tc>
          <w:tcPr>
            <w:tcW w:w="3402" w:type="dxa"/>
          </w:tcPr>
          <w:p w14:paraId="0978CB0A" w14:textId="77777777" w:rsidR="00B4361C" w:rsidRPr="00963C49" w:rsidRDefault="00B4361C" w:rsidP="00EF30EA"/>
        </w:tc>
        <w:tc>
          <w:tcPr>
            <w:tcW w:w="3402" w:type="dxa"/>
            <w:gridSpan w:val="2"/>
          </w:tcPr>
          <w:p w14:paraId="7A120151" w14:textId="77777777" w:rsidR="00B4361C" w:rsidRPr="00963C49" w:rsidRDefault="00B4361C" w:rsidP="00EF30EA"/>
        </w:tc>
      </w:tr>
      <w:tr w:rsidR="00EF30EA" w:rsidRPr="00963C49" w14:paraId="25310724" w14:textId="77777777" w:rsidTr="00EF30EA">
        <w:trPr>
          <w:trHeight w:val="1985"/>
        </w:trPr>
        <w:tc>
          <w:tcPr>
            <w:tcW w:w="10206" w:type="dxa"/>
            <w:gridSpan w:val="4"/>
            <w:shd w:val="clear" w:color="auto" w:fill="EC881D" w:themeFill="accent1"/>
            <w:vAlign w:val="center"/>
          </w:tcPr>
          <w:p w14:paraId="0E6448BE" w14:textId="77777777" w:rsidR="00EF30EA" w:rsidRPr="00963C49" w:rsidRDefault="006F20AE" w:rsidP="00EF30EA">
            <w:pPr>
              <w:jc w:val="center"/>
              <w:rPr>
                <w:color w:val="FFFFFF" w:themeColor="background1"/>
                <w:sz w:val="52"/>
              </w:rPr>
            </w:pPr>
            <w:r w:rsidRPr="00963C49">
              <w:rPr>
                <w:color w:val="FFFFFF" w:themeColor="background1"/>
                <w:sz w:val="52"/>
              </w:rPr>
              <w:t>PDC 1.2</w:t>
            </w:r>
          </w:p>
          <w:p w14:paraId="38474F2E" w14:textId="77777777" w:rsidR="008E62DD" w:rsidRPr="00963C49" w:rsidRDefault="00D446D3" w:rsidP="00EF30EA">
            <w:pPr>
              <w:jc w:val="center"/>
              <w:rPr>
                <w:color w:val="FFFFFF" w:themeColor="background1"/>
                <w:sz w:val="52"/>
              </w:rPr>
            </w:pPr>
            <w:r w:rsidRPr="00963C49">
              <w:rPr>
                <w:color w:val="FFFFFF" w:themeColor="background1"/>
                <w:sz w:val="52"/>
              </w:rPr>
              <w:t>User Guide</w:t>
            </w:r>
          </w:p>
          <w:p w14:paraId="22B56D5B" w14:textId="77777777" w:rsidR="00EF30EA" w:rsidRPr="00963C49" w:rsidRDefault="00EF30EA" w:rsidP="008E62DD">
            <w:pPr>
              <w:jc w:val="center"/>
            </w:pPr>
          </w:p>
        </w:tc>
      </w:tr>
      <w:tr w:rsidR="00B4361C" w:rsidRPr="00963C49" w14:paraId="6330FDC7" w14:textId="77777777" w:rsidTr="0054253F">
        <w:tc>
          <w:tcPr>
            <w:tcW w:w="3402" w:type="dxa"/>
          </w:tcPr>
          <w:p w14:paraId="64EBA3B4" w14:textId="77777777" w:rsidR="00B4361C" w:rsidRPr="00963C49" w:rsidRDefault="00B4361C" w:rsidP="00EF30EA"/>
        </w:tc>
        <w:tc>
          <w:tcPr>
            <w:tcW w:w="3402" w:type="dxa"/>
          </w:tcPr>
          <w:p w14:paraId="3EF41000" w14:textId="77777777" w:rsidR="00B4361C" w:rsidRPr="00963C49" w:rsidRDefault="00B4361C" w:rsidP="00EF30EA"/>
        </w:tc>
        <w:tc>
          <w:tcPr>
            <w:tcW w:w="3402" w:type="dxa"/>
            <w:gridSpan w:val="2"/>
          </w:tcPr>
          <w:p w14:paraId="3416A126" w14:textId="77777777" w:rsidR="00B4361C" w:rsidRPr="00963C49" w:rsidRDefault="00B4361C" w:rsidP="00EF30EA"/>
        </w:tc>
      </w:tr>
      <w:tr w:rsidR="00B4361C" w:rsidRPr="00963C49" w14:paraId="73DCC3E6" w14:textId="77777777" w:rsidTr="0054253F">
        <w:tc>
          <w:tcPr>
            <w:tcW w:w="3402" w:type="dxa"/>
          </w:tcPr>
          <w:p w14:paraId="6984A65D" w14:textId="77777777" w:rsidR="00B4361C" w:rsidRPr="00963C49" w:rsidRDefault="00B4361C" w:rsidP="00EF30EA"/>
        </w:tc>
        <w:tc>
          <w:tcPr>
            <w:tcW w:w="3402" w:type="dxa"/>
          </w:tcPr>
          <w:p w14:paraId="20EF2D48" w14:textId="77777777" w:rsidR="00B4361C" w:rsidRPr="00963C49" w:rsidRDefault="00B4361C" w:rsidP="00EF30EA"/>
        </w:tc>
        <w:tc>
          <w:tcPr>
            <w:tcW w:w="3402" w:type="dxa"/>
            <w:gridSpan w:val="2"/>
          </w:tcPr>
          <w:p w14:paraId="12A8E16D" w14:textId="77777777" w:rsidR="00B4361C" w:rsidRPr="00963C49" w:rsidRDefault="00B4361C" w:rsidP="00EF30EA"/>
        </w:tc>
      </w:tr>
      <w:tr w:rsidR="00B4361C" w:rsidRPr="00963C49" w14:paraId="4D348D58" w14:textId="77777777" w:rsidTr="0054253F">
        <w:tc>
          <w:tcPr>
            <w:tcW w:w="3402" w:type="dxa"/>
          </w:tcPr>
          <w:p w14:paraId="77543C52" w14:textId="77777777" w:rsidR="00B4361C" w:rsidRPr="00963C49" w:rsidRDefault="00B4361C" w:rsidP="00EF30EA"/>
        </w:tc>
        <w:tc>
          <w:tcPr>
            <w:tcW w:w="3402" w:type="dxa"/>
          </w:tcPr>
          <w:p w14:paraId="759B1A09" w14:textId="77777777" w:rsidR="00B4361C" w:rsidRPr="00963C49" w:rsidRDefault="00B4361C" w:rsidP="00EF30EA"/>
        </w:tc>
        <w:tc>
          <w:tcPr>
            <w:tcW w:w="3402" w:type="dxa"/>
            <w:gridSpan w:val="2"/>
          </w:tcPr>
          <w:p w14:paraId="5A42BC09" w14:textId="77777777" w:rsidR="00B4361C" w:rsidRPr="00963C49" w:rsidRDefault="00B4361C" w:rsidP="00EF30EA"/>
        </w:tc>
      </w:tr>
      <w:tr w:rsidR="00EF30EA" w:rsidRPr="00963C49" w14:paraId="4437109D" w14:textId="77777777" w:rsidTr="0054253F">
        <w:tc>
          <w:tcPr>
            <w:tcW w:w="3402" w:type="dxa"/>
          </w:tcPr>
          <w:p w14:paraId="741F4E45" w14:textId="77777777" w:rsidR="00EF30EA" w:rsidRPr="00963C49" w:rsidRDefault="00EF30EA" w:rsidP="00EF30EA"/>
        </w:tc>
        <w:tc>
          <w:tcPr>
            <w:tcW w:w="3402" w:type="dxa"/>
          </w:tcPr>
          <w:p w14:paraId="700A9D15" w14:textId="77777777" w:rsidR="00EF30EA" w:rsidRPr="00963C49" w:rsidRDefault="00EF30EA" w:rsidP="00EF30EA"/>
        </w:tc>
        <w:tc>
          <w:tcPr>
            <w:tcW w:w="3402" w:type="dxa"/>
            <w:gridSpan w:val="2"/>
          </w:tcPr>
          <w:p w14:paraId="62391DBF" w14:textId="77777777" w:rsidR="00EF30EA" w:rsidRPr="00963C49" w:rsidRDefault="00EF30EA" w:rsidP="00EF30EA"/>
        </w:tc>
      </w:tr>
      <w:tr w:rsidR="00B4361C" w:rsidRPr="00963C49" w14:paraId="4003FCE6" w14:textId="77777777" w:rsidTr="0054253F">
        <w:tc>
          <w:tcPr>
            <w:tcW w:w="3402" w:type="dxa"/>
          </w:tcPr>
          <w:p w14:paraId="0F8523EA" w14:textId="77777777" w:rsidR="00B4361C" w:rsidRPr="00963C49" w:rsidRDefault="00B4361C" w:rsidP="00EF30EA"/>
        </w:tc>
        <w:tc>
          <w:tcPr>
            <w:tcW w:w="3402" w:type="dxa"/>
          </w:tcPr>
          <w:p w14:paraId="01BF896D" w14:textId="77777777" w:rsidR="00B4361C" w:rsidRPr="00963C49" w:rsidRDefault="00B4361C" w:rsidP="00EF30EA"/>
        </w:tc>
        <w:tc>
          <w:tcPr>
            <w:tcW w:w="3402" w:type="dxa"/>
            <w:gridSpan w:val="2"/>
          </w:tcPr>
          <w:p w14:paraId="2C07BDAA" w14:textId="77777777" w:rsidR="00B4361C" w:rsidRPr="00963C49" w:rsidRDefault="00B4361C" w:rsidP="00EF30EA"/>
        </w:tc>
      </w:tr>
      <w:tr w:rsidR="002319E6" w:rsidRPr="00963C49" w14:paraId="44DEA255" w14:textId="77777777" w:rsidTr="0054253F">
        <w:tc>
          <w:tcPr>
            <w:tcW w:w="3402" w:type="dxa"/>
          </w:tcPr>
          <w:p w14:paraId="7409E1BD" w14:textId="77777777" w:rsidR="002319E6" w:rsidRPr="00963C49" w:rsidRDefault="002319E6" w:rsidP="00EF30EA"/>
        </w:tc>
        <w:tc>
          <w:tcPr>
            <w:tcW w:w="3402" w:type="dxa"/>
          </w:tcPr>
          <w:p w14:paraId="3A25F5DD" w14:textId="77777777" w:rsidR="002319E6" w:rsidRPr="00963C49" w:rsidRDefault="002319E6" w:rsidP="00EF30EA"/>
        </w:tc>
        <w:tc>
          <w:tcPr>
            <w:tcW w:w="3402" w:type="dxa"/>
            <w:gridSpan w:val="2"/>
          </w:tcPr>
          <w:p w14:paraId="5D55EFD5" w14:textId="77777777" w:rsidR="002319E6" w:rsidRPr="00963C49" w:rsidRDefault="002319E6" w:rsidP="00EF30EA"/>
        </w:tc>
      </w:tr>
      <w:tr w:rsidR="002319E6" w:rsidRPr="00963C49" w14:paraId="4B1EAF3B" w14:textId="77777777" w:rsidTr="0054253F">
        <w:tc>
          <w:tcPr>
            <w:tcW w:w="3402" w:type="dxa"/>
          </w:tcPr>
          <w:p w14:paraId="2C067C8F" w14:textId="77777777" w:rsidR="002319E6" w:rsidRPr="00963C49" w:rsidRDefault="002319E6" w:rsidP="00EF30EA"/>
        </w:tc>
        <w:tc>
          <w:tcPr>
            <w:tcW w:w="3402" w:type="dxa"/>
          </w:tcPr>
          <w:p w14:paraId="0FE54016" w14:textId="77777777" w:rsidR="002319E6" w:rsidRPr="00963C49" w:rsidRDefault="002319E6" w:rsidP="00EF30EA"/>
        </w:tc>
        <w:tc>
          <w:tcPr>
            <w:tcW w:w="3402" w:type="dxa"/>
            <w:gridSpan w:val="2"/>
          </w:tcPr>
          <w:p w14:paraId="68D84011" w14:textId="77777777" w:rsidR="002319E6" w:rsidRPr="00963C49" w:rsidRDefault="002319E6" w:rsidP="00EF30EA"/>
        </w:tc>
      </w:tr>
      <w:tr w:rsidR="00B4361C" w:rsidRPr="00963C49" w14:paraId="1AECEE5A" w14:textId="77777777" w:rsidTr="0054253F">
        <w:tc>
          <w:tcPr>
            <w:tcW w:w="3402" w:type="dxa"/>
          </w:tcPr>
          <w:p w14:paraId="73354937" w14:textId="77777777" w:rsidR="00B4361C" w:rsidRPr="00963C49" w:rsidRDefault="00B4361C" w:rsidP="00EF30EA"/>
        </w:tc>
        <w:tc>
          <w:tcPr>
            <w:tcW w:w="3402" w:type="dxa"/>
          </w:tcPr>
          <w:p w14:paraId="5E46BA91" w14:textId="77777777" w:rsidR="00B4361C" w:rsidRPr="00963C49" w:rsidRDefault="00B4361C" w:rsidP="00EF30EA"/>
        </w:tc>
        <w:tc>
          <w:tcPr>
            <w:tcW w:w="3402" w:type="dxa"/>
            <w:gridSpan w:val="2"/>
          </w:tcPr>
          <w:p w14:paraId="5A70229E" w14:textId="77777777" w:rsidR="00B4361C" w:rsidRPr="00963C49" w:rsidRDefault="00B4361C" w:rsidP="00EF30EA"/>
        </w:tc>
      </w:tr>
      <w:tr w:rsidR="00B4361C" w:rsidRPr="00963C49" w14:paraId="706AF625" w14:textId="77777777" w:rsidTr="0054253F">
        <w:tc>
          <w:tcPr>
            <w:tcW w:w="3402" w:type="dxa"/>
          </w:tcPr>
          <w:p w14:paraId="0E80BC34" w14:textId="77777777" w:rsidR="00B4361C" w:rsidRPr="00963C49" w:rsidRDefault="00B4361C" w:rsidP="00EF30EA"/>
        </w:tc>
        <w:tc>
          <w:tcPr>
            <w:tcW w:w="3402" w:type="dxa"/>
          </w:tcPr>
          <w:p w14:paraId="7BC0D1A2" w14:textId="77777777" w:rsidR="00B4361C" w:rsidRPr="00963C49" w:rsidRDefault="00B4361C" w:rsidP="00EF30EA"/>
        </w:tc>
        <w:tc>
          <w:tcPr>
            <w:tcW w:w="3402" w:type="dxa"/>
            <w:gridSpan w:val="2"/>
          </w:tcPr>
          <w:p w14:paraId="2F371D47" w14:textId="77777777" w:rsidR="00B4361C" w:rsidRPr="00963C49" w:rsidRDefault="00B4361C" w:rsidP="00EF30EA"/>
        </w:tc>
      </w:tr>
      <w:tr w:rsidR="00B4361C" w:rsidRPr="00963C49" w14:paraId="76F3A5B4" w14:textId="77777777" w:rsidTr="0054253F">
        <w:tc>
          <w:tcPr>
            <w:tcW w:w="3402" w:type="dxa"/>
          </w:tcPr>
          <w:p w14:paraId="5271E2F9" w14:textId="77777777" w:rsidR="00B4361C" w:rsidRPr="00963C49" w:rsidRDefault="00B4361C" w:rsidP="00EF30EA"/>
        </w:tc>
        <w:tc>
          <w:tcPr>
            <w:tcW w:w="3402" w:type="dxa"/>
          </w:tcPr>
          <w:p w14:paraId="761D5C45" w14:textId="77777777" w:rsidR="00B4361C" w:rsidRPr="00963C49" w:rsidRDefault="00B4361C" w:rsidP="00EF30EA"/>
        </w:tc>
        <w:tc>
          <w:tcPr>
            <w:tcW w:w="3402" w:type="dxa"/>
            <w:gridSpan w:val="2"/>
          </w:tcPr>
          <w:p w14:paraId="5F69BFE5" w14:textId="77777777" w:rsidR="00B4361C" w:rsidRPr="00963C49" w:rsidRDefault="00B4361C" w:rsidP="00EF30EA"/>
        </w:tc>
      </w:tr>
      <w:tr w:rsidR="00B4361C" w:rsidRPr="00963C49" w14:paraId="4B6A077C" w14:textId="77777777" w:rsidTr="0054253F">
        <w:tc>
          <w:tcPr>
            <w:tcW w:w="3402" w:type="dxa"/>
          </w:tcPr>
          <w:p w14:paraId="7C28F1B5" w14:textId="77777777" w:rsidR="00B4361C" w:rsidRPr="00963C49" w:rsidRDefault="00B4361C" w:rsidP="00EF30EA"/>
        </w:tc>
        <w:tc>
          <w:tcPr>
            <w:tcW w:w="3402" w:type="dxa"/>
          </w:tcPr>
          <w:p w14:paraId="49CDAEC1" w14:textId="77777777" w:rsidR="00B4361C" w:rsidRPr="00963C49" w:rsidRDefault="00B4361C" w:rsidP="00EF30EA"/>
        </w:tc>
        <w:tc>
          <w:tcPr>
            <w:tcW w:w="3402" w:type="dxa"/>
            <w:gridSpan w:val="2"/>
          </w:tcPr>
          <w:p w14:paraId="72B601A5" w14:textId="77777777" w:rsidR="00B4361C" w:rsidRPr="00963C49" w:rsidRDefault="00B4361C" w:rsidP="00EF30EA"/>
        </w:tc>
      </w:tr>
      <w:tr w:rsidR="00B4361C" w:rsidRPr="00963C49" w14:paraId="6DA9E330" w14:textId="77777777" w:rsidTr="0054253F">
        <w:tc>
          <w:tcPr>
            <w:tcW w:w="3402" w:type="dxa"/>
          </w:tcPr>
          <w:p w14:paraId="3DADF34B" w14:textId="77777777" w:rsidR="00B4361C" w:rsidRPr="00963C49" w:rsidRDefault="00B4361C" w:rsidP="00EF30EA">
            <w:pPr>
              <w:rPr>
                <w:color w:val="3C3C3B" w:themeColor="text2"/>
              </w:rPr>
            </w:pPr>
          </w:p>
        </w:tc>
        <w:tc>
          <w:tcPr>
            <w:tcW w:w="3402" w:type="dxa"/>
          </w:tcPr>
          <w:p w14:paraId="555B5684" w14:textId="77777777" w:rsidR="00B4361C" w:rsidRPr="00963C49" w:rsidRDefault="00B4361C" w:rsidP="00EF30EA">
            <w:pPr>
              <w:rPr>
                <w:color w:val="3C3C3B" w:themeColor="text2"/>
              </w:rPr>
            </w:pPr>
          </w:p>
        </w:tc>
        <w:tc>
          <w:tcPr>
            <w:tcW w:w="3402" w:type="dxa"/>
            <w:gridSpan w:val="2"/>
          </w:tcPr>
          <w:p w14:paraId="2C12F0BA" w14:textId="77777777" w:rsidR="00B4361C" w:rsidRPr="00963C49" w:rsidRDefault="00B4361C" w:rsidP="00EF30EA"/>
        </w:tc>
      </w:tr>
      <w:tr w:rsidR="001F453C" w:rsidRPr="00963C49" w14:paraId="74A8B1B0" w14:textId="77777777" w:rsidTr="00440ED6">
        <w:tc>
          <w:tcPr>
            <w:tcW w:w="6804" w:type="dxa"/>
            <w:gridSpan w:val="2"/>
          </w:tcPr>
          <w:p w14:paraId="297D9D8D" w14:textId="77777777" w:rsidR="001F453C" w:rsidRPr="00963C49" w:rsidRDefault="001F453C" w:rsidP="00EF30EA">
            <w:pPr>
              <w:rPr>
                <w:color w:val="3C3C3B" w:themeColor="text2"/>
              </w:rPr>
            </w:pPr>
          </w:p>
        </w:tc>
        <w:tc>
          <w:tcPr>
            <w:tcW w:w="3402" w:type="dxa"/>
            <w:gridSpan w:val="2"/>
          </w:tcPr>
          <w:p w14:paraId="53120077" w14:textId="77777777" w:rsidR="001F453C" w:rsidRPr="00963C49" w:rsidRDefault="001F453C" w:rsidP="00EF30EA"/>
        </w:tc>
      </w:tr>
      <w:tr w:rsidR="00B4361C" w:rsidRPr="00963C49" w14:paraId="2DFF5633" w14:textId="77777777" w:rsidTr="0054253F">
        <w:tc>
          <w:tcPr>
            <w:tcW w:w="3402" w:type="dxa"/>
          </w:tcPr>
          <w:p w14:paraId="06B5B2B0" w14:textId="77777777" w:rsidR="00B4361C" w:rsidRPr="00963C49" w:rsidRDefault="00B4361C" w:rsidP="00EF30EA">
            <w:pPr>
              <w:rPr>
                <w:color w:val="3C3C3B" w:themeColor="text2"/>
              </w:rPr>
            </w:pPr>
          </w:p>
        </w:tc>
        <w:tc>
          <w:tcPr>
            <w:tcW w:w="3402" w:type="dxa"/>
          </w:tcPr>
          <w:p w14:paraId="0394C642" w14:textId="77777777" w:rsidR="00B4361C" w:rsidRPr="00963C49" w:rsidRDefault="00B4361C" w:rsidP="00EF30EA">
            <w:pPr>
              <w:rPr>
                <w:color w:val="3C3C3B" w:themeColor="text2"/>
              </w:rPr>
            </w:pPr>
          </w:p>
        </w:tc>
        <w:tc>
          <w:tcPr>
            <w:tcW w:w="3402" w:type="dxa"/>
            <w:gridSpan w:val="2"/>
          </w:tcPr>
          <w:p w14:paraId="7D868DEA" w14:textId="77777777" w:rsidR="00B4361C" w:rsidRPr="00963C49" w:rsidRDefault="00B4361C" w:rsidP="00EF30EA"/>
        </w:tc>
      </w:tr>
      <w:tr w:rsidR="001F453C" w:rsidRPr="00963C49" w14:paraId="5E9E68FD" w14:textId="77777777" w:rsidTr="00440ED6">
        <w:tc>
          <w:tcPr>
            <w:tcW w:w="6804" w:type="dxa"/>
            <w:gridSpan w:val="2"/>
          </w:tcPr>
          <w:p w14:paraId="379AB6AC" w14:textId="77777777" w:rsidR="001F453C" w:rsidRPr="00963C49" w:rsidRDefault="001F453C" w:rsidP="003E31DC">
            <w:pPr>
              <w:rPr>
                <w:color w:val="3C3C3B" w:themeColor="text2"/>
              </w:rPr>
            </w:pPr>
          </w:p>
        </w:tc>
        <w:tc>
          <w:tcPr>
            <w:tcW w:w="3402" w:type="dxa"/>
            <w:gridSpan w:val="2"/>
          </w:tcPr>
          <w:p w14:paraId="455EBDA6" w14:textId="77777777" w:rsidR="001F453C" w:rsidRPr="00963C49" w:rsidRDefault="001F453C" w:rsidP="00EF30EA"/>
        </w:tc>
      </w:tr>
      <w:tr w:rsidR="00B4361C" w:rsidRPr="00963C49" w14:paraId="0DABA190" w14:textId="77777777" w:rsidTr="0054253F">
        <w:trPr>
          <w:trHeight w:hRule="exact" w:val="1134"/>
        </w:trPr>
        <w:tc>
          <w:tcPr>
            <w:tcW w:w="3402" w:type="dxa"/>
            <w:vAlign w:val="bottom"/>
          </w:tcPr>
          <w:p w14:paraId="7E2E8A06" w14:textId="77777777" w:rsidR="00B4361C" w:rsidRPr="00963C49" w:rsidRDefault="00B4361C" w:rsidP="00EF30EA"/>
        </w:tc>
        <w:tc>
          <w:tcPr>
            <w:tcW w:w="3402" w:type="dxa"/>
          </w:tcPr>
          <w:p w14:paraId="5A71F965" w14:textId="77777777" w:rsidR="00B4361C" w:rsidRPr="00963C49" w:rsidRDefault="00B4361C" w:rsidP="00EF30EA"/>
        </w:tc>
        <w:tc>
          <w:tcPr>
            <w:tcW w:w="3402" w:type="dxa"/>
            <w:gridSpan w:val="2"/>
          </w:tcPr>
          <w:p w14:paraId="61798336" w14:textId="77777777" w:rsidR="00B4361C" w:rsidRPr="00963C49" w:rsidRDefault="00B4361C" w:rsidP="00EF30EA"/>
        </w:tc>
      </w:tr>
    </w:tbl>
    <w:p w14:paraId="0C61B6DB" w14:textId="77777777" w:rsidR="009D5BE4" w:rsidRPr="00963C49" w:rsidRDefault="009D5BE4" w:rsidP="00EF30EA">
      <w:pPr>
        <w:pStyle w:val="TableBody"/>
        <w:spacing w:before="0" w:after="0"/>
        <w:rPr>
          <w:sz w:val="8"/>
        </w:rPr>
        <w:sectPr w:rsidR="009D5BE4" w:rsidRPr="00963C49" w:rsidSect="00EF30EA">
          <w:pgSz w:w="11906" w:h="16838"/>
          <w:pgMar w:top="227" w:right="567" w:bottom="227" w:left="1134" w:header="720" w:footer="720" w:gutter="0"/>
          <w:cols w:space="720"/>
        </w:sectPr>
      </w:pPr>
    </w:p>
    <w:p w14:paraId="1BB0A31D" w14:textId="77777777" w:rsidR="007B4EBA" w:rsidRPr="00963C49" w:rsidRDefault="007B4EBA" w:rsidP="007B4EBA">
      <w:pPr>
        <w:spacing w:before="0" w:after="0" w:line="240" w:lineRule="auto"/>
        <w:rPr>
          <w:b/>
        </w:rPr>
      </w:pPr>
      <w:r w:rsidRPr="00963C49">
        <w:rPr>
          <w:b/>
        </w:rPr>
        <w:lastRenderedPageBreak/>
        <w:t>DOCUMENT PREPARATION INFORMATION</w:t>
      </w:r>
    </w:p>
    <w:tbl>
      <w:tblPr>
        <w:tblW w:w="9180" w:type="dxa"/>
        <w:tblInd w:w="108" w:type="dxa"/>
        <w:tblLayout w:type="fixed"/>
        <w:tblLook w:val="0000" w:firstRow="0" w:lastRow="0" w:firstColumn="0" w:lastColumn="0" w:noHBand="0" w:noVBand="0"/>
      </w:tblPr>
      <w:tblGrid>
        <w:gridCol w:w="2268"/>
        <w:gridCol w:w="1944"/>
        <w:gridCol w:w="1884"/>
        <w:gridCol w:w="1701"/>
        <w:gridCol w:w="1383"/>
      </w:tblGrid>
      <w:tr w:rsidR="007B4EBA" w:rsidRPr="00963C49" w14:paraId="3F4C0447" w14:textId="77777777" w:rsidTr="004C1E10">
        <w:trPr>
          <w:cantSplit/>
        </w:trPr>
        <w:tc>
          <w:tcPr>
            <w:tcW w:w="2268" w:type="dxa"/>
            <w:tcBorders>
              <w:top w:val="single" w:sz="6" w:space="0" w:color="auto"/>
              <w:left w:val="single" w:sz="6" w:space="0" w:color="auto"/>
              <w:right w:val="single" w:sz="6" w:space="0" w:color="auto"/>
            </w:tcBorders>
          </w:tcPr>
          <w:p w14:paraId="626E41CF" w14:textId="77777777" w:rsidR="007B4EBA" w:rsidRPr="00963C49" w:rsidRDefault="007B4EBA" w:rsidP="00A07741">
            <w:pPr>
              <w:spacing w:before="0" w:after="0" w:line="240" w:lineRule="auto"/>
              <w:jc w:val="center"/>
              <w:rPr>
                <w:b/>
              </w:rPr>
            </w:pPr>
            <w:r w:rsidRPr="00963C49">
              <w:rPr>
                <w:b/>
              </w:rPr>
              <w:t>PROJECT NAME</w:t>
            </w:r>
          </w:p>
        </w:tc>
        <w:tc>
          <w:tcPr>
            <w:tcW w:w="1944" w:type="dxa"/>
            <w:tcBorders>
              <w:top w:val="single" w:sz="6" w:space="0" w:color="auto"/>
              <w:left w:val="single" w:sz="6" w:space="0" w:color="auto"/>
              <w:right w:val="single" w:sz="6" w:space="0" w:color="auto"/>
            </w:tcBorders>
          </w:tcPr>
          <w:p w14:paraId="3ADF9DD5" w14:textId="77777777" w:rsidR="007B4EBA" w:rsidRPr="00963C49" w:rsidRDefault="007B4EBA" w:rsidP="00A07741">
            <w:pPr>
              <w:spacing w:before="0" w:after="0" w:line="240" w:lineRule="auto"/>
              <w:jc w:val="center"/>
              <w:rPr>
                <w:b/>
              </w:rPr>
            </w:pPr>
            <w:r w:rsidRPr="00963C49">
              <w:rPr>
                <w:b/>
              </w:rPr>
              <w:t>PREPARED BY (PRINT)</w:t>
            </w:r>
          </w:p>
        </w:tc>
        <w:tc>
          <w:tcPr>
            <w:tcW w:w="1884" w:type="dxa"/>
            <w:tcBorders>
              <w:top w:val="single" w:sz="6" w:space="0" w:color="auto"/>
              <w:left w:val="single" w:sz="6" w:space="0" w:color="auto"/>
              <w:right w:val="single" w:sz="6" w:space="0" w:color="auto"/>
            </w:tcBorders>
          </w:tcPr>
          <w:p w14:paraId="2FB6C2FB" w14:textId="77777777" w:rsidR="007B4EBA" w:rsidRPr="00963C49" w:rsidRDefault="007B4EBA" w:rsidP="00A07741">
            <w:pPr>
              <w:spacing w:before="0" w:after="0" w:line="240" w:lineRule="auto"/>
              <w:jc w:val="center"/>
              <w:rPr>
                <w:b/>
              </w:rPr>
            </w:pPr>
            <w:r w:rsidRPr="00963C49">
              <w:rPr>
                <w:b/>
              </w:rPr>
              <w:t>SIGNATURE</w:t>
            </w:r>
          </w:p>
        </w:tc>
        <w:tc>
          <w:tcPr>
            <w:tcW w:w="1701" w:type="dxa"/>
            <w:tcBorders>
              <w:top w:val="single" w:sz="6" w:space="0" w:color="auto"/>
              <w:left w:val="single" w:sz="6" w:space="0" w:color="auto"/>
              <w:right w:val="single" w:sz="6" w:space="0" w:color="auto"/>
            </w:tcBorders>
          </w:tcPr>
          <w:p w14:paraId="1162DF6B" w14:textId="77777777" w:rsidR="007B4EBA" w:rsidRPr="00963C49" w:rsidRDefault="007B4EBA" w:rsidP="00A07741">
            <w:pPr>
              <w:spacing w:before="0" w:after="0" w:line="240" w:lineRule="auto"/>
              <w:jc w:val="center"/>
              <w:rPr>
                <w:b/>
              </w:rPr>
            </w:pPr>
            <w:r w:rsidRPr="00963C49">
              <w:rPr>
                <w:b/>
              </w:rPr>
              <w:t>DATE PREPARED</w:t>
            </w:r>
          </w:p>
        </w:tc>
        <w:tc>
          <w:tcPr>
            <w:tcW w:w="1383" w:type="dxa"/>
            <w:tcBorders>
              <w:top w:val="single" w:sz="6" w:space="0" w:color="auto"/>
              <w:left w:val="single" w:sz="6" w:space="0" w:color="auto"/>
              <w:right w:val="single" w:sz="6" w:space="0" w:color="auto"/>
            </w:tcBorders>
          </w:tcPr>
          <w:p w14:paraId="1921C33F" w14:textId="77777777" w:rsidR="007B4EBA" w:rsidRPr="00963C49" w:rsidRDefault="007B4EBA" w:rsidP="00A07741">
            <w:pPr>
              <w:spacing w:before="0" w:after="0" w:line="240" w:lineRule="auto"/>
              <w:jc w:val="center"/>
              <w:rPr>
                <w:b/>
              </w:rPr>
            </w:pPr>
            <w:r w:rsidRPr="00963C49">
              <w:rPr>
                <w:b/>
              </w:rPr>
              <w:t>DOCUMENT ID</w:t>
            </w:r>
          </w:p>
        </w:tc>
      </w:tr>
      <w:tr w:rsidR="007B4EBA" w:rsidRPr="00963C49" w14:paraId="0070822D" w14:textId="77777777" w:rsidTr="004C1E10">
        <w:trPr>
          <w:cantSplit/>
        </w:trPr>
        <w:tc>
          <w:tcPr>
            <w:tcW w:w="2268" w:type="dxa"/>
            <w:tcBorders>
              <w:left w:val="single" w:sz="6" w:space="0" w:color="auto"/>
              <w:bottom w:val="single" w:sz="6" w:space="0" w:color="auto"/>
              <w:right w:val="single" w:sz="6" w:space="0" w:color="auto"/>
            </w:tcBorders>
          </w:tcPr>
          <w:p w14:paraId="624D0111" w14:textId="77777777" w:rsidR="007B4EBA" w:rsidRPr="00963C49" w:rsidRDefault="00524634" w:rsidP="00A07741">
            <w:pPr>
              <w:spacing w:before="0" w:after="0" w:line="240" w:lineRule="auto"/>
              <w:jc w:val="center"/>
            </w:pPr>
            <w:r w:rsidRPr="00963C49">
              <w:t>PDC</w:t>
            </w:r>
          </w:p>
        </w:tc>
        <w:tc>
          <w:tcPr>
            <w:tcW w:w="1944" w:type="dxa"/>
            <w:tcBorders>
              <w:left w:val="single" w:sz="6" w:space="0" w:color="auto"/>
              <w:bottom w:val="single" w:sz="6" w:space="0" w:color="auto"/>
              <w:right w:val="single" w:sz="6" w:space="0" w:color="auto"/>
            </w:tcBorders>
          </w:tcPr>
          <w:p w14:paraId="3F2ECAE2" w14:textId="77777777" w:rsidR="007B4EBA" w:rsidRPr="00963C49" w:rsidRDefault="007B4EBA" w:rsidP="00A07741">
            <w:pPr>
              <w:spacing w:before="0" w:after="0" w:line="240" w:lineRule="auto"/>
              <w:jc w:val="center"/>
            </w:pPr>
          </w:p>
        </w:tc>
        <w:tc>
          <w:tcPr>
            <w:tcW w:w="1884" w:type="dxa"/>
            <w:tcBorders>
              <w:left w:val="single" w:sz="6" w:space="0" w:color="auto"/>
              <w:bottom w:val="single" w:sz="6" w:space="0" w:color="auto"/>
              <w:right w:val="single" w:sz="6" w:space="0" w:color="auto"/>
            </w:tcBorders>
          </w:tcPr>
          <w:p w14:paraId="012A148D" w14:textId="77777777" w:rsidR="007B4EBA" w:rsidRPr="00963C49" w:rsidRDefault="007B4EBA" w:rsidP="00A07741">
            <w:pPr>
              <w:spacing w:before="0" w:after="0" w:line="240" w:lineRule="auto"/>
              <w:jc w:val="center"/>
            </w:pPr>
          </w:p>
        </w:tc>
        <w:tc>
          <w:tcPr>
            <w:tcW w:w="1701" w:type="dxa"/>
            <w:tcBorders>
              <w:left w:val="single" w:sz="6" w:space="0" w:color="auto"/>
              <w:bottom w:val="single" w:sz="6" w:space="0" w:color="auto"/>
              <w:right w:val="single" w:sz="6" w:space="0" w:color="auto"/>
            </w:tcBorders>
          </w:tcPr>
          <w:p w14:paraId="46630D89" w14:textId="77777777" w:rsidR="007B4EBA" w:rsidRPr="00963C49" w:rsidRDefault="0028347F" w:rsidP="00A07741">
            <w:pPr>
              <w:spacing w:before="0" w:after="0" w:line="240" w:lineRule="auto"/>
              <w:jc w:val="center"/>
            </w:pPr>
            <w:r>
              <w:fldChar w:fldCharType="begin"/>
            </w:r>
            <w:r>
              <w:instrText xml:space="preserve"> DOCPROPERTY  LastSavedTime  \* MERGEFORMAT </w:instrText>
            </w:r>
            <w:r>
              <w:fldChar w:fldCharType="separate"/>
            </w:r>
            <w:r w:rsidR="00F00BE8" w:rsidRPr="00963C49">
              <w:t>28.2.2017 13:38</w:t>
            </w:r>
            <w:r>
              <w:fldChar w:fldCharType="end"/>
            </w:r>
          </w:p>
        </w:tc>
        <w:tc>
          <w:tcPr>
            <w:tcW w:w="1383" w:type="dxa"/>
            <w:tcBorders>
              <w:left w:val="single" w:sz="6" w:space="0" w:color="auto"/>
              <w:bottom w:val="single" w:sz="6" w:space="0" w:color="auto"/>
              <w:right w:val="single" w:sz="6" w:space="0" w:color="auto"/>
            </w:tcBorders>
          </w:tcPr>
          <w:p w14:paraId="610B0FF8" w14:textId="77777777" w:rsidR="007B4EBA" w:rsidRPr="00963C49" w:rsidRDefault="007B4EBA" w:rsidP="00A07741">
            <w:pPr>
              <w:spacing w:before="0" w:after="0" w:line="240" w:lineRule="auto"/>
              <w:jc w:val="center"/>
            </w:pPr>
          </w:p>
        </w:tc>
      </w:tr>
    </w:tbl>
    <w:p w14:paraId="773EAD18" w14:textId="77777777" w:rsidR="007B4EBA" w:rsidRPr="00963C49" w:rsidRDefault="007B4EBA" w:rsidP="007B4EBA">
      <w:pPr>
        <w:spacing w:before="0" w:after="0" w:line="240" w:lineRule="auto"/>
        <w:rPr>
          <w:b/>
        </w:rPr>
      </w:pPr>
    </w:p>
    <w:p w14:paraId="3A836D21" w14:textId="77777777" w:rsidR="00E629D1" w:rsidRPr="00963C49" w:rsidRDefault="00E629D1" w:rsidP="007B4EBA">
      <w:pPr>
        <w:spacing w:before="0" w:after="0" w:line="240" w:lineRule="auto"/>
        <w:rPr>
          <w:b/>
        </w:rPr>
      </w:pPr>
    </w:p>
    <w:p w14:paraId="5EFE504C" w14:textId="77777777" w:rsidR="007B4EBA" w:rsidRPr="00963C49" w:rsidRDefault="007B4EBA" w:rsidP="007B4EBA">
      <w:pPr>
        <w:spacing w:before="0" w:after="0" w:line="240" w:lineRule="auto"/>
        <w:rPr>
          <w:b/>
        </w:rPr>
      </w:pPr>
      <w:r w:rsidRPr="00963C49">
        <w:rPr>
          <w:b/>
        </w:rPr>
        <w:t>CUSTOMER INFORMATION</w:t>
      </w:r>
    </w:p>
    <w:tbl>
      <w:tblPr>
        <w:tblW w:w="9180" w:type="dxa"/>
        <w:tblInd w:w="108" w:type="dxa"/>
        <w:tblLayout w:type="fixed"/>
        <w:tblLook w:val="0000" w:firstRow="0" w:lastRow="0" w:firstColumn="0" w:lastColumn="0" w:noHBand="0" w:noVBand="0"/>
      </w:tblPr>
      <w:tblGrid>
        <w:gridCol w:w="4230"/>
        <w:gridCol w:w="1890"/>
        <w:gridCol w:w="3060"/>
      </w:tblGrid>
      <w:tr w:rsidR="007B4EBA" w:rsidRPr="00963C49" w14:paraId="54EF68AC" w14:textId="77777777" w:rsidTr="00440ED6">
        <w:trPr>
          <w:cantSplit/>
        </w:trPr>
        <w:tc>
          <w:tcPr>
            <w:tcW w:w="4230" w:type="dxa"/>
            <w:tcBorders>
              <w:top w:val="single" w:sz="6" w:space="0" w:color="auto"/>
              <w:left w:val="single" w:sz="6" w:space="0" w:color="auto"/>
              <w:right w:val="single" w:sz="6" w:space="0" w:color="auto"/>
            </w:tcBorders>
          </w:tcPr>
          <w:p w14:paraId="5D5B4E1F" w14:textId="77777777" w:rsidR="007B4EBA" w:rsidRPr="00963C49" w:rsidRDefault="007B4EBA" w:rsidP="00A07741">
            <w:pPr>
              <w:spacing w:before="0" w:after="0" w:line="240" w:lineRule="auto"/>
              <w:jc w:val="center"/>
              <w:rPr>
                <w:b/>
              </w:rPr>
            </w:pPr>
          </w:p>
        </w:tc>
        <w:tc>
          <w:tcPr>
            <w:tcW w:w="1890" w:type="dxa"/>
            <w:tcBorders>
              <w:top w:val="single" w:sz="6" w:space="0" w:color="auto"/>
              <w:left w:val="single" w:sz="6" w:space="0" w:color="auto"/>
              <w:right w:val="single" w:sz="6" w:space="0" w:color="auto"/>
            </w:tcBorders>
          </w:tcPr>
          <w:p w14:paraId="12D0E54A" w14:textId="77777777" w:rsidR="007B4EBA" w:rsidRPr="00963C49" w:rsidRDefault="007B4EBA" w:rsidP="00A07741">
            <w:pPr>
              <w:spacing w:before="0" w:after="0" w:line="240" w:lineRule="auto"/>
              <w:jc w:val="center"/>
              <w:rPr>
                <w:b/>
              </w:rPr>
            </w:pPr>
            <w:r w:rsidRPr="00963C49">
              <w:rPr>
                <w:b/>
              </w:rPr>
              <w:t>CONTACT</w:t>
            </w:r>
          </w:p>
        </w:tc>
        <w:tc>
          <w:tcPr>
            <w:tcW w:w="3060" w:type="dxa"/>
            <w:tcBorders>
              <w:top w:val="single" w:sz="6" w:space="0" w:color="auto"/>
              <w:left w:val="single" w:sz="6" w:space="0" w:color="auto"/>
              <w:right w:val="single" w:sz="6" w:space="0" w:color="auto"/>
            </w:tcBorders>
          </w:tcPr>
          <w:p w14:paraId="72F8FC2E" w14:textId="77777777" w:rsidR="007B4EBA" w:rsidRPr="00963C49" w:rsidRDefault="007B4EBA" w:rsidP="00A07741">
            <w:pPr>
              <w:spacing w:before="0" w:after="0" w:line="240" w:lineRule="auto"/>
              <w:jc w:val="center"/>
              <w:rPr>
                <w:b/>
              </w:rPr>
            </w:pPr>
            <w:r w:rsidRPr="00963C49">
              <w:rPr>
                <w:b/>
              </w:rPr>
              <w:t>CUSTOMER ACCOUNT</w:t>
            </w:r>
          </w:p>
        </w:tc>
      </w:tr>
      <w:tr w:rsidR="007B4EBA" w:rsidRPr="00963C49" w14:paraId="7AAD6959" w14:textId="77777777" w:rsidTr="00440ED6">
        <w:trPr>
          <w:cantSplit/>
        </w:trPr>
        <w:tc>
          <w:tcPr>
            <w:tcW w:w="4230" w:type="dxa"/>
            <w:tcBorders>
              <w:left w:val="single" w:sz="6" w:space="0" w:color="auto"/>
              <w:bottom w:val="single" w:sz="6" w:space="0" w:color="auto"/>
              <w:right w:val="single" w:sz="6" w:space="0" w:color="auto"/>
            </w:tcBorders>
          </w:tcPr>
          <w:p w14:paraId="7F8F60FA" w14:textId="77777777" w:rsidR="007B4EBA" w:rsidRPr="00963C49" w:rsidRDefault="007B4EBA" w:rsidP="00A07741">
            <w:pPr>
              <w:spacing w:before="0" w:after="0" w:line="240" w:lineRule="auto"/>
              <w:jc w:val="center"/>
            </w:pPr>
          </w:p>
        </w:tc>
        <w:tc>
          <w:tcPr>
            <w:tcW w:w="1890" w:type="dxa"/>
            <w:tcBorders>
              <w:left w:val="single" w:sz="6" w:space="0" w:color="auto"/>
              <w:bottom w:val="single" w:sz="6" w:space="0" w:color="auto"/>
              <w:right w:val="single" w:sz="6" w:space="0" w:color="auto"/>
            </w:tcBorders>
          </w:tcPr>
          <w:p w14:paraId="3A885680" w14:textId="77777777" w:rsidR="007B4EBA" w:rsidRPr="00963C49" w:rsidRDefault="007B4EBA" w:rsidP="00A07741">
            <w:pPr>
              <w:spacing w:before="0" w:after="0" w:line="240" w:lineRule="auto"/>
              <w:jc w:val="center"/>
            </w:pPr>
          </w:p>
        </w:tc>
        <w:tc>
          <w:tcPr>
            <w:tcW w:w="3060" w:type="dxa"/>
            <w:tcBorders>
              <w:left w:val="single" w:sz="6" w:space="0" w:color="auto"/>
              <w:bottom w:val="single" w:sz="6" w:space="0" w:color="auto"/>
              <w:right w:val="single" w:sz="6" w:space="0" w:color="auto"/>
            </w:tcBorders>
          </w:tcPr>
          <w:p w14:paraId="1B6B33C2" w14:textId="77777777" w:rsidR="007B4EBA" w:rsidRPr="00963C49" w:rsidRDefault="007B4EBA" w:rsidP="00A07741">
            <w:pPr>
              <w:spacing w:before="0" w:after="0" w:line="240" w:lineRule="auto"/>
              <w:jc w:val="center"/>
            </w:pPr>
          </w:p>
        </w:tc>
      </w:tr>
    </w:tbl>
    <w:p w14:paraId="69AF6D4C" w14:textId="77777777" w:rsidR="007B4EBA" w:rsidRPr="00963C49" w:rsidRDefault="007B4EBA" w:rsidP="007B4EBA">
      <w:pPr>
        <w:spacing w:before="0" w:after="0" w:line="240" w:lineRule="auto"/>
        <w:rPr>
          <w:b/>
        </w:rPr>
      </w:pPr>
    </w:p>
    <w:p w14:paraId="0A00E118" w14:textId="77777777" w:rsidR="00E629D1" w:rsidRPr="00963C49" w:rsidRDefault="00E629D1" w:rsidP="007B4EBA">
      <w:pPr>
        <w:spacing w:before="0" w:after="0" w:line="240" w:lineRule="auto"/>
        <w:rPr>
          <w:b/>
        </w:rPr>
      </w:pPr>
    </w:p>
    <w:p w14:paraId="5EC7F915" w14:textId="77777777" w:rsidR="007B4EBA" w:rsidRPr="00963C49" w:rsidRDefault="007B4EBA" w:rsidP="007B4EBA">
      <w:pPr>
        <w:spacing w:before="0" w:after="0" w:line="240" w:lineRule="auto"/>
        <w:rPr>
          <w:b/>
        </w:rPr>
      </w:pPr>
      <w:r w:rsidRPr="00963C49">
        <w:rPr>
          <w:b/>
        </w:rPr>
        <w:t>GENERAL INFORMATION</w:t>
      </w:r>
    </w:p>
    <w:tbl>
      <w:tblPr>
        <w:tblW w:w="9180" w:type="dxa"/>
        <w:tblInd w:w="108" w:type="dxa"/>
        <w:tblLayout w:type="fixed"/>
        <w:tblLook w:val="0000" w:firstRow="0" w:lastRow="0" w:firstColumn="0" w:lastColumn="0" w:noHBand="0" w:noVBand="0"/>
      </w:tblPr>
      <w:tblGrid>
        <w:gridCol w:w="4774"/>
        <w:gridCol w:w="4406"/>
      </w:tblGrid>
      <w:tr w:rsidR="007B4EBA" w:rsidRPr="00963C49" w14:paraId="1E631DFC" w14:textId="77777777" w:rsidTr="00440ED6">
        <w:trPr>
          <w:cantSplit/>
        </w:trPr>
        <w:tc>
          <w:tcPr>
            <w:tcW w:w="4774" w:type="dxa"/>
            <w:tcBorders>
              <w:top w:val="single" w:sz="6" w:space="0" w:color="auto"/>
              <w:left w:val="single" w:sz="6" w:space="0" w:color="auto"/>
              <w:right w:val="single" w:sz="6" w:space="0" w:color="auto"/>
            </w:tcBorders>
          </w:tcPr>
          <w:p w14:paraId="38AB90A4" w14:textId="77777777" w:rsidR="007B4EBA" w:rsidRPr="00963C49" w:rsidRDefault="007B4EBA" w:rsidP="00A07741">
            <w:pPr>
              <w:spacing w:before="0" w:after="0" w:line="240" w:lineRule="auto"/>
              <w:jc w:val="center"/>
              <w:rPr>
                <w:b/>
              </w:rPr>
            </w:pPr>
            <w:r w:rsidRPr="00963C49">
              <w:rPr>
                <w:b/>
              </w:rPr>
              <w:t>PROJECT MANAGER</w:t>
            </w:r>
          </w:p>
        </w:tc>
        <w:tc>
          <w:tcPr>
            <w:tcW w:w="4406" w:type="dxa"/>
            <w:tcBorders>
              <w:top w:val="single" w:sz="6" w:space="0" w:color="auto"/>
              <w:left w:val="single" w:sz="6" w:space="0" w:color="auto"/>
              <w:right w:val="single" w:sz="6" w:space="0" w:color="auto"/>
            </w:tcBorders>
          </w:tcPr>
          <w:p w14:paraId="28D8C0A4" w14:textId="77777777" w:rsidR="007B4EBA" w:rsidRPr="00963C49" w:rsidRDefault="007B4EBA" w:rsidP="00A07741">
            <w:pPr>
              <w:spacing w:before="0" w:after="0" w:line="240" w:lineRule="auto"/>
              <w:jc w:val="center"/>
              <w:rPr>
                <w:b/>
              </w:rPr>
            </w:pPr>
            <w:r w:rsidRPr="00963C49">
              <w:rPr>
                <w:b/>
              </w:rPr>
              <w:t>SECURITY CLASSIFICATION</w:t>
            </w:r>
          </w:p>
        </w:tc>
      </w:tr>
      <w:tr w:rsidR="007B4EBA" w:rsidRPr="00963C49" w14:paraId="35612CEC" w14:textId="77777777" w:rsidTr="00440ED6">
        <w:trPr>
          <w:cantSplit/>
        </w:trPr>
        <w:tc>
          <w:tcPr>
            <w:tcW w:w="4774" w:type="dxa"/>
            <w:tcBorders>
              <w:left w:val="single" w:sz="6" w:space="0" w:color="auto"/>
              <w:bottom w:val="single" w:sz="6" w:space="0" w:color="auto"/>
              <w:right w:val="single" w:sz="6" w:space="0" w:color="auto"/>
            </w:tcBorders>
          </w:tcPr>
          <w:p w14:paraId="5B820E2F" w14:textId="77777777" w:rsidR="007B4EBA" w:rsidRPr="00963C49" w:rsidRDefault="007B4EBA" w:rsidP="00A07741">
            <w:pPr>
              <w:spacing w:before="0" w:after="0" w:line="240" w:lineRule="auto"/>
              <w:jc w:val="center"/>
            </w:pPr>
          </w:p>
        </w:tc>
        <w:tc>
          <w:tcPr>
            <w:tcW w:w="4406" w:type="dxa"/>
            <w:tcBorders>
              <w:left w:val="single" w:sz="6" w:space="0" w:color="auto"/>
              <w:bottom w:val="single" w:sz="6" w:space="0" w:color="auto"/>
              <w:right w:val="single" w:sz="6" w:space="0" w:color="auto"/>
            </w:tcBorders>
          </w:tcPr>
          <w:p w14:paraId="2766FF69" w14:textId="77777777" w:rsidR="007B4EBA" w:rsidRPr="00963C49" w:rsidRDefault="007B4EBA" w:rsidP="00A07741">
            <w:pPr>
              <w:spacing w:before="0" w:after="0" w:line="240" w:lineRule="auto"/>
              <w:jc w:val="center"/>
            </w:pPr>
          </w:p>
        </w:tc>
      </w:tr>
    </w:tbl>
    <w:p w14:paraId="6C05220A" w14:textId="77777777" w:rsidR="007B4EBA" w:rsidRPr="00963C49" w:rsidRDefault="007B4EBA" w:rsidP="007B4EBA">
      <w:pPr>
        <w:spacing w:before="0" w:after="0" w:line="240" w:lineRule="auto"/>
        <w:rPr>
          <w:b/>
        </w:rPr>
      </w:pPr>
    </w:p>
    <w:p w14:paraId="1BF7BE57" w14:textId="77777777" w:rsidR="00E629D1" w:rsidRPr="00963C49" w:rsidRDefault="00E629D1" w:rsidP="007B4EBA">
      <w:pPr>
        <w:spacing w:before="0" w:after="0" w:line="240" w:lineRule="auto"/>
        <w:rPr>
          <w:b/>
        </w:rPr>
      </w:pPr>
    </w:p>
    <w:p w14:paraId="0A4DC7E1" w14:textId="77777777" w:rsidR="007B4EBA" w:rsidRPr="00963C49" w:rsidRDefault="007B4EBA" w:rsidP="007B4EBA">
      <w:pPr>
        <w:spacing w:before="0" w:after="0" w:line="240" w:lineRule="auto"/>
        <w:rPr>
          <w:b/>
        </w:rPr>
      </w:pPr>
      <w:r w:rsidRPr="00963C49">
        <w:rPr>
          <w:b/>
        </w:rPr>
        <w:t>ORIGINATOR INFORMATION</w:t>
      </w:r>
    </w:p>
    <w:tbl>
      <w:tblPr>
        <w:tblW w:w="9180" w:type="dxa"/>
        <w:tblInd w:w="108" w:type="dxa"/>
        <w:tblLayout w:type="fixed"/>
        <w:tblLook w:val="0000" w:firstRow="0" w:lastRow="0" w:firstColumn="0" w:lastColumn="0" w:noHBand="0" w:noVBand="0"/>
      </w:tblPr>
      <w:tblGrid>
        <w:gridCol w:w="3118"/>
        <w:gridCol w:w="1652"/>
        <w:gridCol w:w="1596"/>
        <w:gridCol w:w="2814"/>
      </w:tblGrid>
      <w:tr w:rsidR="007B4EBA" w:rsidRPr="00963C49" w14:paraId="637D7FFC" w14:textId="77777777" w:rsidTr="00440ED6">
        <w:trPr>
          <w:cantSplit/>
        </w:trPr>
        <w:tc>
          <w:tcPr>
            <w:tcW w:w="4770" w:type="dxa"/>
            <w:gridSpan w:val="2"/>
            <w:tcBorders>
              <w:top w:val="single" w:sz="6" w:space="0" w:color="auto"/>
              <w:left w:val="single" w:sz="6" w:space="0" w:color="auto"/>
              <w:right w:val="single" w:sz="6" w:space="0" w:color="auto"/>
            </w:tcBorders>
          </w:tcPr>
          <w:p w14:paraId="64F9C606" w14:textId="77777777" w:rsidR="007B4EBA" w:rsidRPr="00963C49" w:rsidRDefault="007B4EBA" w:rsidP="00A07741">
            <w:pPr>
              <w:spacing w:before="0" w:after="0" w:line="240" w:lineRule="auto"/>
              <w:jc w:val="center"/>
              <w:rPr>
                <w:b/>
              </w:rPr>
            </w:pPr>
            <w:r w:rsidRPr="00963C49">
              <w:rPr>
                <w:b/>
              </w:rPr>
              <w:t>ORIGINATOR</w:t>
            </w:r>
          </w:p>
        </w:tc>
        <w:tc>
          <w:tcPr>
            <w:tcW w:w="4410" w:type="dxa"/>
            <w:gridSpan w:val="2"/>
            <w:tcBorders>
              <w:top w:val="single" w:sz="6" w:space="0" w:color="auto"/>
              <w:left w:val="single" w:sz="6" w:space="0" w:color="auto"/>
              <w:right w:val="single" w:sz="6" w:space="0" w:color="auto"/>
            </w:tcBorders>
          </w:tcPr>
          <w:p w14:paraId="5D2EB25D" w14:textId="77777777" w:rsidR="007B4EBA" w:rsidRPr="00963C49" w:rsidRDefault="007B4EBA" w:rsidP="00A07741">
            <w:pPr>
              <w:spacing w:before="0" w:after="0" w:line="240" w:lineRule="auto"/>
              <w:jc w:val="center"/>
              <w:rPr>
                <w:b/>
              </w:rPr>
            </w:pPr>
            <w:r w:rsidRPr="00963C49">
              <w:rPr>
                <w:b/>
              </w:rPr>
              <w:t>TERADATA ORGANIZATION NAME</w:t>
            </w:r>
          </w:p>
        </w:tc>
      </w:tr>
      <w:tr w:rsidR="007B4EBA" w:rsidRPr="00963C49" w14:paraId="37052F2F" w14:textId="77777777" w:rsidTr="00440ED6">
        <w:trPr>
          <w:cantSplit/>
        </w:trPr>
        <w:tc>
          <w:tcPr>
            <w:tcW w:w="4770" w:type="dxa"/>
            <w:gridSpan w:val="2"/>
            <w:tcBorders>
              <w:left w:val="single" w:sz="6" w:space="0" w:color="auto"/>
              <w:bottom w:val="single" w:sz="6" w:space="0" w:color="auto"/>
              <w:right w:val="single" w:sz="6" w:space="0" w:color="auto"/>
            </w:tcBorders>
          </w:tcPr>
          <w:p w14:paraId="60A3DD75" w14:textId="77777777" w:rsidR="007B4EBA" w:rsidRPr="00963C49" w:rsidRDefault="007B4EBA" w:rsidP="007B4EBA">
            <w:pPr>
              <w:spacing w:before="0" w:after="0" w:line="240" w:lineRule="auto"/>
            </w:pPr>
          </w:p>
        </w:tc>
        <w:tc>
          <w:tcPr>
            <w:tcW w:w="4410" w:type="dxa"/>
            <w:gridSpan w:val="2"/>
            <w:tcBorders>
              <w:left w:val="single" w:sz="6" w:space="0" w:color="auto"/>
              <w:bottom w:val="single" w:sz="6" w:space="0" w:color="auto"/>
              <w:right w:val="single" w:sz="6" w:space="0" w:color="auto"/>
            </w:tcBorders>
          </w:tcPr>
          <w:p w14:paraId="0973B576" w14:textId="77777777" w:rsidR="007B4EBA" w:rsidRPr="00963C49" w:rsidRDefault="007B4EBA" w:rsidP="007B4EBA">
            <w:pPr>
              <w:spacing w:before="0" w:after="0" w:line="240" w:lineRule="auto"/>
            </w:pPr>
          </w:p>
        </w:tc>
      </w:tr>
      <w:tr w:rsidR="007B4EBA" w:rsidRPr="00963C49" w14:paraId="7A129FB0" w14:textId="77777777" w:rsidTr="00440ED6">
        <w:trPr>
          <w:cantSplit/>
        </w:trPr>
        <w:tc>
          <w:tcPr>
            <w:tcW w:w="9180" w:type="dxa"/>
            <w:gridSpan w:val="4"/>
            <w:tcBorders>
              <w:top w:val="single" w:sz="6" w:space="0" w:color="auto"/>
              <w:left w:val="single" w:sz="6" w:space="0" w:color="auto"/>
              <w:right w:val="single" w:sz="6" w:space="0" w:color="auto"/>
            </w:tcBorders>
          </w:tcPr>
          <w:p w14:paraId="5CEFE435" w14:textId="77777777" w:rsidR="007B4EBA" w:rsidRPr="00963C49" w:rsidRDefault="007B4EBA" w:rsidP="007B4EBA">
            <w:pPr>
              <w:spacing w:before="0" w:after="0" w:line="240" w:lineRule="auto"/>
              <w:jc w:val="center"/>
              <w:rPr>
                <w:b/>
              </w:rPr>
            </w:pPr>
            <w:r w:rsidRPr="00963C49">
              <w:rPr>
                <w:b/>
              </w:rPr>
              <w:t>TERADATA ORGANIZATION ADDRESS</w:t>
            </w:r>
          </w:p>
        </w:tc>
      </w:tr>
      <w:tr w:rsidR="007B4EBA" w:rsidRPr="00963C49" w14:paraId="0B037DFF" w14:textId="77777777" w:rsidTr="00440ED6">
        <w:trPr>
          <w:cantSplit/>
        </w:trPr>
        <w:tc>
          <w:tcPr>
            <w:tcW w:w="9180" w:type="dxa"/>
            <w:gridSpan w:val="4"/>
            <w:tcBorders>
              <w:left w:val="single" w:sz="6" w:space="0" w:color="auto"/>
              <w:bottom w:val="single" w:sz="6" w:space="0" w:color="auto"/>
              <w:right w:val="single" w:sz="6" w:space="0" w:color="auto"/>
            </w:tcBorders>
          </w:tcPr>
          <w:p w14:paraId="37852C5B" w14:textId="77777777" w:rsidR="007B4EBA" w:rsidRPr="00963C49" w:rsidRDefault="007B4EBA" w:rsidP="007B4EBA">
            <w:pPr>
              <w:spacing w:before="0" w:after="0" w:line="240" w:lineRule="auto"/>
              <w:jc w:val="center"/>
            </w:pPr>
            <w:r w:rsidRPr="00963C49">
              <w:t>NA STRŽI 65, PRAHA 4, 140 62</w:t>
            </w:r>
          </w:p>
        </w:tc>
      </w:tr>
      <w:tr w:rsidR="007B4EBA" w:rsidRPr="00963C49" w14:paraId="6647C190" w14:textId="77777777" w:rsidTr="00440ED6">
        <w:trPr>
          <w:cantSplit/>
        </w:trPr>
        <w:tc>
          <w:tcPr>
            <w:tcW w:w="3118" w:type="dxa"/>
            <w:tcBorders>
              <w:top w:val="single" w:sz="6" w:space="0" w:color="auto"/>
              <w:left w:val="single" w:sz="6" w:space="0" w:color="auto"/>
              <w:right w:val="single" w:sz="6" w:space="0" w:color="auto"/>
            </w:tcBorders>
          </w:tcPr>
          <w:p w14:paraId="2005586F" w14:textId="77777777" w:rsidR="007B4EBA" w:rsidRPr="00963C49" w:rsidRDefault="007B4EBA" w:rsidP="007B4EBA">
            <w:pPr>
              <w:spacing w:before="0" w:after="0" w:line="240" w:lineRule="auto"/>
              <w:rPr>
                <w:b/>
              </w:rPr>
            </w:pPr>
            <w:r w:rsidRPr="00963C49">
              <w:rPr>
                <w:b/>
              </w:rPr>
              <w:t>PHONE NUMBER</w:t>
            </w:r>
          </w:p>
        </w:tc>
        <w:tc>
          <w:tcPr>
            <w:tcW w:w="3248" w:type="dxa"/>
            <w:gridSpan w:val="2"/>
            <w:tcBorders>
              <w:top w:val="single" w:sz="6" w:space="0" w:color="auto"/>
              <w:left w:val="single" w:sz="6" w:space="0" w:color="auto"/>
              <w:right w:val="single" w:sz="6" w:space="0" w:color="auto"/>
            </w:tcBorders>
          </w:tcPr>
          <w:p w14:paraId="081E6807" w14:textId="77777777" w:rsidR="007B4EBA" w:rsidRPr="00963C49" w:rsidRDefault="007B4EBA" w:rsidP="007B4EBA">
            <w:pPr>
              <w:spacing w:before="0" w:after="0" w:line="240" w:lineRule="auto"/>
              <w:rPr>
                <w:b/>
              </w:rPr>
            </w:pPr>
            <w:r w:rsidRPr="00963C49">
              <w:rPr>
                <w:b/>
              </w:rPr>
              <w:t>FAX NUMBER</w:t>
            </w:r>
          </w:p>
        </w:tc>
        <w:tc>
          <w:tcPr>
            <w:tcW w:w="2814" w:type="dxa"/>
            <w:tcBorders>
              <w:top w:val="single" w:sz="6" w:space="0" w:color="auto"/>
              <w:left w:val="single" w:sz="6" w:space="0" w:color="auto"/>
              <w:right w:val="single" w:sz="6" w:space="0" w:color="auto"/>
            </w:tcBorders>
          </w:tcPr>
          <w:p w14:paraId="118995E2" w14:textId="77777777" w:rsidR="007B4EBA" w:rsidRPr="00963C49" w:rsidRDefault="007B4EBA" w:rsidP="007B4EBA">
            <w:pPr>
              <w:spacing w:before="0" w:after="0" w:line="240" w:lineRule="auto"/>
              <w:rPr>
                <w:b/>
              </w:rPr>
            </w:pPr>
            <w:r w:rsidRPr="00963C49">
              <w:rPr>
                <w:b/>
              </w:rPr>
              <w:t>E-MAIL</w:t>
            </w:r>
          </w:p>
        </w:tc>
      </w:tr>
      <w:tr w:rsidR="007B4EBA" w:rsidRPr="00963C49" w14:paraId="23DEE754" w14:textId="77777777" w:rsidTr="00440ED6">
        <w:trPr>
          <w:cantSplit/>
        </w:trPr>
        <w:tc>
          <w:tcPr>
            <w:tcW w:w="3118" w:type="dxa"/>
            <w:tcBorders>
              <w:left w:val="single" w:sz="6" w:space="0" w:color="auto"/>
              <w:bottom w:val="single" w:sz="6" w:space="0" w:color="auto"/>
              <w:right w:val="single" w:sz="6" w:space="0" w:color="auto"/>
            </w:tcBorders>
          </w:tcPr>
          <w:p w14:paraId="69D98F92" w14:textId="77777777" w:rsidR="007B4EBA" w:rsidRPr="00963C49" w:rsidRDefault="007B4EBA" w:rsidP="007B4EBA">
            <w:pPr>
              <w:spacing w:before="0" w:after="0" w:line="240" w:lineRule="auto"/>
            </w:pPr>
          </w:p>
        </w:tc>
        <w:tc>
          <w:tcPr>
            <w:tcW w:w="3248" w:type="dxa"/>
            <w:gridSpan w:val="2"/>
            <w:tcBorders>
              <w:left w:val="single" w:sz="6" w:space="0" w:color="auto"/>
              <w:bottom w:val="single" w:sz="6" w:space="0" w:color="auto"/>
              <w:right w:val="single" w:sz="6" w:space="0" w:color="auto"/>
            </w:tcBorders>
          </w:tcPr>
          <w:p w14:paraId="5A65C135" w14:textId="77777777" w:rsidR="007B4EBA" w:rsidRPr="00963C49" w:rsidRDefault="007B4EBA" w:rsidP="007B4EBA">
            <w:pPr>
              <w:spacing w:before="0" w:after="0" w:line="240" w:lineRule="auto"/>
            </w:pPr>
          </w:p>
        </w:tc>
        <w:tc>
          <w:tcPr>
            <w:tcW w:w="2814" w:type="dxa"/>
            <w:tcBorders>
              <w:left w:val="single" w:sz="6" w:space="0" w:color="auto"/>
              <w:bottom w:val="single" w:sz="6" w:space="0" w:color="auto"/>
              <w:right w:val="single" w:sz="6" w:space="0" w:color="auto"/>
            </w:tcBorders>
          </w:tcPr>
          <w:p w14:paraId="0CB2010C" w14:textId="77777777" w:rsidR="007B4EBA" w:rsidRPr="00963C49" w:rsidRDefault="007B4EBA" w:rsidP="007B4EBA">
            <w:pPr>
              <w:spacing w:before="0" w:after="0" w:line="240" w:lineRule="auto"/>
            </w:pPr>
          </w:p>
        </w:tc>
      </w:tr>
    </w:tbl>
    <w:p w14:paraId="395D3D4F" w14:textId="77777777" w:rsidR="007B4EBA" w:rsidRPr="00963C49" w:rsidRDefault="007B4EBA" w:rsidP="007B4EBA">
      <w:pPr>
        <w:spacing w:before="0" w:after="0" w:line="240" w:lineRule="auto"/>
        <w:rPr>
          <w:b/>
        </w:rPr>
      </w:pPr>
    </w:p>
    <w:p w14:paraId="4905D797" w14:textId="77777777" w:rsidR="00E629D1" w:rsidRPr="00963C49" w:rsidRDefault="00E629D1" w:rsidP="007B4EBA">
      <w:pPr>
        <w:spacing w:before="0" w:after="0" w:line="240" w:lineRule="auto"/>
        <w:rPr>
          <w:b/>
        </w:rPr>
      </w:pPr>
    </w:p>
    <w:p w14:paraId="002C982C" w14:textId="77777777" w:rsidR="007B4EBA" w:rsidRPr="00963C49" w:rsidRDefault="007B4EBA" w:rsidP="007B4EBA">
      <w:pPr>
        <w:spacing w:before="0" w:after="0" w:line="240" w:lineRule="auto"/>
        <w:rPr>
          <w:b/>
        </w:rPr>
      </w:pPr>
      <w:r w:rsidRPr="00963C49">
        <w:rPr>
          <w:b/>
        </w:rPr>
        <w:t>VERSION INFORMATION</w:t>
      </w:r>
    </w:p>
    <w:tbl>
      <w:tblPr>
        <w:tblW w:w="9180" w:type="dxa"/>
        <w:tblInd w:w="108" w:type="dxa"/>
        <w:tblLayout w:type="fixed"/>
        <w:tblLook w:val="0000" w:firstRow="0" w:lastRow="0" w:firstColumn="0" w:lastColumn="0" w:noHBand="0" w:noVBand="0"/>
      </w:tblPr>
      <w:tblGrid>
        <w:gridCol w:w="2345"/>
        <w:gridCol w:w="6835"/>
      </w:tblGrid>
      <w:tr w:rsidR="007B4EBA" w:rsidRPr="00963C49" w14:paraId="528B9D27" w14:textId="77777777" w:rsidTr="00440ED6">
        <w:trPr>
          <w:cantSplit/>
        </w:trPr>
        <w:tc>
          <w:tcPr>
            <w:tcW w:w="2345" w:type="dxa"/>
            <w:tcBorders>
              <w:top w:val="single" w:sz="6" w:space="0" w:color="auto"/>
              <w:left w:val="single" w:sz="6" w:space="0" w:color="auto"/>
              <w:right w:val="single" w:sz="6" w:space="0" w:color="auto"/>
            </w:tcBorders>
          </w:tcPr>
          <w:p w14:paraId="49D67B11" w14:textId="77777777" w:rsidR="007B4EBA" w:rsidRPr="00963C49" w:rsidRDefault="007B4EBA" w:rsidP="00A07741">
            <w:pPr>
              <w:spacing w:before="0" w:after="0" w:line="240" w:lineRule="auto"/>
              <w:jc w:val="center"/>
              <w:rPr>
                <w:b/>
              </w:rPr>
            </w:pPr>
            <w:r w:rsidRPr="00963C49">
              <w:rPr>
                <w:b/>
              </w:rPr>
              <w:t>LAST UPDATED</w:t>
            </w:r>
          </w:p>
        </w:tc>
        <w:tc>
          <w:tcPr>
            <w:tcW w:w="6835" w:type="dxa"/>
            <w:tcBorders>
              <w:top w:val="single" w:sz="6" w:space="0" w:color="auto"/>
              <w:left w:val="single" w:sz="6" w:space="0" w:color="auto"/>
              <w:right w:val="single" w:sz="6" w:space="0" w:color="auto"/>
            </w:tcBorders>
          </w:tcPr>
          <w:p w14:paraId="443C2606" w14:textId="77777777" w:rsidR="007B4EBA" w:rsidRPr="00963C49" w:rsidRDefault="007B4EBA" w:rsidP="00A07741">
            <w:pPr>
              <w:spacing w:before="0" w:after="0" w:line="240" w:lineRule="auto"/>
              <w:jc w:val="center"/>
              <w:rPr>
                <w:b/>
              </w:rPr>
            </w:pPr>
            <w:r w:rsidRPr="00963C49">
              <w:rPr>
                <w:b/>
              </w:rPr>
              <w:t>MASTER VERSION LOCATION</w:t>
            </w:r>
          </w:p>
        </w:tc>
      </w:tr>
      <w:tr w:rsidR="007B4EBA" w:rsidRPr="00963C49" w14:paraId="5E3132A8" w14:textId="77777777" w:rsidTr="00440ED6">
        <w:trPr>
          <w:cantSplit/>
        </w:trPr>
        <w:tc>
          <w:tcPr>
            <w:tcW w:w="2345" w:type="dxa"/>
            <w:tcBorders>
              <w:left w:val="single" w:sz="6" w:space="0" w:color="auto"/>
              <w:bottom w:val="single" w:sz="6" w:space="0" w:color="auto"/>
              <w:right w:val="single" w:sz="6" w:space="0" w:color="auto"/>
            </w:tcBorders>
          </w:tcPr>
          <w:p w14:paraId="5118CD5D" w14:textId="77777777" w:rsidR="007B4EBA" w:rsidRPr="00963C49" w:rsidRDefault="007B4EBA" w:rsidP="007B4EBA">
            <w:pPr>
              <w:spacing w:before="0" w:after="0" w:line="240" w:lineRule="auto"/>
            </w:pPr>
          </w:p>
        </w:tc>
        <w:tc>
          <w:tcPr>
            <w:tcW w:w="6835" w:type="dxa"/>
            <w:tcBorders>
              <w:left w:val="single" w:sz="6" w:space="0" w:color="auto"/>
              <w:bottom w:val="single" w:sz="6" w:space="0" w:color="auto"/>
              <w:right w:val="single" w:sz="6" w:space="0" w:color="auto"/>
            </w:tcBorders>
          </w:tcPr>
          <w:p w14:paraId="3F8B4DB7" w14:textId="77777777" w:rsidR="007B4EBA" w:rsidRPr="00963C49" w:rsidRDefault="007B4EBA" w:rsidP="007B4EBA">
            <w:pPr>
              <w:spacing w:before="0" w:after="0" w:line="240" w:lineRule="auto"/>
            </w:pPr>
          </w:p>
        </w:tc>
      </w:tr>
    </w:tbl>
    <w:p w14:paraId="20713452" w14:textId="77777777" w:rsidR="007B4EBA" w:rsidRPr="00963C49" w:rsidRDefault="007B4EBA" w:rsidP="007B4EBA">
      <w:pPr>
        <w:spacing w:before="0" w:after="0" w:line="240" w:lineRule="auto"/>
        <w:rPr>
          <w:b/>
        </w:rPr>
      </w:pPr>
    </w:p>
    <w:p w14:paraId="31F0E6BC" w14:textId="77777777" w:rsidR="00E629D1" w:rsidRPr="00963C49" w:rsidRDefault="00E629D1" w:rsidP="007B4EBA">
      <w:pPr>
        <w:spacing w:before="0" w:after="0" w:line="240" w:lineRule="auto"/>
        <w:rPr>
          <w:b/>
        </w:rPr>
      </w:pPr>
    </w:p>
    <w:p w14:paraId="01D095F0" w14:textId="77777777" w:rsidR="007B4EBA" w:rsidRPr="00963C49" w:rsidRDefault="00A07741" w:rsidP="007B4EBA">
      <w:pPr>
        <w:spacing w:before="0" w:after="0" w:line="240" w:lineRule="auto"/>
        <w:rPr>
          <w:b/>
        </w:rPr>
      </w:pPr>
      <w:r w:rsidRPr="00963C49">
        <w:rPr>
          <w:b/>
        </w:rPr>
        <w:t>CHANGE HISTORY</w:t>
      </w:r>
    </w:p>
    <w:tbl>
      <w:tblPr>
        <w:tblW w:w="9180" w:type="dxa"/>
        <w:tblInd w:w="108" w:type="dxa"/>
        <w:tblLayout w:type="fixed"/>
        <w:tblLook w:val="0000" w:firstRow="0" w:lastRow="0" w:firstColumn="0" w:lastColumn="0" w:noHBand="0" w:noVBand="0"/>
      </w:tblPr>
      <w:tblGrid>
        <w:gridCol w:w="1663"/>
        <w:gridCol w:w="1456"/>
        <w:gridCol w:w="3827"/>
        <w:gridCol w:w="2234"/>
      </w:tblGrid>
      <w:tr w:rsidR="007B4EBA" w:rsidRPr="00963C49" w14:paraId="53100F98" w14:textId="77777777" w:rsidTr="001E70C4">
        <w:trPr>
          <w:cantSplit/>
        </w:trPr>
        <w:tc>
          <w:tcPr>
            <w:tcW w:w="1663" w:type="dxa"/>
            <w:tcBorders>
              <w:top w:val="single" w:sz="12" w:space="0" w:color="auto"/>
              <w:left w:val="single" w:sz="12" w:space="0" w:color="auto"/>
              <w:bottom w:val="single" w:sz="12" w:space="0" w:color="auto"/>
              <w:right w:val="single" w:sz="6" w:space="0" w:color="auto"/>
            </w:tcBorders>
            <w:shd w:val="clear" w:color="auto" w:fill="auto"/>
          </w:tcPr>
          <w:p w14:paraId="3A14D149" w14:textId="77777777" w:rsidR="007B4EBA" w:rsidRPr="00963C49" w:rsidRDefault="00A07741" w:rsidP="00A07741">
            <w:pPr>
              <w:spacing w:before="0" w:after="0" w:line="240" w:lineRule="auto"/>
              <w:jc w:val="center"/>
              <w:rPr>
                <w:b/>
              </w:rPr>
            </w:pPr>
            <w:r w:rsidRPr="00963C49">
              <w:rPr>
                <w:b/>
              </w:rPr>
              <w:t>DATE</w:t>
            </w:r>
          </w:p>
        </w:tc>
        <w:tc>
          <w:tcPr>
            <w:tcW w:w="1456" w:type="dxa"/>
            <w:tcBorders>
              <w:top w:val="single" w:sz="12" w:space="0" w:color="auto"/>
              <w:left w:val="single" w:sz="6" w:space="0" w:color="auto"/>
              <w:bottom w:val="single" w:sz="12" w:space="0" w:color="auto"/>
              <w:right w:val="single" w:sz="6" w:space="0" w:color="auto"/>
            </w:tcBorders>
            <w:shd w:val="clear" w:color="auto" w:fill="auto"/>
          </w:tcPr>
          <w:p w14:paraId="4BADA0BB" w14:textId="77777777" w:rsidR="007B4EBA" w:rsidRPr="00963C49" w:rsidRDefault="00A07741" w:rsidP="00A07741">
            <w:pPr>
              <w:spacing w:before="0" w:after="0" w:line="240" w:lineRule="auto"/>
              <w:jc w:val="center"/>
              <w:rPr>
                <w:b/>
              </w:rPr>
            </w:pPr>
            <w:r w:rsidRPr="00963C49">
              <w:rPr>
                <w:b/>
              </w:rPr>
              <w:t>VERSION</w:t>
            </w:r>
          </w:p>
        </w:tc>
        <w:tc>
          <w:tcPr>
            <w:tcW w:w="3827" w:type="dxa"/>
            <w:tcBorders>
              <w:top w:val="single" w:sz="12" w:space="0" w:color="auto"/>
              <w:left w:val="single" w:sz="6" w:space="0" w:color="auto"/>
              <w:bottom w:val="single" w:sz="12" w:space="0" w:color="auto"/>
              <w:right w:val="single" w:sz="6" w:space="0" w:color="auto"/>
            </w:tcBorders>
            <w:shd w:val="clear" w:color="auto" w:fill="auto"/>
          </w:tcPr>
          <w:p w14:paraId="5EFC1427" w14:textId="77777777" w:rsidR="007B4EBA" w:rsidRPr="00963C49" w:rsidRDefault="00A07741" w:rsidP="00A07741">
            <w:pPr>
              <w:spacing w:before="0" w:after="0" w:line="240" w:lineRule="auto"/>
              <w:jc w:val="center"/>
              <w:rPr>
                <w:b/>
              </w:rPr>
            </w:pPr>
            <w:r w:rsidRPr="00963C49">
              <w:rPr>
                <w:b/>
              </w:rPr>
              <w:t>CHANGE DESCRIPTION</w:t>
            </w:r>
          </w:p>
        </w:tc>
        <w:tc>
          <w:tcPr>
            <w:tcW w:w="2234" w:type="dxa"/>
            <w:tcBorders>
              <w:top w:val="single" w:sz="12" w:space="0" w:color="auto"/>
              <w:left w:val="single" w:sz="6" w:space="0" w:color="auto"/>
              <w:bottom w:val="single" w:sz="12" w:space="0" w:color="auto"/>
              <w:right w:val="single" w:sz="12" w:space="0" w:color="auto"/>
            </w:tcBorders>
            <w:shd w:val="clear" w:color="auto" w:fill="auto"/>
          </w:tcPr>
          <w:p w14:paraId="079DFD6E" w14:textId="77777777" w:rsidR="007B4EBA" w:rsidRPr="00963C49" w:rsidRDefault="00A07741" w:rsidP="00A07741">
            <w:pPr>
              <w:spacing w:before="0" w:after="0" w:line="240" w:lineRule="auto"/>
              <w:jc w:val="center"/>
              <w:rPr>
                <w:b/>
              </w:rPr>
            </w:pPr>
            <w:r w:rsidRPr="00963C49">
              <w:rPr>
                <w:b/>
              </w:rPr>
              <w:t>APPROVED BY</w:t>
            </w:r>
          </w:p>
        </w:tc>
      </w:tr>
      <w:tr w:rsidR="007B4EBA" w:rsidRPr="00963C49" w14:paraId="4231FDBB" w14:textId="77777777" w:rsidTr="001E70C4">
        <w:trPr>
          <w:cantSplit/>
        </w:trPr>
        <w:tc>
          <w:tcPr>
            <w:tcW w:w="1663" w:type="dxa"/>
            <w:tcBorders>
              <w:left w:val="single" w:sz="6" w:space="0" w:color="auto"/>
              <w:bottom w:val="single" w:sz="6" w:space="0" w:color="auto"/>
              <w:right w:val="single" w:sz="6" w:space="0" w:color="auto"/>
            </w:tcBorders>
          </w:tcPr>
          <w:p w14:paraId="2A33219F" w14:textId="77777777" w:rsidR="007B4EBA" w:rsidRPr="00963C49" w:rsidRDefault="00C71EBD" w:rsidP="007B4EBA">
            <w:pPr>
              <w:spacing w:before="0" w:after="0" w:line="240" w:lineRule="auto"/>
            </w:pPr>
            <w:r w:rsidRPr="00963C49">
              <w:t>30.10</w:t>
            </w:r>
            <w:r w:rsidR="007B4EBA" w:rsidRPr="00963C49">
              <w:t>.201</w:t>
            </w:r>
            <w:r w:rsidRPr="00963C49">
              <w:t>1</w:t>
            </w:r>
          </w:p>
        </w:tc>
        <w:tc>
          <w:tcPr>
            <w:tcW w:w="1456" w:type="dxa"/>
            <w:tcBorders>
              <w:left w:val="single" w:sz="6" w:space="0" w:color="auto"/>
              <w:bottom w:val="single" w:sz="6" w:space="0" w:color="auto"/>
              <w:right w:val="single" w:sz="6" w:space="0" w:color="auto"/>
            </w:tcBorders>
          </w:tcPr>
          <w:p w14:paraId="069D9DB8" w14:textId="77777777" w:rsidR="007B4EBA" w:rsidRPr="00963C49" w:rsidRDefault="007B4EBA" w:rsidP="007B4EBA">
            <w:pPr>
              <w:spacing w:before="0" w:after="0" w:line="240" w:lineRule="auto"/>
            </w:pPr>
            <w:r w:rsidRPr="00963C49">
              <w:t>0.01</w:t>
            </w:r>
          </w:p>
        </w:tc>
        <w:tc>
          <w:tcPr>
            <w:tcW w:w="3827" w:type="dxa"/>
            <w:tcBorders>
              <w:left w:val="single" w:sz="6" w:space="0" w:color="auto"/>
              <w:bottom w:val="single" w:sz="6" w:space="0" w:color="auto"/>
              <w:right w:val="single" w:sz="6" w:space="0" w:color="auto"/>
            </w:tcBorders>
          </w:tcPr>
          <w:p w14:paraId="67B83DDC" w14:textId="77777777" w:rsidR="007B4EBA" w:rsidRPr="00963C49" w:rsidRDefault="007B4EBA" w:rsidP="007B4EBA">
            <w:pPr>
              <w:spacing w:before="0" w:after="0" w:line="240" w:lineRule="auto"/>
            </w:pPr>
            <w:r w:rsidRPr="00963C49">
              <w:t>Template</w:t>
            </w:r>
          </w:p>
        </w:tc>
        <w:tc>
          <w:tcPr>
            <w:tcW w:w="2234" w:type="dxa"/>
            <w:tcBorders>
              <w:left w:val="single" w:sz="6" w:space="0" w:color="auto"/>
              <w:bottom w:val="single" w:sz="6" w:space="0" w:color="auto"/>
              <w:right w:val="single" w:sz="6" w:space="0" w:color="auto"/>
            </w:tcBorders>
          </w:tcPr>
          <w:p w14:paraId="222A0C99" w14:textId="77777777" w:rsidR="007B4EBA" w:rsidRPr="00963C49" w:rsidRDefault="007147D0" w:rsidP="007B4EBA">
            <w:pPr>
              <w:spacing w:before="0" w:after="0" w:line="240" w:lineRule="auto"/>
            </w:pPr>
            <w:r w:rsidRPr="00963C49">
              <w:t>Teradata CZ</w:t>
            </w:r>
          </w:p>
        </w:tc>
      </w:tr>
      <w:tr w:rsidR="007147D0" w:rsidRPr="00963C49" w14:paraId="36449A0D" w14:textId="77777777" w:rsidTr="001E70C4">
        <w:trPr>
          <w:cantSplit/>
        </w:trPr>
        <w:tc>
          <w:tcPr>
            <w:tcW w:w="1663" w:type="dxa"/>
            <w:tcBorders>
              <w:top w:val="single" w:sz="6" w:space="0" w:color="auto"/>
              <w:left w:val="single" w:sz="6" w:space="0" w:color="auto"/>
              <w:bottom w:val="single" w:sz="6" w:space="0" w:color="auto"/>
              <w:right w:val="single" w:sz="6" w:space="0" w:color="auto"/>
            </w:tcBorders>
          </w:tcPr>
          <w:p w14:paraId="12DFD8F6" w14:textId="77777777" w:rsidR="007147D0" w:rsidRPr="00963C49" w:rsidRDefault="00C71EBD" w:rsidP="005036DE">
            <w:pPr>
              <w:spacing w:before="0" w:after="0" w:line="240" w:lineRule="auto"/>
            </w:pPr>
            <w:r w:rsidRPr="00963C49">
              <w:t>17.04</w:t>
            </w:r>
            <w:r w:rsidR="007147D0" w:rsidRPr="00963C49">
              <w:t>.201</w:t>
            </w:r>
            <w:r w:rsidRPr="00963C49">
              <w:t>3</w:t>
            </w:r>
          </w:p>
        </w:tc>
        <w:tc>
          <w:tcPr>
            <w:tcW w:w="1456" w:type="dxa"/>
            <w:tcBorders>
              <w:top w:val="single" w:sz="6" w:space="0" w:color="auto"/>
              <w:left w:val="single" w:sz="6" w:space="0" w:color="auto"/>
              <w:bottom w:val="single" w:sz="6" w:space="0" w:color="auto"/>
              <w:right w:val="single" w:sz="6" w:space="0" w:color="auto"/>
            </w:tcBorders>
          </w:tcPr>
          <w:p w14:paraId="309309AB" w14:textId="77777777" w:rsidR="007147D0" w:rsidRPr="00963C49" w:rsidRDefault="00C71EBD" w:rsidP="005036DE">
            <w:pPr>
              <w:spacing w:before="0" w:after="0" w:line="240" w:lineRule="auto"/>
            </w:pPr>
            <w:r w:rsidRPr="00963C49">
              <w:t>1</w:t>
            </w:r>
            <w:r w:rsidR="007147D0" w:rsidRPr="00963C49">
              <w:t>.</w:t>
            </w:r>
            <w:r w:rsidRPr="00963C49">
              <w:t>0</w:t>
            </w:r>
          </w:p>
        </w:tc>
        <w:tc>
          <w:tcPr>
            <w:tcW w:w="3827" w:type="dxa"/>
            <w:tcBorders>
              <w:top w:val="single" w:sz="6" w:space="0" w:color="auto"/>
              <w:left w:val="single" w:sz="6" w:space="0" w:color="auto"/>
              <w:bottom w:val="single" w:sz="6" w:space="0" w:color="auto"/>
              <w:right w:val="single" w:sz="6" w:space="0" w:color="auto"/>
            </w:tcBorders>
          </w:tcPr>
          <w:p w14:paraId="13E6B6B9" w14:textId="77777777" w:rsidR="007147D0" w:rsidRPr="00963C49" w:rsidRDefault="00C71EBD" w:rsidP="005036DE">
            <w:pPr>
              <w:spacing w:before="0" w:after="0" w:line="240" w:lineRule="auto"/>
            </w:pPr>
            <w:r w:rsidRPr="00963C49">
              <w:t>Final</w:t>
            </w:r>
          </w:p>
        </w:tc>
        <w:tc>
          <w:tcPr>
            <w:tcW w:w="2234" w:type="dxa"/>
            <w:tcBorders>
              <w:top w:val="single" w:sz="6" w:space="0" w:color="auto"/>
              <w:left w:val="single" w:sz="6" w:space="0" w:color="auto"/>
              <w:bottom w:val="single" w:sz="6" w:space="0" w:color="auto"/>
              <w:right w:val="single" w:sz="6" w:space="0" w:color="auto"/>
            </w:tcBorders>
          </w:tcPr>
          <w:p w14:paraId="14FC8345" w14:textId="77777777" w:rsidR="007147D0" w:rsidRPr="00963C49" w:rsidRDefault="007147D0" w:rsidP="005036DE">
            <w:pPr>
              <w:spacing w:before="0" w:after="0" w:line="240" w:lineRule="auto"/>
            </w:pPr>
            <w:r w:rsidRPr="00963C49">
              <w:t>Teradata CZ</w:t>
            </w:r>
          </w:p>
        </w:tc>
      </w:tr>
      <w:tr w:rsidR="00C71EBD" w:rsidRPr="00963C49" w14:paraId="52C74042" w14:textId="77777777" w:rsidTr="001E70C4">
        <w:trPr>
          <w:cantSplit/>
        </w:trPr>
        <w:tc>
          <w:tcPr>
            <w:tcW w:w="1663" w:type="dxa"/>
            <w:tcBorders>
              <w:top w:val="single" w:sz="6" w:space="0" w:color="auto"/>
              <w:left w:val="single" w:sz="6" w:space="0" w:color="auto"/>
              <w:bottom w:val="single" w:sz="6" w:space="0" w:color="auto"/>
              <w:right w:val="single" w:sz="6" w:space="0" w:color="auto"/>
            </w:tcBorders>
          </w:tcPr>
          <w:p w14:paraId="00D6B01B" w14:textId="77777777" w:rsidR="00C71EBD" w:rsidRPr="00963C49" w:rsidRDefault="00E146AB" w:rsidP="005036DE">
            <w:pPr>
              <w:spacing w:before="0" w:after="0" w:line="240" w:lineRule="auto"/>
            </w:pPr>
            <w:r w:rsidRPr="00963C49">
              <w:t>0</w:t>
            </w:r>
            <w:r w:rsidR="00C71EBD" w:rsidRPr="00963C49">
              <w:t>3.</w:t>
            </w:r>
            <w:r w:rsidRPr="00963C49">
              <w:t>0</w:t>
            </w:r>
            <w:r w:rsidR="00C71EBD" w:rsidRPr="00963C49">
              <w:t>4.2015</w:t>
            </w:r>
          </w:p>
        </w:tc>
        <w:tc>
          <w:tcPr>
            <w:tcW w:w="1456" w:type="dxa"/>
            <w:tcBorders>
              <w:top w:val="single" w:sz="6" w:space="0" w:color="auto"/>
              <w:left w:val="single" w:sz="6" w:space="0" w:color="auto"/>
              <w:bottom w:val="single" w:sz="6" w:space="0" w:color="auto"/>
              <w:right w:val="single" w:sz="6" w:space="0" w:color="auto"/>
            </w:tcBorders>
          </w:tcPr>
          <w:p w14:paraId="472EA4F2" w14:textId="77777777" w:rsidR="00C71EBD" w:rsidRPr="00963C49" w:rsidRDefault="00C71EBD" w:rsidP="005036DE">
            <w:pPr>
              <w:spacing w:before="0" w:after="0" w:line="240" w:lineRule="auto"/>
            </w:pPr>
            <w:r w:rsidRPr="00963C49">
              <w:t>1.1</w:t>
            </w:r>
          </w:p>
        </w:tc>
        <w:tc>
          <w:tcPr>
            <w:tcW w:w="3827" w:type="dxa"/>
            <w:tcBorders>
              <w:top w:val="single" w:sz="6" w:space="0" w:color="auto"/>
              <w:left w:val="single" w:sz="6" w:space="0" w:color="auto"/>
              <w:bottom w:val="single" w:sz="6" w:space="0" w:color="auto"/>
              <w:right w:val="single" w:sz="6" w:space="0" w:color="auto"/>
            </w:tcBorders>
          </w:tcPr>
          <w:p w14:paraId="637AA70A" w14:textId="77777777" w:rsidR="00C71EBD" w:rsidRPr="00963C49" w:rsidRDefault="00C71EBD" w:rsidP="005036DE">
            <w:pPr>
              <w:spacing w:before="0" w:after="0" w:line="240" w:lineRule="auto"/>
            </w:pPr>
            <w:r w:rsidRPr="00963C49">
              <w:t>Final</w:t>
            </w:r>
          </w:p>
        </w:tc>
        <w:tc>
          <w:tcPr>
            <w:tcW w:w="2234" w:type="dxa"/>
            <w:tcBorders>
              <w:top w:val="single" w:sz="6" w:space="0" w:color="auto"/>
              <w:left w:val="single" w:sz="6" w:space="0" w:color="auto"/>
              <w:bottom w:val="single" w:sz="6" w:space="0" w:color="auto"/>
              <w:right w:val="single" w:sz="6" w:space="0" w:color="auto"/>
            </w:tcBorders>
          </w:tcPr>
          <w:p w14:paraId="736708BD" w14:textId="77777777" w:rsidR="00C71EBD" w:rsidRPr="00963C49" w:rsidRDefault="00C71EBD" w:rsidP="005036DE">
            <w:pPr>
              <w:spacing w:before="0" w:after="0" w:line="240" w:lineRule="auto"/>
            </w:pPr>
            <w:r w:rsidRPr="00963C49">
              <w:t>Teradata CZ</w:t>
            </w:r>
          </w:p>
        </w:tc>
      </w:tr>
      <w:tr w:rsidR="00621962" w:rsidRPr="00963C49" w14:paraId="51A1683C" w14:textId="77777777" w:rsidTr="001E70C4">
        <w:trPr>
          <w:cantSplit/>
        </w:trPr>
        <w:tc>
          <w:tcPr>
            <w:tcW w:w="1663" w:type="dxa"/>
            <w:tcBorders>
              <w:top w:val="single" w:sz="6" w:space="0" w:color="auto"/>
              <w:left w:val="single" w:sz="6" w:space="0" w:color="auto"/>
              <w:bottom w:val="single" w:sz="6" w:space="0" w:color="auto"/>
              <w:right w:val="single" w:sz="6" w:space="0" w:color="auto"/>
            </w:tcBorders>
          </w:tcPr>
          <w:p w14:paraId="40F8F8B9" w14:textId="77777777" w:rsidR="00621962" w:rsidRPr="00963C49" w:rsidRDefault="00621962" w:rsidP="00621962">
            <w:pPr>
              <w:spacing w:before="0" w:after="0" w:line="240" w:lineRule="auto"/>
            </w:pPr>
            <w:r w:rsidRPr="00963C49">
              <w:t>15.02.2017</w:t>
            </w:r>
          </w:p>
        </w:tc>
        <w:tc>
          <w:tcPr>
            <w:tcW w:w="1456" w:type="dxa"/>
            <w:tcBorders>
              <w:top w:val="single" w:sz="6" w:space="0" w:color="auto"/>
              <w:left w:val="single" w:sz="6" w:space="0" w:color="auto"/>
              <w:bottom w:val="single" w:sz="6" w:space="0" w:color="auto"/>
              <w:right w:val="single" w:sz="6" w:space="0" w:color="auto"/>
            </w:tcBorders>
          </w:tcPr>
          <w:p w14:paraId="2A6A9565" w14:textId="77777777" w:rsidR="00621962" w:rsidRPr="00963C49" w:rsidRDefault="00621962" w:rsidP="00621962">
            <w:pPr>
              <w:spacing w:before="0" w:after="0" w:line="240" w:lineRule="auto"/>
            </w:pPr>
            <w:r w:rsidRPr="00963C49">
              <w:t>1.1</w:t>
            </w:r>
          </w:p>
        </w:tc>
        <w:tc>
          <w:tcPr>
            <w:tcW w:w="3827" w:type="dxa"/>
            <w:tcBorders>
              <w:top w:val="single" w:sz="6" w:space="0" w:color="auto"/>
              <w:left w:val="single" w:sz="6" w:space="0" w:color="auto"/>
              <w:bottom w:val="single" w:sz="6" w:space="0" w:color="auto"/>
              <w:right w:val="single" w:sz="6" w:space="0" w:color="auto"/>
            </w:tcBorders>
          </w:tcPr>
          <w:p w14:paraId="55F20268" w14:textId="77777777" w:rsidR="00621962" w:rsidRPr="00963C49" w:rsidRDefault="00621962" w:rsidP="00621962">
            <w:pPr>
              <w:spacing w:before="0" w:after="0" w:line="240" w:lineRule="auto"/>
            </w:pPr>
            <w:r w:rsidRPr="00963C49">
              <w:t>Update</w:t>
            </w:r>
          </w:p>
        </w:tc>
        <w:tc>
          <w:tcPr>
            <w:tcW w:w="2234" w:type="dxa"/>
            <w:tcBorders>
              <w:top w:val="single" w:sz="6" w:space="0" w:color="auto"/>
              <w:left w:val="single" w:sz="6" w:space="0" w:color="auto"/>
              <w:bottom w:val="single" w:sz="6" w:space="0" w:color="auto"/>
              <w:right w:val="single" w:sz="6" w:space="0" w:color="auto"/>
            </w:tcBorders>
          </w:tcPr>
          <w:p w14:paraId="40532AE5" w14:textId="77777777" w:rsidR="00621962" w:rsidRPr="00963C49" w:rsidRDefault="00621962" w:rsidP="00621962">
            <w:pPr>
              <w:spacing w:before="0" w:after="0" w:line="240" w:lineRule="auto"/>
            </w:pPr>
            <w:r w:rsidRPr="00963C49">
              <w:t>Teradata CZ</w:t>
            </w:r>
          </w:p>
        </w:tc>
      </w:tr>
      <w:tr w:rsidR="00621962" w:rsidRPr="00963C49" w14:paraId="05BF0B7A" w14:textId="77777777" w:rsidTr="001E70C4">
        <w:trPr>
          <w:cantSplit/>
        </w:trPr>
        <w:tc>
          <w:tcPr>
            <w:tcW w:w="1663" w:type="dxa"/>
            <w:tcBorders>
              <w:top w:val="single" w:sz="6" w:space="0" w:color="auto"/>
              <w:left w:val="single" w:sz="6" w:space="0" w:color="auto"/>
              <w:bottom w:val="single" w:sz="6" w:space="0" w:color="auto"/>
              <w:right w:val="single" w:sz="6" w:space="0" w:color="auto"/>
            </w:tcBorders>
          </w:tcPr>
          <w:p w14:paraId="3828A5DB" w14:textId="77777777" w:rsidR="00621962" w:rsidRPr="00963C49" w:rsidRDefault="00E146AB" w:rsidP="00621962">
            <w:pPr>
              <w:spacing w:before="0" w:after="0" w:line="240" w:lineRule="auto"/>
            </w:pPr>
            <w:r w:rsidRPr="00963C49">
              <w:t>0</w:t>
            </w:r>
            <w:r w:rsidR="00621962" w:rsidRPr="00963C49">
              <w:t>1.11.2017</w:t>
            </w:r>
          </w:p>
        </w:tc>
        <w:tc>
          <w:tcPr>
            <w:tcW w:w="1456" w:type="dxa"/>
            <w:tcBorders>
              <w:top w:val="single" w:sz="6" w:space="0" w:color="auto"/>
              <w:left w:val="single" w:sz="6" w:space="0" w:color="auto"/>
              <w:bottom w:val="single" w:sz="6" w:space="0" w:color="auto"/>
              <w:right w:val="single" w:sz="6" w:space="0" w:color="auto"/>
            </w:tcBorders>
          </w:tcPr>
          <w:p w14:paraId="0A6F9728" w14:textId="77777777" w:rsidR="00621962" w:rsidRPr="00963C49" w:rsidRDefault="00621962" w:rsidP="00621962">
            <w:pPr>
              <w:spacing w:before="0" w:after="0" w:line="240" w:lineRule="auto"/>
            </w:pPr>
            <w:r w:rsidRPr="00963C49">
              <w:t>1.2</w:t>
            </w:r>
          </w:p>
        </w:tc>
        <w:tc>
          <w:tcPr>
            <w:tcW w:w="3827" w:type="dxa"/>
            <w:tcBorders>
              <w:top w:val="single" w:sz="6" w:space="0" w:color="auto"/>
              <w:left w:val="single" w:sz="6" w:space="0" w:color="auto"/>
              <w:bottom w:val="single" w:sz="6" w:space="0" w:color="auto"/>
              <w:right w:val="single" w:sz="6" w:space="0" w:color="auto"/>
            </w:tcBorders>
          </w:tcPr>
          <w:p w14:paraId="76068FC7" w14:textId="77777777" w:rsidR="00621962" w:rsidRPr="00963C49" w:rsidRDefault="00621962" w:rsidP="00621962">
            <w:pPr>
              <w:spacing w:before="0" w:after="0" w:line="240" w:lineRule="auto"/>
            </w:pPr>
            <w:r w:rsidRPr="00963C49">
              <w:t>Final</w:t>
            </w:r>
          </w:p>
        </w:tc>
        <w:tc>
          <w:tcPr>
            <w:tcW w:w="2234" w:type="dxa"/>
            <w:tcBorders>
              <w:top w:val="single" w:sz="6" w:space="0" w:color="auto"/>
              <w:left w:val="single" w:sz="6" w:space="0" w:color="auto"/>
              <w:bottom w:val="single" w:sz="6" w:space="0" w:color="auto"/>
              <w:right w:val="single" w:sz="6" w:space="0" w:color="auto"/>
            </w:tcBorders>
          </w:tcPr>
          <w:p w14:paraId="74C6B29C" w14:textId="77777777" w:rsidR="00621962" w:rsidRPr="00963C49" w:rsidRDefault="00621962" w:rsidP="00621962">
            <w:pPr>
              <w:spacing w:before="0" w:after="0" w:line="240" w:lineRule="auto"/>
            </w:pPr>
            <w:r w:rsidRPr="00963C49">
              <w:t>Teradata CZ</w:t>
            </w:r>
          </w:p>
        </w:tc>
      </w:tr>
    </w:tbl>
    <w:p w14:paraId="0D280417" w14:textId="77777777" w:rsidR="000F499A" w:rsidRPr="00963C49" w:rsidRDefault="000F499A">
      <w:pPr>
        <w:spacing w:before="0" w:after="0" w:line="240" w:lineRule="auto"/>
        <w:rPr>
          <w:b/>
          <w:color w:val="3C3C3B" w:themeColor="text2"/>
          <w:sz w:val="21"/>
        </w:rPr>
      </w:pPr>
      <w:r w:rsidRPr="00963C49">
        <w:br w:type="page"/>
      </w:r>
    </w:p>
    <w:p w14:paraId="5331A5BE" w14:textId="77777777" w:rsidR="00C7415B" w:rsidRPr="00963C49" w:rsidRDefault="00C7415B" w:rsidP="00EF30EA">
      <w:pPr>
        <w:pStyle w:val="Heading6"/>
      </w:pPr>
      <w:r w:rsidRPr="00963C49">
        <w:lastRenderedPageBreak/>
        <w:t>Table of Contents</w:t>
      </w:r>
    </w:p>
    <w:p w14:paraId="2E48A570" w14:textId="66E66006" w:rsidR="00CD62DC" w:rsidRDefault="00910326">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r w:rsidRPr="00963C49">
        <w:rPr>
          <w:sz w:val="18"/>
          <w:szCs w:val="18"/>
        </w:rPr>
        <w:fldChar w:fldCharType="begin"/>
      </w:r>
      <w:r w:rsidRPr="00963C49">
        <w:rPr>
          <w:sz w:val="18"/>
          <w:szCs w:val="18"/>
        </w:rPr>
        <w:instrText xml:space="preserve"> TOC \o "1-3" \h \z \u </w:instrText>
      </w:r>
      <w:r w:rsidRPr="00963C49">
        <w:rPr>
          <w:sz w:val="18"/>
          <w:szCs w:val="18"/>
        </w:rPr>
        <w:fldChar w:fldCharType="separate"/>
      </w:r>
      <w:hyperlink w:anchor="_Toc498352942" w:history="1">
        <w:r w:rsidR="00CD62DC" w:rsidRPr="007803D2">
          <w:rPr>
            <w:rStyle w:val="Hyperlink"/>
            <w:noProof/>
          </w:rPr>
          <w:t>1.</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Summary</w:t>
        </w:r>
        <w:r w:rsidR="00CD62DC">
          <w:rPr>
            <w:noProof/>
            <w:webHidden/>
          </w:rPr>
          <w:tab/>
        </w:r>
        <w:r w:rsidR="00CD62DC">
          <w:rPr>
            <w:noProof/>
            <w:webHidden/>
          </w:rPr>
          <w:fldChar w:fldCharType="begin"/>
        </w:r>
        <w:r w:rsidR="00CD62DC">
          <w:rPr>
            <w:noProof/>
            <w:webHidden/>
          </w:rPr>
          <w:instrText xml:space="preserve"> PAGEREF _Toc498352942 \h </w:instrText>
        </w:r>
        <w:r w:rsidR="00CD62DC">
          <w:rPr>
            <w:noProof/>
            <w:webHidden/>
          </w:rPr>
        </w:r>
        <w:r w:rsidR="00CD62DC">
          <w:rPr>
            <w:noProof/>
            <w:webHidden/>
          </w:rPr>
          <w:fldChar w:fldCharType="separate"/>
        </w:r>
        <w:r w:rsidR="00CD62DC">
          <w:rPr>
            <w:noProof/>
            <w:webHidden/>
          </w:rPr>
          <w:t>7</w:t>
        </w:r>
        <w:r w:rsidR="00CD62DC">
          <w:rPr>
            <w:noProof/>
            <w:webHidden/>
          </w:rPr>
          <w:fldChar w:fldCharType="end"/>
        </w:r>
      </w:hyperlink>
    </w:p>
    <w:p w14:paraId="33FF87D7" w14:textId="2F04EB4B"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43" w:history="1">
        <w:r w:rsidR="00CD62DC" w:rsidRPr="007803D2">
          <w:rPr>
            <w:rStyle w:val="Hyperlink"/>
            <w:noProof/>
          </w:rPr>
          <w:t>1.1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Abbreviations, Terms and Definitions</w:t>
        </w:r>
        <w:r w:rsidR="00CD62DC">
          <w:rPr>
            <w:noProof/>
            <w:webHidden/>
          </w:rPr>
          <w:tab/>
        </w:r>
        <w:r w:rsidR="00CD62DC">
          <w:rPr>
            <w:noProof/>
            <w:webHidden/>
          </w:rPr>
          <w:fldChar w:fldCharType="begin"/>
        </w:r>
        <w:r w:rsidR="00CD62DC">
          <w:rPr>
            <w:noProof/>
            <w:webHidden/>
          </w:rPr>
          <w:instrText xml:space="preserve"> PAGEREF _Toc498352943 \h </w:instrText>
        </w:r>
        <w:r w:rsidR="00CD62DC">
          <w:rPr>
            <w:noProof/>
            <w:webHidden/>
          </w:rPr>
        </w:r>
        <w:r w:rsidR="00CD62DC">
          <w:rPr>
            <w:noProof/>
            <w:webHidden/>
          </w:rPr>
          <w:fldChar w:fldCharType="separate"/>
        </w:r>
        <w:r w:rsidR="00CD62DC">
          <w:rPr>
            <w:noProof/>
            <w:webHidden/>
          </w:rPr>
          <w:t>7</w:t>
        </w:r>
        <w:r w:rsidR="00CD62DC">
          <w:rPr>
            <w:noProof/>
            <w:webHidden/>
          </w:rPr>
          <w:fldChar w:fldCharType="end"/>
        </w:r>
      </w:hyperlink>
    </w:p>
    <w:p w14:paraId="6D0B07E3" w14:textId="3EE8E1EC"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44" w:history="1">
        <w:r w:rsidR="00CD62DC" w:rsidRPr="007803D2">
          <w:rPr>
            <w:rStyle w:val="Hyperlink"/>
            <w:noProof/>
          </w:rPr>
          <w:t>1.2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Related Documents</w:t>
        </w:r>
        <w:r w:rsidR="00CD62DC">
          <w:rPr>
            <w:noProof/>
            <w:webHidden/>
          </w:rPr>
          <w:tab/>
        </w:r>
        <w:r w:rsidR="00CD62DC">
          <w:rPr>
            <w:noProof/>
            <w:webHidden/>
          </w:rPr>
          <w:fldChar w:fldCharType="begin"/>
        </w:r>
        <w:r w:rsidR="00CD62DC">
          <w:rPr>
            <w:noProof/>
            <w:webHidden/>
          </w:rPr>
          <w:instrText xml:space="preserve"> PAGEREF _Toc498352944 \h </w:instrText>
        </w:r>
        <w:r w:rsidR="00CD62DC">
          <w:rPr>
            <w:noProof/>
            <w:webHidden/>
          </w:rPr>
        </w:r>
        <w:r w:rsidR="00CD62DC">
          <w:rPr>
            <w:noProof/>
            <w:webHidden/>
          </w:rPr>
          <w:fldChar w:fldCharType="separate"/>
        </w:r>
        <w:r w:rsidR="00CD62DC">
          <w:rPr>
            <w:noProof/>
            <w:webHidden/>
          </w:rPr>
          <w:t>7</w:t>
        </w:r>
        <w:r w:rsidR="00CD62DC">
          <w:rPr>
            <w:noProof/>
            <w:webHidden/>
          </w:rPr>
          <w:fldChar w:fldCharType="end"/>
        </w:r>
      </w:hyperlink>
    </w:p>
    <w:p w14:paraId="5B3A85ED" w14:textId="26074BD7"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2945" w:history="1">
        <w:r w:rsidR="00CD62DC" w:rsidRPr="007803D2">
          <w:rPr>
            <w:rStyle w:val="Hyperlink"/>
            <w:noProof/>
          </w:rPr>
          <w:t>2.</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What is PDC</w:t>
        </w:r>
        <w:r w:rsidR="00CD62DC">
          <w:rPr>
            <w:noProof/>
            <w:webHidden/>
          </w:rPr>
          <w:tab/>
        </w:r>
        <w:r w:rsidR="00CD62DC">
          <w:rPr>
            <w:noProof/>
            <w:webHidden/>
          </w:rPr>
          <w:fldChar w:fldCharType="begin"/>
        </w:r>
        <w:r w:rsidR="00CD62DC">
          <w:rPr>
            <w:noProof/>
            <w:webHidden/>
          </w:rPr>
          <w:instrText xml:space="preserve"> PAGEREF _Toc498352945 \h </w:instrText>
        </w:r>
        <w:r w:rsidR="00CD62DC">
          <w:rPr>
            <w:noProof/>
            <w:webHidden/>
          </w:rPr>
        </w:r>
        <w:r w:rsidR="00CD62DC">
          <w:rPr>
            <w:noProof/>
            <w:webHidden/>
          </w:rPr>
          <w:fldChar w:fldCharType="separate"/>
        </w:r>
        <w:r w:rsidR="00CD62DC">
          <w:rPr>
            <w:noProof/>
            <w:webHidden/>
          </w:rPr>
          <w:t>8</w:t>
        </w:r>
        <w:r w:rsidR="00CD62DC">
          <w:rPr>
            <w:noProof/>
            <w:webHidden/>
          </w:rPr>
          <w:fldChar w:fldCharType="end"/>
        </w:r>
      </w:hyperlink>
    </w:p>
    <w:p w14:paraId="6F30B5AD" w14:textId="63AE3741"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46" w:history="1">
        <w:r w:rsidR="00CD62DC" w:rsidRPr="007803D2">
          <w:rPr>
            <w:rStyle w:val="Hyperlink"/>
            <w:noProof/>
          </w:rPr>
          <w:t>2.1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Concept definition</w:t>
        </w:r>
        <w:r w:rsidR="00CD62DC">
          <w:rPr>
            <w:noProof/>
            <w:webHidden/>
          </w:rPr>
          <w:tab/>
        </w:r>
        <w:r w:rsidR="00CD62DC">
          <w:rPr>
            <w:noProof/>
            <w:webHidden/>
          </w:rPr>
          <w:fldChar w:fldCharType="begin"/>
        </w:r>
        <w:r w:rsidR="00CD62DC">
          <w:rPr>
            <w:noProof/>
            <w:webHidden/>
          </w:rPr>
          <w:instrText xml:space="preserve"> PAGEREF _Toc498352946 \h </w:instrText>
        </w:r>
        <w:r w:rsidR="00CD62DC">
          <w:rPr>
            <w:noProof/>
            <w:webHidden/>
          </w:rPr>
        </w:r>
        <w:r w:rsidR="00CD62DC">
          <w:rPr>
            <w:noProof/>
            <w:webHidden/>
          </w:rPr>
          <w:fldChar w:fldCharType="separate"/>
        </w:r>
        <w:r w:rsidR="00CD62DC">
          <w:rPr>
            <w:noProof/>
            <w:webHidden/>
          </w:rPr>
          <w:t>8</w:t>
        </w:r>
        <w:r w:rsidR="00CD62DC">
          <w:rPr>
            <w:noProof/>
            <w:webHidden/>
          </w:rPr>
          <w:fldChar w:fldCharType="end"/>
        </w:r>
      </w:hyperlink>
    </w:p>
    <w:p w14:paraId="3AB6B338" w14:textId="479098D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47" w:history="1">
        <w:r w:rsidR="00CD62DC" w:rsidRPr="007803D2">
          <w:rPr>
            <w:rStyle w:val="Hyperlink"/>
            <w:noProof/>
            <w14:scene3d>
              <w14:camera w14:prst="orthographicFront"/>
              <w14:lightRig w14:rig="threePt" w14:dir="t">
                <w14:rot w14:lat="0" w14:lon="0" w14:rev="0"/>
              </w14:lightRig>
            </w14:scene3d>
          </w:rPr>
          <w:t>2.1.1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Job</w:t>
        </w:r>
        <w:r w:rsidR="00CD62DC">
          <w:rPr>
            <w:noProof/>
            <w:webHidden/>
          </w:rPr>
          <w:tab/>
        </w:r>
        <w:r w:rsidR="00CD62DC">
          <w:rPr>
            <w:noProof/>
            <w:webHidden/>
          </w:rPr>
          <w:fldChar w:fldCharType="begin"/>
        </w:r>
        <w:r w:rsidR="00CD62DC">
          <w:rPr>
            <w:noProof/>
            <w:webHidden/>
          </w:rPr>
          <w:instrText xml:space="preserve"> PAGEREF _Toc498352947 \h </w:instrText>
        </w:r>
        <w:r w:rsidR="00CD62DC">
          <w:rPr>
            <w:noProof/>
            <w:webHidden/>
          </w:rPr>
        </w:r>
        <w:r w:rsidR="00CD62DC">
          <w:rPr>
            <w:noProof/>
            <w:webHidden/>
          </w:rPr>
          <w:fldChar w:fldCharType="separate"/>
        </w:r>
        <w:r w:rsidR="00CD62DC">
          <w:rPr>
            <w:noProof/>
            <w:webHidden/>
          </w:rPr>
          <w:t>9</w:t>
        </w:r>
        <w:r w:rsidR="00CD62DC">
          <w:rPr>
            <w:noProof/>
            <w:webHidden/>
          </w:rPr>
          <w:fldChar w:fldCharType="end"/>
        </w:r>
      </w:hyperlink>
    </w:p>
    <w:p w14:paraId="0E065179" w14:textId="1E541BED"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48" w:history="1">
        <w:r w:rsidR="00CD62DC" w:rsidRPr="007803D2">
          <w:rPr>
            <w:rStyle w:val="Hyperlink"/>
            <w:noProof/>
            <w14:scene3d>
              <w14:camera w14:prst="orthographicFront"/>
              <w14:lightRig w14:rig="threePt" w14:dir="t">
                <w14:rot w14:lat="0" w14:lon="0" w14:rev="0"/>
              </w14:lightRig>
            </w14:scene3d>
          </w:rPr>
          <w:t>2.1.2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Stream</w:t>
        </w:r>
        <w:r w:rsidR="00CD62DC">
          <w:rPr>
            <w:noProof/>
            <w:webHidden/>
          </w:rPr>
          <w:tab/>
        </w:r>
        <w:r w:rsidR="00CD62DC">
          <w:rPr>
            <w:noProof/>
            <w:webHidden/>
          </w:rPr>
          <w:fldChar w:fldCharType="begin"/>
        </w:r>
        <w:r w:rsidR="00CD62DC">
          <w:rPr>
            <w:noProof/>
            <w:webHidden/>
          </w:rPr>
          <w:instrText xml:space="preserve"> PAGEREF _Toc498352948 \h </w:instrText>
        </w:r>
        <w:r w:rsidR="00CD62DC">
          <w:rPr>
            <w:noProof/>
            <w:webHidden/>
          </w:rPr>
        </w:r>
        <w:r w:rsidR="00CD62DC">
          <w:rPr>
            <w:noProof/>
            <w:webHidden/>
          </w:rPr>
          <w:fldChar w:fldCharType="separate"/>
        </w:r>
        <w:r w:rsidR="00CD62DC">
          <w:rPr>
            <w:noProof/>
            <w:webHidden/>
          </w:rPr>
          <w:t>10</w:t>
        </w:r>
        <w:r w:rsidR="00CD62DC">
          <w:rPr>
            <w:noProof/>
            <w:webHidden/>
          </w:rPr>
          <w:fldChar w:fldCharType="end"/>
        </w:r>
      </w:hyperlink>
    </w:p>
    <w:p w14:paraId="2370588A" w14:textId="1650C4F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49" w:history="1">
        <w:r w:rsidR="00CD62DC" w:rsidRPr="007803D2">
          <w:rPr>
            <w:rStyle w:val="Hyperlink"/>
            <w:noProof/>
            <w14:scene3d>
              <w14:camera w14:prst="orthographicFront"/>
              <w14:lightRig w14:rig="threePt" w14:dir="t">
                <w14:rot w14:lat="0" w14:lon="0" w14:rev="0"/>
              </w14:lightRig>
            </w14:scene3d>
          </w:rPr>
          <w:t>2.1.3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Step</w:t>
        </w:r>
        <w:r w:rsidR="00CD62DC">
          <w:rPr>
            <w:noProof/>
            <w:webHidden/>
          </w:rPr>
          <w:tab/>
        </w:r>
        <w:r w:rsidR="00CD62DC">
          <w:rPr>
            <w:noProof/>
            <w:webHidden/>
          </w:rPr>
          <w:fldChar w:fldCharType="begin"/>
        </w:r>
        <w:r w:rsidR="00CD62DC">
          <w:rPr>
            <w:noProof/>
            <w:webHidden/>
          </w:rPr>
          <w:instrText xml:space="preserve"> PAGEREF _Toc498352949 \h </w:instrText>
        </w:r>
        <w:r w:rsidR="00CD62DC">
          <w:rPr>
            <w:noProof/>
            <w:webHidden/>
          </w:rPr>
        </w:r>
        <w:r w:rsidR="00CD62DC">
          <w:rPr>
            <w:noProof/>
            <w:webHidden/>
          </w:rPr>
          <w:fldChar w:fldCharType="separate"/>
        </w:r>
        <w:r w:rsidR="00CD62DC">
          <w:rPr>
            <w:noProof/>
            <w:webHidden/>
          </w:rPr>
          <w:t>10</w:t>
        </w:r>
        <w:r w:rsidR="00CD62DC">
          <w:rPr>
            <w:noProof/>
            <w:webHidden/>
          </w:rPr>
          <w:fldChar w:fldCharType="end"/>
        </w:r>
      </w:hyperlink>
    </w:p>
    <w:p w14:paraId="280167D9" w14:textId="6412532B"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50" w:history="1">
        <w:r w:rsidR="00CD62DC" w:rsidRPr="007803D2">
          <w:rPr>
            <w:rStyle w:val="Hyperlink"/>
            <w:noProof/>
            <w14:scene3d>
              <w14:camera w14:prst="orthographicFront"/>
              <w14:lightRig w14:rig="threePt" w14:dir="t">
                <w14:rot w14:lat="0" w14:lon="0" w14:rev="0"/>
              </w14:lightRig>
            </w14:scene3d>
          </w:rPr>
          <w:t>2.1.4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Dependency</w:t>
        </w:r>
        <w:r w:rsidR="00CD62DC">
          <w:rPr>
            <w:noProof/>
            <w:webHidden/>
          </w:rPr>
          <w:tab/>
        </w:r>
        <w:r w:rsidR="00CD62DC">
          <w:rPr>
            <w:noProof/>
            <w:webHidden/>
          </w:rPr>
          <w:fldChar w:fldCharType="begin"/>
        </w:r>
        <w:r w:rsidR="00CD62DC">
          <w:rPr>
            <w:noProof/>
            <w:webHidden/>
          </w:rPr>
          <w:instrText xml:space="preserve"> PAGEREF _Toc498352950 \h </w:instrText>
        </w:r>
        <w:r w:rsidR="00CD62DC">
          <w:rPr>
            <w:noProof/>
            <w:webHidden/>
          </w:rPr>
        </w:r>
        <w:r w:rsidR="00CD62DC">
          <w:rPr>
            <w:noProof/>
            <w:webHidden/>
          </w:rPr>
          <w:fldChar w:fldCharType="separate"/>
        </w:r>
        <w:r w:rsidR="00CD62DC">
          <w:rPr>
            <w:noProof/>
            <w:webHidden/>
          </w:rPr>
          <w:t>10</w:t>
        </w:r>
        <w:r w:rsidR="00CD62DC">
          <w:rPr>
            <w:noProof/>
            <w:webHidden/>
          </w:rPr>
          <w:fldChar w:fldCharType="end"/>
        </w:r>
      </w:hyperlink>
    </w:p>
    <w:p w14:paraId="58F9AEC5" w14:textId="315B5BB0"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51" w:history="1">
        <w:r w:rsidR="00CD62DC" w:rsidRPr="007803D2">
          <w:rPr>
            <w:rStyle w:val="Hyperlink"/>
            <w:noProof/>
            <w14:scene3d>
              <w14:camera w14:prst="orthographicFront"/>
              <w14:lightRig w14:rig="threePt" w14:dir="t">
                <w14:rot w14:lat="0" w14:lon="0" w14:rev="0"/>
              </w14:lightRig>
            </w14:scene3d>
          </w:rPr>
          <w:t>2.1.5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Calendar</w:t>
        </w:r>
        <w:r w:rsidR="00CD62DC">
          <w:rPr>
            <w:noProof/>
            <w:webHidden/>
          </w:rPr>
          <w:tab/>
        </w:r>
        <w:r w:rsidR="00CD62DC">
          <w:rPr>
            <w:noProof/>
            <w:webHidden/>
          </w:rPr>
          <w:fldChar w:fldCharType="begin"/>
        </w:r>
        <w:r w:rsidR="00CD62DC">
          <w:rPr>
            <w:noProof/>
            <w:webHidden/>
          </w:rPr>
          <w:instrText xml:space="preserve"> PAGEREF _Toc498352951 \h </w:instrText>
        </w:r>
        <w:r w:rsidR="00CD62DC">
          <w:rPr>
            <w:noProof/>
            <w:webHidden/>
          </w:rPr>
        </w:r>
        <w:r w:rsidR="00CD62DC">
          <w:rPr>
            <w:noProof/>
            <w:webHidden/>
          </w:rPr>
          <w:fldChar w:fldCharType="separate"/>
        </w:r>
        <w:r w:rsidR="00CD62DC">
          <w:rPr>
            <w:noProof/>
            <w:webHidden/>
          </w:rPr>
          <w:t>10</w:t>
        </w:r>
        <w:r w:rsidR="00CD62DC">
          <w:rPr>
            <w:noProof/>
            <w:webHidden/>
          </w:rPr>
          <w:fldChar w:fldCharType="end"/>
        </w:r>
      </w:hyperlink>
    </w:p>
    <w:p w14:paraId="7DB2AB95" w14:textId="5EFBD5E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52" w:history="1">
        <w:r w:rsidR="00CD62DC" w:rsidRPr="007803D2">
          <w:rPr>
            <w:rStyle w:val="Hyperlink"/>
            <w:noProof/>
            <w14:scene3d>
              <w14:camera w14:prst="orthographicFront"/>
              <w14:lightRig w14:rig="threePt" w14:dir="t">
                <w14:rot w14:lat="0" w14:lon="0" w14:rev="0"/>
              </w14:lightRig>
            </w14:scene3d>
          </w:rPr>
          <w:t>2.1.6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Table lock</w:t>
        </w:r>
        <w:r w:rsidR="00CD62DC">
          <w:rPr>
            <w:noProof/>
            <w:webHidden/>
          </w:rPr>
          <w:tab/>
        </w:r>
        <w:r w:rsidR="00CD62DC">
          <w:rPr>
            <w:noProof/>
            <w:webHidden/>
          </w:rPr>
          <w:fldChar w:fldCharType="begin"/>
        </w:r>
        <w:r w:rsidR="00CD62DC">
          <w:rPr>
            <w:noProof/>
            <w:webHidden/>
          </w:rPr>
          <w:instrText xml:space="preserve"> PAGEREF _Toc498352952 \h </w:instrText>
        </w:r>
        <w:r w:rsidR="00CD62DC">
          <w:rPr>
            <w:noProof/>
            <w:webHidden/>
          </w:rPr>
        </w:r>
        <w:r w:rsidR="00CD62DC">
          <w:rPr>
            <w:noProof/>
            <w:webHidden/>
          </w:rPr>
          <w:fldChar w:fldCharType="separate"/>
        </w:r>
        <w:r w:rsidR="00CD62DC">
          <w:rPr>
            <w:noProof/>
            <w:webHidden/>
          </w:rPr>
          <w:t>11</w:t>
        </w:r>
        <w:r w:rsidR="00CD62DC">
          <w:rPr>
            <w:noProof/>
            <w:webHidden/>
          </w:rPr>
          <w:fldChar w:fldCharType="end"/>
        </w:r>
      </w:hyperlink>
    </w:p>
    <w:p w14:paraId="4A6D622C" w14:textId="777896A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53" w:history="1">
        <w:r w:rsidR="00CD62DC" w:rsidRPr="007803D2">
          <w:rPr>
            <w:rStyle w:val="Hyperlink"/>
            <w:noProof/>
            <w14:scene3d>
              <w14:camera w14:prst="orthographicFront"/>
              <w14:lightRig w14:rig="threePt" w14:dir="t">
                <w14:rot w14:lat="0" w14:lon="0" w14:rev="0"/>
              </w14:lightRig>
            </w14:scene3d>
          </w:rPr>
          <w:t>2.1.7</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Job priority</w:t>
        </w:r>
        <w:r w:rsidR="00CD62DC">
          <w:rPr>
            <w:noProof/>
            <w:webHidden/>
          </w:rPr>
          <w:tab/>
        </w:r>
        <w:r w:rsidR="00CD62DC">
          <w:rPr>
            <w:noProof/>
            <w:webHidden/>
          </w:rPr>
          <w:fldChar w:fldCharType="begin"/>
        </w:r>
        <w:r w:rsidR="00CD62DC">
          <w:rPr>
            <w:noProof/>
            <w:webHidden/>
          </w:rPr>
          <w:instrText xml:space="preserve"> PAGEREF _Toc498352953 \h </w:instrText>
        </w:r>
        <w:r w:rsidR="00CD62DC">
          <w:rPr>
            <w:noProof/>
            <w:webHidden/>
          </w:rPr>
        </w:r>
        <w:r w:rsidR="00CD62DC">
          <w:rPr>
            <w:noProof/>
            <w:webHidden/>
          </w:rPr>
          <w:fldChar w:fldCharType="separate"/>
        </w:r>
        <w:r w:rsidR="00CD62DC">
          <w:rPr>
            <w:noProof/>
            <w:webHidden/>
          </w:rPr>
          <w:t>11</w:t>
        </w:r>
        <w:r w:rsidR="00CD62DC">
          <w:rPr>
            <w:noProof/>
            <w:webHidden/>
          </w:rPr>
          <w:fldChar w:fldCharType="end"/>
        </w:r>
      </w:hyperlink>
    </w:p>
    <w:p w14:paraId="615C1351" w14:textId="15BC720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54" w:history="1">
        <w:r w:rsidR="00CD62DC" w:rsidRPr="007803D2">
          <w:rPr>
            <w:rStyle w:val="Hyperlink"/>
            <w:noProof/>
            <w14:scene3d>
              <w14:camera w14:prst="orthographicFront"/>
              <w14:lightRig w14:rig="threePt" w14:dir="t">
                <w14:rot w14:lat="0" w14:lon="0" w14:rev="0"/>
              </w14:lightRig>
            </w14:scene3d>
          </w:rPr>
          <w:t>2.1.8</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Parallelism</w:t>
        </w:r>
        <w:r w:rsidR="00CD62DC">
          <w:rPr>
            <w:noProof/>
            <w:webHidden/>
          </w:rPr>
          <w:tab/>
        </w:r>
        <w:r w:rsidR="00CD62DC">
          <w:rPr>
            <w:noProof/>
            <w:webHidden/>
          </w:rPr>
          <w:fldChar w:fldCharType="begin"/>
        </w:r>
        <w:r w:rsidR="00CD62DC">
          <w:rPr>
            <w:noProof/>
            <w:webHidden/>
          </w:rPr>
          <w:instrText xml:space="preserve"> PAGEREF _Toc498352954 \h </w:instrText>
        </w:r>
        <w:r w:rsidR="00CD62DC">
          <w:rPr>
            <w:noProof/>
            <w:webHidden/>
          </w:rPr>
        </w:r>
        <w:r w:rsidR="00CD62DC">
          <w:rPr>
            <w:noProof/>
            <w:webHidden/>
          </w:rPr>
          <w:fldChar w:fldCharType="separate"/>
        </w:r>
        <w:r w:rsidR="00CD62DC">
          <w:rPr>
            <w:noProof/>
            <w:webHidden/>
          </w:rPr>
          <w:t>11</w:t>
        </w:r>
        <w:r w:rsidR="00CD62DC">
          <w:rPr>
            <w:noProof/>
            <w:webHidden/>
          </w:rPr>
          <w:fldChar w:fldCharType="end"/>
        </w:r>
      </w:hyperlink>
    </w:p>
    <w:p w14:paraId="245DE265" w14:textId="35A03B3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55" w:history="1">
        <w:r w:rsidR="00CD62DC" w:rsidRPr="007803D2">
          <w:rPr>
            <w:rStyle w:val="Hyperlink"/>
            <w:noProof/>
            <w14:scene3d>
              <w14:camera w14:prst="orthographicFront"/>
              <w14:lightRig w14:rig="threePt" w14:dir="t">
                <w14:rot w14:lat="0" w14:lon="0" w14:rev="0"/>
              </w14:lightRig>
            </w14:scene3d>
          </w:rPr>
          <w:t>2.1.9</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Job status</w:t>
        </w:r>
        <w:r w:rsidR="00CD62DC">
          <w:rPr>
            <w:noProof/>
            <w:webHidden/>
          </w:rPr>
          <w:tab/>
        </w:r>
        <w:r w:rsidR="00CD62DC">
          <w:rPr>
            <w:noProof/>
            <w:webHidden/>
          </w:rPr>
          <w:fldChar w:fldCharType="begin"/>
        </w:r>
        <w:r w:rsidR="00CD62DC">
          <w:rPr>
            <w:noProof/>
            <w:webHidden/>
          </w:rPr>
          <w:instrText xml:space="preserve"> PAGEREF _Toc498352955 \h </w:instrText>
        </w:r>
        <w:r w:rsidR="00CD62DC">
          <w:rPr>
            <w:noProof/>
            <w:webHidden/>
          </w:rPr>
        </w:r>
        <w:r w:rsidR="00CD62DC">
          <w:rPr>
            <w:noProof/>
            <w:webHidden/>
          </w:rPr>
          <w:fldChar w:fldCharType="separate"/>
        </w:r>
        <w:r w:rsidR="00CD62DC">
          <w:rPr>
            <w:noProof/>
            <w:webHidden/>
          </w:rPr>
          <w:t>11</w:t>
        </w:r>
        <w:r w:rsidR="00CD62DC">
          <w:rPr>
            <w:noProof/>
            <w:webHidden/>
          </w:rPr>
          <w:fldChar w:fldCharType="end"/>
        </w:r>
      </w:hyperlink>
    </w:p>
    <w:p w14:paraId="40C2F99C" w14:textId="11C3B521"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2956" w:history="1">
        <w:r w:rsidR="00CD62DC" w:rsidRPr="007803D2">
          <w:rPr>
            <w:rStyle w:val="Hyperlink"/>
            <w:noProof/>
          </w:rPr>
          <w:t>3.</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PDC Architecture</w:t>
        </w:r>
        <w:r w:rsidR="00CD62DC">
          <w:rPr>
            <w:noProof/>
            <w:webHidden/>
          </w:rPr>
          <w:tab/>
        </w:r>
        <w:r w:rsidR="00CD62DC">
          <w:rPr>
            <w:noProof/>
            <w:webHidden/>
          </w:rPr>
          <w:fldChar w:fldCharType="begin"/>
        </w:r>
        <w:r w:rsidR="00CD62DC">
          <w:rPr>
            <w:noProof/>
            <w:webHidden/>
          </w:rPr>
          <w:instrText xml:space="preserve"> PAGEREF _Toc498352956 \h </w:instrText>
        </w:r>
        <w:r w:rsidR="00CD62DC">
          <w:rPr>
            <w:noProof/>
            <w:webHidden/>
          </w:rPr>
        </w:r>
        <w:r w:rsidR="00CD62DC">
          <w:rPr>
            <w:noProof/>
            <w:webHidden/>
          </w:rPr>
          <w:fldChar w:fldCharType="separate"/>
        </w:r>
        <w:r w:rsidR="00CD62DC">
          <w:rPr>
            <w:noProof/>
            <w:webHidden/>
          </w:rPr>
          <w:t>13</w:t>
        </w:r>
        <w:r w:rsidR="00CD62DC">
          <w:rPr>
            <w:noProof/>
            <w:webHidden/>
          </w:rPr>
          <w:fldChar w:fldCharType="end"/>
        </w:r>
      </w:hyperlink>
    </w:p>
    <w:p w14:paraId="12EEA300" w14:textId="1B0DD3DA"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57" w:history="1">
        <w:r w:rsidR="00CD62DC" w:rsidRPr="007803D2">
          <w:rPr>
            <w:rStyle w:val="Hyperlink"/>
            <w:noProof/>
          </w:rPr>
          <w:t>3.1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Engine</w:t>
        </w:r>
        <w:r w:rsidR="00CD62DC">
          <w:rPr>
            <w:noProof/>
            <w:webHidden/>
          </w:rPr>
          <w:tab/>
        </w:r>
        <w:r w:rsidR="00CD62DC">
          <w:rPr>
            <w:noProof/>
            <w:webHidden/>
          </w:rPr>
          <w:fldChar w:fldCharType="begin"/>
        </w:r>
        <w:r w:rsidR="00CD62DC">
          <w:rPr>
            <w:noProof/>
            <w:webHidden/>
          </w:rPr>
          <w:instrText xml:space="preserve"> PAGEREF _Toc498352957 \h </w:instrText>
        </w:r>
        <w:r w:rsidR="00CD62DC">
          <w:rPr>
            <w:noProof/>
            <w:webHidden/>
          </w:rPr>
        </w:r>
        <w:r w:rsidR="00CD62DC">
          <w:rPr>
            <w:noProof/>
            <w:webHidden/>
          </w:rPr>
          <w:fldChar w:fldCharType="separate"/>
        </w:r>
        <w:r w:rsidR="00CD62DC">
          <w:rPr>
            <w:noProof/>
            <w:webHidden/>
          </w:rPr>
          <w:t>13</w:t>
        </w:r>
        <w:r w:rsidR="00CD62DC">
          <w:rPr>
            <w:noProof/>
            <w:webHidden/>
          </w:rPr>
          <w:fldChar w:fldCharType="end"/>
        </w:r>
      </w:hyperlink>
    </w:p>
    <w:p w14:paraId="67EFFBDB" w14:textId="79E7FC22"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58" w:history="1">
        <w:r w:rsidR="00CD62DC" w:rsidRPr="007803D2">
          <w:rPr>
            <w:rStyle w:val="Hyperlink"/>
            <w:noProof/>
          </w:rPr>
          <w:t>3.2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Scheduler</w:t>
        </w:r>
        <w:r w:rsidR="00CD62DC">
          <w:rPr>
            <w:noProof/>
            <w:webHidden/>
          </w:rPr>
          <w:tab/>
        </w:r>
        <w:r w:rsidR="00CD62DC">
          <w:rPr>
            <w:noProof/>
            <w:webHidden/>
          </w:rPr>
          <w:fldChar w:fldCharType="begin"/>
        </w:r>
        <w:r w:rsidR="00CD62DC">
          <w:rPr>
            <w:noProof/>
            <w:webHidden/>
          </w:rPr>
          <w:instrText xml:space="preserve"> PAGEREF _Toc498352958 \h </w:instrText>
        </w:r>
        <w:r w:rsidR="00CD62DC">
          <w:rPr>
            <w:noProof/>
            <w:webHidden/>
          </w:rPr>
        </w:r>
        <w:r w:rsidR="00CD62DC">
          <w:rPr>
            <w:noProof/>
            <w:webHidden/>
          </w:rPr>
          <w:fldChar w:fldCharType="separate"/>
        </w:r>
        <w:r w:rsidR="00CD62DC">
          <w:rPr>
            <w:noProof/>
            <w:webHidden/>
          </w:rPr>
          <w:t>14</w:t>
        </w:r>
        <w:r w:rsidR="00CD62DC">
          <w:rPr>
            <w:noProof/>
            <w:webHidden/>
          </w:rPr>
          <w:fldChar w:fldCharType="end"/>
        </w:r>
      </w:hyperlink>
    </w:p>
    <w:p w14:paraId="7C9DFDFC" w14:textId="0BA7E000"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59" w:history="1">
        <w:r w:rsidR="00CD62DC" w:rsidRPr="007803D2">
          <w:rPr>
            <w:rStyle w:val="Hyperlink"/>
            <w:noProof/>
          </w:rPr>
          <w:t>3.3</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Framework checker</w:t>
        </w:r>
        <w:r w:rsidR="00CD62DC">
          <w:rPr>
            <w:noProof/>
            <w:webHidden/>
          </w:rPr>
          <w:tab/>
        </w:r>
        <w:r w:rsidR="00CD62DC">
          <w:rPr>
            <w:noProof/>
            <w:webHidden/>
          </w:rPr>
          <w:fldChar w:fldCharType="begin"/>
        </w:r>
        <w:r w:rsidR="00CD62DC">
          <w:rPr>
            <w:noProof/>
            <w:webHidden/>
          </w:rPr>
          <w:instrText xml:space="preserve"> PAGEREF _Toc498352959 \h </w:instrText>
        </w:r>
        <w:r w:rsidR="00CD62DC">
          <w:rPr>
            <w:noProof/>
            <w:webHidden/>
          </w:rPr>
        </w:r>
        <w:r w:rsidR="00CD62DC">
          <w:rPr>
            <w:noProof/>
            <w:webHidden/>
          </w:rPr>
          <w:fldChar w:fldCharType="separate"/>
        </w:r>
        <w:r w:rsidR="00CD62DC">
          <w:rPr>
            <w:noProof/>
            <w:webHidden/>
          </w:rPr>
          <w:t>14</w:t>
        </w:r>
        <w:r w:rsidR="00CD62DC">
          <w:rPr>
            <w:noProof/>
            <w:webHidden/>
          </w:rPr>
          <w:fldChar w:fldCharType="end"/>
        </w:r>
      </w:hyperlink>
    </w:p>
    <w:p w14:paraId="5425AF4C" w14:textId="1DDF1278"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60" w:history="1">
        <w:r w:rsidR="00CD62DC" w:rsidRPr="007803D2">
          <w:rPr>
            <w:rStyle w:val="Hyperlink"/>
            <w:noProof/>
          </w:rPr>
          <w:t>3.4</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GUI Application</w:t>
        </w:r>
        <w:r w:rsidR="00CD62DC">
          <w:rPr>
            <w:noProof/>
            <w:webHidden/>
          </w:rPr>
          <w:tab/>
        </w:r>
        <w:r w:rsidR="00CD62DC">
          <w:rPr>
            <w:noProof/>
            <w:webHidden/>
          </w:rPr>
          <w:fldChar w:fldCharType="begin"/>
        </w:r>
        <w:r w:rsidR="00CD62DC">
          <w:rPr>
            <w:noProof/>
            <w:webHidden/>
          </w:rPr>
          <w:instrText xml:space="preserve"> PAGEREF _Toc498352960 \h </w:instrText>
        </w:r>
        <w:r w:rsidR="00CD62DC">
          <w:rPr>
            <w:noProof/>
            <w:webHidden/>
          </w:rPr>
        </w:r>
        <w:r w:rsidR="00CD62DC">
          <w:rPr>
            <w:noProof/>
            <w:webHidden/>
          </w:rPr>
          <w:fldChar w:fldCharType="separate"/>
        </w:r>
        <w:r w:rsidR="00CD62DC">
          <w:rPr>
            <w:noProof/>
            <w:webHidden/>
          </w:rPr>
          <w:t>14</w:t>
        </w:r>
        <w:r w:rsidR="00CD62DC">
          <w:rPr>
            <w:noProof/>
            <w:webHidden/>
          </w:rPr>
          <w:fldChar w:fldCharType="end"/>
        </w:r>
      </w:hyperlink>
    </w:p>
    <w:p w14:paraId="44C2CF1A" w14:textId="012075E8"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2961" w:history="1">
        <w:r w:rsidR="00CD62DC" w:rsidRPr="007803D2">
          <w:rPr>
            <w:rStyle w:val="Hyperlink"/>
            <w:noProof/>
          </w:rPr>
          <w:t>4.</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Engine</w:t>
        </w:r>
        <w:r w:rsidR="00CD62DC">
          <w:rPr>
            <w:noProof/>
            <w:webHidden/>
          </w:rPr>
          <w:tab/>
        </w:r>
        <w:r w:rsidR="00CD62DC">
          <w:rPr>
            <w:noProof/>
            <w:webHidden/>
          </w:rPr>
          <w:fldChar w:fldCharType="begin"/>
        </w:r>
        <w:r w:rsidR="00CD62DC">
          <w:rPr>
            <w:noProof/>
            <w:webHidden/>
          </w:rPr>
          <w:instrText xml:space="preserve"> PAGEREF _Toc498352961 \h </w:instrText>
        </w:r>
        <w:r w:rsidR="00CD62DC">
          <w:rPr>
            <w:noProof/>
            <w:webHidden/>
          </w:rPr>
        </w:r>
        <w:r w:rsidR="00CD62DC">
          <w:rPr>
            <w:noProof/>
            <w:webHidden/>
          </w:rPr>
          <w:fldChar w:fldCharType="separate"/>
        </w:r>
        <w:r w:rsidR="00CD62DC">
          <w:rPr>
            <w:noProof/>
            <w:webHidden/>
          </w:rPr>
          <w:t>15</w:t>
        </w:r>
        <w:r w:rsidR="00CD62DC">
          <w:rPr>
            <w:noProof/>
            <w:webHidden/>
          </w:rPr>
          <w:fldChar w:fldCharType="end"/>
        </w:r>
      </w:hyperlink>
    </w:p>
    <w:p w14:paraId="008FDFC8" w14:textId="1B5BE4BD"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62" w:history="1">
        <w:r w:rsidR="00CD62DC" w:rsidRPr="007803D2">
          <w:rPr>
            <w:rStyle w:val="Hyperlink"/>
            <w:noProof/>
          </w:rPr>
          <w:t>4.1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Engine Scripts</w:t>
        </w:r>
        <w:r w:rsidR="00CD62DC">
          <w:rPr>
            <w:noProof/>
            <w:webHidden/>
          </w:rPr>
          <w:tab/>
        </w:r>
        <w:r w:rsidR="00CD62DC">
          <w:rPr>
            <w:noProof/>
            <w:webHidden/>
          </w:rPr>
          <w:fldChar w:fldCharType="begin"/>
        </w:r>
        <w:r w:rsidR="00CD62DC">
          <w:rPr>
            <w:noProof/>
            <w:webHidden/>
          </w:rPr>
          <w:instrText xml:space="preserve"> PAGEREF _Toc498352962 \h </w:instrText>
        </w:r>
        <w:r w:rsidR="00CD62DC">
          <w:rPr>
            <w:noProof/>
            <w:webHidden/>
          </w:rPr>
        </w:r>
        <w:r w:rsidR="00CD62DC">
          <w:rPr>
            <w:noProof/>
            <w:webHidden/>
          </w:rPr>
          <w:fldChar w:fldCharType="separate"/>
        </w:r>
        <w:r w:rsidR="00CD62DC">
          <w:rPr>
            <w:noProof/>
            <w:webHidden/>
          </w:rPr>
          <w:t>15</w:t>
        </w:r>
        <w:r w:rsidR="00CD62DC">
          <w:rPr>
            <w:noProof/>
            <w:webHidden/>
          </w:rPr>
          <w:fldChar w:fldCharType="end"/>
        </w:r>
      </w:hyperlink>
    </w:p>
    <w:p w14:paraId="2A88AC23" w14:textId="6F0741B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63" w:history="1">
        <w:r w:rsidR="00CD62DC" w:rsidRPr="007803D2">
          <w:rPr>
            <w:rStyle w:val="Hyperlink"/>
            <w:noProof/>
            <w14:scene3d>
              <w14:camera w14:prst="orthographicFront"/>
              <w14:lightRig w14:rig="threePt" w14:dir="t">
                <w14:rot w14:lat="0" w14:lon="0" w14:rev="0"/>
              </w14:lightRig>
            </w14:scene3d>
          </w:rPr>
          <w:t>4.1.1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Engine.pl</w:t>
        </w:r>
        <w:r w:rsidR="00CD62DC">
          <w:rPr>
            <w:noProof/>
            <w:webHidden/>
          </w:rPr>
          <w:tab/>
        </w:r>
        <w:r w:rsidR="00CD62DC">
          <w:rPr>
            <w:noProof/>
            <w:webHidden/>
          </w:rPr>
          <w:fldChar w:fldCharType="begin"/>
        </w:r>
        <w:r w:rsidR="00CD62DC">
          <w:rPr>
            <w:noProof/>
            <w:webHidden/>
          </w:rPr>
          <w:instrText xml:space="preserve"> PAGEREF _Toc498352963 \h </w:instrText>
        </w:r>
        <w:r w:rsidR="00CD62DC">
          <w:rPr>
            <w:noProof/>
            <w:webHidden/>
          </w:rPr>
        </w:r>
        <w:r w:rsidR="00CD62DC">
          <w:rPr>
            <w:noProof/>
            <w:webHidden/>
          </w:rPr>
          <w:fldChar w:fldCharType="separate"/>
        </w:r>
        <w:r w:rsidR="00CD62DC">
          <w:rPr>
            <w:noProof/>
            <w:webHidden/>
          </w:rPr>
          <w:t>15</w:t>
        </w:r>
        <w:r w:rsidR="00CD62DC">
          <w:rPr>
            <w:noProof/>
            <w:webHidden/>
          </w:rPr>
          <w:fldChar w:fldCharType="end"/>
        </w:r>
      </w:hyperlink>
    </w:p>
    <w:p w14:paraId="58408232" w14:textId="40688AF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64" w:history="1">
        <w:r w:rsidR="00CD62DC" w:rsidRPr="007803D2">
          <w:rPr>
            <w:rStyle w:val="Hyperlink"/>
            <w:noProof/>
            <w14:scene3d>
              <w14:camera w14:prst="orthographicFront"/>
              <w14:lightRig w14:rig="threePt" w14:dir="t">
                <w14:rot w14:lat="0" w14:lon="0" w14:rev="0"/>
              </w14:lightRig>
            </w14:scene3d>
          </w:rPr>
          <w:t>4.1.2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Prepare_job</w:t>
        </w:r>
        <w:r w:rsidR="00CD62DC">
          <w:rPr>
            <w:noProof/>
            <w:webHidden/>
          </w:rPr>
          <w:tab/>
        </w:r>
        <w:r w:rsidR="00CD62DC">
          <w:rPr>
            <w:noProof/>
            <w:webHidden/>
          </w:rPr>
          <w:fldChar w:fldCharType="begin"/>
        </w:r>
        <w:r w:rsidR="00CD62DC">
          <w:rPr>
            <w:noProof/>
            <w:webHidden/>
          </w:rPr>
          <w:instrText xml:space="preserve"> PAGEREF _Toc498352964 \h </w:instrText>
        </w:r>
        <w:r w:rsidR="00CD62DC">
          <w:rPr>
            <w:noProof/>
            <w:webHidden/>
          </w:rPr>
        </w:r>
        <w:r w:rsidR="00CD62DC">
          <w:rPr>
            <w:noProof/>
            <w:webHidden/>
          </w:rPr>
          <w:fldChar w:fldCharType="separate"/>
        </w:r>
        <w:r w:rsidR="00CD62DC">
          <w:rPr>
            <w:noProof/>
            <w:webHidden/>
          </w:rPr>
          <w:t>16</w:t>
        </w:r>
        <w:r w:rsidR="00CD62DC">
          <w:rPr>
            <w:noProof/>
            <w:webHidden/>
          </w:rPr>
          <w:fldChar w:fldCharType="end"/>
        </w:r>
      </w:hyperlink>
    </w:p>
    <w:p w14:paraId="3DCFA872" w14:textId="2F4C6560"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65" w:history="1">
        <w:r w:rsidR="00CD62DC" w:rsidRPr="007803D2">
          <w:rPr>
            <w:rStyle w:val="Hyperlink"/>
            <w:noProof/>
            <w14:scene3d>
              <w14:camera w14:prst="orthographicFront"/>
              <w14:lightRig w14:rig="threePt" w14:dir="t">
                <w14:rot w14:lat="0" w14:lon="0" w14:rev="0"/>
              </w14:lightRig>
            </w14:scene3d>
          </w:rPr>
          <w:t>4.1.3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Run_job</w:t>
        </w:r>
        <w:r w:rsidR="00CD62DC">
          <w:rPr>
            <w:noProof/>
            <w:webHidden/>
          </w:rPr>
          <w:tab/>
        </w:r>
        <w:r w:rsidR="00CD62DC">
          <w:rPr>
            <w:noProof/>
            <w:webHidden/>
          </w:rPr>
          <w:fldChar w:fldCharType="begin"/>
        </w:r>
        <w:r w:rsidR="00CD62DC">
          <w:rPr>
            <w:noProof/>
            <w:webHidden/>
          </w:rPr>
          <w:instrText xml:space="preserve"> PAGEREF _Toc498352965 \h </w:instrText>
        </w:r>
        <w:r w:rsidR="00CD62DC">
          <w:rPr>
            <w:noProof/>
            <w:webHidden/>
          </w:rPr>
        </w:r>
        <w:r w:rsidR="00CD62DC">
          <w:rPr>
            <w:noProof/>
            <w:webHidden/>
          </w:rPr>
          <w:fldChar w:fldCharType="separate"/>
        </w:r>
        <w:r w:rsidR="00CD62DC">
          <w:rPr>
            <w:noProof/>
            <w:webHidden/>
          </w:rPr>
          <w:t>16</w:t>
        </w:r>
        <w:r w:rsidR="00CD62DC">
          <w:rPr>
            <w:noProof/>
            <w:webHidden/>
          </w:rPr>
          <w:fldChar w:fldCharType="end"/>
        </w:r>
      </w:hyperlink>
    </w:p>
    <w:p w14:paraId="627DEB56" w14:textId="26FAE8EF"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66" w:history="1">
        <w:r w:rsidR="00CD62DC" w:rsidRPr="007803D2">
          <w:rPr>
            <w:rStyle w:val="Hyperlink"/>
            <w:noProof/>
          </w:rPr>
          <w:t>4.2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Metadata repository procedures</w:t>
        </w:r>
        <w:r w:rsidR="00CD62DC">
          <w:rPr>
            <w:noProof/>
            <w:webHidden/>
          </w:rPr>
          <w:tab/>
        </w:r>
        <w:r w:rsidR="00CD62DC">
          <w:rPr>
            <w:noProof/>
            <w:webHidden/>
          </w:rPr>
          <w:fldChar w:fldCharType="begin"/>
        </w:r>
        <w:r w:rsidR="00CD62DC">
          <w:rPr>
            <w:noProof/>
            <w:webHidden/>
          </w:rPr>
          <w:instrText xml:space="preserve"> PAGEREF _Toc498352966 \h </w:instrText>
        </w:r>
        <w:r w:rsidR="00CD62DC">
          <w:rPr>
            <w:noProof/>
            <w:webHidden/>
          </w:rPr>
        </w:r>
        <w:r w:rsidR="00CD62DC">
          <w:rPr>
            <w:noProof/>
            <w:webHidden/>
          </w:rPr>
          <w:fldChar w:fldCharType="separate"/>
        </w:r>
        <w:r w:rsidR="00CD62DC">
          <w:rPr>
            <w:noProof/>
            <w:webHidden/>
          </w:rPr>
          <w:t>16</w:t>
        </w:r>
        <w:r w:rsidR="00CD62DC">
          <w:rPr>
            <w:noProof/>
            <w:webHidden/>
          </w:rPr>
          <w:fldChar w:fldCharType="end"/>
        </w:r>
      </w:hyperlink>
    </w:p>
    <w:p w14:paraId="13BA3EDA" w14:textId="38A7FBC6"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67" w:history="1">
        <w:r w:rsidR="00CD62DC" w:rsidRPr="007803D2">
          <w:rPr>
            <w:rStyle w:val="Hyperlink"/>
            <w:noProof/>
            <w14:scene3d>
              <w14:camera w14:prst="orthographicFront"/>
              <w14:lightRig w14:rig="threePt" w14:dir="t">
                <w14:rot w14:lat="0" w14:lon="0" w14:rev="0"/>
              </w14:lightRig>
            </w14:scene3d>
          </w:rPr>
          <w:t>4.2.1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SP_ENG_GET_JOB_LIST</w:t>
        </w:r>
        <w:r w:rsidR="00CD62DC">
          <w:rPr>
            <w:noProof/>
            <w:webHidden/>
          </w:rPr>
          <w:tab/>
        </w:r>
        <w:r w:rsidR="00CD62DC">
          <w:rPr>
            <w:noProof/>
            <w:webHidden/>
          </w:rPr>
          <w:fldChar w:fldCharType="begin"/>
        </w:r>
        <w:r w:rsidR="00CD62DC">
          <w:rPr>
            <w:noProof/>
            <w:webHidden/>
          </w:rPr>
          <w:instrText xml:space="preserve"> PAGEREF _Toc498352967 \h </w:instrText>
        </w:r>
        <w:r w:rsidR="00CD62DC">
          <w:rPr>
            <w:noProof/>
            <w:webHidden/>
          </w:rPr>
        </w:r>
        <w:r w:rsidR="00CD62DC">
          <w:rPr>
            <w:noProof/>
            <w:webHidden/>
          </w:rPr>
          <w:fldChar w:fldCharType="separate"/>
        </w:r>
        <w:r w:rsidR="00CD62DC">
          <w:rPr>
            <w:noProof/>
            <w:webHidden/>
          </w:rPr>
          <w:t>16</w:t>
        </w:r>
        <w:r w:rsidR="00CD62DC">
          <w:rPr>
            <w:noProof/>
            <w:webHidden/>
          </w:rPr>
          <w:fldChar w:fldCharType="end"/>
        </w:r>
      </w:hyperlink>
    </w:p>
    <w:p w14:paraId="6B09E74B" w14:textId="2F29A72B"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68" w:history="1">
        <w:r w:rsidR="00CD62DC" w:rsidRPr="007803D2">
          <w:rPr>
            <w:rStyle w:val="Hyperlink"/>
            <w:noProof/>
            <w14:scene3d>
              <w14:camera w14:prst="orthographicFront"/>
              <w14:lightRig w14:rig="threePt" w14:dir="t">
                <w14:rot w14:lat="0" w14:lon="0" w14:rev="0"/>
              </w14:lightRig>
            </w14:scene3d>
          </w:rPr>
          <w:t>4.2.2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SP_ENG_UPDATE_STATUS</w:t>
        </w:r>
        <w:r w:rsidR="00CD62DC">
          <w:rPr>
            <w:noProof/>
            <w:webHidden/>
          </w:rPr>
          <w:tab/>
        </w:r>
        <w:r w:rsidR="00CD62DC">
          <w:rPr>
            <w:noProof/>
            <w:webHidden/>
          </w:rPr>
          <w:fldChar w:fldCharType="begin"/>
        </w:r>
        <w:r w:rsidR="00CD62DC">
          <w:rPr>
            <w:noProof/>
            <w:webHidden/>
          </w:rPr>
          <w:instrText xml:space="preserve"> PAGEREF _Toc498352968 \h </w:instrText>
        </w:r>
        <w:r w:rsidR="00CD62DC">
          <w:rPr>
            <w:noProof/>
            <w:webHidden/>
          </w:rPr>
        </w:r>
        <w:r w:rsidR="00CD62DC">
          <w:rPr>
            <w:noProof/>
            <w:webHidden/>
          </w:rPr>
          <w:fldChar w:fldCharType="separate"/>
        </w:r>
        <w:r w:rsidR="00CD62DC">
          <w:rPr>
            <w:noProof/>
            <w:webHidden/>
          </w:rPr>
          <w:t>17</w:t>
        </w:r>
        <w:r w:rsidR="00CD62DC">
          <w:rPr>
            <w:noProof/>
            <w:webHidden/>
          </w:rPr>
          <w:fldChar w:fldCharType="end"/>
        </w:r>
      </w:hyperlink>
    </w:p>
    <w:p w14:paraId="75FB07A0" w14:textId="6A4AA18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69" w:history="1">
        <w:r w:rsidR="00CD62DC" w:rsidRPr="007803D2">
          <w:rPr>
            <w:rStyle w:val="Hyperlink"/>
            <w:noProof/>
            <w14:scene3d>
              <w14:camera w14:prst="orthographicFront"/>
              <w14:lightRig w14:rig="threePt" w14:dir="t">
                <w14:rot w14:lat="0" w14:lon="0" w14:rev="0"/>
              </w14:lightRig>
            </w14:scene3d>
          </w:rPr>
          <w:t>4.2.3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SP_ENG_CHECK_WD_STATUS</w:t>
        </w:r>
        <w:r w:rsidR="00CD62DC">
          <w:rPr>
            <w:noProof/>
            <w:webHidden/>
          </w:rPr>
          <w:tab/>
        </w:r>
        <w:r w:rsidR="00CD62DC">
          <w:rPr>
            <w:noProof/>
            <w:webHidden/>
          </w:rPr>
          <w:fldChar w:fldCharType="begin"/>
        </w:r>
        <w:r w:rsidR="00CD62DC">
          <w:rPr>
            <w:noProof/>
            <w:webHidden/>
          </w:rPr>
          <w:instrText xml:space="preserve"> PAGEREF _Toc498352969 \h </w:instrText>
        </w:r>
        <w:r w:rsidR="00CD62DC">
          <w:rPr>
            <w:noProof/>
            <w:webHidden/>
          </w:rPr>
        </w:r>
        <w:r w:rsidR="00CD62DC">
          <w:rPr>
            <w:noProof/>
            <w:webHidden/>
          </w:rPr>
          <w:fldChar w:fldCharType="separate"/>
        </w:r>
        <w:r w:rsidR="00CD62DC">
          <w:rPr>
            <w:noProof/>
            <w:webHidden/>
          </w:rPr>
          <w:t>18</w:t>
        </w:r>
        <w:r w:rsidR="00CD62DC">
          <w:rPr>
            <w:noProof/>
            <w:webHidden/>
          </w:rPr>
          <w:fldChar w:fldCharType="end"/>
        </w:r>
      </w:hyperlink>
    </w:p>
    <w:p w14:paraId="3A608E2B" w14:textId="0377E89D"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70" w:history="1">
        <w:r w:rsidR="00CD62DC" w:rsidRPr="007803D2">
          <w:rPr>
            <w:rStyle w:val="Hyperlink"/>
            <w:noProof/>
            <w14:scene3d>
              <w14:camera w14:prst="orthographicFront"/>
              <w14:lightRig w14:rig="threePt" w14:dir="t">
                <w14:rot w14:lat="0" w14:lon="0" w14:rev="0"/>
              </w14:lightRig>
            </w14:scene3d>
          </w:rPr>
          <w:t>4.2.4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SP_ENG_UPDATE_WD_STATUS</w:t>
        </w:r>
        <w:r w:rsidR="00CD62DC">
          <w:rPr>
            <w:noProof/>
            <w:webHidden/>
          </w:rPr>
          <w:tab/>
        </w:r>
        <w:r w:rsidR="00CD62DC">
          <w:rPr>
            <w:noProof/>
            <w:webHidden/>
          </w:rPr>
          <w:fldChar w:fldCharType="begin"/>
        </w:r>
        <w:r w:rsidR="00CD62DC">
          <w:rPr>
            <w:noProof/>
            <w:webHidden/>
          </w:rPr>
          <w:instrText xml:space="preserve"> PAGEREF _Toc498352970 \h </w:instrText>
        </w:r>
        <w:r w:rsidR="00CD62DC">
          <w:rPr>
            <w:noProof/>
            <w:webHidden/>
          </w:rPr>
        </w:r>
        <w:r w:rsidR="00CD62DC">
          <w:rPr>
            <w:noProof/>
            <w:webHidden/>
          </w:rPr>
          <w:fldChar w:fldCharType="separate"/>
        </w:r>
        <w:r w:rsidR="00CD62DC">
          <w:rPr>
            <w:noProof/>
            <w:webHidden/>
          </w:rPr>
          <w:t>18</w:t>
        </w:r>
        <w:r w:rsidR="00CD62DC">
          <w:rPr>
            <w:noProof/>
            <w:webHidden/>
          </w:rPr>
          <w:fldChar w:fldCharType="end"/>
        </w:r>
      </w:hyperlink>
    </w:p>
    <w:p w14:paraId="253AEA01" w14:textId="078057D1"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71" w:history="1">
        <w:r w:rsidR="00CD62DC" w:rsidRPr="007803D2">
          <w:rPr>
            <w:rStyle w:val="Hyperlink"/>
            <w:noProof/>
          </w:rPr>
          <w:t>4.3</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Systems</w:t>
        </w:r>
        <w:r w:rsidR="00CD62DC">
          <w:rPr>
            <w:noProof/>
            <w:webHidden/>
          </w:rPr>
          <w:tab/>
        </w:r>
        <w:r w:rsidR="00CD62DC">
          <w:rPr>
            <w:noProof/>
            <w:webHidden/>
          </w:rPr>
          <w:fldChar w:fldCharType="begin"/>
        </w:r>
        <w:r w:rsidR="00CD62DC">
          <w:rPr>
            <w:noProof/>
            <w:webHidden/>
          </w:rPr>
          <w:instrText xml:space="preserve"> PAGEREF _Toc498352971 \h </w:instrText>
        </w:r>
        <w:r w:rsidR="00CD62DC">
          <w:rPr>
            <w:noProof/>
            <w:webHidden/>
          </w:rPr>
        </w:r>
        <w:r w:rsidR="00CD62DC">
          <w:rPr>
            <w:noProof/>
            <w:webHidden/>
          </w:rPr>
          <w:fldChar w:fldCharType="separate"/>
        </w:r>
        <w:r w:rsidR="00CD62DC">
          <w:rPr>
            <w:noProof/>
            <w:webHidden/>
          </w:rPr>
          <w:t>18</w:t>
        </w:r>
        <w:r w:rsidR="00CD62DC">
          <w:rPr>
            <w:noProof/>
            <w:webHidden/>
          </w:rPr>
          <w:fldChar w:fldCharType="end"/>
        </w:r>
      </w:hyperlink>
    </w:p>
    <w:p w14:paraId="602FEECB" w14:textId="75D9054B"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72" w:history="1">
        <w:r w:rsidR="00CD62DC" w:rsidRPr="007803D2">
          <w:rPr>
            <w:rStyle w:val="Hyperlink"/>
            <w:noProof/>
          </w:rPr>
          <w:t>4.4</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Parallelism control</w:t>
        </w:r>
        <w:r w:rsidR="00CD62DC">
          <w:rPr>
            <w:noProof/>
            <w:webHidden/>
          </w:rPr>
          <w:tab/>
        </w:r>
        <w:r w:rsidR="00CD62DC">
          <w:rPr>
            <w:noProof/>
            <w:webHidden/>
          </w:rPr>
          <w:fldChar w:fldCharType="begin"/>
        </w:r>
        <w:r w:rsidR="00CD62DC">
          <w:rPr>
            <w:noProof/>
            <w:webHidden/>
          </w:rPr>
          <w:instrText xml:space="preserve"> PAGEREF _Toc498352972 \h </w:instrText>
        </w:r>
        <w:r w:rsidR="00CD62DC">
          <w:rPr>
            <w:noProof/>
            <w:webHidden/>
          </w:rPr>
        </w:r>
        <w:r w:rsidR="00CD62DC">
          <w:rPr>
            <w:noProof/>
            <w:webHidden/>
          </w:rPr>
          <w:fldChar w:fldCharType="separate"/>
        </w:r>
        <w:r w:rsidR="00CD62DC">
          <w:rPr>
            <w:noProof/>
            <w:webHidden/>
          </w:rPr>
          <w:t>19</w:t>
        </w:r>
        <w:r w:rsidR="00CD62DC">
          <w:rPr>
            <w:noProof/>
            <w:webHidden/>
          </w:rPr>
          <w:fldChar w:fldCharType="end"/>
        </w:r>
      </w:hyperlink>
    </w:p>
    <w:p w14:paraId="29E8D80F" w14:textId="6A63D83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73" w:history="1">
        <w:r w:rsidR="00CD62DC" w:rsidRPr="007803D2">
          <w:rPr>
            <w:rStyle w:val="Hyperlink"/>
            <w:noProof/>
            <w14:scene3d>
              <w14:camera w14:prst="orthographicFront"/>
              <w14:lightRig w14:rig="threePt" w14:dir="t">
                <w14:rot w14:lat="0" w14:lon="0" w14:rev="0"/>
              </w14:lightRig>
            </w14:scene3d>
          </w:rPr>
          <w:t>4.4.1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Toughness</w:t>
        </w:r>
        <w:r w:rsidR="00CD62DC">
          <w:rPr>
            <w:noProof/>
            <w:webHidden/>
          </w:rPr>
          <w:tab/>
        </w:r>
        <w:r w:rsidR="00CD62DC">
          <w:rPr>
            <w:noProof/>
            <w:webHidden/>
          </w:rPr>
          <w:fldChar w:fldCharType="begin"/>
        </w:r>
        <w:r w:rsidR="00CD62DC">
          <w:rPr>
            <w:noProof/>
            <w:webHidden/>
          </w:rPr>
          <w:instrText xml:space="preserve"> PAGEREF _Toc498352973 \h </w:instrText>
        </w:r>
        <w:r w:rsidR="00CD62DC">
          <w:rPr>
            <w:noProof/>
            <w:webHidden/>
          </w:rPr>
        </w:r>
        <w:r w:rsidR="00CD62DC">
          <w:rPr>
            <w:noProof/>
            <w:webHidden/>
          </w:rPr>
          <w:fldChar w:fldCharType="separate"/>
        </w:r>
        <w:r w:rsidR="00CD62DC">
          <w:rPr>
            <w:noProof/>
            <w:webHidden/>
          </w:rPr>
          <w:t>19</w:t>
        </w:r>
        <w:r w:rsidR="00CD62DC">
          <w:rPr>
            <w:noProof/>
            <w:webHidden/>
          </w:rPr>
          <w:fldChar w:fldCharType="end"/>
        </w:r>
      </w:hyperlink>
    </w:p>
    <w:p w14:paraId="64B58A05" w14:textId="5A33B51B"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2974" w:history="1">
        <w:r w:rsidR="00CD62DC" w:rsidRPr="007803D2">
          <w:rPr>
            <w:rStyle w:val="Hyperlink"/>
            <w:noProof/>
          </w:rPr>
          <w:t>5.</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Scheduler</w:t>
        </w:r>
        <w:r w:rsidR="00CD62DC">
          <w:rPr>
            <w:noProof/>
            <w:webHidden/>
          </w:rPr>
          <w:tab/>
        </w:r>
        <w:r w:rsidR="00CD62DC">
          <w:rPr>
            <w:noProof/>
            <w:webHidden/>
          </w:rPr>
          <w:fldChar w:fldCharType="begin"/>
        </w:r>
        <w:r w:rsidR="00CD62DC">
          <w:rPr>
            <w:noProof/>
            <w:webHidden/>
          </w:rPr>
          <w:instrText xml:space="preserve"> PAGEREF _Toc498352974 \h </w:instrText>
        </w:r>
        <w:r w:rsidR="00CD62DC">
          <w:rPr>
            <w:noProof/>
            <w:webHidden/>
          </w:rPr>
        </w:r>
        <w:r w:rsidR="00CD62DC">
          <w:rPr>
            <w:noProof/>
            <w:webHidden/>
          </w:rPr>
          <w:fldChar w:fldCharType="separate"/>
        </w:r>
        <w:r w:rsidR="00CD62DC">
          <w:rPr>
            <w:noProof/>
            <w:webHidden/>
          </w:rPr>
          <w:t>21</w:t>
        </w:r>
        <w:r w:rsidR="00CD62DC">
          <w:rPr>
            <w:noProof/>
            <w:webHidden/>
          </w:rPr>
          <w:fldChar w:fldCharType="end"/>
        </w:r>
      </w:hyperlink>
    </w:p>
    <w:p w14:paraId="237CC21A" w14:textId="655D0E90"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75" w:history="1">
        <w:r w:rsidR="00CD62DC" w:rsidRPr="007803D2">
          <w:rPr>
            <w:rStyle w:val="Hyperlink"/>
            <w:noProof/>
          </w:rPr>
          <w:t>5.1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Initialization</w:t>
        </w:r>
        <w:r w:rsidR="00CD62DC">
          <w:rPr>
            <w:noProof/>
            <w:webHidden/>
          </w:rPr>
          <w:tab/>
        </w:r>
        <w:r w:rsidR="00CD62DC">
          <w:rPr>
            <w:noProof/>
            <w:webHidden/>
          </w:rPr>
          <w:fldChar w:fldCharType="begin"/>
        </w:r>
        <w:r w:rsidR="00CD62DC">
          <w:rPr>
            <w:noProof/>
            <w:webHidden/>
          </w:rPr>
          <w:instrText xml:space="preserve"> PAGEREF _Toc498352975 \h </w:instrText>
        </w:r>
        <w:r w:rsidR="00CD62DC">
          <w:rPr>
            <w:noProof/>
            <w:webHidden/>
          </w:rPr>
        </w:r>
        <w:r w:rsidR="00CD62DC">
          <w:rPr>
            <w:noProof/>
            <w:webHidden/>
          </w:rPr>
          <w:fldChar w:fldCharType="separate"/>
        </w:r>
        <w:r w:rsidR="00CD62DC">
          <w:rPr>
            <w:noProof/>
            <w:webHidden/>
          </w:rPr>
          <w:t>21</w:t>
        </w:r>
        <w:r w:rsidR="00CD62DC">
          <w:rPr>
            <w:noProof/>
            <w:webHidden/>
          </w:rPr>
          <w:fldChar w:fldCharType="end"/>
        </w:r>
      </w:hyperlink>
    </w:p>
    <w:p w14:paraId="042F2296" w14:textId="59024DB8"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76" w:history="1">
        <w:r w:rsidR="00CD62DC" w:rsidRPr="007803D2">
          <w:rPr>
            <w:rStyle w:val="Hyperlink"/>
            <w:noProof/>
          </w:rPr>
          <w:t>5.2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Small Initialization</w:t>
        </w:r>
        <w:r w:rsidR="00CD62DC">
          <w:rPr>
            <w:noProof/>
            <w:webHidden/>
          </w:rPr>
          <w:tab/>
        </w:r>
        <w:r w:rsidR="00CD62DC">
          <w:rPr>
            <w:noProof/>
            <w:webHidden/>
          </w:rPr>
          <w:fldChar w:fldCharType="begin"/>
        </w:r>
        <w:r w:rsidR="00CD62DC">
          <w:rPr>
            <w:noProof/>
            <w:webHidden/>
          </w:rPr>
          <w:instrText xml:space="preserve"> PAGEREF _Toc498352976 \h </w:instrText>
        </w:r>
        <w:r w:rsidR="00CD62DC">
          <w:rPr>
            <w:noProof/>
            <w:webHidden/>
          </w:rPr>
        </w:r>
        <w:r w:rsidR="00CD62DC">
          <w:rPr>
            <w:noProof/>
            <w:webHidden/>
          </w:rPr>
          <w:fldChar w:fldCharType="separate"/>
        </w:r>
        <w:r w:rsidR="00CD62DC">
          <w:rPr>
            <w:noProof/>
            <w:webHidden/>
          </w:rPr>
          <w:t>22</w:t>
        </w:r>
        <w:r w:rsidR="00CD62DC">
          <w:rPr>
            <w:noProof/>
            <w:webHidden/>
          </w:rPr>
          <w:fldChar w:fldCharType="end"/>
        </w:r>
      </w:hyperlink>
    </w:p>
    <w:p w14:paraId="1F4E7E61" w14:textId="2B7BA460"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77" w:history="1">
        <w:r w:rsidR="00CD62DC" w:rsidRPr="007803D2">
          <w:rPr>
            <w:rStyle w:val="Hyperlink"/>
            <w:noProof/>
          </w:rPr>
          <w:t>5.3</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Big Initialization</w:t>
        </w:r>
        <w:r w:rsidR="00CD62DC">
          <w:rPr>
            <w:noProof/>
            <w:webHidden/>
          </w:rPr>
          <w:tab/>
        </w:r>
        <w:r w:rsidR="00CD62DC">
          <w:rPr>
            <w:noProof/>
            <w:webHidden/>
          </w:rPr>
          <w:fldChar w:fldCharType="begin"/>
        </w:r>
        <w:r w:rsidR="00CD62DC">
          <w:rPr>
            <w:noProof/>
            <w:webHidden/>
          </w:rPr>
          <w:instrText xml:space="preserve"> PAGEREF _Toc498352977 \h </w:instrText>
        </w:r>
        <w:r w:rsidR="00CD62DC">
          <w:rPr>
            <w:noProof/>
            <w:webHidden/>
          </w:rPr>
        </w:r>
        <w:r w:rsidR="00CD62DC">
          <w:rPr>
            <w:noProof/>
            <w:webHidden/>
          </w:rPr>
          <w:fldChar w:fldCharType="separate"/>
        </w:r>
        <w:r w:rsidR="00CD62DC">
          <w:rPr>
            <w:noProof/>
            <w:webHidden/>
          </w:rPr>
          <w:t>23</w:t>
        </w:r>
        <w:r w:rsidR="00CD62DC">
          <w:rPr>
            <w:noProof/>
            <w:webHidden/>
          </w:rPr>
          <w:fldChar w:fldCharType="end"/>
        </w:r>
      </w:hyperlink>
    </w:p>
    <w:p w14:paraId="21531752" w14:textId="7157E752"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2978" w:history="1">
        <w:r w:rsidR="00CD62DC" w:rsidRPr="007803D2">
          <w:rPr>
            <w:rStyle w:val="Hyperlink"/>
            <w:noProof/>
          </w:rPr>
          <w:t>6.</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Framework checker</w:t>
        </w:r>
        <w:r w:rsidR="00CD62DC">
          <w:rPr>
            <w:noProof/>
            <w:webHidden/>
          </w:rPr>
          <w:tab/>
        </w:r>
        <w:r w:rsidR="00CD62DC">
          <w:rPr>
            <w:noProof/>
            <w:webHidden/>
          </w:rPr>
          <w:fldChar w:fldCharType="begin"/>
        </w:r>
        <w:r w:rsidR="00CD62DC">
          <w:rPr>
            <w:noProof/>
            <w:webHidden/>
          </w:rPr>
          <w:instrText xml:space="preserve"> PAGEREF _Toc498352978 \h </w:instrText>
        </w:r>
        <w:r w:rsidR="00CD62DC">
          <w:rPr>
            <w:noProof/>
            <w:webHidden/>
          </w:rPr>
        </w:r>
        <w:r w:rsidR="00CD62DC">
          <w:rPr>
            <w:noProof/>
            <w:webHidden/>
          </w:rPr>
          <w:fldChar w:fldCharType="separate"/>
        </w:r>
        <w:r w:rsidR="00CD62DC">
          <w:rPr>
            <w:noProof/>
            <w:webHidden/>
          </w:rPr>
          <w:t>25</w:t>
        </w:r>
        <w:r w:rsidR="00CD62DC">
          <w:rPr>
            <w:noProof/>
            <w:webHidden/>
          </w:rPr>
          <w:fldChar w:fldCharType="end"/>
        </w:r>
      </w:hyperlink>
    </w:p>
    <w:p w14:paraId="0BB27497" w14:textId="1404AA52"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79" w:history="1">
        <w:r w:rsidR="00CD62DC" w:rsidRPr="007803D2">
          <w:rPr>
            <w:rStyle w:val="Hyperlink"/>
            <w:noProof/>
          </w:rPr>
          <w:t>6.1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Checker Script</w:t>
        </w:r>
        <w:r w:rsidR="00CD62DC">
          <w:rPr>
            <w:noProof/>
            <w:webHidden/>
          </w:rPr>
          <w:tab/>
        </w:r>
        <w:r w:rsidR="00CD62DC">
          <w:rPr>
            <w:noProof/>
            <w:webHidden/>
          </w:rPr>
          <w:fldChar w:fldCharType="begin"/>
        </w:r>
        <w:r w:rsidR="00CD62DC">
          <w:rPr>
            <w:noProof/>
            <w:webHidden/>
          </w:rPr>
          <w:instrText xml:space="preserve"> PAGEREF _Toc498352979 \h </w:instrText>
        </w:r>
        <w:r w:rsidR="00CD62DC">
          <w:rPr>
            <w:noProof/>
            <w:webHidden/>
          </w:rPr>
        </w:r>
        <w:r w:rsidR="00CD62DC">
          <w:rPr>
            <w:noProof/>
            <w:webHidden/>
          </w:rPr>
          <w:fldChar w:fldCharType="separate"/>
        </w:r>
        <w:r w:rsidR="00CD62DC">
          <w:rPr>
            <w:noProof/>
            <w:webHidden/>
          </w:rPr>
          <w:t>25</w:t>
        </w:r>
        <w:r w:rsidR="00CD62DC">
          <w:rPr>
            <w:noProof/>
            <w:webHidden/>
          </w:rPr>
          <w:fldChar w:fldCharType="end"/>
        </w:r>
      </w:hyperlink>
    </w:p>
    <w:p w14:paraId="582F897D" w14:textId="4F99B608"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80" w:history="1">
        <w:r w:rsidR="00CD62DC" w:rsidRPr="007803D2">
          <w:rPr>
            <w:rStyle w:val="Hyperlink"/>
            <w:noProof/>
          </w:rPr>
          <w:t>6.2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Metadata repository procedures</w:t>
        </w:r>
        <w:r w:rsidR="00CD62DC">
          <w:rPr>
            <w:noProof/>
            <w:webHidden/>
          </w:rPr>
          <w:tab/>
        </w:r>
        <w:r w:rsidR="00CD62DC">
          <w:rPr>
            <w:noProof/>
            <w:webHidden/>
          </w:rPr>
          <w:fldChar w:fldCharType="begin"/>
        </w:r>
        <w:r w:rsidR="00CD62DC">
          <w:rPr>
            <w:noProof/>
            <w:webHidden/>
          </w:rPr>
          <w:instrText xml:space="preserve"> PAGEREF _Toc498352980 \h </w:instrText>
        </w:r>
        <w:r w:rsidR="00CD62DC">
          <w:rPr>
            <w:noProof/>
            <w:webHidden/>
          </w:rPr>
        </w:r>
        <w:r w:rsidR="00CD62DC">
          <w:rPr>
            <w:noProof/>
            <w:webHidden/>
          </w:rPr>
          <w:fldChar w:fldCharType="separate"/>
        </w:r>
        <w:r w:rsidR="00CD62DC">
          <w:rPr>
            <w:noProof/>
            <w:webHidden/>
          </w:rPr>
          <w:t>25</w:t>
        </w:r>
        <w:r w:rsidR="00CD62DC">
          <w:rPr>
            <w:noProof/>
            <w:webHidden/>
          </w:rPr>
          <w:fldChar w:fldCharType="end"/>
        </w:r>
      </w:hyperlink>
    </w:p>
    <w:p w14:paraId="32BA68F0" w14:textId="6CFE2154"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81" w:history="1">
        <w:r w:rsidR="00CD62DC" w:rsidRPr="007803D2">
          <w:rPr>
            <w:rStyle w:val="Hyperlink"/>
            <w:noProof/>
            <w14:scene3d>
              <w14:camera w14:prst="orthographicFront"/>
              <w14:lightRig w14:rig="threePt" w14:dir="t">
                <w14:rot w14:lat="0" w14:lon="0" w14:rev="0"/>
              </w14:lightRig>
            </w14:scene3d>
          </w:rPr>
          <w:t>6.2.1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SP_FWRK_CHECK_WD_STATUS</w:t>
        </w:r>
        <w:r w:rsidR="00CD62DC">
          <w:rPr>
            <w:noProof/>
            <w:webHidden/>
          </w:rPr>
          <w:tab/>
        </w:r>
        <w:r w:rsidR="00CD62DC">
          <w:rPr>
            <w:noProof/>
            <w:webHidden/>
          </w:rPr>
          <w:fldChar w:fldCharType="begin"/>
        </w:r>
        <w:r w:rsidR="00CD62DC">
          <w:rPr>
            <w:noProof/>
            <w:webHidden/>
          </w:rPr>
          <w:instrText xml:space="preserve"> PAGEREF _Toc498352981 \h </w:instrText>
        </w:r>
        <w:r w:rsidR="00CD62DC">
          <w:rPr>
            <w:noProof/>
            <w:webHidden/>
          </w:rPr>
        </w:r>
        <w:r w:rsidR="00CD62DC">
          <w:rPr>
            <w:noProof/>
            <w:webHidden/>
          </w:rPr>
          <w:fldChar w:fldCharType="separate"/>
        </w:r>
        <w:r w:rsidR="00CD62DC">
          <w:rPr>
            <w:noProof/>
            <w:webHidden/>
          </w:rPr>
          <w:t>25</w:t>
        </w:r>
        <w:r w:rsidR="00CD62DC">
          <w:rPr>
            <w:noProof/>
            <w:webHidden/>
          </w:rPr>
          <w:fldChar w:fldCharType="end"/>
        </w:r>
      </w:hyperlink>
    </w:p>
    <w:p w14:paraId="34588193" w14:textId="486CD2B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82" w:history="1">
        <w:r w:rsidR="00CD62DC" w:rsidRPr="007803D2">
          <w:rPr>
            <w:rStyle w:val="Hyperlink"/>
            <w:noProof/>
            <w14:scene3d>
              <w14:camera w14:prst="orthographicFront"/>
              <w14:lightRig w14:rig="threePt" w14:dir="t">
                <w14:rot w14:lat="0" w14:lon="0" w14:rev="0"/>
              </w14:lightRig>
            </w14:scene3d>
          </w:rPr>
          <w:t>6.2.2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SP_FWRK_CHECK_SCHED_STATUS</w:t>
        </w:r>
        <w:r w:rsidR="00CD62DC">
          <w:rPr>
            <w:noProof/>
            <w:webHidden/>
          </w:rPr>
          <w:tab/>
        </w:r>
        <w:r w:rsidR="00CD62DC">
          <w:rPr>
            <w:noProof/>
            <w:webHidden/>
          </w:rPr>
          <w:fldChar w:fldCharType="begin"/>
        </w:r>
        <w:r w:rsidR="00CD62DC">
          <w:rPr>
            <w:noProof/>
            <w:webHidden/>
          </w:rPr>
          <w:instrText xml:space="preserve"> PAGEREF _Toc498352982 \h </w:instrText>
        </w:r>
        <w:r w:rsidR="00CD62DC">
          <w:rPr>
            <w:noProof/>
            <w:webHidden/>
          </w:rPr>
        </w:r>
        <w:r w:rsidR="00CD62DC">
          <w:rPr>
            <w:noProof/>
            <w:webHidden/>
          </w:rPr>
          <w:fldChar w:fldCharType="separate"/>
        </w:r>
        <w:r w:rsidR="00CD62DC">
          <w:rPr>
            <w:noProof/>
            <w:webHidden/>
          </w:rPr>
          <w:t>25</w:t>
        </w:r>
        <w:r w:rsidR="00CD62DC">
          <w:rPr>
            <w:noProof/>
            <w:webHidden/>
          </w:rPr>
          <w:fldChar w:fldCharType="end"/>
        </w:r>
      </w:hyperlink>
    </w:p>
    <w:p w14:paraId="426FBBB2" w14:textId="2FAFB53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83" w:history="1">
        <w:r w:rsidR="00CD62DC" w:rsidRPr="007803D2">
          <w:rPr>
            <w:rStyle w:val="Hyperlink"/>
            <w:noProof/>
            <w14:scene3d>
              <w14:camera w14:prst="orthographicFront"/>
              <w14:lightRig w14:rig="threePt" w14:dir="t">
                <w14:rot w14:lat="0" w14:lon="0" w14:rev="0"/>
              </w14:lightRig>
            </w14:scene3d>
          </w:rPr>
          <w:t>6.2.3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SP_FWRK_CHECK_NOTIFICATION</w:t>
        </w:r>
        <w:r w:rsidR="00CD62DC">
          <w:rPr>
            <w:noProof/>
            <w:webHidden/>
          </w:rPr>
          <w:tab/>
        </w:r>
        <w:r w:rsidR="00CD62DC">
          <w:rPr>
            <w:noProof/>
            <w:webHidden/>
          </w:rPr>
          <w:fldChar w:fldCharType="begin"/>
        </w:r>
        <w:r w:rsidR="00CD62DC">
          <w:rPr>
            <w:noProof/>
            <w:webHidden/>
          </w:rPr>
          <w:instrText xml:space="preserve"> PAGEREF _Toc498352983 \h </w:instrText>
        </w:r>
        <w:r w:rsidR="00CD62DC">
          <w:rPr>
            <w:noProof/>
            <w:webHidden/>
          </w:rPr>
        </w:r>
        <w:r w:rsidR="00CD62DC">
          <w:rPr>
            <w:noProof/>
            <w:webHidden/>
          </w:rPr>
          <w:fldChar w:fldCharType="separate"/>
        </w:r>
        <w:r w:rsidR="00CD62DC">
          <w:rPr>
            <w:noProof/>
            <w:webHidden/>
          </w:rPr>
          <w:t>25</w:t>
        </w:r>
        <w:r w:rsidR="00CD62DC">
          <w:rPr>
            <w:noProof/>
            <w:webHidden/>
          </w:rPr>
          <w:fldChar w:fldCharType="end"/>
        </w:r>
      </w:hyperlink>
    </w:p>
    <w:p w14:paraId="53806697" w14:textId="331E026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84" w:history="1">
        <w:r w:rsidR="00CD62DC" w:rsidRPr="007803D2">
          <w:rPr>
            <w:rStyle w:val="Hyperlink"/>
            <w:noProof/>
            <w14:scene3d>
              <w14:camera w14:prst="orthographicFront"/>
              <w14:lightRig w14:rig="threePt" w14:dir="t">
                <w14:rot w14:lat="0" w14:lon="0" w14:rev="0"/>
              </w14:lightRig>
            </w14:scene3d>
          </w:rPr>
          <w:t>6.2.4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SP_FWRK_CHECK_INITIALIZATION</w:t>
        </w:r>
        <w:r w:rsidR="00CD62DC">
          <w:rPr>
            <w:noProof/>
            <w:webHidden/>
          </w:rPr>
          <w:tab/>
        </w:r>
        <w:r w:rsidR="00CD62DC">
          <w:rPr>
            <w:noProof/>
            <w:webHidden/>
          </w:rPr>
          <w:fldChar w:fldCharType="begin"/>
        </w:r>
        <w:r w:rsidR="00CD62DC">
          <w:rPr>
            <w:noProof/>
            <w:webHidden/>
          </w:rPr>
          <w:instrText xml:space="preserve"> PAGEREF _Toc498352984 \h </w:instrText>
        </w:r>
        <w:r w:rsidR="00CD62DC">
          <w:rPr>
            <w:noProof/>
            <w:webHidden/>
          </w:rPr>
        </w:r>
        <w:r w:rsidR="00CD62DC">
          <w:rPr>
            <w:noProof/>
            <w:webHidden/>
          </w:rPr>
          <w:fldChar w:fldCharType="separate"/>
        </w:r>
        <w:r w:rsidR="00CD62DC">
          <w:rPr>
            <w:noProof/>
            <w:webHidden/>
          </w:rPr>
          <w:t>26</w:t>
        </w:r>
        <w:r w:rsidR="00CD62DC">
          <w:rPr>
            <w:noProof/>
            <w:webHidden/>
          </w:rPr>
          <w:fldChar w:fldCharType="end"/>
        </w:r>
      </w:hyperlink>
    </w:p>
    <w:p w14:paraId="7FECA144" w14:textId="5C9DFD3E"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85" w:history="1">
        <w:r w:rsidR="00CD62DC" w:rsidRPr="007803D2">
          <w:rPr>
            <w:rStyle w:val="Hyperlink"/>
            <w:noProof/>
            <w14:scene3d>
              <w14:camera w14:prst="orthographicFront"/>
              <w14:lightRig w14:rig="threePt" w14:dir="t">
                <w14:rot w14:lat="0" w14:lon="0" w14:rev="0"/>
              </w14:lightRig>
            </w14:scene3d>
          </w:rPr>
          <w:t>6.2.5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Procedure SP_FWRK_MESSAGE_GEN</w:t>
        </w:r>
        <w:r w:rsidR="00CD62DC">
          <w:rPr>
            <w:noProof/>
            <w:webHidden/>
          </w:rPr>
          <w:tab/>
        </w:r>
        <w:r w:rsidR="00CD62DC">
          <w:rPr>
            <w:noProof/>
            <w:webHidden/>
          </w:rPr>
          <w:fldChar w:fldCharType="begin"/>
        </w:r>
        <w:r w:rsidR="00CD62DC">
          <w:rPr>
            <w:noProof/>
            <w:webHidden/>
          </w:rPr>
          <w:instrText xml:space="preserve"> PAGEREF _Toc498352985 \h </w:instrText>
        </w:r>
        <w:r w:rsidR="00CD62DC">
          <w:rPr>
            <w:noProof/>
            <w:webHidden/>
          </w:rPr>
        </w:r>
        <w:r w:rsidR="00CD62DC">
          <w:rPr>
            <w:noProof/>
            <w:webHidden/>
          </w:rPr>
          <w:fldChar w:fldCharType="separate"/>
        </w:r>
        <w:r w:rsidR="00CD62DC">
          <w:rPr>
            <w:noProof/>
            <w:webHidden/>
          </w:rPr>
          <w:t>26</w:t>
        </w:r>
        <w:r w:rsidR="00CD62DC">
          <w:rPr>
            <w:noProof/>
            <w:webHidden/>
          </w:rPr>
          <w:fldChar w:fldCharType="end"/>
        </w:r>
      </w:hyperlink>
    </w:p>
    <w:p w14:paraId="33F3BBEB" w14:textId="2A02CB02"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2986" w:history="1">
        <w:r w:rsidR="00CD62DC" w:rsidRPr="007803D2">
          <w:rPr>
            <w:rStyle w:val="Hyperlink"/>
            <w:noProof/>
          </w:rPr>
          <w:t>7.</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GUI application</w:t>
        </w:r>
        <w:r w:rsidR="00CD62DC">
          <w:rPr>
            <w:noProof/>
            <w:webHidden/>
          </w:rPr>
          <w:tab/>
        </w:r>
        <w:r w:rsidR="00CD62DC">
          <w:rPr>
            <w:noProof/>
            <w:webHidden/>
          </w:rPr>
          <w:fldChar w:fldCharType="begin"/>
        </w:r>
        <w:r w:rsidR="00CD62DC">
          <w:rPr>
            <w:noProof/>
            <w:webHidden/>
          </w:rPr>
          <w:instrText xml:space="preserve"> PAGEREF _Toc498352986 \h </w:instrText>
        </w:r>
        <w:r w:rsidR="00CD62DC">
          <w:rPr>
            <w:noProof/>
            <w:webHidden/>
          </w:rPr>
        </w:r>
        <w:r w:rsidR="00CD62DC">
          <w:rPr>
            <w:noProof/>
            <w:webHidden/>
          </w:rPr>
          <w:fldChar w:fldCharType="separate"/>
        </w:r>
        <w:r w:rsidR="00CD62DC">
          <w:rPr>
            <w:noProof/>
            <w:webHidden/>
          </w:rPr>
          <w:t>27</w:t>
        </w:r>
        <w:r w:rsidR="00CD62DC">
          <w:rPr>
            <w:noProof/>
            <w:webHidden/>
          </w:rPr>
          <w:fldChar w:fldCharType="end"/>
        </w:r>
      </w:hyperlink>
    </w:p>
    <w:p w14:paraId="287CF6EC" w14:textId="53E5CC07"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87" w:history="1">
        <w:r w:rsidR="00CD62DC" w:rsidRPr="007803D2">
          <w:rPr>
            <w:rStyle w:val="Hyperlink"/>
            <w:noProof/>
          </w:rPr>
          <w:t>7.1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Logon Page</w:t>
        </w:r>
        <w:r w:rsidR="00CD62DC">
          <w:rPr>
            <w:noProof/>
            <w:webHidden/>
          </w:rPr>
          <w:tab/>
        </w:r>
        <w:r w:rsidR="00CD62DC">
          <w:rPr>
            <w:noProof/>
            <w:webHidden/>
          </w:rPr>
          <w:fldChar w:fldCharType="begin"/>
        </w:r>
        <w:r w:rsidR="00CD62DC">
          <w:rPr>
            <w:noProof/>
            <w:webHidden/>
          </w:rPr>
          <w:instrText xml:space="preserve"> PAGEREF _Toc498352987 \h </w:instrText>
        </w:r>
        <w:r w:rsidR="00CD62DC">
          <w:rPr>
            <w:noProof/>
            <w:webHidden/>
          </w:rPr>
        </w:r>
        <w:r w:rsidR="00CD62DC">
          <w:rPr>
            <w:noProof/>
            <w:webHidden/>
          </w:rPr>
          <w:fldChar w:fldCharType="separate"/>
        </w:r>
        <w:r w:rsidR="00CD62DC">
          <w:rPr>
            <w:noProof/>
            <w:webHidden/>
          </w:rPr>
          <w:t>27</w:t>
        </w:r>
        <w:r w:rsidR="00CD62DC">
          <w:rPr>
            <w:noProof/>
            <w:webHidden/>
          </w:rPr>
          <w:fldChar w:fldCharType="end"/>
        </w:r>
      </w:hyperlink>
    </w:p>
    <w:p w14:paraId="5D197953" w14:textId="191FE848"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88" w:history="1">
        <w:r w:rsidR="00CD62DC" w:rsidRPr="007803D2">
          <w:rPr>
            <w:rStyle w:val="Hyperlink"/>
            <w:noProof/>
          </w:rPr>
          <w:t>7.2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Page Layout</w:t>
        </w:r>
        <w:r w:rsidR="00CD62DC">
          <w:rPr>
            <w:noProof/>
            <w:webHidden/>
          </w:rPr>
          <w:tab/>
        </w:r>
        <w:r w:rsidR="00CD62DC">
          <w:rPr>
            <w:noProof/>
            <w:webHidden/>
          </w:rPr>
          <w:fldChar w:fldCharType="begin"/>
        </w:r>
        <w:r w:rsidR="00CD62DC">
          <w:rPr>
            <w:noProof/>
            <w:webHidden/>
          </w:rPr>
          <w:instrText xml:space="preserve"> PAGEREF _Toc498352988 \h </w:instrText>
        </w:r>
        <w:r w:rsidR="00CD62DC">
          <w:rPr>
            <w:noProof/>
            <w:webHidden/>
          </w:rPr>
        </w:r>
        <w:r w:rsidR="00CD62DC">
          <w:rPr>
            <w:noProof/>
            <w:webHidden/>
          </w:rPr>
          <w:fldChar w:fldCharType="separate"/>
        </w:r>
        <w:r w:rsidR="00CD62DC">
          <w:rPr>
            <w:noProof/>
            <w:webHidden/>
          </w:rPr>
          <w:t>28</w:t>
        </w:r>
        <w:r w:rsidR="00CD62DC">
          <w:rPr>
            <w:noProof/>
            <w:webHidden/>
          </w:rPr>
          <w:fldChar w:fldCharType="end"/>
        </w:r>
      </w:hyperlink>
    </w:p>
    <w:p w14:paraId="35504AD5" w14:textId="538D75B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89" w:history="1">
        <w:r w:rsidR="00CD62DC" w:rsidRPr="007803D2">
          <w:rPr>
            <w:rStyle w:val="Hyperlink"/>
            <w:noProof/>
            <w14:scene3d>
              <w14:camera w14:prst="orthographicFront"/>
              <w14:lightRig w14:rig="threePt" w14:dir="t">
                <w14:rot w14:lat="0" w14:lon="0" w14:rev="0"/>
              </w14:lightRig>
            </w14:scene3d>
          </w:rPr>
          <w:t>7.2.1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Status Bar</w:t>
        </w:r>
        <w:r w:rsidR="00CD62DC">
          <w:rPr>
            <w:noProof/>
            <w:webHidden/>
          </w:rPr>
          <w:tab/>
        </w:r>
        <w:r w:rsidR="00CD62DC">
          <w:rPr>
            <w:noProof/>
            <w:webHidden/>
          </w:rPr>
          <w:fldChar w:fldCharType="begin"/>
        </w:r>
        <w:r w:rsidR="00CD62DC">
          <w:rPr>
            <w:noProof/>
            <w:webHidden/>
          </w:rPr>
          <w:instrText xml:space="preserve"> PAGEREF _Toc498352989 \h </w:instrText>
        </w:r>
        <w:r w:rsidR="00CD62DC">
          <w:rPr>
            <w:noProof/>
            <w:webHidden/>
          </w:rPr>
        </w:r>
        <w:r w:rsidR="00CD62DC">
          <w:rPr>
            <w:noProof/>
            <w:webHidden/>
          </w:rPr>
          <w:fldChar w:fldCharType="separate"/>
        </w:r>
        <w:r w:rsidR="00CD62DC">
          <w:rPr>
            <w:noProof/>
            <w:webHidden/>
          </w:rPr>
          <w:t>29</w:t>
        </w:r>
        <w:r w:rsidR="00CD62DC">
          <w:rPr>
            <w:noProof/>
            <w:webHidden/>
          </w:rPr>
          <w:fldChar w:fldCharType="end"/>
        </w:r>
      </w:hyperlink>
    </w:p>
    <w:p w14:paraId="64539383" w14:textId="23E9710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0" w:history="1">
        <w:r w:rsidR="00CD62DC" w:rsidRPr="007803D2">
          <w:rPr>
            <w:rStyle w:val="Hyperlink"/>
            <w:noProof/>
            <w14:scene3d>
              <w14:camera w14:prst="orthographicFront"/>
              <w14:lightRig w14:rig="threePt" w14:dir="t">
                <w14:rot w14:lat="0" w14:lon="0" w14:rev="0"/>
              </w14:lightRig>
            </w14:scene3d>
          </w:rPr>
          <w:t>7.2.2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Main Menu</w:t>
        </w:r>
        <w:r w:rsidR="00CD62DC">
          <w:rPr>
            <w:noProof/>
            <w:webHidden/>
          </w:rPr>
          <w:tab/>
        </w:r>
        <w:r w:rsidR="00CD62DC">
          <w:rPr>
            <w:noProof/>
            <w:webHidden/>
          </w:rPr>
          <w:fldChar w:fldCharType="begin"/>
        </w:r>
        <w:r w:rsidR="00CD62DC">
          <w:rPr>
            <w:noProof/>
            <w:webHidden/>
          </w:rPr>
          <w:instrText xml:space="preserve"> PAGEREF _Toc498352990 \h </w:instrText>
        </w:r>
        <w:r w:rsidR="00CD62DC">
          <w:rPr>
            <w:noProof/>
            <w:webHidden/>
          </w:rPr>
        </w:r>
        <w:r w:rsidR="00CD62DC">
          <w:rPr>
            <w:noProof/>
            <w:webHidden/>
          </w:rPr>
          <w:fldChar w:fldCharType="separate"/>
        </w:r>
        <w:r w:rsidR="00CD62DC">
          <w:rPr>
            <w:noProof/>
            <w:webHidden/>
          </w:rPr>
          <w:t>29</w:t>
        </w:r>
        <w:r w:rsidR="00CD62DC">
          <w:rPr>
            <w:noProof/>
            <w:webHidden/>
          </w:rPr>
          <w:fldChar w:fldCharType="end"/>
        </w:r>
      </w:hyperlink>
    </w:p>
    <w:p w14:paraId="754EE306" w14:textId="1D44969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1" w:history="1">
        <w:r w:rsidR="00CD62DC" w:rsidRPr="007803D2">
          <w:rPr>
            <w:rStyle w:val="Hyperlink"/>
            <w:noProof/>
            <w14:scene3d>
              <w14:camera w14:prst="orthographicFront"/>
              <w14:lightRig w14:rig="threePt" w14:dir="t">
                <w14:rot w14:lat="0" w14:lon="0" w14:rev="0"/>
              </w14:lightRig>
            </w14:scene3d>
          </w:rPr>
          <w:t>7.2.3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Header</w:t>
        </w:r>
        <w:r w:rsidR="00CD62DC">
          <w:rPr>
            <w:noProof/>
            <w:webHidden/>
          </w:rPr>
          <w:tab/>
        </w:r>
        <w:r w:rsidR="00CD62DC">
          <w:rPr>
            <w:noProof/>
            <w:webHidden/>
          </w:rPr>
          <w:fldChar w:fldCharType="begin"/>
        </w:r>
        <w:r w:rsidR="00CD62DC">
          <w:rPr>
            <w:noProof/>
            <w:webHidden/>
          </w:rPr>
          <w:instrText xml:space="preserve"> PAGEREF _Toc498352991 \h </w:instrText>
        </w:r>
        <w:r w:rsidR="00CD62DC">
          <w:rPr>
            <w:noProof/>
            <w:webHidden/>
          </w:rPr>
        </w:r>
        <w:r w:rsidR="00CD62DC">
          <w:rPr>
            <w:noProof/>
            <w:webHidden/>
          </w:rPr>
          <w:fldChar w:fldCharType="separate"/>
        </w:r>
        <w:r w:rsidR="00CD62DC">
          <w:rPr>
            <w:noProof/>
            <w:webHidden/>
          </w:rPr>
          <w:t>29</w:t>
        </w:r>
        <w:r w:rsidR="00CD62DC">
          <w:rPr>
            <w:noProof/>
            <w:webHidden/>
          </w:rPr>
          <w:fldChar w:fldCharType="end"/>
        </w:r>
      </w:hyperlink>
    </w:p>
    <w:p w14:paraId="6E686698" w14:textId="5D3D716C"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2" w:history="1">
        <w:r w:rsidR="00CD62DC" w:rsidRPr="007803D2">
          <w:rPr>
            <w:rStyle w:val="Hyperlink"/>
            <w:noProof/>
            <w14:scene3d>
              <w14:camera w14:prst="orthographicFront"/>
              <w14:lightRig w14:rig="threePt" w14:dir="t">
                <w14:rot w14:lat="0" w14:lon="0" w14:rev="0"/>
              </w14:lightRig>
            </w14:scene3d>
          </w:rPr>
          <w:t>7.2.4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Status line</w:t>
        </w:r>
        <w:r w:rsidR="00CD62DC">
          <w:rPr>
            <w:noProof/>
            <w:webHidden/>
          </w:rPr>
          <w:tab/>
        </w:r>
        <w:r w:rsidR="00CD62DC">
          <w:rPr>
            <w:noProof/>
            <w:webHidden/>
          </w:rPr>
          <w:fldChar w:fldCharType="begin"/>
        </w:r>
        <w:r w:rsidR="00CD62DC">
          <w:rPr>
            <w:noProof/>
            <w:webHidden/>
          </w:rPr>
          <w:instrText xml:space="preserve"> PAGEREF _Toc498352992 \h </w:instrText>
        </w:r>
        <w:r w:rsidR="00CD62DC">
          <w:rPr>
            <w:noProof/>
            <w:webHidden/>
          </w:rPr>
        </w:r>
        <w:r w:rsidR="00CD62DC">
          <w:rPr>
            <w:noProof/>
            <w:webHidden/>
          </w:rPr>
          <w:fldChar w:fldCharType="separate"/>
        </w:r>
        <w:r w:rsidR="00CD62DC">
          <w:rPr>
            <w:noProof/>
            <w:webHidden/>
          </w:rPr>
          <w:t>30</w:t>
        </w:r>
        <w:r w:rsidR="00CD62DC">
          <w:rPr>
            <w:noProof/>
            <w:webHidden/>
          </w:rPr>
          <w:fldChar w:fldCharType="end"/>
        </w:r>
      </w:hyperlink>
    </w:p>
    <w:p w14:paraId="3634DA84" w14:textId="3161D191"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93" w:history="1">
        <w:r w:rsidR="00CD62DC" w:rsidRPr="007803D2">
          <w:rPr>
            <w:rStyle w:val="Hyperlink"/>
            <w:noProof/>
          </w:rPr>
          <w:t>7.3</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DASHBOARD</w:t>
        </w:r>
        <w:r w:rsidR="00CD62DC">
          <w:rPr>
            <w:noProof/>
            <w:webHidden/>
          </w:rPr>
          <w:tab/>
        </w:r>
        <w:r w:rsidR="00CD62DC">
          <w:rPr>
            <w:noProof/>
            <w:webHidden/>
          </w:rPr>
          <w:fldChar w:fldCharType="begin"/>
        </w:r>
        <w:r w:rsidR="00CD62DC">
          <w:rPr>
            <w:noProof/>
            <w:webHidden/>
          </w:rPr>
          <w:instrText xml:space="preserve"> PAGEREF _Toc498352993 \h </w:instrText>
        </w:r>
        <w:r w:rsidR="00CD62DC">
          <w:rPr>
            <w:noProof/>
            <w:webHidden/>
          </w:rPr>
        </w:r>
        <w:r w:rsidR="00CD62DC">
          <w:rPr>
            <w:noProof/>
            <w:webHidden/>
          </w:rPr>
          <w:fldChar w:fldCharType="separate"/>
        </w:r>
        <w:r w:rsidR="00CD62DC">
          <w:rPr>
            <w:noProof/>
            <w:webHidden/>
          </w:rPr>
          <w:t>30</w:t>
        </w:r>
        <w:r w:rsidR="00CD62DC">
          <w:rPr>
            <w:noProof/>
            <w:webHidden/>
          </w:rPr>
          <w:fldChar w:fldCharType="end"/>
        </w:r>
      </w:hyperlink>
    </w:p>
    <w:p w14:paraId="24AFD930" w14:textId="2E6F8F3D"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2994" w:history="1">
        <w:r w:rsidR="00CD62DC" w:rsidRPr="007803D2">
          <w:rPr>
            <w:rStyle w:val="Hyperlink"/>
            <w:noProof/>
          </w:rPr>
          <w:t>7.4</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Monitor</w:t>
        </w:r>
        <w:r w:rsidR="00CD62DC">
          <w:rPr>
            <w:noProof/>
            <w:webHidden/>
          </w:rPr>
          <w:tab/>
        </w:r>
        <w:r w:rsidR="00CD62DC">
          <w:rPr>
            <w:noProof/>
            <w:webHidden/>
          </w:rPr>
          <w:fldChar w:fldCharType="begin"/>
        </w:r>
        <w:r w:rsidR="00CD62DC">
          <w:rPr>
            <w:noProof/>
            <w:webHidden/>
          </w:rPr>
          <w:instrText xml:space="preserve"> PAGEREF _Toc498352994 \h </w:instrText>
        </w:r>
        <w:r w:rsidR="00CD62DC">
          <w:rPr>
            <w:noProof/>
            <w:webHidden/>
          </w:rPr>
        </w:r>
        <w:r w:rsidR="00CD62DC">
          <w:rPr>
            <w:noProof/>
            <w:webHidden/>
          </w:rPr>
          <w:fldChar w:fldCharType="separate"/>
        </w:r>
        <w:r w:rsidR="00CD62DC">
          <w:rPr>
            <w:noProof/>
            <w:webHidden/>
          </w:rPr>
          <w:t>32</w:t>
        </w:r>
        <w:r w:rsidR="00CD62DC">
          <w:rPr>
            <w:noProof/>
            <w:webHidden/>
          </w:rPr>
          <w:fldChar w:fldCharType="end"/>
        </w:r>
      </w:hyperlink>
    </w:p>
    <w:p w14:paraId="092BDB1C" w14:textId="3618F18E"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5" w:history="1">
        <w:r w:rsidR="00CD62DC" w:rsidRPr="007803D2">
          <w:rPr>
            <w:rStyle w:val="Hyperlink"/>
            <w:noProof/>
            <w14:scene3d>
              <w14:camera w14:prst="orthographicFront"/>
              <w14:lightRig w14:rig="threePt" w14:dir="t">
                <w14:rot w14:lat="0" w14:lon="0" w14:rev="0"/>
              </w14:lightRig>
            </w14:scene3d>
          </w:rPr>
          <w:t>7.4.1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Stream View</w:t>
        </w:r>
        <w:r w:rsidR="00CD62DC">
          <w:rPr>
            <w:noProof/>
            <w:webHidden/>
          </w:rPr>
          <w:tab/>
        </w:r>
        <w:r w:rsidR="00CD62DC">
          <w:rPr>
            <w:noProof/>
            <w:webHidden/>
          </w:rPr>
          <w:fldChar w:fldCharType="begin"/>
        </w:r>
        <w:r w:rsidR="00CD62DC">
          <w:rPr>
            <w:noProof/>
            <w:webHidden/>
          </w:rPr>
          <w:instrText xml:space="preserve"> PAGEREF _Toc498352995 \h </w:instrText>
        </w:r>
        <w:r w:rsidR="00CD62DC">
          <w:rPr>
            <w:noProof/>
            <w:webHidden/>
          </w:rPr>
        </w:r>
        <w:r w:rsidR="00CD62DC">
          <w:rPr>
            <w:noProof/>
            <w:webHidden/>
          </w:rPr>
          <w:fldChar w:fldCharType="separate"/>
        </w:r>
        <w:r w:rsidR="00CD62DC">
          <w:rPr>
            <w:noProof/>
            <w:webHidden/>
          </w:rPr>
          <w:t>34</w:t>
        </w:r>
        <w:r w:rsidR="00CD62DC">
          <w:rPr>
            <w:noProof/>
            <w:webHidden/>
          </w:rPr>
          <w:fldChar w:fldCharType="end"/>
        </w:r>
      </w:hyperlink>
    </w:p>
    <w:p w14:paraId="72817E63" w14:textId="752A32B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6" w:history="1">
        <w:r w:rsidR="00CD62DC" w:rsidRPr="007803D2">
          <w:rPr>
            <w:rStyle w:val="Hyperlink"/>
            <w:noProof/>
            <w14:scene3d>
              <w14:camera w14:prst="orthographicFront"/>
              <w14:lightRig w14:rig="threePt" w14:dir="t">
                <w14:rot w14:lat="0" w14:lon="0" w14:rev="0"/>
              </w14:lightRig>
            </w14:scene3d>
          </w:rPr>
          <w:t>7.4.2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Job View</w:t>
        </w:r>
        <w:r w:rsidR="00CD62DC">
          <w:rPr>
            <w:noProof/>
            <w:webHidden/>
          </w:rPr>
          <w:tab/>
        </w:r>
        <w:r w:rsidR="00CD62DC">
          <w:rPr>
            <w:noProof/>
            <w:webHidden/>
          </w:rPr>
          <w:fldChar w:fldCharType="begin"/>
        </w:r>
        <w:r w:rsidR="00CD62DC">
          <w:rPr>
            <w:noProof/>
            <w:webHidden/>
          </w:rPr>
          <w:instrText xml:space="preserve"> PAGEREF _Toc498352996 \h </w:instrText>
        </w:r>
        <w:r w:rsidR="00CD62DC">
          <w:rPr>
            <w:noProof/>
            <w:webHidden/>
          </w:rPr>
        </w:r>
        <w:r w:rsidR="00CD62DC">
          <w:rPr>
            <w:noProof/>
            <w:webHidden/>
          </w:rPr>
          <w:fldChar w:fldCharType="separate"/>
        </w:r>
        <w:r w:rsidR="00CD62DC">
          <w:rPr>
            <w:noProof/>
            <w:webHidden/>
          </w:rPr>
          <w:t>35</w:t>
        </w:r>
        <w:r w:rsidR="00CD62DC">
          <w:rPr>
            <w:noProof/>
            <w:webHidden/>
          </w:rPr>
          <w:fldChar w:fldCharType="end"/>
        </w:r>
      </w:hyperlink>
    </w:p>
    <w:p w14:paraId="6CDA8529" w14:textId="25B6CBFD"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7" w:history="1">
        <w:r w:rsidR="00CD62DC" w:rsidRPr="007803D2">
          <w:rPr>
            <w:rStyle w:val="Hyperlink"/>
            <w:noProof/>
            <w14:scene3d>
              <w14:camera w14:prst="orthographicFront"/>
              <w14:lightRig w14:rig="threePt" w14:dir="t">
                <w14:rot w14:lat="0" w14:lon="0" w14:rev="0"/>
              </w14:lightRig>
            </w14:scene3d>
          </w:rPr>
          <w:t>7.4.3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Running Jobs</w:t>
        </w:r>
        <w:r w:rsidR="00CD62DC">
          <w:rPr>
            <w:noProof/>
            <w:webHidden/>
          </w:rPr>
          <w:tab/>
        </w:r>
        <w:r w:rsidR="00CD62DC">
          <w:rPr>
            <w:noProof/>
            <w:webHidden/>
          </w:rPr>
          <w:fldChar w:fldCharType="begin"/>
        </w:r>
        <w:r w:rsidR="00CD62DC">
          <w:rPr>
            <w:noProof/>
            <w:webHidden/>
          </w:rPr>
          <w:instrText xml:space="preserve"> PAGEREF _Toc498352997 \h </w:instrText>
        </w:r>
        <w:r w:rsidR="00CD62DC">
          <w:rPr>
            <w:noProof/>
            <w:webHidden/>
          </w:rPr>
        </w:r>
        <w:r w:rsidR="00CD62DC">
          <w:rPr>
            <w:noProof/>
            <w:webHidden/>
          </w:rPr>
          <w:fldChar w:fldCharType="separate"/>
        </w:r>
        <w:r w:rsidR="00CD62DC">
          <w:rPr>
            <w:noProof/>
            <w:webHidden/>
          </w:rPr>
          <w:t>35</w:t>
        </w:r>
        <w:r w:rsidR="00CD62DC">
          <w:rPr>
            <w:noProof/>
            <w:webHidden/>
          </w:rPr>
          <w:fldChar w:fldCharType="end"/>
        </w:r>
      </w:hyperlink>
    </w:p>
    <w:p w14:paraId="16337700" w14:textId="17264034"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8" w:history="1">
        <w:r w:rsidR="00CD62DC" w:rsidRPr="007803D2">
          <w:rPr>
            <w:rStyle w:val="Hyperlink"/>
            <w:noProof/>
            <w14:scene3d>
              <w14:camera w14:prst="orthographicFront"/>
              <w14:lightRig w14:rig="threePt" w14:dir="t">
                <w14:rot w14:lat="0" w14:lon="0" w14:rev="0"/>
              </w14:lightRig>
            </w14:scene3d>
          </w:rPr>
          <w:t>7.4.4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Failed Jobs</w:t>
        </w:r>
        <w:r w:rsidR="00CD62DC">
          <w:rPr>
            <w:noProof/>
            <w:webHidden/>
          </w:rPr>
          <w:tab/>
        </w:r>
        <w:r w:rsidR="00CD62DC">
          <w:rPr>
            <w:noProof/>
            <w:webHidden/>
          </w:rPr>
          <w:fldChar w:fldCharType="begin"/>
        </w:r>
        <w:r w:rsidR="00CD62DC">
          <w:rPr>
            <w:noProof/>
            <w:webHidden/>
          </w:rPr>
          <w:instrText xml:space="preserve"> PAGEREF _Toc498352998 \h </w:instrText>
        </w:r>
        <w:r w:rsidR="00CD62DC">
          <w:rPr>
            <w:noProof/>
            <w:webHidden/>
          </w:rPr>
        </w:r>
        <w:r w:rsidR="00CD62DC">
          <w:rPr>
            <w:noProof/>
            <w:webHidden/>
          </w:rPr>
          <w:fldChar w:fldCharType="separate"/>
        </w:r>
        <w:r w:rsidR="00CD62DC">
          <w:rPr>
            <w:noProof/>
            <w:webHidden/>
          </w:rPr>
          <w:t>36</w:t>
        </w:r>
        <w:r w:rsidR="00CD62DC">
          <w:rPr>
            <w:noProof/>
            <w:webHidden/>
          </w:rPr>
          <w:fldChar w:fldCharType="end"/>
        </w:r>
      </w:hyperlink>
    </w:p>
    <w:p w14:paraId="4F68ED47" w14:textId="03EA77FE"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2999" w:history="1">
        <w:r w:rsidR="00CD62DC" w:rsidRPr="007803D2">
          <w:rPr>
            <w:rStyle w:val="Hyperlink"/>
            <w:noProof/>
            <w14:scene3d>
              <w14:camera w14:prst="orthographicFront"/>
              <w14:lightRig w14:rig="threePt" w14:dir="t">
                <w14:rot w14:lat="0" w14:lon="0" w14:rev="0"/>
              </w14:lightRig>
            </w14:scene3d>
          </w:rPr>
          <w:t>7.4.5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Ready to Run Jobs</w:t>
        </w:r>
        <w:r w:rsidR="00CD62DC">
          <w:rPr>
            <w:noProof/>
            <w:webHidden/>
          </w:rPr>
          <w:tab/>
        </w:r>
        <w:r w:rsidR="00CD62DC">
          <w:rPr>
            <w:noProof/>
            <w:webHidden/>
          </w:rPr>
          <w:fldChar w:fldCharType="begin"/>
        </w:r>
        <w:r w:rsidR="00CD62DC">
          <w:rPr>
            <w:noProof/>
            <w:webHidden/>
          </w:rPr>
          <w:instrText xml:space="preserve"> PAGEREF _Toc498352999 \h </w:instrText>
        </w:r>
        <w:r w:rsidR="00CD62DC">
          <w:rPr>
            <w:noProof/>
            <w:webHidden/>
          </w:rPr>
        </w:r>
        <w:r w:rsidR="00CD62DC">
          <w:rPr>
            <w:noProof/>
            <w:webHidden/>
          </w:rPr>
          <w:fldChar w:fldCharType="separate"/>
        </w:r>
        <w:r w:rsidR="00CD62DC">
          <w:rPr>
            <w:noProof/>
            <w:webHidden/>
          </w:rPr>
          <w:t>37</w:t>
        </w:r>
        <w:r w:rsidR="00CD62DC">
          <w:rPr>
            <w:noProof/>
            <w:webHidden/>
          </w:rPr>
          <w:fldChar w:fldCharType="end"/>
        </w:r>
      </w:hyperlink>
    </w:p>
    <w:p w14:paraId="07639211" w14:textId="76E47D8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0" w:history="1">
        <w:r w:rsidR="00CD62DC" w:rsidRPr="007803D2">
          <w:rPr>
            <w:rStyle w:val="Hyperlink"/>
            <w:noProof/>
            <w14:scene3d>
              <w14:camera w14:prst="orthographicFront"/>
              <w14:lightRig w14:rig="threePt" w14:dir="t">
                <w14:rot w14:lat="0" w14:lon="0" w14:rev="0"/>
              </w14:lightRig>
            </w14:scene3d>
          </w:rPr>
          <w:t>7.4.6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Finished Jobs</w:t>
        </w:r>
        <w:r w:rsidR="00CD62DC">
          <w:rPr>
            <w:noProof/>
            <w:webHidden/>
          </w:rPr>
          <w:tab/>
        </w:r>
        <w:r w:rsidR="00CD62DC">
          <w:rPr>
            <w:noProof/>
            <w:webHidden/>
          </w:rPr>
          <w:fldChar w:fldCharType="begin"/>
        </w:r>
        <w:r w:rsidR="00CD62DC">
          <w:rPr>
            <w:noProof/>
            <w:webHidden/>
          </w:rPr>
          <w:instrText xml:space="preserve"> PAGEREF _Toc498353000 \h </w:instrText>
        </w:r>
        <w:r w:rsidR="00CD62DC">
          <w:rPr>
            <w:noProof/>
            <w:webHidden/>
          </w:rPr>
        </w:r>
        <w:r w:rsidR="00CD62DC">
          <w:rPr>
            <w:noProof/>
            <w:webHidden/>
          </w:rPr>
          <w:fldChar w:fldCharType="separate"/>
        </w:r>
        <w:r w:rsidR="00CD62DC">
          <w:rPr>
            <w:noProof/>
            <w:webHidden/>
          </w:rPr>
          <w:t>38</w:t>
        </w:r>
        <w:r w:rsidR="00CD62DC">
          <w:rPr>
            <w:noProof/>
            <w:webHidden/>
          </w:rPr>
          <w:fldChar w:fldCharType="end"/>
        </w:r>
      </w:hyperlink>
    </w:p>
    <w:p w14:paraId="11E73E6A" w14:textId="6869399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1" w:history="1">
        <w:r w:rsidR="00CD62DC" w:rsidRPr="007803D2">
          <w:rPr>
            <w:rStyle w:val="Hyperlink"/>
            <w:noProof/>
            <w14:scene3d>
              <w14:camera w14:prst="orthographicFront"/>
              <w14:lightRig w14:rig="threePt" w14:dir="t">
                <w14:rot w14:lat="0" w14:lon="0" w14:rev="0"/>
              </w14:lightRig>
            </w14:scene3d>
          </w:rPr>
          <w:t>7.4.7</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All Jobs</w:t>
        </w:r>
        <w:r w:rsidR="00CD62DC">
          <w:rPr>
            <w:noProof/>
            <w:webHidden/>
          </w:rPr>
          <w:tab/>
        </w:r>
        <w:r w:rsidR="00CD62DC">
          <w:rPr>
            <w:noProof/>
            <w:webHidden/>
          </w:rPr>
          <w:fldChar w:fldCharType="begin"/>
        </w:r>
        <w:r w:rsidR="00CD62DC">
          <w:rPr>
            <w:noProof/>
            <w:webHidden/>
          </w:rPr>
          <w:instrText xml:space="preserve"> PAGEREF _Toc498353001 \h </w:instrText>
        </w:r>
        <w:r w:rsidR="00CD62DC">
          <w:rPr>
            <w:noProof/>
            <w:webHidden/>
          </w:rPr>
        </w:r>
        <w:r w:rsidR="00CD62DC">
          <w:rPr>
            <w:noProof/>
            <w:webHidden/>
          </w:rPr>
          <w:fldChar w:fldCharType="separate"/>
        </w:r>
        <w:r w:rsidR="00CD62DC">
          <w:rPr>
            <w:noProof/>
            <w:webHidden/>
          </w:rPr>
          <w:t>40</w:t>
        </w:r>
        <w:r w:rsidR="00CD62DC">
          <w:rPr>
            <w:noProof/>
            <w:webHidden/>
          </w:rPr>
          <w:fldChar w:fldCharType="end"/>
        </w:r>
      </w:hyperlink>
    </w:p>
    <w:p w14:paraId="6F5230BC" w14:textId="5F960FB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2" w:history="1">
        <w:r w:rsidR="00CD62DC" w:rsidRPr="007803D2">
          <w:rPr>
            <w:rStyle w:val="Hyperlink"/>
            <w:noProof/>
            <w14:scene3d>
              <w14:camera w14:prst="orthographicFront"/>
              <w14:lightRig w14:rig="threePt" w14:dir="t">
                <w14:rot w14:lat="0" w14:lon="0" w14:rev="0"/>
              </w14:lightRig>
            </w14:scene3d>
          </w:rPr>
          <w:t>7.4.8</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Monitor – Odd Jobs</w:t>
        </w:r>
        <w:r w:rsidR="00CD62DC">
          <w:rPr>
            <w:noProof/>
            <w:webHidden/>
          </w:rPr>
          <w:tab/>
        </w:r>
        <w:r w:rsidR="00CD62DC">
          <w:rPr>
            <w:noProof/>
            <w:webHidden/>
          </w:rPr>
          <w:fldChar w:fldCharType="begin"/>
        </w:r>
        <w:r w:rsidR="00CD62DC">
          <w:rPr>
            <w:noProof/>
            <w:webHidden/>
          </w:rPr>
          <w:instrText xml:space="preserve"> PAGEREF _Toc498353002 \h </w:instrText>
        </w:r>
        <w:r w:rsidR="00CD62DC">
          <w:rPr>
            <w:noProof/>
            <w:webHidden/>
          </w:rPr>
        </w:r>
        <w:r w:rsidR="00CD62DC">
          <w:rPr>
            <w:noProof/>
            <w:webHidden/>
          </w:rPr>
          <w:fldChar w:fldCharType="separate"/>
        </w:r>
        <w:r w:rsidR="00CD62DC">
          <w:rPr>
            <w:noProof/>
            <w:webHidden/>
          </w:rPr>
          <w:t>40</w:t>
        </w:r>
        <w:r w:rsidR="00CD62DC">
          <w:rPr>
            <w:noProof/>
            <w:webHidden/>
          </w:rPr>
          <w:fldChar w:fldCharType="end"/>
        </w:r>
      </w:hyperlink>
    </w:p>
    <w:p w14:paraId="3F24A065" w14:textId="0AA2D2EB"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03" w:history="1">
        <w:r w:rsidR="00CD62DC" w:rsidRPr="007803D2">
          <w:rPr>
            <w:rStyle w:val="Hyperlink"/>
            <w:noProof/>
          </w:rPr>
          <w:t>7.5</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Control</w:t>
        </w:r>
        <w:r w:rsidR="00CD62DC">
          <w:rPr>
            <w:noProof/>
            <w:webHidden/>
          </w:rPr>
          <w:tab/>
        </w:r>
        <w:r w:rsidR="00CD62DC">
          <w:rPr>
            <w:noProof/>
            <w:webHidden/>
          </w:rPr>
          <w:fldChar w:fldCharType="begin"/>
        </w:r>
        <w:r w:rsidR="00CD62DC">
          <w:rPr>
            <w:noProof/>
            <w:webHidden/>
          </w:rPr>
          <w:instrText xml:space="preserve"> PAGEREF _Toc498353003 \h </w:instrText>
        </w:r>
        <w:r w:rsidR="00CD62DC">
          <w:rPr>
            <w:noProof/>
            <w:webHidden/>
          </w:rPr>
        </w:r>
        <w:r w:rsidR="00CD62DC">
          <w:rPr>
            <w:noProof/>
            <w:webHidden/>
          </w:rPr>
          <w:fldChar w:fldCharType="separate"/>
        </w:r>
        <w:r w:rsidR="00CD62DC">
          <w:rPr>
            <w:noProof/>
            <w:webHidden/>
          </w:rPr>
          <w:t>42</w:t>
        </w:r>
        <w:r w:rsidR="00CD62DC">
          <w:rPr>
            <w:noProof/>
            <w:webHidden/>
          </w:rPr>
          <w:fldChar w:fldCharType="end"/>
        </w:r>
      </w:hyperlink>
    </w:p>
    <w:p w14:paraId="7B2A2585" w14:textId="43A48B03"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4" w:history="1">
        <w:r w:rsidR="00CD62DC" w:rsidRPr="007803D2">
          <w:rPr>
            <w:rStyle w:val="Hyperlink"/>
            <w:noProof/>
            <w14:scene3d>
              <w14:camera w14:prst="orthographicFront"/>
              <w14:lightRig w14:rig="threePt" w14:dir="t">
                <w14:rot w14:lat="0" w14:lon="0" w14:rev="0"/>
              </w14:lightRig>
            </w14:scene3d>
          </w:rPr>
          <w:t>7.5.1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Scheduler</w:t>
        </w:r>
        <w:r w:rsidR="00CD62DC">
          <w:rPr>
            <w:noProof/>
            <w:webHidden/>
          </w:rPr>
          <w:tab/>
        </w:r>
        <w:r w:rsidR="00CD62DC">
          <w:rPr>
            <w:noProof/>
            <w:webHidden/>
          </w:rPr>
          <w:fldChar w:fldCharType="begin"/>
        </w:r>
        <w:r w:rsidR="00CD62DC">
          <w:rPr>
            <w:noProof/>
            <w:webHidden/>
          </w:rPr>
          <w:instrText xml:space="preserve"> PAGEREF _Toc498353004 \h </w:instrText>
        </w:r>
        <w:r w:rsidR="00CD62DC">
          <w:rPr>
            <w:noProof/>
            <w:webHidden/>
          </w:rPr>
        </w:r>
        <w:r w:rsidR="00CD62DC">
          <w:rPr>
            <w:noProof/>
            <w:webHidden/>
          </w:rPr>
          <w:fldChar w:fldCharType="separate"/>
        </w:r>
        <w:r w:rsidR="00CD62DC">
          <w:rPr>
            <w:noProof/>
            <w:webHidden/>
          </w:rPr>
          <w:t>42</w:t>
        </w:r>
        <w:r w:rsidR="00CD62DC">
          <w:rPr>
            <w:noProof/>
            <w:webHidden/>
          </w:rPr>
          <w:fldChar w:fldCharType="end"/>
        </w:r>
      </w:hyperlink>
    </w:p>
    <w:p w14:paraId="1AEE4F90" w14:textId="4F88711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5" w:history="1">
        <w:r w:rsidR="00CD62DC" w:rsidRPr="007803D2">
          <w:rPr>
            <w:rStyle w:val="Hyperlink"/>
            <w:noProof/>
            <w14:scene3d>
              <w14:camera w14:prst="orthographicFront"/>
              <w14:lightRig w14:rig="threePt" w14:dir="t">
                <w14:rot w14:lat="0" w14:lon="0" w14:rev="0"/>
              </w14:lightRig>
            </w14:scene3d>
          </w:rPr>
          <w:t>7.5.2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Finish Jobs</w:t>
        </w:r>
        <w:r w:rsidR="00CD62DC">
          <w:rPr>
            <w:noProof/>
            <w:webHidden/>
          </w:rPr>
          <w:tab/>
        </w:r>
        <w:r w:rsidR="00CD62DC">
          <w:rPr>
            <w:noProof/>
            <w:webHidden/>
          </w:rPr>
          <w:fldChar w:fldCharType="begin"/>
        </w:r>
        <w:r w:rsidR="00CD62DC">
          <w:rPr>
            <w:noProof/>
            <w:webHidden/>
          </w:rPr>
          <w:instrText xml:space="preserve"> PAGEREF _Toc498353005 \h </w:instrText>
        </w:r>
        <w:r w:rsidR="00CD62DC">
          <w:rPr>
            <w:noProof/>
            <w:webHidden/>
          </w:rPr>
        </w:r>
        <w:r w:rsidR="00CD62DC">
          <w:rPr>
            <w:noProof/>
            <w:webHidden/>
          </w:rPr>
          <w:fldChar w:fldCharType="separate"/>
        </w:r>
        <w:r w:rsidR="00CD62DC">
          <w:rPr>
            <w:noProof/>
            <w:webHidden/>
          </w:rPr>
          <w:t>43</w:t>
        </w:r>
        <w:r w:rsidR="00CD62DC">
          <w:rPr>
            <w:noProof/>
            <w:webHidden/>
          </w:rPr>
          <w:fldChar w:fldCharType="end"/>
        </w:r>
      </w:hyperlink>
    </w:p>
    <w:p w14:paraId="436EFEAF" w14:textId="13462B5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6" w:history="1">
        <w:r w:rsidR="00CD62DC" w:rsidRPr="007803D2">
          <w:rPr>
            <w:rStyle w:val="Hyperlink"/>
            <w:noProof/>
            <w14:scene3d>
              <w14:camera w14:prst="orthographicFront"/>
              <w14:lightRig w14:rig="threePt" w14:dir="t">
                <w14:rot w14:lat="0" w14:lon="0" w14:rev="0"/>
              </w14:lightRig>
            </w14:scene3d>
          </w:rPr>
          <w:t>7.5.3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Restart Jobs</w:t>
        </w:r>
        <w:r w:rsidR="00CD62DC">
          <w:rPr>
            <w:noProof/>
            <w:webHidden/>
          </w:rPr>
          <w:tab/>
        </w:r>
        <w:r w:rsidR="00CD62DC">
          <w:rPr>
            <w:noProof/>
            <w:webHidden/>
          </w:rPr>
          <w:fldChar w:fldCharType="begin"/>
        </w:r>
        <w:r w:rsidR="00CD62DC">
          <w:rPr>
            <w:noProof/>
            <w:webHidden/>
          </w:rPr>
          <w:instrText xml:space="preserve"> PAGEREF _Toc498353006 \h </w:instrText>
        </w:r>
        <w:r w:rsidR="00CD62DC">
          <w:rPr>
            <w:noProof/>
            <w:webHidden/>
          </w:rPr>
        </w:r>
        <w:r w:rsidR="00CD62DC">
          <w:rPr>
            <w:noProof/>
            <w:webHidden/>
          </w:rPr>
          <w:fldChar w:fldCharType="separate"/>
        </w:r>
        <w:r w:rsidR="00CD62DC">
          <w:rPr>
            <w:noProof/>
            <w:webHidden/>
          </w:rPr>
          <w:t>44</w:t>
        </w:r>
        <w:r w:rsidR="00CD62DC">
          <w:rPr>
            <w:noProof/>
            <w:webHidden/>
          </w:rPr>
          <w:fldChar w:fldCharType="end"/>
        </w:r>
      </w:hyperlink>
    </w:p>
    <w:p w14:paraId="142D6255" w14:textId="2207691C"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7" w:history="1">
        <w:r w:rsidR="00CD62DC" w:rsidRPr="007803D2">
          <w:rPr>
            <w:rStyle w:val="Hyperlink"/>
            <w:noProof/>
            <w14:scene3d>
              <w14:camera w14:prst="orthographicFront"/>
              <w14:lightRig w14:rig="threePt" w14:dir="t">
                <w14:rot w14:lat="0" w14:lon="0" w14:rev="0"/>
              </w14:lightRig>
            </w14:scene3d>
          </w:rPr>
          <w:t>7.5.4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Restart Finished Jobs</w:t>
        </w:r>
        <w:r w:rsidR="00CD62DC">
          <w:rPr>
            <w:noProof/>
            <w:webHidden/>
          </w:rPr>
          <w:tab/>
        </w:r>
        <w:r w:rsidR="00CD62DC">
          <w:rPr>
            <w:noProof/>
            <w:webHidden/>
          </w:rPr>
          <w:fldChar w:fldCharType="begin"/>
        </w:r>
        <w:r w:rsidR="00CD62DC">
          <w:rPr>
            <w:noProof/>
            <w:webHidden/>
          </w:rPr>
          <w:instrText xml:space="preserve"> PAGEREF _Toc498353007 \h </w:instrText>
        </w:r>
        <w:r w:rsidR="00CD62DC">
          <w:rPr>
            <w:noProof/>
            <w:webHidden/>
          </w:rPr>
        </w:r>
        <w:r w:rsidR="00CD62DC">
          <w:rPr>
            <w:noProof/>
            <w:webHidden/>
          </w:rPr>
          <w:fldChar w:fldCharType="separate"/>
        </w:r>
        <w:r w:rsidR="00CD62DC">
          <w:rPr>
            <w:noProof/>
            <w:webHidden/>
          </w:rPr>
          <w:t>45</w:t>
        </w:r>
        <w:r w:rsidR="00CD62DC">
          <w:rPr>
            <w:noProof/>
            <w:webHidden/>
          </w:rPr>
          <w:fldChar w:fldCharType="end"/>
        </w:r>
      </w:hyperlink>
    </w:p>
    <w:p w14:paraId="2C2219CB" w14:textId="306AAA96"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8" w:history="1">
        <w:r w:rsidR="00CD62DC" w:rsidRPr="007803D2">
          <w:rPr>
            <w:rStyle w:val="Hyperlink"/>
            <w:noProof/>
            <w14:scene3d>
              <w14:camera w14:prst="orthographicFront"/>
              <w14:lightRig w14:rig="threePt" w14:dir="t">
                <w14:rot w14:lat="0" w14:lon="0" w14:rev="0"/>
              </w14:lightRig>
            </w14:scene3d>
          </w:rPr>
          <w:t>7.5.5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Block Jobs</w:t>
        </w:r>
        <w:r w:rsidR="00CD62DC">
          <w:rPr>
            <w:noProof/>
            <w:webHidden/>
          </w:rPr>
          <w:tab/>
        </w:r>
        <w:r w:rsidR="00CD62DC">
          <w:rPr>
            <w:noProof/>
            <w:webHidden/>
          </w:rPr>
          <w:fldChar w:fldCharType="begin"/>
        </w:r>
        <w:r w:rsidR="00CD62DC">
          <w:rPr>
            <w:noProof/>
            <w:webHidden/>
          </w:rPr>
          <w:instrText xml:space="preserve"> PAGEREF _Toc498353008 \h </w:instrText>
        </w:r>
        <w:r w:rsidR="00CD62DC">
          <w:rPr>
            <w:noProof/>
            <w:webHidden/>
          </w:rPr>
        </w:r>
        <w:r w:rsidR="00CD62DC">
          <w:rPr>
            <w:noProof/>
            <w:webHidden/>
          </w:rPr>
          <w:fldChar w:fldCharType="separate"/>
        </w:r>
        <w:r w:rsidR="00CD62DC">
          <w:rPr>
            <w:noProof/>
            <w:webHidden/>
          </w:rPr>
          <w:t>46</w:t>
        </w:r>
        <w:r w:rsidR="00CD62DC">
          <w:rPr>
            <w:noProof/>
            <w:webHidden/>
          </w:rPr>
          <w:fldChar w:fldCharType="end"/>
        </w:r>
      </w:hyperlink>
    </w:p>
    <w:p w14:paraId="33443C17" w14:textId="75537BC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09" w:history="1">
        <w:r w:rsidR="00CD62DC" w:rsidRPr="007803D2">
          <w:rPr>
            <w:rStyle w:val="Hyperlink"/>
            <w:noProof/>
            <w14:scene3d>
              <w14:camera w14:prst="orthographicFront"/>
              <w14:lightRig w14:rig="threePt" w14:dir="t">
                <w14:rot w14:lat="0" w14:lon="0" w14:rev="0"/>
              </w14:lightRig>
            </w14:scene3d>
          </w:rPr>
          <w:t>7.5.6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Unblock Jobs</w:t>
        </w:r>
        <w:r w:rsidR="00CD62DC">
          <w:rPr>
            <w:noProof/>
            <w:webHidden/>
          </w:rPr>
          <w:tab/>
        </w:r>
        <w:r w:rsidR="00CD62DC">
          <w:rPr>
            <w:noProof/>
            <w:webHidden/>
          </w:rPr>
          <w:fldChar w:fldCharType="begin"/>
        </w:r>
        <w:r w:rsidR="00CD62DC">
          <w:rPr>
            <w:noProof/>
            <w:webHidden/>
          </w:rPr>
          <w:instrText xml:space="preserve"> PAGEREF _Toc498353009 \h </w:instrText>
        </w:r>
        <w:r w:rsidR="00CD62DC">
          <w:rPr>
            <w:noProof/>
            <w:webHidden/>
          </w:rPr>
        </w:r>
        <w:r w:rsidR="00CD62DC">
          <w:rPr>
            <w:noProof/>
            <w:webHidden/>
          </w:rPr>
          <w:fldChar w:fldCharType="separate"/>
        </w:r>
        <w:r w:rsidR="00CD62DC">
          <w:rPr>
            <w:noProof/>
            <w:webHidden/>
          </w:rPr>
          <w:t>47</w:t>
        </w:r>
        <w:r w:rsidR="00CD62DC">
          <w:rPr>
            <w:noProof/>
            <w:webHidden/>
          </w:rPr>
          <w:fldChar w:fldCharType="end"/>
        </w:r>
      </w:hyperlink>
    </w:p>
    <w:p w14:paraId="5BC212CC" w14:textId="626C98F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0" w:history="1">
        <w:r w:rsidR="00CD62DC" w:rsidRPr="007803D2">
          <w:rPr>
            <w:rStyle w:val="Hyperlink"/>
            <w:noProof/>
            <w14:scene3d>
              <w14:camera w14:prst="orthographicFront"/>
              <w14:lightRig w14:rig="threePt" w14:dir="t">
                <w14:rot w14:lat="0" w14:lon="0" w14:rev="0"/>
              </w14:lightRig>
            </w14:scene3d>
          </w:rPr>
          <w:t>7.5.7</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Control – Manual Batch</w:t>
        </w:r>
        <w:r w:rsidR="00CD62DC">
          <w:rPr>
            <w:noProof/>
            <w:webHidden/>
          </w:rPr>
          <w:tab/>
        </w:r>
        <w:r w:rsidR="00CD62DC">
          <w:rPr>
            <w:noProof/>
            <w:webHidden/>
          </w:rPr>
          <w:fldChar w:fldCharType="begin"/>
        </w:r>
        <w:r w:rsidR="00CD62DC">
          <w:rPr>
            <w:noProof/>
            <w:webHidden/>
          </w:rPr>
          <w:instrText xml:space="preserve"> PAGEREF _Toc498353010 \h </w:instrText>
        </w:r>
        <w:r w:rsidR="00CD62DC">
          <w:rPr>
            <w:noProof/>
            <w:webHidden/>
          </w:rPr>
        </w:r>
        <w:r w:rsidR="00CD62DC">
          <w:rPr>
            <w:noProof/>
            <w:webHidden/>
          </w:rPr>
          <w:fldChar w:fldCharType="separate"/>
        </w:r>
        <w:r w:rsidR="00CD62DC">
          <w:rPr>
            <w:noProof/>
            <w:webHidden/>
          </w:rPr>
          <w:t>48</w:t>
        </w:r>
        <w:r w:rsidR="00CD62DC">
          <w:rPr>
            <w:noProof/>
            <w:webHidden/>
          </w:rPr>
          <w:fldChar w:fldCharType="end"/>
        </w:r>
      </w:hyperlink>
    </w:p>
    <w:p w14:paraId="3F581126" w14:textId="2202F868"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11" w:history="1">
        <w:r w:rsidR="00CD62DC" w:rsidRPr="007803D2">
          <w:rPr>
            <w:rStyle w:val="Hyperlink"/>
            <w:noProof/>
          </w:rPr>
          <w:t>7.6</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Logs</w:t>
        </w:r>
        <w:r w:rsidR="00CD62DC">
          <w:rPr>
            <w:noProof/>
            <w:webHidden/>
          </w:rPr>
          <w:tab/>
        </w:r>
        <w:r w:rsidR="00CD62DC">
          <w:rPr>
            <w:noProof/>
            <w:webHidden/>
          </w:rPr>
          <w:fldChar w:fldCharType="begin"/>
        </w:r>
        <w:r w:rsidR="00CD62DC">
          <w:rPr>
            <w:noProof/>
            <w:webHidden/>
          </w:rPr>
          <w:instrText xml:space="preserve"> PAGEREF _Toc498353011 \h </w:instrText>
        </w:r>
        <w:r w:rsidR="00CD62DC">
          <w:rPr>
            <w:noProof/>
            <w:webHidden/>
          </w:rPr>
        </w:r>
        <w:r w:rsidR="00CD62DC">
          <w:rPr>
            <w:noProof/>
            <w:webHidden/>
          </w:rPr>
          <w:fldChar w:fldCharType="separate"/>
        </w:r>
        <w:r w:rsidR="00CD62DC">
          <w:rPr>
            <w:noProof/>
            <w:webHidden/>
          </w:rPr>
          <w:t>51</w:t>
        </w:r>
        <w:r w:rsidR="00CD62DC">
          <w:rPr>
            <w:noProof/>
            <w:webHidden/>
          </w:rPr>
          <w:fldChar w:fldCharType="end"/>
        </w:r>
      </w:hyperlink>
    </w:p>
    <w:p w14:paraId="3096AE01" w14:textId="2AA4EBD3"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2" w:history="1">
        <w:r w:rsidR="00CD62DC" w:rsidRPr="007803D2">
          <w:rPr>
            <w:rStyle w:val="Hyperlink"/>
            <w:noProof/>
            <w14:scene3d>
              <w14:camera w14:prst="orthographicFront"/>
              <w14:lightRig w14:rig="threePt" w14:dir="t">
                <w14:rot w14:lat="0" w14:lon="0" w14:rev="0"/>
              </w14:lightRig>
            </w14:scene3d>
          </w:rPr>
          <w:t>7.6.1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Logs - GUI_LOG_CTRL_ACTION</w:t>
        </w:r>
        <w:r w:rsidR="00CD62DC">
          <w:rPr>
            <w:noProof/>
            <w:webHidden/>
          </w:rPr>
          <w:tab/>
        </w:r>
        <w:r w:rsidR="00CD62DC">
          <w:rPr>
            <w:noProof/>
            <w:webHidden/>
          </w:rPr>
          <w:fldChar w:fldCharType="begin"/>
        </w:r>
        <w:r w:rsidR="00CD62DC">
          <w:rPr>
            <w:noProof/>
            <w:webHidden/>
          </w:rPr>
          <w:instrText xml:space="preserve"> PAGEREF _Toc498353012 \h </w:instrText>
        </w:r>
        <w:r w:rsidR="00CD62DC">
          <w:rPr>
            <w:noProof/>
            <w:webHidden/>
          </w:rPr>
        </w:r>
        <w:r w:rsidR="00CD62DC">
          <w:rPr>
            <w:noProof/>
            <w:webHidden/>
          </w:rPr>
          <w:fldChar w:fldCharType="separate"/>
        </w:r>
        <w:r w:rsidR="00CD62DC">
          <w:rPr>
            <w:noProof/>
            <w:webHidden/>
          </w:rPr>
          <w:t>51</w:t>
        </w:r>
        <w:r w:rsidR="00CD62DC">
          <w:rPr>
            <w:noProof/>
            <w:webHidden/>
          </w:rPr>
          <w:fldChar w:fldCharType="end"/>
        </w:r>
      </w:hyperlink>
    </w:p>
    <w:p w14:paraId="1F9E35FB" w14:textId="1146E0A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3" w:history="1">
        <w:r w:rsidR="00CD62DC" w:rsidRPr="007803D2">
          <w:rPr>
            <w:rStyle w:val="Hyperlink"/>
            <w:noProof/>
            <w14:scene3d>
              <w14:camera w14:prst="orthographicFront"/>
              <w14:lightRig w14:rig="threePt" w14:dir="t">
                <w14:rot w14:lat="0" w14:lon="0" w14:rev="0"/>
              </w14:lightRig>
            </w14:scene3d>
          </w:rPr>
          <w:t>7.6.2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Logs - STAT_LOG_MESSAGE_HIST</w:t>
        </w:r>
        <w:r w:rsidR="00CD62DC">
          <w:rPr>
            <w:noProof/>
            <w:webHidden/>
          </w:rPr>
          <w:tab/>
        </w:r>
        <w:r w:rsidR="00CD62DC">
          <w:rPr>
            <w:noProof/>
            <w:webHidden/>
          </w:rPr>
          <w:fldChar w:fldCharType="begin"/>
        </w:r>
        <w:r w:rsidR="00CD62DC">
          <w:rPr>
            <w:noProof/>
            <w:webHidden/>
          </w:rPr>
          <w:instrText xml:space="preserve"> PAGEREF _Toc498353013 \h </w:instrText>
        </w:r>
        <w:r w:rsidR="00CD62DC">
          <w:rPr>
            <w:noProof/>
            <w:webHidden/>
          </w:rPr>
        </w:r>
        <w:r w:rsidR="00CD62DC">
          <w:rPr>
            <w:noProof/>
            <w:webHidden/>
          </w:rPr>
          <w:fldChar w:fldCharType="separate"/>
        </w:r>
        <w:r w:rsidR="00CD62DC">
          <w:rPr>
            <w:noProof/>
            <w:webHidden/>
          </w:rPr>
          <w:t>52</w:t>
        </w:r>
        <w:r w:rsidR="00CD62DC">
          <w:rPr>
            <w:noProof/>
            <w:webHidden/>
          </w:rPr>
          <w:fldChar w:fldCharType="end"/>
        </w:r>
      </w:hyperlink>
    </w:p>
    <w:p w14:paraId="13899AF4" w14:textId="6838348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4" w:history="1">
        <w:r w:rsidR="00CD62DC" w:rsidRPr="007803D2">
          <w:rPr>
            <w:rStyle w:val="Hyperlink"/>
            <w:noProof/>
            <w14:scene3d>
              <w14:camera w14:prst="orthographicFront"/>
              <w14:lightRig w14:rig="threePt" w14:dir="t">
                <w14:rot w14:lat="0" w14:lon="0" w14:rev="0"/>
              </w14:lightRig>
            </w14:scene3d>
          </w:rPr>
          <w:t>7.6.3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Logs - STAT_LOG_EVENT_HIST</w:t>
        </w:r>
        <w:r w:rsidR="00CD62DC">
          <w:rPr>
            <w:noProof/>
            <w:webHidden/>
          </w:rPr>
          <w:tab/>
        </w:r>
        <w:r w:rsidR="00CD62DC">
          <w:rPr>
            <w:noProof/>
            <w:webHidden/>
          </w:rPr>
          <w:fldChar w:fldCharType="begin"/>
        </w:r>
        <w:r w:rsidR="00CD62DC">
          <w:rPr>
            <w:noProof/>
            <w:webHidden/>
          </w:rPr>
          <w:instrText xml:space="preserve"> PAGEREF _Toc498353014 \h </w:instrText>
        </w:r>
        <w:r w:rsidR="00CD62DC">
          <w:rPr>
            <w:noProof/>
            <w:webHidden/>
          </w:rPr>
        </w:r>
        <w:r w:rsidR="00CD62DC">
          <w:rPr>
            <w:noProof/>
            <w:webHidden/>
          </w:rPr>
          <w:fldChar w:fldCharType="separate"/>
        </w:r>
        <w:r w:rsidR="00CD62DC">
          <w:rPr>
            <w:noProof/>
            <w:webHidden/>
          </w:rPr>
          <w:t>53</w:t>
        </w:r>
        <w:r w:rsidR="00CD62DC">
          <w:rPr>
            <w:noProof/>
            <w:webHidden/>
          </w:rPr>
          <w:fldChar w:fldCharType="end"/>
        </w:r>
      </w:hyperlink>
    </w:p>
    <w:p w14:paraId="210A4208" w14:textId="1C6449E2"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15" w:history="1">
        <w:r w:rsidR="00CD62DC" w:rsidRPr="007803D2">
          <w:rPr>
            <w:rStyle w:val="Hyperlink"/>
            <w:noProof/>
          </w:rPr>
          <w:t>7.7</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SESS TABLES</w:t>
        </w:r>
        <w:r w:rsidR="00CD62DC">
          <w:rPr>
            <w:noProof/>
            <w:webHidden/>
          </w:rPr>
          <w:tab/>
        </w:r>
        <w:r w:rsidR="00CD62DC">
          <w:rPr>
            <w:noProof/>
            <w:webHidden/>
          </w:rPr>
          <w:fldChar w:fldCharType="begin"/>
        </w:r>
        <w:r w:rsidR="00CD62DC">
          <w:rPr>
            <w:noProof/>
            <w:webHidden/>
          </w:rPr>
          <w:instrText xml:space="preserve"> PAGEREF _Toc498353015 \h </w:instrText>
        </w:r>
        <w:r w:rsidR="00CD62DC">
          <w:rPr>
            <w:noProof/>
            <w:webHidden/>
          </w:rPr>
        </w:r>
        <w:r w:rsidR="00CD62DC">
          <w:rPr>
            <w:noProof/>
            <w:webHidden/>
          </w:rPr>
          <w:fldChar w:fldCharType="separate"/>
        </w:r>
        <w:r w:rsidR="00CD62DC">
          <w:rPr>
            <w:noProof/>
            <w:webHidden/>
          </w:rPr>
          <w:t>53</w:t>
        </w:r>
        <w:r w:rsidR="00CD62DC">
          <w:rPr>
            <w:noProof/>
            <w:webHidden/>
          </w:rPr>
          <w:fldChar w:fldCharType="end"/>
        </w:r>
      </w:hyperlink>
    </w:p>
    <w:p w14:paraId="2193FA02" w14:textId="39987E9E"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16" w:history="1">
        <w:r w:rsidR="00CD62DC" w:rsidRPr="007803D2">
          <w:rPr>
            <w:rStyle w:val="Hyperlink"/>
            <w:noProof/>
          </w:rPr>
          <w:t>7.8</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CTRL TABLES</w:t>
        </w:r>
        <w:r w:rsidR="00CD62DC">
          <w:rPr>
            <w:noProof/>
            <w:webHidden/>
          </w:rPr>
          <w:tab/>
        </w:r>
        <w:r w:rsidR="00CD62DC">
          <w:rPr>
            <w:noProof/>
            <w:webHidden/>
          </w:rPr>
          <w:fldChar w:fldCharType="begin"/>
        </w:r>
        <w:r w:rsidR="00CD62DC">
          <w:rPr>
            <w:noProof/>
            <w:webHidden/>
          </w:rPr>
          <w:instrText xml:space="preserve"> PAGEREF _Toc498353016 \h </w:instrText>
        </w:r>
        <w:r w:rsidR="00CD62DC">
          <w:rPr>
            <w:noProof/>
            <w:webHidden/>
          </w:rPr>
        </w:r>
        <w:r w:rsidR="00CD62DC">
          <w:rPr>
            <w:noProof/>
            <w:webHidden/>
          </w:rPr>
          <w:fldChar w:fldCharType="separate"/>
        </w:r>
        <w:r w:rsidR="00CD62DC">
          <w:rPr>
            <w:noProof/>
            <w:webHidden/>
          </w:rPr>
          <w:t>53</w:t>
        </w:r>
        <w:r w:rsidR="00CD62DC">
          <w:rPr>
            <w:noProof/>
            <w:webHidden/>
          </w:rPr>
          <w:fldChar w:fldCharType="end"/>
        </w:r>
      </w:hyperlink>
    </w:p>
    <w:p w14:paraId="44EAF50B" w14:textId="33768B45"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7" w:history="1">
        <w:r w:rsidR="00CD62DC" w:rsidRPr="007803D2">
          <w:rPr>
            <w:rStyle w:val="Hyperlink"/>
            <w:noProof/>
            <w14:scene3d>
              <w14:camera w14:prst="orthographicFront"/>
              <w14:lightRig w14:rig="threePt" w14:dir="t">
                <w14:rot w14:lat="0" w14:lon="0" w14:rev="0"/>
              </w14:lightRig>
            </w14:scene3d>
          </w:rPr>
          <w:t>7.8.1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 TABLES – Stream</w:t>
        </w:r>
        <w:r w:rsidR="00CD62DC">
          <w:rPr>
            <w:noProof/>
            <w:webHidden/>
          </w:rPr>
          <w:tab/>
        </w:r>
        <w:r w:rsidR="00CD62DC">
          <w:rPr>
            <w:noProof/>
            <w:webHidden/>
          </w:rPr>
          <w:fldChar w:fldCharType="begin"/>
        </w:r>
        <w:r w:rsidR="00CD62DC">
          <w:rPr>
            <w:noProof/>
            <w:webHidden/>
          </w:rPr>
          <w:instrText xml:space="preserve"> PAGEREF _Toc498353017 \h </w:instrText>
        </w:r>
        <w:r w:rsidR="00CD62DC">
          <w:rPr>
            <w:noProof/>
            <w:webHidden/>
          </w:rPr>
        </w:r>
        <w:r w:rsidR="00CD62DC">
          <w:rPr>
            <w:noProof/>
            <w:webHidden/>
          </w:rPr>
          <w:fldChar w:fldCharType="separate"/>
        </w:r>
        <w:r w:rsidR="00CD62DC">
          <w:rPr>
            <w:noProof/>
            <w:webHidden/>
          </w:rPr>
          <w:t>54</w:t>
        </w:r>
        <w:r w:rsidR="00CD62DC">
          <w:rPr>
            <w:noProof/>
            <w:webHidden/>
          </w:rPr>
          <w:fldChar w:fldCharType="end"/>
        </w:r>
      </w:hyperlink>
    </w:p>
    <w:p w14:paraId="04C78A6E" w14:textId="646D638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8" w:history="1">
        <w:r w:rsidR="00CD62DC" w:rsidRPr="007803D2">
          <w:rPr>
            <w:rStyle w:val="Hyperlink"/>
            <w:noProof/>
            <w14:scene3d>
              <w14:camera w14:prst="orthographicFront"/>
              <w14:lightRig w14:rig="threePt" w14:dir="t">
                <w14:rot w14:lat="0" w14:lon="0" w14:rev="0"/>
              </w14:lightRig>
            </w14:scene3d>
          </w:rPr>
          <w:t>7.8.2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 TABLES – Job</w:t>
        </w:r>
        <w:r w:rsidR="00CD62DC">
          <w:rPr>
            <w:noProof/>
            <w:webHidden/>
          </w:rPr>
          <w:tab/>
        </w:r>
        <w:r w:rsidR="00CD62DC">
          <w:rPr>
            <w:noProof/>
            <w:webHidden/>
          </w:rPr>
          <w:fldChar w:fldCharType="begin"/>
        </w:r>
        <w:r w:rsidR="00CD62DC">
          <w:rPr>
            <w:noProof/>
            <w:webHidden/>
          </w:rPr>
          <w:instrText xml:space="preserve"> PAGEREF _Toc498353018 \h </w:instrText>
        </w:r>
        <w:r w:rsidR="00CD62DC">
          <w:rPr>
            <w:noProof/>
            <w:webHidden/>
          </w:rPr>
        </w:r>
        <w:r w:rsidR="00CD62DC">
          <w:rPr>
            <w:noProof/>
            <w:webHidden/>
          </w:rPr>
          <w:fldChar w:fldCharType="separate"/>
        </w:r>
        <w:r w:rsidR="00CD62DC">
          <w:rPr>
            <w:noProof/>
            <w:webHidden/>
          </w:rPr>
          <w:t>54</w:t>
        </w:r>
        <w:r w:rsidR="00CD62DC">
          <w:rPr>
            <w:noProof/>
            <w:webHidden/>
          </w:rPr>
          <w:fldChar w:fldCharType="end"/>
        </w:r>
      </w:hyperlink>
    </w:p>
    <w:p w14:paraId="761652DB" w14:textId="29510BF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19" w:history="1">
        <w:r w:rsidR="00CD62DC" w:rsidRPr="007803D2">
          <w:rPr>
            <w:rStyle w:val="Hyperlink"/>
            <w:noProof/>
            <w14:scene3d>
              <w14:camera w14:prst="orthographicFront"/>
              <w14:lightRig w14:rig="threePt" w14:dir="t">
                <w14:rot w14:lat="0" w14:lon="0" w14:rev="0"/>
              </w14:lightRig>
            </w14:scene3d>
          </w:rPr>
          <w:t>7.8.3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 TABLES – Stream Dependency</w:t>
        </w:r>
        <w:r w:rsidR="00CD62DC">
          <w:rPr>
            <w:noProof/>
            <w:webHidden/>
          </w:rPr>
          <w:tab/>
        </w:r>
        <w:r w:rsidR="00CD62DC">
          <w:rPr>
            <w:noProof/>
            <w:webHidden/>
          </w:rPr>
          <w:fldChar w:fldCharType="begin"/>
        </w:r>
        <w:r w:rsidR="00CD62DC">
          <w:rPr>
            <w:noProof/>
            <w:webHidden/>
          </w:rPr>
          <w:instrText xml:space="preserve"> PAGEREF _Toc498353019 \h </w:instrText>
        </w:r>
        <w:r w:rsidR="00CD62DC">
          <w:rPr>
            <w:noProof/>
            <w:webHidden/>
          </w:rPr>
        </w:r>
        <w:r w:rsidR="00CD62DC">
          <w:rPr>
            <w:noProof/>
            <w:webHidden/>
          </w:rPr>
          <w:fldChar w:fldCharType="separate"/>
        </w:r>
        <w:r w:rsidR="00CD62DC">
          <w:rPr>
            <w:noProof/>
            <w:webHidden/>
          </w:rPr>
          <w:t>55</w:t>
        </w:r>
        <w:r w:rsidR="00CD62DC">
          <w:rPr>
            <w:noProof/>
            <w:webHidden/>
          </w:rPr>
          <w:fldChar w:fldCharType="end"/>
        </w:r>
      </w:hyperlink>
    </w:p>
    <w:p w14:paraId="5175A4E7" w14:textId="16E52C5B"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20" w:history="1">
        <w:r w:rsidR="00CD62DC" w:rsidRPr="007803D2">
          <w:rPr>
            <w:rStyle w:val="Hyperlink"/>
            <w:noProof/>
            <w14:scene3d>
              <w14:camera w14:prst="orthographicFront"/>
              <w14:lightRig w14:rig="threePt" w14:dir="t">
                <w14:rot w14:lat="0" w14:lon="0" w14:rev="0"/>
              </w14:lightRig>
            </w14:scene3d>
          </w:rPr>
          <w:t>7.8.4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 TABLES – Job Dependency</w:t>
        </w:r>
        <w:r w:rsidR="00CD62DC">
          <w:rPr>
            <w:noProof/>
            <w:webHidden/>
          </w:rPr>
          <w:tab/>
        </w:r>
        <w:r w:rsidR="00CD62DC">
          <w:rPr>
            <w:noProof/>
            <w:webHidden/>
          </w:rPr>
          <w:fldChar w:fldCharType="begin"/>
        </w:r>
        <w:r w:rsidR="00CD62DC">
          <w:rPr>
            <w:noProof/>
            <w:webHidden/>
          </w:rPr>
          <w:instrText xml:space="preserve"> PAGEREF _Toc498353020 \h </w:instrText>
        </w:r>
        <w:r w:rsidR="00CD62DC">
          <w:rPr>
            <w:noProof/>
            <w:webHidden/>
          </w:rPr>
        </w:r>
        <w:r w:rsidR="00CD62DC">
          <w:rPr>
            <w:noProof/>
            <w:webHidden/>
          </w:rPr>
          <w:fldChar w:fldCharType="separate"/>
        </w:r>
        <w:r w:rsidR="00CD62DC">
          <w:rPr>
            <w:noProof/>
            <w:webHidden/>
          </w:rPr>
          <w:t>56</w:t>
        </w:r>
        <w:r w:rsidR="00CD62DC">
          <w:rPr>
            <w:noProof/>
            <w:webHidden/>
          </w:rPr>
          <w:fldChar w:fldCharType="end"/>
        </w:r>
      </w:hyperlink>
    </w:p>
    <w:p w14:paraId="294409D0" w14:textId="3445A88D"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21" w:history="1">
        <w:r w:rsidR="00CD62DC" w:rsidRPr="007803D2">
          <w:rPr>
            <w:rStyle w:val="Hyperlink"/>
            <w:noProof/>
            <w14:scene3d>
              <w14:camera w14:prst="orthographicFront"/>
              <w14:lightRig w14:rig="threePt" w14:dir="t">
                <w14:rot w14:lat="0" w14:lon="0" w14:rev="0"/>
              </w14:lightRig>
            </w14:scene3d>
          </w:rPr>
          <w:t>7.8.5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 TABLES – Stream Plan Ref</w:t>
        </w:r>
        <w:r w:rsidR="00CD62DC">
          <w:rPr>
            <w:noProof/>
            <w:webHidden/>
          </w:rPr>
          <w:tab/>
        </w:r>
        <w:r w:rsidR="00CD62DC">
          <w:rPr>
            <w:noProof/>
            <w:webHidden/>
          </w:rPr>
          <w:fldChar w:fldCharType="begin"/>
        </w:r>
        <w:r w:rsidR="00CD62DC">
          <w:rPr>
            <w:noProof/>
            <w:webHidden/>
          </w:rPr>
          <w:instrText xml:space="preserve"> PAGEREF _Toc498353021 \h </w:instrText>
        </w:r>
        <w:r w:rsidR="00CD62DC">
          <w:rPr>
            <w:noProof/>
            <w:webHidden/>
          </w:rPr>
        </w:r>
        <w:r w:rsidR="00CD62DC">
          <w:rPr>
            <w:noProof/>
            <w:webHidden/>
          </w:rPr>
          <w:fldChar w:fldCharType="separate"/>
        </w:r>
        <w:r w:rsidR="00CD62DC">
          <w:rPr>
            <w:noProof/>
            <w:webHidden/>
          </w:rPr>
          <w:t>56</w:t>
        </w:r>
        <w:r w:rsidR="00CD62DC">
          <w:rPr>
            <w:noProof/>
            <w:webHidden/>
          </w:rPr>
          <w:fldChar w:fldCharType="end"/>
        </w:r>
      </w:hyperlink>
    </w:p>
    <w:p w14:paraId="32392683" w14:textId="344C2A0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22" w:history="1">
        <w:r w:rsidR="00CD62DC" w:rsidRPr="007803D2">
          <w:rPr>
            <w:rStyle w:val="Hyperlink"/>
            <w:noProof/>
            <w14:scene3d>
              <w14:camera w14:prst="orthographicFront"/>
              <w14:lightRig w14:rig="threePt" w14:dir="t">
                <w14:rot w14:lat="0" w14:lon="0" w14:rev="0"/>
              </w14:lightRig>
            </w14:scene3d>
          </w:rPr>
          <w:t>7.8.6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 TABLES – Job Table Ref</w:t>
        </w:r>
        <w:r w:rsidR="00CD62DC">
          <w:rPr>
            <w:noProof/>
            <w:webHidden/>
          </w:rPr>
          <w:tab/>
        </w:r>
        <w:r w:rsidR="00CD62DC">
          <w:rPr>
            <w:noProof/>
            <w:webHidden/>
          </w:rPr>
          <w:fldChar w:fldCharType="begin"/>
        </w:r>
        <w:r w:rsidR="00CD62DC">
          <w:rPr>
            <w:noProof/>
            <w:webHidden/>
          </w:rPr>
          <w:instrText xml:space="preserve"> PAGEREF _Toc498353022 \h </w:instrText>
        </w:r>
        <w:r w:rsidR="00CD62DC">
          <w:rPr>
            <w:noProof/>
            <w:webHidden/>
          </w:rPr>
        </w:r>
        <w:r w:rsidR="00CD62DC">
          <w:rPr>
            <w:noProof/>
            <w:webHidden/>
          </w:rPr>
          <w:fldChar w:fldCharType="separate"/>
        </w:r>
        <w:r w:rsidR="00CD62DC">
          <w:rPr>
            <w:noProof/>
            <w:webHidden/>
          </w:rPr>
          <w:t>57</w:t>
        </w:r>
        <w:r w:rsidR="00CD62DC">
          <w:rPr>
            <w:noProof/>
            <w:webHidden/>
          </w:rPr>
          <w:fldChar w:fldCharType="end"/>
        </w:r>
      </w:hyperlink>
    </w:p>
    <w:p w14:paraId="55874109" w14:textId="762E9D04"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23" w:history="1">
        <w:r w:rsidR="00CD62DC" w:rsidRPr="007803D2">
          <w:rPr>
            <w:rStyle w:val="Hyperlink"/>
            <w:noProof/>
          </w:rPr>
          <w:t>7.9</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Admin</w:t>
        </w:r>
        <w:r w:rsidR="00CD62DC">
          <w:rPr>
            <w:noProof/>
            <w:webHidden/>
          </w:rPr>
          <w:tab/>
        </w:r>
        <w:r w:rsidR="00CD62DC">
          <w:rPr>
            <w:noProof/>
            <w:webHidden/>
          </w:rPr>
          <w:fldChar w:fldCharType="begin"/>
        </w:r>
        <w:r w:rsidR="00CD62DC">
          <w:rPr>
            <w:noProof/>
            <w:webHidden/>
          </w:rPr>
          <w:instrText xml:space="preserve"> PAGEREF _Toc498353023 \h </w:instrText>
        </w:r>
        <w:r w:rsidR="00CD62DC">
          <w:rPr>
            <w:noProof/>
            <w:webHidden/>
          </w:rPr>
        </w:r>
        <w:r w:rsidR="00CD62DC">
          <w:rPr>
            <w:noProof/>
            <w:webHidden/>
          </w:rPr>
          <w:fldChar w:fldCharType="separate"/>
        </w:r>
        <w:r w:rsidR="00CD62DC">
          <w:rPr>
            <w:noProof/>
            <w:webHidden/>
          </w:rPr>
          <w:t>57</w:t>
        </w:r>
        <w:r w:rsidR="00CD62DC">
          <w:rPr>
            <w:noProof/>
            <w:webHidden/>
          </w:rPr>
          <w:fldChar w:fldCharType="end"/>
        </w:r>
      </w:hyperlink>
    </w:p>
    <w:p w14:paraId="40D6E11E" w14:textId="120E56C6"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24" w:history="1">
        <w:r w:rsidR="00CD62DC" w:rsidRPr="007803D2">
          <w:rPr>
            <w:rStyle w:val="Hyperlink"/>
            <w:noProof/>
            <w14:scene3d>
              <w14:camera w14:prst="orthographicFront"/>
              <w14:lightRig w14:rig="threePt" w14:dir="t">
                <w14:rot w14:lat="0" w14:lon="0" w14:rev="0"/>
              </w14:lightRig>
            </w14:scene3d>
          </w:rPr>
          <w:t>7.9.1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Admin – Label maintenance</w:t>
        </w:r>
        <w:r w:rsidR="00CD62DC">
          <w:rPr>
            <w:noProof/>
            <w:webHidden/>
          </w:rPr>
          <w:tab/>
        </w:r>
        <w:r w:rsidR="00CD62DC">
          <w:rPr>
            <w:noProof/>
            <w:webHidden/>
          </w:rPr>
          <w:fldChar w:fldCharType="begin"/>
        </w:r>
        <w:r w:rsidR="00CD62DC">
          <w:rPr>
            <w:noProof/>
            <w:webHidden/>
          </w:rPr>
          <w:instrText xml:space="preserve"> PAGEREF _Toc498353024 \h </w:instrText>
        </w:r>
        <w:r w:rsidR="00CD62DC">
          <w:rPr>
            <w:noProof/>
            <w:webHidden/>
          </w:rPr>
        </w:r>
        <w:r w:rsidR="00CD62DC">
          <w:rPr>
            <w:noProof/>
            <w:webHidden/>
          </w:rPr>
          <w:fldChar w:fldCharType="separate"/>
        </w:r>
        <w:r w:rsidR="00CD62DC">
          <w:rPr>
            <w:noProof/>
            <w:webHidden/>
          </w:rPr>
          <w:t>57</w:t>
        </w:r>
        <w:r w:rsidR="00CD62DC">
          <w:rPr>
            <w:noProof/>
            <w:webHidden/>
          </w:rPr>
          <w:fldChar w:fldCharType="end"/>
        </w:r>
      </w:hyperlink>
    </w:p>
    <w:p w14:paraId="0E87167D" w14:textId="4085325B"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25" w:history="1">
        <w:r w:rsidR="00CD62DC" w:rsidRPr="007803D2">
          <w:rPr>
            <w:rStyle w:val="Hyperlink"/>
            <w:noProof/>
            <w14:scene3d>
              <w14:camera w14:prst="orthographicFront"/>
              <w14:lightRig w14:rig="threePt" w14:dir="t">
                <w14:rot w14:lat="0" w14:lon="0" w14:rev="0"/>
              </w14:lightRig>
            </w14:scene3d>
          </w:rPr>
          <w:t>7.9.2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Admin – Change Management</w:t>
        </w:r>
        <w:r w:rsidR="00CD62DC">
          <w:rPr>
            <w:noProof/>
            <w:webHidden/>
          </w:rPr>
          <w:tab/>
        </w:r>
        <w:r w:rsidR="00CD62DC">
          <w:rPr>
            <w:noProof/>
            <w:webHidden/>
          </w:rPr>
          <w:fldChar w:fldCharType="begin"/>
        </w:r>
        <w:r w:rsidR="00CD62DC">
          <w:rPr>
            <w:noProof/>
            <w:webHidden/>
          </w:rPr>
          <w:instrText xml:space="preserve"> PAGEREF _Toc498353025 \h </w:instrText>
        </w:r>
        <w:r w:rsidR="00CD62DC">
          <w:rPr>
            <w:noProof/>
            <w:webHidden/>
          </w:rPr>
        </w:r>
        <w:r w:rsidR="00CD62DC">
          <w:rPr>
            <w:noProof/>
            <w:webHidden/>
          </w:rPr>
          <w:fldChar w:fldCharType="separate"/>
        </w:r>
        <w:r w:rsidR="00CD62DC">
          <w:rPr>
            <w:noProof/>
            <w:webHidden/>
          </w:rPr>
          <w:t>58</w:t>
        </w:r>
        <w:r w:rsidR="00CD62DC">
          <w:rPr>
            <w:noProof/>
            <w:webHidden/>
          </w:rPr>
          <w:fldChar w:fldCharType="end"/>
        </w:r>
      </w:hyperlink>
    </w:p>
    <w:p w14:paraId="6F768409" w14:textId="2A510AC3"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26" w:history="1">
        <w:r w:rsidR="00CD62DC" w:rsidRPr="007803D2">
          <w:rPr>
            <w:rStyle w:val="Hyperlink"/>
            <w:noProof/>
            <w14:scene3d>
              <w14:camera w14:prst="orthographicFront"/>
              <w14:lightRig w14:rig="threePt" w14:dir="t">
                <w14:rot w14:lat="0" w14:lon="0" w14:rev="0"/>
              </w14:lightRig>
            </w14:scene3d>
          </w:rPr>
          <w:t>7.9.3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Admin – Access Control</w:t>
        </w:r>
        <w:r w:rsidR="00CD62DC">
          <w:rPr>
            <w:noProof/>
            <w:webHidden/>
          </w:rPr>
          <w:tab/>
        </w:r>
        <w:r w:rsidR="00CD62DC">
          <w:rPr>
            <w:noProof/>
            <w:webHidden/>
          </w:rPr>
          <w:fldChar w:fldCharType="begin"/>
        </w:r>
        <w:r w:rsidR="00CD62DC">
          <w:rPr>
            <w:noProof/>
            <w:webHidden/>
          </w:rPr>
          <w:instrText xml:space="preserve"> PAGEREF _Toc498353026 \h </w:instrText>
        </w:r>
        <w:r w:rsidR="00CD62DC">
          <w:rPr>
            <w:noProof/>
            <w:webHidden/>
          </w:rPr>
        </w:r>
        <w:r w:rsidR="00CD62DC">
          <w:rPr>
            <w:noProof/>
            <w:webHidden/>
          </w:rPr>
          <w:fldChar w:fldCharType="separate"/>
        </w:r>
        <w:r w:rsidR="00CD62DC">
          <w:rPr>
            <w:noProof/>
            <w:webHidden/>
          </w:rPr>
          <w:t>59</w:t>
        </w:r>
        <w:r w:rsidR="00CD62DC">
          <w:rPr>
            <w:noProof/>
            <w:webHidden/>
          </w:rPr>
          <w:fldChar w:fldCharType="end"/>
        </w:r>
      </w:hyperlink>
    </w:p>
    <w:p w14:paraId="30B44A2D" w14:textId="7579E15B"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27" w:history="1">
        <w:r w:rsidR="00CD62DC" w:rsidRPr="007803D2">
          <w:rPr>
            <w:rStyle w:val="Hyperlink"/>
            <w:noProof/>
          </w:rPr>
          <w:t>7.10</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Reports</w:t>
        </w:r>
        <w:r w:rsidR="00CD62DC">
          <w:rPr>
            <w:noProof/>
            <w:webHidden/>
          </w:rPr>
          <w:tab/>
        </w:r>
        <w:r w:rsidR="00CD62DC">
          <w:rPr>
            <w:noProof/>
            <w:webHidden/>
          </w:rPr>
          <w:fldChar w:fldCharType="begin"/>
        </w:r>
        <w:r w:rsidR="00CD62DC">
          <w:rPr>
            <w:noProof/>
            <w:webHidden/>
          </w:rPr>
          <w:instrText xml:space="preserve"> PAGEREF _Toc498353027 \h </w:instrText>
        </w:r>
        <w:r w:rsidR="00CD62DC">
          <w:rPr>
            <w:noProof/>
            <w:webHidden/>
          </w:rPr>
        </w:r>
        <w:r w:rsidR="00CD62DC">
          <w:rPr>
            <w:noProof/>
            <w:webHidden/>
          </w:rPr>
          <w:fldChar w:fldCharType="separate"/>
        </w:r>
        <w:r w:rsidR="00CD62DC">
          <w:rPr>
            <w:noProof/>
            <w:webHidden/>
          </w:rPr>
          <w:t>60</w:t>
        </w:r>
        <w:r w:rsidR="00CD62DC">
          <w:rPr>
            <w:noProof/>
            <w:webHidden/>
          </w:rPr>
          <w:fldChar w:fldCharType="end"/>
        </w:r>
      </w:hyperlink>
    </w:p>
    <w:p w14:paraId="0F8E7266" w14:textId="6914603E" w:rsidR="00CD62DC" w:rsidRDefault="0028347F">
      <w:pPr>
        <w:pStyle w:val="TOC1"/>
        <w:tabs>
          <w:tab w:val="left" w:pos="420"/>
          <w:tab w:val="right" w:leader="dot" w:pos="10195"/>
        </w:tabs>
        <w:rPr>
          <w:rFonts w:asciiTheme="minorHAnsi" w:eastAsiaTheme="minorEastAsia" w:hAnsiTheme="minorHAnsi" w:cstheme="minorBidi"/>
          <w:bCs w:val="0"/>
          <w:smallCaps w:val="0"/>
          <w:noProof/>
          <w:szCs w:val="22"/>
          <w:lang w:val="cs-CZ" w:eastAsia="cs-CZ"/>
        </w:rPr>
      </w:pPr>
      <w:hyperlink w:anchor="_Toc498353028" w:history="1">
        <w:r w:rsidR="00CD62DC" w:rsidRPr="007803D2">
          <w:rPr>
            <w:rStyle w:val="Hyperlink"/>
            <w:noProof/>
          </w:rPr>
          <w:t>8.</w:t>
        </w:r>
        <w:r w:rsidR="00CD62DC">
          <w:rPr>
            <w:rFonts w:asciiTheme="minorHAnsi" w:eastAsiaTheme="minorEastAsia" w:hAnsiTheme="minorHAnsi" w:cstheme="minorBidi"/>
            <w:bCs w:val="0"/>
            <w:smallCaps w:val="0"/>
            <w:noProof/>
            <w:szCs w:val="22"/>
            <w:lang w:val="cs-CZ" w:eastAsia="cs-CZ"/>
          </w:rPr>
          <w:tab/>
        </w:r>
        <w:r w:rsidR="00CD62DC" w:rsidRPr="007803D2">
          <w:rPr>
            <w:rStyle w:val="Hyperlink"/>
            <w:noProof/>
          </w:rPr>
          <w:t>Metadata repository tables</w:t>
        </w:r>
        <w:r w:rsidR="00CD62DC">
          <w:rPr>
            <w:noProof/>
            <w:webHidden/>
          </w:rPr>
          <w:tab/>
        </w:r>
        <w:r w:rsidR="00CD62DC">
          <w:rPr>
            <w:noProof/>
            <w:webHidden/>
          </w:rPr>
          <w:fldChar w:fldCharType="begin"/>
        </w:r>
        <w:r w:rsidR="00CD62DC">
          <w:rPr>
            <w:noProof/>
            <w:webHidden/>
          </w:rPr>
          <w:instrText xml:space="preserve"> PAGEREF _Toc498353028 \h </w:instrText>
        </w:r>
        <w:r w:rsidR="00CD62DC">
          <w:rPr>
            <w:noProof/>
            <w:webHidden/>
          </w:rPr>
        </w:r>
        <w:r w:rsidR="00CD62DC">
          <w:rPr>
            <w:noProof/>
            <w:webHidden/>
          </w:rPr>
          <w:fldChar w:fldCharType="separate"/>
        </w:r>
        <w:r w:rsidR="00CD62DC">
          <w:rPr>
            <w:noProof/>
            <w:webHidden/>
          </w:rPr>
          <w:t>61</w:t>
        </w:r>
        <w:r w:rsidR="00CD62DC">
          <w:rPr>
            <w:noProof/>
            <w:webHidden/>
          </w:rPr>
          <w:fldChar w:fldCharType="end"/>
        </w:r>
      </w:hyperlink>
    </w:p>
    <w:p w14:paraId="66C7628F" w14:textId="60072AF9"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29" w:history="1">
        <w:r w:rsidR="00CD62DC" w:rsidRPr="007803D2">
          <w:rPr>
            <w:rStyle w:val="Hyperlink"/>
            <w:noProof/>
          </w:rPr>
          <w:t>8.1</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CTRL tables</w:t>
        </w:r>
        <w:r w:rsidR="00CD62DC">
          <w:rPr>
            <w:noProof/>
            <w:webHidden/>
          </w:rPr>
          <w:tab/>
        </w:r>
        <w:r w:rsidR="00CD62DC">
          <w:rPr>
            <w:noProof/>
            <w:webHidden/>
          </w:rPr>
          <w:fldChar w:fldCharType="begin"/>
        </w:r>
        <w:r w:rsidR="00CD62DC">
          <w:rPr>
            <w:noProof/>
            <w:webHidden/>
          </w:rPr>
          <w:instrText xml:space="preserve"> PAGEREF _Toc498353029 \h </w:instrText>
        </w:r>
        <w:r w:rsidR="00CD62DC">
          <w:rPr>
            <w:noProof/>
            <w:webHidden/>
          </w:rPr>
        </w:r>
        <w:r w:rsidR="00CD62DC">
          <w:rPr>
            <w:noProof/>
            <w:webHidden/>
          </w:rPr>
          <w:fldChar w:fldCharType="separate"/>
        </w:r>
        <w:r w:rsidR="00CD62DC">
          <w:rPr>
            <w:noProof/>
            <w:webHidden/>
          </w:rPr>
          <w:t>61</w:t>
        </w:r>
        <w:r w:rsidR="00CD62DC">
          <w:rPr>
            <w:noProof/>
            <w:webHidden/>
          </w:rPr>
          <w:fldChar w:fldCharType="end"/>
        </w:r>
      </w:hyperlink>
    </w:p>
    <w:p w14:paraId="0A1CE7F0" w14:textId="766339E3"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0" w:history="1">
        <w:r w:rsidR="00CD62DC" w:rsidRPr="007803D2">
          <w:rPr>
            <w:rStyle w:val="Hyperlink"/>
            <w:noProof/>
            <w14:scene3d>
              <w14:camera w14:prst="orthographicFront"/>
              <w14:lightRig w14:rig="threePt" w14:dir="t">
                <w14:rot w14:lat="0" w14:lon="0" w14:rev="0"/>
              </w14:lightRig>
            </w14:scene3d>
          </w:rPr>
          <w:t>8.1.1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CTRL_STREAM table</w:t>
        </w:r>
        <w:r w:rsidR="00CD62DC">
          <w:rPr>
            <w:noProof/>
            <w:webHidden/>
          </w:rPr>
          <w:tab/>
        </w:r>
        <w:r w:rsidR="00CD62DC">
          <w:rPr>
            <w:noProof/>
            <w:webHidden/>
          </w:rPr>
          <w:fldChar w:fldCharType="begin"/>
        </w:r>
        <w:r w:rsidR="00CD62DC">
          <w:rPr>
            <w:noProof/>
            <w:webHidden/>
          </w:rPr>
          <w:instrText xml:space="preserve"> PAGEREF _Toc498353030 \h </w:instrText>
        </w:r>
        <w:r w:rsidR="00CD62DC">
          <w:rPr>
            <w:noProof/>
            <w:webHidden/>
          </w:rPr>
        </w:r>
        <w:r w:rsidR="00CD62DC">
          <w:rPr>
            <w:noProof/>
            <w:webHidden/>
          </w:rPr>
          <w:fldChar w:fldCharType="separate"/>
        </w:r>
        <w:r w:rsidR="00CD62DC">
          <w:rPr>
            <w:noProof/>
            <w:webHidden/>
          </w:rPr>
          <w:t>61</w:t>
        </w:r>
        <w:r w:rsidR="00CD62DC">
          <w:rPr>
            <w:noProof/>
            <w:webHidden/>
          </w:rPr>
          <w:fldChar w:fldCharType="end"/>
        </w:r>
      </w:hyperlink>
    </w:p>
    <w:p w14:paraId="11FA8974" w14:textId="42640BE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1" w:history="1">
        <w:r w:rsidR="00CD62DC" w:rsidRPr="007803D2">
          <w:rPr>
            <w:rStyle w:val="Hyperlink"/>
            <w:noProof/>
            <w14:scene3d>
              <w14:camera w14:prst="orthographicFront"/>
              <w14:lightRig w14:rig="threePt" w14:dir="t">
                <w14:rot w14:lat="0" w14:lon="0" w14:rev="0"/>
              </w14:lightRig>
            </w14:scene3d>
          </w:rPr>
          <w:t>8.1.2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CTRL_STREAM_DEPENDENCY table</w:t>
        </w:r>
        <w:r w:rsidR="00CD62DC">
          <w:rPr>
            <w:noProof/>
            <w:webHidden/>
          </w:rPr>
          <w:tab/>
        </w:r>
        <w:r w:rsidR="00CD62DC">
          <w:rPr>
            <w:noProof/>
            <w:webHidden/>
          </w:rPr>
          <w:fldChar w:fldCharType="begin"/>
        </w:r>
        <w:r w:rsidR="00CD62DC">
          <w:rPr>
            <w:noProof/>
            <w:webHidden/>
          </w:rPr>
          <w:instrText xml:space="preserve"> PAGEREF _Toc498353031 \h </w:instrText>
        </w:r>
        <w:r w:rsidR="00CD62DC">
          <w:rPr>
            <w:noProof/>
            <w:webHidden/>
          </w:rPr>
        </w:r>
        <w:r w:rsidR="00CD62DC">
          <w:rPr>
            <w:noProof/>
            <w:webHidden/>
          </w:rPr>
          <w:fldChar w:fldCharType="separate"/>
        </w:r>
        <w:r w:rsidR="00CD62DC">
          <w:rPr>
            <w:noProof/>
            <w:webHidden/>
          </w:rPr>
          <w:t>61</w:t>
        </w:r>
        <w:r w:rsidR="00CD62DC">
          <w:rPr>
            <w:noProof/>
            <w:webHidden/>
          </w:rPr>
          <w:fldChar w:fldCharType="end"/>
        </w:r>
      </w:hyperlink>
    </w:p>
    <w:p w14:paraId="5377E182" w14:textId="5DEF0685"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2" w:history="1">
        <w:r w:rsidR="00CD62DC" w:rsidRPr="007803D2">
          <w:rPr>
            <w:rStyle w:val="Hyperlink"/>
            <w:noProof/>
            <w14:scene3d>
              <w14:camera w14:prst="orthographicFront"/>
              <w14:lightRig w14:rig="threePt" w14:dir="t">
                <w14:rot w14:lat="0" w14:lon="0" w14:rev="0"/>
              </w14:lightRig>
            </w14:scene3d>
          </w:rPr>
          <w:t>8.1.3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CTRL_STREAM_PLAN_REF table</w:t>
        </w:r>
        <w:r w:rsidR="00CD62DC">
          <w:rPr>
            <w:noProof/>
            <w:webHidden/>
          </w:rPr>
          <w:tab/>
        </w:r>
        <w:r w:rsidR="00CD62DC">
          <w:rPr>
            <w:noProof/>
            <w:webHidden/>
          </w:rPr>
          <w:fldChar w:fldCharType="begin"/>
        </w:r>
        <w:r w:rsidR="00CD62DC">
          <w:rPr>
            <w:noProof/>
            <w:webHidden/>
          </w:rPr>
          <w:instrText xml:space="preserve"> PAGEREF _Toc498353032 \h </w:instrText>
        </w:r>
        <w:r w:rsidR="00CD62DC">
          <w:rPr>
            <w:noProof/>
            <w:webHidden/>
          </w:rPr>
        </w:r>
        <w:r w:rsidR="00CD62DC">
          <w:rPr>
            <w:noProof/>
            <w:webHidden/>
          </w:rPr>
          <w:fldChar w:fldCharType="separate"/>
        </w:r>
        <w:r w:rsidR="00CD62DC">
          <w:rPr>
            <w:noProof/>
            <w:webHidden/>
          </w:rPr>
          <w:t>61</w:t>
        </w:r>
        <w:r w:rsidR="00CD62DC">
          <w:rPr>
            <w:noProof/>
            <w:webHidden/>
          </w:rPr>
          <w:fldChar w:fldCharType="end"/>
        </w:r>
      </w:hyperlink>
    </w:p>
    <w:p w14:paraId="3913252C" w14:textId="361E72C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3" w:history="1">
        <w:r w:rsidR="00CD62DC" w:rsidRPr="007803D2">
          <w:rPr>
            <w:rStyle w:val="Hyperlink"/>
            <w:noProof/>
            <w14:scene3d>
              <w14:camera w14:prst="orthographicFront"/>
              <w14:lightRig w14:rig="threePt" w14:dir="t">
                <w14:rot w14:lat="0" w14:lon="0" w14:rev="0"/>
              </w14:lightRig>
            </w14:scene3d>
          </w:rPr>
          <w:t>8.1.4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CTRL_JOB table</w:t>
        </w:r>
        <w:r w:rsidR="00CD62DC">
          <w:rPr>
            <w:noProof/>
            <w:webHidden/>
          </w:rPr>
          <w:tab/>
        </w:r>
        <w:r w:rsidR="00CD62DC">
          <w:rPr>
            <w:noProof/>
            <w:webHidden/>
          </w:rPr>
          <w:fldChar w:fldCharType="begin"/>
        </w:r>
        <w:r w:rsidR="00CD62DC">
          <w:rPr>
            <w:noProof/>
            <w:webHidden/>
          </w:rPr>
          <w:instrText xml:space="preserve"> PAGEREF _Toc498353033 \h </w:instrText>
        </w:r>
        <w:r w:rsidR="00CD62DC">
          <w:rPr>
            <w:noProof/>
            <w:webHidden/>
          </w:rPr>
        </w:r>
        <w:r w:rsidR="00CD62DC">
          <w:rPr>
            <w:noProof/>
            <w:webHidden/>
          </w:rPr>
          <w:fldChar w:fldCharType="separate"/>
        </w:r>
        <w:r w:rsidR="00CD62DC">
          <w:rPr>
            <w:noProof/>
            <w:webHidden/>
          </w:rPr>
          <w:t>61</w:t>
        </w:r>
        <w:r w:rsidR="00CD62DC">
          <w:rPr>
            <w:noProof/>
            <w:webHidden/>
          </w:rPr>
          <w:fldChar w:fldCharType="end"/>
        </w:r>
      </w:hyperlink>
    </w:p>
    <w:p w14:paraId="2E85E6DF" w14:textId="216650E6"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4" w:history="1">
        <w:r w:rsidR="00CD62DC" w:rsidRPr="007803D2">
          <w:rPr>
            <w:rStyle w:val="Hyperlink"/>
            <w:noProof/>
            <w14:scene3d>
              <w14:camera w14:prst="orthographicFront"/>
              <w14:lightRig w14:rig="threePt" w14:dir="t">
                <w14:rot w14:lat="0" w14:lon="0" w14:rev="0"/>
              </w14:lightRig>
            </w14:scene3d>
          </w:rPr>
          <w:t>8.1.5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CTRL_JOB_DEPENDENCY table</w:t>
        </w:r>
        <w:r w:rsidR="00CD62DC">
          <w:rPr>
            <w:noProof/>
            <w:webHidden/>
          </w:rPr>
          <w:tab/>
        </w:r>
        <w:r w:rsidR="00CD62DC">
          <w:rPr>
            <w:noProof/>
            <w:webHidden/>
          </w:rPr>
          <w:fldChar w:fldCharType="begin"/>
        </w:r>
        <w:r w:rsidR="00CD62DC">
          <w:rPr>
            <w:noProof/>
            <w:webHidden/>
          </w:rPr>
          <w:instrText xml:space="preserve"> PAGEREF _Toc498353034 \h </w:instrText>
        </w:r>
        <w:r w:rsidR="00CD62DC">
          <w:rPr>
            <w:noProof/>
            <w:webHidden/>
          </w:rPr>
        </w:r>
        <w:r w:rsidR="00CD62DC">
          <w:rPr>
            <w:noProof/>
            <w:webHidden/>
          </w:rPr>
          <w:fldChar w:fldCharType="separate"/>
        </w:r>
        <w:r w:rsidR="00CD62DC">
          <w:rPr>
            <w:noProof/>
            <w:webHidden/>
          </w:rPr>
          <w:t>62</w:t>
        </w:r>
        <w:r w:rsidR="00CD62DC">
          <w:rPr>
            <w:noProof/>
            <w:webHidden/>
          </w:rPr>
          <w:fldChar w:fldCharType="end"/>
        </w:r>
      </w:hyperlink>
    </w:p>
    <w:p w14:paraId="61F6C357" w14:textId="4ACD85D6"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5" w:history="1">
        <w:r w:rsidR="00CD62DC" w:rsidRPr="007803D2">
          <w:rPr>
            <w:rStyle w:val="Hyperlink"/>
            <w:noProof/>
            <w14:scene3d>
              <w14:camera w14:prst="orthographicFront"/>
              <w14:lightRig w14:rig="threePt" w14:dir="t">
                <w14:rot w14:lat="0" w14:lon="0" w14:rev="0"/>
              </w14:lightRig>
            </w14:scene3d>
          </w:rPr>
          <w:t>8.1.6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CTRL_JOB_TABLE_REF table</w:t>
        </w:r>
        <w:r w:rsidR="00CD62DC">
          <w:rPr>
            <w:noProof/>
            <w:webHidden/>
          </w:rPr>
          <w:tab/>
        </w:r>
        <w:r w:rsidR="00CD62DC">
          <w:rPr>
            <w:noProof/>
            <w:webHidden/>
          </w:rPr>
          <w:fldChar w:fldCharType="begin"/>
        </w:r>
        <w:r w:rsidR="00CD62DC">
          <w:rPr>
            <w:noProof/>
            <w:webHidden/>
          </w:rPr>
          <w:instrText xml:space="preserve"> PAGEREF _Toc498353035 \h </w:instrText>
        </w:r>
        <w:r w:rsidR="00CD62DC">
          <w:rPr>
            <w:noProof/>
            <w:webHidden/>
          </w:rPr>
        </w:r>
        <w:r w:rsidR="00CD62DC">
          <w:rPr>
            <w:noProof/>
            <w:webHidden/>
          </w:rPr>
          <w:fldChar w:fldCharType="separate"/>
        </w:r>
        <w:r w:rsidR="00CD62DC">
          <w:rPr>
            <w:noProof/>
            <w:webHidden/>
          </w:rPr>
          <w:t>62</w:t>
        </w:r>
        <w:r w:rsidR="00CD62DC">
          <w:rPr>
            <w:noProof/>
            <w:webHidden/>
          </w:rPr>
          <w:fldChar w:fldCharType="end"/>
        </w:r>
      </w:hyperlink>
    </w:p>
    <w:p w14:paraId="52B0C1A3" w14:textId="4E9D24C6"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36" w:history="1">
        <w:r w:rsidR="00CD62DC" w:rsidRPr="007803D2">
          <w:rPr>
            <w:rStyle w:val="Hyperlink"/>
            <w:noProof/>
          </w:rPr>
          <w:t>8.2</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SESS tables</w:t>
        </w:r>
        <w:r w:rsidR="00CD62DC">
          <w:rPr>
            <w:noProof/>
            <w:webHidden/>
          </w:rPr>
          <w:tab/>
        </w:r>
        <w:r w:rsidR="00CD62DC">
          <w:rPr>
            <w:noProof/>
            <w:webHidden/>
          </w:rPr>
          <w:fldChar w:fldCharType="begin"/>
        </w:r>
        <w:r w:rsidR="00CD62DC">
          <w:rPr>
            <w:noProof/>
            <w:webHidden/>
          </w:rPr>
          <w:instrText xml:space="preserve"> PAGEREF _Toc498353036 \h </w:instrText>
        </w:r>
        <w:r w:rsidR="00CD62DC">
          <w:rPr>
            <w:noProof/>
            <w:webHidden/>
          </w:rPr>
        </w:r>
        <w:r w:rsidR="00CD62DC">
          <w:rPr>
            <w:noProof/>
            <w:webHidden/>
          </w:rPr>
          <w:fldChar w:fldCharType="separate"/>
        </w:r>
        <w:r w:rsidR="00CD62DC">
          <w:rPr>
            <w:noProof/>
            <w:webHidden/>
          </w:rPr>
          <w:t>63</w:t>
        </w:r>
        <w:r w:rsidR="00CD62DC">
          <w:rPr>
            <w:noProof/>
            <w:webHidden/>
          </w:rPr>
          <w:fldChar w:fldCharType="end"/>
        </w:r>
      </w:hyperlink>
    </w:p>
    <w:p w14:paraId="62016CAB" w14:textId="2F14491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7" w:history="1">
        <w:r w:rsidR="00CD62DC" w:rsidRPr="007803D2">
          <w:rPr>
            <w:rStyle w:val="Hyperlink"/>
            <w:noProof/>
            <w14:scene3d>
              <w14:camera w14:prst="orthographicFront"/>
              <w14:lightRig w14:rig="threePt" w14:dir="t">
                <w14:rot w14:lat="0" w14:lon="0" w14:rev="0"/>
              </w14:lightRig>
            </w14:scene3d>
          </w:rPr>
          <w:t>8.2.1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SESS_JOB (SESS_JOB_BCKP) table</w:t>
        </w:r>
        <w:r w:rsidR="00CD62DC">
          <w:rPr>
            <w:noProof/>
            <w:webHidden/>
          </w:rPr>
          <w:tab/>
        </w:r>
        <w:r w:rsidR="00CD62DC">
          <w:rPr>
            <w:noProof/>
            <w:webHidden/>
          </w:rPr>
          <w:fldChar w:fldCharType="begin"/>
        </w:r>
        <w:r w:rsidR="00CD62DC">
          <w:rPr>
            <w:noProof/>
            <w:webHidden/>
          </w:rPr>
          <w:instrText xml:space="preserve"> PAGEREF _Toc498353037 \h </w:instrText>
        </w:r>
        <w:r w:rsidR="00CD62DC">
          <w:rPr>
            <w:noProof/>
            <w:webHidden/>
          </w:rPr>
        </w:r>
        <w:r w:rsidR="00CD62DC">
          <w:rPr>
            <w:noProof/>
            <w:webHidden/>
          </w:rPr>
          <w:fldChar w:fldCharType="separate"/>
        </w:r>
        <w:r w:rsidR="00CD62DC">
          <w:rPr>
            <w:noProof/>
            <w:webHidden/>
          </w:rPr>
          <w:t>63</w:t>
        </w:r>
        <w:r w:rsidR="00CD62DC">
          <w:rPr>
            <w:noProof/>
            <w:webHidden/>
          </w:rPr>
          <w:fldChar w:fldCharType="end"/>
        </w:r>
      </w:hyperlink>
    </w:p>
    <w:p w14:paraId="6BB2CFE2" w14:textId="79B90E6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8" w:history="1">
        <w:r w:rsidR="00CD62DC" w:rsidRPr="007803D2">
          <w:rPr>
            <w:rStyle w:val="Hyperlink"/>
            <w:noProof/>
            <w14:scene3d>
              <w14:camera w14:prst="orthographicFront"/>
              <w14:lightRig w14:rig="threePt" w14:dir="t">
                <w14:rot w14:lat="0" w14:lon="0" w14:rev="0"/>
              </w14:lightRig>
            </w14:scene3d>
          </w:rPr>
          <w:t>8.2.2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SESS_JOB_DEPENDENCY (SESS_JOB_DEPENDENCY_BCKP) table</w:t>
        </w:r>
        <w:r w:rsidR="00CD62DC">
          <w:rPr>
            <w:noProof/>
            <w:webHidden/>
          </w:rPr>
          <w:tab/>
        </w:r>
        <w:r w:rsidR="00CD62DC">
          <w:rPr>
            <w:noProof/>
            <w:webHidden/>
          </w:rPr>
          <w:fldChar w:fldCharType="begin"/>
        </w:r>
        <w:r w:rsidR="00CD62DC">
          <w:rPr>
            <w:noProof/>
            <w:webHidden/>
          </w:rPr>
          <w:instrText xml:space="preserve"> PAGEREF _Toc498353038 \h </w:instrText>
        </w:r>
        <w:r w:rsidR="00CD62DC">
          <w:rPr>
            <w:noProof/>
            <w:webHidden/>
          </w:rPr>
        </w:r>
        <w:r w:rsidR="00CD62DC">
          <w:rPr>
            <w:noProof/>
            <w:webHidden/>
          </w:rPr>
          <w:fldChar w:fldCharType="separate"/>
        </w:r>
        <w:r w:rsidR="00CD62DC">
          <w:rPr>
            <w:noProof/>
            <w:webHidden/>
          </w:rPr>
          <w:t>63</w:t>
        </w:r>
        <w:r w:rsidR="00CD62DC">
          <w:rPr>
            <w:noProof/>
            <w:webHidden/>
          </w:rPr>
          <w:fldChar w:fldCharType="end"/>
        </w:r>
      </w:hyperlink>
    </w:p>
    <w:p w14:paraId="45DE034B" w14:textId="55EAEAAB"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39" w:history="1">
        <w:r w:rsidR="00CD62DC" w:rsidRPr="007803D2">
          <w:rPr>
            <w:rStyle w:val="Hyperlink"/>
            <w:noProof/>
            <w14:scene3d>
              <w14:camera w14:prst="orthographicFront"/>
              <w14:lightRig w14:rig="threePt" w14:dir="t">
                <w14:rot w14:lat="0" w14:lon="0" w14:rev="0"/>
              </w14:lightRig>
            </w14:scene3d>
          </w:rPr>
          <w:t>8.2.3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SESS_QUEUE table</w:t>
        </w:r>
        <w:r w:rsidR="00CD62DC">
          <w:rPr>
            <w:noProof/>
            <w:webHidden/>
          </w:rPr>
          <w:tab/>
        </w:r>
        <w:r w:rsidR="00CD62DC">
          <w:rPr>
            <w:noProof/>
            <w:webHidden/>
          </w:rPr>
          <w:fldChar w:fldCharType="begin"/>
        </w:r>
        <w:r w:rsidR="00CD62DC">
          <w:rPr>
            <w:noProof/>
            <w:webHidden/>
          </w:rPr>
          <w:instrText xml:space="preserve"> PAGEREF _Toc498353039 \h </w:instrText>
        </w:r>
        <w:r w:rsidR="00CD62DC">
          <w:rPr>
            <w:noProof/>
            <w:webHidden/>
          </w:rPr>
        </w:r>
        <w:r w:rsidR="00CD62DC">
          <w:rPr>
            <w:noProof/>
            <w:webHidden/>
          </w:rPr>
          <w:fldChar w:fldCharType="separate"/>
        </w:r>
        <w:r w:rsidR="00CD62DC">
          <w:rPr>
            <w:noProof/>
            <w:webHidden/>
          </w:rPr>
          <w:t>64</w:t>
        </w:r>
        <w:r w:rsidR="00CD62DC">
          <w:rPr>
            <w:noProof/>
            <w:webHidden/>
          </w:rPr>
          <w:fldChar w:fldCharType="end"/>
        </w:r>
      </w:hyperlink>
    </w:p>
    <w:p w14:paraId="71312730" w14:textId="38E758E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0" w:history="1">
        <w:r w:rsidR="00CD62DC" w:rsidRPr="007803D2">
          <w:rPr>
            <w:rStyle w:val="Hyperlink"/>
            <w:noProof/>
            <w14:scene3d>
              <w14:camera w14:prst="orthographicFront"/>
              <w14:lightRig w14:rig="threePt" w14:dir="t">
                <w14:rot w14:lat="0" w14:lon="0" w14:rev="0"/>
              </w14:lightRig>
            </w14:scene3d>
          </w:rPr>
          <w:t>8.2.4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SESS_STATUS table</w:t>
        </w:r>
        <w:r w:rsidR="00CD62DC">
          <w:rPr>
            <w:noProof/>
            <w:webHidden/>
          </w:rPr>
          <w:tab/>
        </w:r>
        <w:r w:rsidR="00CD62DC">
          <w:rPr>
            <w:noProof/>
            <w:webHidden/>
          </w:rPr>
          <w:fldChar w:fldCharType="begin"/>
        </w:r>
        <w:r w:rsidR="00CD62DC">
          <w:rPr>
            <w:noProof/>
            <w:webHidden/>
          </w:rPr>
          <w:instrText xml:space="preserve"> PAGEREF _Toc498353040 \h </w:instrText>
        </w:r>
        <w:r w:rsidR="00CD62DC">
          <w:rPr>
            <w:noProof/>
            <w:webHidden/>
          </w:rPr>
        </w:r>
        <w:r w:rsidR="00CD62DC">
          <w:rPr>
            <w:noProof/>
            <w:webHidden/>
          </w:rPr>
          <w:fldChar w:fldCharType="separate"/>
        </w:r>
        <w:r w:rsidR="00CD62DC">
          <w:rPr>
            <w:noProof/>
            <w:webHidden/>
          </w:rPr>
          <w:t>64</w:t>
        </w:r>
        <w:r w:rsidR="00CD62DC">
          <w:rPr>
            <w:noProof/>
            <w:webHidden/>
          </w:rPr>
          <w:fldChar w:fldCharType="end"/>
        </w:r>
      </w:hyperlink>
    </w:p>
    <w:p w14:paraId="05B95F91" w14:textId="34C4D30A"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1" w:history="1">
        <w:r w:rsidR="00CD62DC" w:rsidRPr="007803D2">
          <w:rPr>
            <w:rStyle w:val="Hyperlink"/>
            <w:noProof/>
            <w14:scene3d>
              <w14:camera w14:prst="orthographicFront"/>
              <w14:lightRig w14:rig="threePt" w14:dir="t">
                <w14:rot w14:lat="0" w14:lon="0" w14:rev="0"/>
              </w14:lightRig>
            </w14:scene3d>
          </w:rPr>
          <w:t>8.2.5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SESS_JOB_TABLE_REF table</w:t>
        </w:r>
        <w:r w:rsidR="00CD62DC">
          <w:rPr>
            <w:noProof/>
            <w:webHidden/>
          </w:rPr>
          <w:tab/>
        </w:r>
        <w:r w:rsidR="00CD62DC">
          <w:rPr>
            <w:noProof/>
            <w:webHidden/>
          </w:rPr>
          <w:fldChar w:fldCharType="begin"/>
        </w:r>
        <w:r w:rsidR="00CD62DC">
          <w:rPr>
            <w:noProof/>
            <w:webHidden/>
          </w:rPr>
          <w:instrText xml:space="preserve"> PAGEREF _Toc498353041 \h </w:instrText>
        </w:r>
        <w:r w:rsidR="00CD62DC">
          <w:rPr>
            <w:noProof/>
            <w:webHidden/>
          </w:rPr>
        </w:r>
        <w:r w:rsidR="00CD62DC">
          <w:rPr>
            <w:noProof/>
            <w:webHidden/>
          </w:rPr>
          <w:fldChar w:fldCharType="separate"/>
        </w:r>
        <w:r w:rsidR="00CD62DC">
          <w:rPr>
            <w:noProof/>
            <w:webHidden/>
          </w:rPr>
          <w:t>64</w:t>
        </w:r>
        <w:r w:rsidR="00CD62DC">
          <w:rPr>
            <w:noProof/>
            <w:webHidden/>
          </w:rPr>
          <w:fldChar w:fldCharType="end"/>
        </w:r>
      </w:hyperlink>
    </w:p>
    <w:p w14:paraId="3393EC5B" w14:textId="51DFD6CA"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2" w:history="1">
        <w:r w:rsidR="00CD62DC" w:rsidRPr="007803D2">
          <w:rPr>
            <w:rStyle w:val="Hyperlink"/>
            <w:noProof/>
            <w14:scene3d>
              <w14:camera w14:prst="orthographicFront"/>
              <w14:lightRig w14:rig="threePt" w14:dir="t">
                <w14:rot w14:lat="0" w14:lon="0" w14:rev="0"/>
              </w14:lightRig>
            </w14:scene3d>
          </w:rPr>
          <w:t>8.2.6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SESS_PARALLELISM_CONTROL</w:t>
        </w:r>
        <w:r w:rsidR="00CD62DC">
          <w:rPr>
            <w:noProof/>
            <w:webHidden/>
          </w:rPr>
          <w:tab/>
        </w:r>
        <w:r w:rsidR="00CD62DC">
          <w:rPr>
            <w:noProof/>
            <w:webHidden/>
          </w:rPr>
          <w:fldChar w:fldCharType="begin"/>
        </w:r>
        <w:r w:rsidR="00CD62DC">
          <w:rPr>
            <w:noProof/>
            <w:webHidden/>
          </w:rPr>
          <w:instrText xml:space="preserve"> PAGEREF _Toc498353042 \h </w:instrText>
        </w:r>
        <w:r w:rsidR="00CD62DC">
          <w:rPr>
            <w:noProof/>
            <w:webHidden/>
          </w:rPr>
        </w:r>
        <w:r w:rsidR="00CD62DC">
          <w:rPr>
            <w:noProof/>
            <w:webHidden/>
          </w:rPr>
          <w:fldChar w:fldCharType="separate"/>
        </w:r>
        <w:r w:rsidR="00CD62DC">
          <w:rPr>
            <w:noProof/>
            <w:webHidden/>
          </w:rPr>
          <w:t>65</w:t>
        </w:r>
        <w:r w:rsidR="00CD62DC">
          <w:rPr>
            <w:noProof/>
            <w:webHidden/>
          </w:rPr>
          <w:fldChar w:fldCharType="end"/>
        </w:r>
      </w:hyperlink>
    </w:p>
    <w:p w14:paraId="4CDF3F1E" w14:textId="14E68FB5"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43" w:history="1">
        <w:r w:rsidR="00CD62DC" w:rsidRPr="007803D2">
          <w:rPr>
            <w:rStyle w:val="Hyperlink"/>
            <w:noProof/>
          </w:rPr>
          <w:t>8.3</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PDC config tables</w:t>
        </w:r>
        <w:r w:rsidR="00CD62DC">
          <w:rPr>
            <w:noProof/>
            <w:webHidden/>
          </w:rPr>
          <w:tab/>
        </w:r>
        <w:r w:rsidR="00CD62DC">
          <w:rPr>
            <w:noProof/>
            <w:webHidden/>
          </w:rPr>
          <w:fldChar w:fldCharType="begin"/>
        </w:r>
        <w:r w:rsidR="00CD62DC">
          <w:rPr>
            <w:noProof/>
            <w:webHidden/>
          </w:rPr>
          <w:instrText xml:space="preserve"> PAGEREF _Toc498353043 \h </w:instrText>
        </w:r>
        <w:r w:rsidR="00CD62DC">
          <w:rPr>
            <w:noProof/>
            <w:webHidden/>
          </w:rPr>
        </w:r>
        <w:r w:rsidR="00CD62DC">
          <w:rPr>
            <w:noProof/>
            <w:webHidden/>
          </w:rPr>
          <w:fldChar w:fldCharType="separate"/>
        </w:r>
        <w:r w:rsidR="00CD62DC">
          <w:rPr>
            <w:noProof/>
            <w:webHidden/>
          </w:rPr>
          <w:t>65</w:t>
        </w:r>
        <w:r w:rsidR="00CD62DC">
          <w:rPr>
            <w:noProof/>
            <w:webHidden/>
          </w:rPr>
          <w:fldChar w:fldCharType="end"/>
        </w:r>
      </w:hyperlink>
    </w:p>
    <w:p w14:paraId="2B85367E" w14:textId="1B66F23A"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4" w:history="1">
        <w:r w:rsidR="00CD62DC" w:rsidRPr="007803D2">
          <w:rPr>
            <w:rStyle w:val="Hyperlink"/>
            <w:noProof/>
            <w14:scene3d>
              <w14:camera w14:prst="orthographicFront"/>
              <w14:lightRig w14:rig="threePt" w14:dir="t">
                <w14:rot w14:lat="0" w14:lon="0" w14:rev="0"/>
              </w14:lightRig>
            </w14:scene3d>
          </w:rPr>
          <w:t>8.3.1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CTRL_JOB_STATUS table</w:t>
        </w:r>
        <w:r w:rsidR="00CD62DC">
          <w:rPr>
            <w:noProof/>
            <w:webHidden/>
          </w:rPr>
          <w:tab/>
        </w:r>
        <w:r w:rsidR="00CD62DC">
          <w:rPr>
            <w:noProof/>
            <w:webHidden/>
          </w:rPr>
          <w:fldChar w:fldCharType="begin"/>
        </w:r>
        <w:r w:rsidR="00CD62DC">
          <w:rPr>
            <w:noProof/>
            <w:webHidden/>
          </w:rPr>
          <w:instrText xml:space="preserve"> PAGEREF _Toc498353044 \h </w:instrText>
        </w:r>
        <w:r w:rsidR="00CD62DC">
          <w:rPr>
            <w:noProof/>
            <w:webHidden/>
          </w:rPr>
        </w:r>
        <w:r w:rsidR="00CD62DC">
          <w:rPr>
            <w:noProof/>
            <w:webHidden/>
          </w:rPr>
          <w:fldChar w:fldCharType="separate"/>
        </w:r>
        <w:r w:rsidR="00CD62DC">
          <w:rPr>
            <w:noProof/>
            <w:webHidden/>
          </w:rPr>
          <w:t>65</w:t>
        </w:r>
        <w:r w:rsidR="00CD62DC">
          <w:rPr>
            <w:noProof/>
            <w:webHidden/>
          </w:rPr>
          <w:fldChar w:fldCharType="end"/>
        </w:r>
      </w:hyperlink>
    </w:p>
    <w:p w14:paraId="30885C63" w14:textId="30C4D3B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5" w:history="1">
        <w:r w:rsidR="00CD62DC" w:rsidRPr="007803D2">
          <w:rPr>
            <w:rStyle w:val="Hyperlink"/>
            <w:noProof/>
            <w14:scene3d>
              <w14:camera w14:prst="orthographicFront"/>
              <w14:lightRig w14:rig="threePt" w14:dir="t">
                <w14:rot w14:lat="0" w14:lon="0" w14:rev="0"/>
              </w14:lightRig>
            </w14:scene3d>
          </w:rPr>
          <w:t>8.3.2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CTRL_NBD_CAL table</w:t>
        </w:r>
        <w:r w:rsidR="00CD62DC">
          <w:rPr>
            <w:noProof/>
            <w:webHidden/>
          </w:rPr>
          <w:tab/>
        </w:r>
        <w:r w:rsidR="00CD62DC">
          <w:rPr>
            <w:noProof/>
            <w:webHidden/>
          </w:rPr>
          <w:fldChar w:fldCharType="begin"/>
        </w:r>
        <w:r w:rsidR="00CD62DC">
          <w:rPr>
            <w:noProof/>
            <w:webHidden/>
          </w:rPr>
          <w:instrText xml:space="preserve"> PAGEREF _Toc498353045 \h </w:instrText>
        </w:r>
        <w:r w:rsidR="00CD62DC">
          <w:rPr>
            <w:noProof/>
            <w:webHidden/>
          </w:rPr>
        </w:r>
        <w:r w:rsidR="00CD62DC">
          <w:rPr>
            <w:noProof/>
            <w:webHidden/>
          </w:rPr>
          <w:fldChar w:fldCharType="separate"/>
        </w:r>
        <w:r w:rsidR="00CD62DC">
          <w:rPr>
            <w:noProof/>
            <w:webHidden/>
          </w:rPr>
          <w:t>65</w:t>
        </w:r>
        <w:r w:rsidR="00CD62DC">
          <w:rPr>
            <w:noProof/>
            <w:webHidden/>
          </w:rPr>
          <w:fldChar w:fldCharType="end"/>
        </w:r>
      </w:hyperlink>
    </w:p>
    <w:p w14:paraId="7A4D08EB" w14:textId="6FC03F0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6" w:history="1">
        <w:r w:rsidR="00CD62DC" w:rsidRPr="007803D2">
          <w:rPr>
            <w:rStyle w:val="Hyperlink"/>
            <w:noProof/>
            <w14:scene3d>
              <w14:camera w14:prst="orthographicFront"/>
              <w14:lightRig w14:rig="threePt" w14:dir="t">
                <w14:rot w14:lat="0" w14:lon="0" w14:rev="0"/>
              </w14:lightRig>
            </w14:scene3d>
          </w:rPr>
          <w:t>8.3.3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CTRL_NEXT_STATUS table</w:t>
        </w:r>
        <w:r w:rsidR="00CD62DC">
          <w:rPr>
            <w:noProof/>
            <w:webHidden/>
          </w:rPr>
          <w:tab/>
        </w:r>
        <w:r w:rsidR="00CD62DC">
          <w:rPr>
            <w:noProof/>
            <w:webHidden/>
          </w:rPr>
          <w:fldChar w:fldCharType="begin"/>
        </w:r>
        <w:r w:rsidR="00CD62DC">
          <w:rPr>
            <w:noProof/>
            <w:webHidden/>
          </w:rPr>
          <w:instrText xml:space="preserve"> PAGEREF _Toc498353046 \h </w:instrText>
        </w:r>
        <w:r w:rsidR="00CD62DC">
          <w:rPr>
            <w:noProof/>
            <w:webHidden/>
          </w:rPr>
        </w:r>
        <w:r w:rsidR="00CD62DC">
          <w:rPr>
            <w:noProof/>
            <w:webHidden/>
          </w:rPr>
          <w:fldChar w:fldCharType="separate"/>
        </w:r>
        <w:r w:rsidR="00CD62DC">
          <w:rPr>
            <w:noProof/>
            <w:webHidden/>
          </w:rPr>
          <w:t>65</w:t>
        </w:r>
        <w:r w:rsidR="00CD62DC">
          <w:rPr>
            <w:noProof/>
            <w:webHidden/>
          </w:rPr>
          <w:fldChar w:fldCharType="end"/>
        </w:r>
      </w:hyperlink>
    </w:p>
    <w:p w14:paraId="785C2018" w14:textId="7DA6B813"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7" w:history="1">
        <w:r w:rsidR="00CD62DC" w:rsidRPr="007803D2">
          <w:rPr>
            <w:rStyle w:val="Hyperlink"/>
            <w:noProof/>
            <w14:scene3d>
              <w14:camera w14:prst="orthographicFront"/>
              <w14:lightRig w14:rig="threePt" w14:dir="t">
                <w14:rot w14:lat="0" w14:lon="0" w14:rev="0"/>
              </w14:lightRig>
            </w14:scene3d>
          </w:rPr>
          <w:t>8.3.4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CTRL_TASK_PAREMETERS table</w:t>
        </w:r>
        <w:r w:rsidR="00CD62DC">
          <w:rPr>
            <w:noProof/>
            <w:webHidden/>
          </w:rPr>
          <w:tab/>
        </w:r>
        <w:r w:rsidR="00CD62DC">
          <w:rPr>
            <w:noProof/>
            <w:webHidden/>
          </w:rPr>
          <w:fldChar w:fldCharType="begin"/>
        </w:r>
        <w:r w:rsidR="00CD62DC">
          <w:rPr>
            <w:noProof/>
            <w:webHidden/>
          </w:rPr>
          <w:instrText xml:space="preserve"> PAGEREF _Toc498353047 \h </w:instrText>
        </w:r>
        <w:r w:rsidR="00CD62DC">
          <w:rPr>
            <w:noProof/>
            <w:webHidden/>
          </w:rPr>
        </w:r>
        <w:r w:rsidR="00CD62DC">
          <w:rPr>
            <w:noProof/>
            <w:webHidden/>
          </w:rPr>
          <w:fldChar w:fldCharType="separate"/>
        </w:r>
        <w:r w:rsidR="00CD62DC">
          <w:rPr>
            <w:noProof/>
            <w:webHidden/>
          </w:rPr>
          <w:t>66</w:t>
        </w:r>
        <w:r w:rsidR="00CD62DC">
          <w:rPr>
            <w:noProof/>
            <w:webHidden/>
          </w:rPr>
          <w:fldChar w:fldCharType="end"/>
        </w:r>
      </w:hyperlink>
    </w:p>
    <w:p w14:paraId="01483B53" w14:textId="307DA5B7"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48" w:history="1">
        <w:r w:rsidR="00CD62DC" w:rsidRPr="007803D2">
          <w:rPr>
            <w:rStyle w:val="Hyperlink"/>
            <w:noProof/>
            <w14:scene3d>
              <w14:camera w14:prst="orthographicFront"/>
              <w14:lightRig w14:rig="threePt" w14:dir="t">
                <w14:rot w14:lat="0" w14:lon="0" w14:rev="0"/>
              </w14:lightRig>
            </w14:scene3d>
          </w:rPr>
          <w:t>8.3.5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CTRL_PARAMETERS table</w:t>
        </w:r>
        <w:r w:rsidR="00CD62DC">
          <w:rPr>
            <w:noProof/>
            <w:webHidden/>
          </w:rPr>
          <w:tab/>
        </w:r>
        <w:r w:rsidR="00CD62DC">
          <w:rPr>
            <w:noProof/>
            <w:webHidden/>
          </w:rPr>
          <w:fldChar w:fldCharType="begin"/>
        </w:r>
        <w:r w:rsidR="00CD62DC">
          <w:rPr>
            <w:noProof/>
            <w:webHidden/>
          </w:rPr>
          <w:instrText xml:space="preserve"> PAGEREF _Toc498353048 \h </w:instrText>
        </w:r>
        <w:r w:rsidR="00CD62DC">
          <w:rPr>
            <w:noProof/>
            <w:webHidden/>
          </w:rPr>
        </w:r>
        <w:r w:rsidR="00CD62DC">
          <w:rPr>
            <w:noProof/>
            <w:webHidden/>
          </w:rPr>
          <w:fldChar w:fldCharType="separate"/>
        </w:r>
        <w:r w:rsidR="00CD62DC">
          <w:rPr>
            <w:noProof/>
            <w:webHidden/>
          </w:rPr>
          <w:t>66</w:t>
        </w:r>
        <w:r w:rsidR="00CD62DC">
          <w:rPr>
            <w:noProof/>
            <w:webHidden/>
          </w:rPr>
          <w:fldChar w:fldCharType="end"/>
        </w:r>
      </w:hyperlink>
    </w:p>
    <w:p w14:paraId="4B188358" w14:textId="15DDEF22"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49" w:history="1">
        <w:r w:rsidR="00CD62DC" w:rsidRPr="007803D2">
          <w:rPr>
            <w:rStyle w:val="Hyperlink"/>
            <w:noProof/>
          </w:rPr>
          <w:t>8.4</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Framework checker tables</w:t>
        </w:r>
        <w:r w:rsidR="00CD62DC">
          <w:rPr>
            <w:noProof/>
            <w:webHidden/>
          </w:rPr>
          <w:tab/>
        </w:r>
        <w:r w:rsidR="00CD62DC">
          <w:rPr>
            <w:noProof/>
            <w:webHidden/>
          </w:rPr>
          <w:fldChar w:fldCharType="begin"/>
        </w:r>
        <w:r w:rsidR="00CD62DC">
          <w:rPr>
            <w:noProof/>
            <w:webHidden/>
          </w:rPr>
          <w:instrText xml:space="preserve"> PAGEREF _Toc498353049 \h </w:instrText>
        </w:r>
        <w:r w:rsidR="00CD62DC">
          <w:rPr>
            <w:noProof/>
            <w:webHidden/>
          </w:rPr>
        </w:r>
        <w:r w:rsidR="00CD62DC">
          <w:rPr>
            <w:noProof/>
            <w:webHidden/>
          </w:rPr>
          <w:fldChar w:fldCharType="separate"/>
        </w:r>
        <w:r w:rsidR="00CD62DC">
          <w:rPr>
            <w:noProof/>
            <w:webHidden/>
          </w:rPr>
          <w:t>66</w:t>
        </w:r>
        <w:r w:rsidR="00CD62DC">
          <w:rPr>
            <w:noProof/>
            <w:webHidden/>
          </w:rPr>
          <w:fldChar w:fldCharType="end"/>
        </w:r>
      </w:hyperlink>
    </w:p>
    <w:p w14:paraId="0673968C" w14:textId="4C2E8483"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0" w:history="1">
        <w:r w:rsidR="00CD62DC" w:rsidRPr="007803D2">
          <w:rPr>
            <w:rStyle w:val="Hyperlink"/>
            <w:noProof/>
            <w14:scene3d>
              <w14:camera w14:prst="orthographicFront"/>
              <w14:lightRig w14:rig="threePt" w14:dir="t">
                <w14:rot w14:lat="0" w14:lon="0" w14:rev="0"/>
              </w14:lightRig>
            </w14:scene3d>
          </w:rPr>
          <w:t>8.4.1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CTRL_NOTIFICATION table</w:t>
        </w:r>
        <w:r w:rsidR="00CD62DC">
          <w:rPr>
            <w:noProof/>
            <w:webHidden/>
          </w:rPr>
          <w:tab/>
        </w:r>
        <w:r w:rsidR="00CD62DC">
          <w:rPr>
            <w:noProof/>
            <w:webHidden/>
          </w:rPr>
          <w:fldChar w:fldCharType="begin"/>
        </w:r>
        <w:r w:rsidR="00CD62DC">
          <w:rPr>
            <w:noProof/>
            <w:webHidden/>
          </w:rPr>
          <w:instrText xml:space="preserve"> PAGEREF _Toc498353050 \h </w:instrText>
        </w:r>
        <w:r w:rsidR="00CD62DC">
          <w:rPr>
            <w:noProof/>
            <w:webHidden/>
          </w:rPr>
        </w:r>
        <w:r w:rsidR="00CD62DC">
          <w:rPr>
            <w:noProof/>
            <w:webHidden/>
          </w:rPr>
          <w:fldChar w:fldCharType="separate"/>
        </w:r>
        <w:r w:rsidR="00CD62DC">
          <w:rPr>
            <w:noProof/>
            <w:webHidden/>
          </w:rPr>
          <w:t>66</w:t>
        </w:r>
        <w:r w:rsidR="00CD62DC">
          <w:rPr>
            <w:noProof/>
            <w:webHidden/>
          </w:rPr>
          <w:fldChar w:fldCharType="end"/>
        </w:r>
      </w:hyperlink>
    </w:p>
    <w:p w14:paraId="1B63340E" w14:textId="75AC3C4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1" w:history="1">
        <w:r w:rsidR="00CD62DC" w:rsidRPr="007803D2">
          <w:rPr>
            <w:rStyle w:val="Hyperlink"/>
            <w:noProof/>
            <w14:scene3d>
              <w14:camera w14:prst="orthographicFront"/>
              <w14:lightRig w14:rig="threePt" w14:dir="t">
                <w14:rot w14:lat="0" w14:lon="0" w14:rev="0"/>
              </w14:lightRig>
            </w14:scene3d>
          </w:rPr>
          <w:t>8.4.2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CTRL_NOTIFICATION_TYPES table</w:t>
        </w:r>
        <w:r w:rsidR="00CD62DC">
          <w:rPr>
            <w:noProof/>
            <w:webHidden/>
          </w:rPr>
          <w:tab/>
        </w:r>
        <w:r w:rsidR="00CD62DC">
          <w:rPr>
            <w:noProof/>
            <w:webHidden/>
          </w:rPr>
          <w:fldChar w:fldCharType="begin"/>
        </w:r>
        <w:r w:rsidR="00CD62DC">
          <w:rPr>
            <w:noProof/>
            <w:webHidden/>
          </w:rPr>
          <w:instrText xml:space="preserve"> PAGEREF _Toc498353051 \h </w:instrText>
        </w:r>
        <w:r w:rsidR="00CD62DC">
          <w:rPr>
            <w:noProof/>
            <w:webHidden/>
          </w:rPr>
        </w:r>
        <w:r w:rsidR="00CD62DC">
          <w:rPr>
            <w:noProof/>
            <w:webHidden/>
          </w:rPr>
          <w:fldChar w:fldCharType="separate"/>
        </w:r>
        <w:r w:rsidR="00CD62DC">
          <w:rPr>
            <w:noProof/>
            <w:webHidden/>
          </w:rPr>
          <w:t>67</w:t>
        </w:r>
        <w:r w:rsidR="00CD62DC">
          <w:rPr>
            <w:noProof/>
            <w:webHidden/>
          </w:rPr>
          <w:fldChar w:fldCharType="end"/>
        </w:r>
      </w:hyperlink>
    </w:p>
    <w:p w14:paraId="47D0C398" w14:textId="6E82DD3D"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2" w:history="1">
        <w:r w:rsidR="00CD62DC" w:rsidRPr="007803D2">
          <w:rPr>
            <w:rStyle w:val="Hyperlink"/>
            <w:noProof/>
            <w14:scene3d>
              <w14:camera w14:prst="orthographicFront"/>
              <w14:lightRig w14:rig="threePt" w14:dir="t">
                <w14:rot w14:lat="0" w14:lon="0" w14:rev="0"/>
              </w14:lightRig>
            </w14:scene3d>
          </w:rPr>
          <w:t>8.4.3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CTRL_NOTIFICATION_RLTD table</w:t>
        </w:r>
        <w:r w:rsidR="00CD62DC">
          <w:rPr>
            <w:noProof/>
            <w:webHidden/>
          </w:rPr>
          <w:tab/>
        </w:r>
        <w:r w:rsidR="00CD62DC">
          <w:rPr>
            <w:noProof/>
            <w:webHidden/>
          </w:rPr>
          <w:fldChar w:fldCharType="begin"/>
        </w:r>
        <w:r w:rsidR="00CD62DC">
          <w:rPr>
            <w:noProof/>
            <w:webHidden/>
          </w:rPr>
          <w:instrText xml:space="preserve"> PAGEREF _Toc498353052 \h </w:instrText>
        </w:r>
        <w:r w:rsidR="00CD62DC">
          <w:rPr>
            <w:noProof/>
            <w:webHidden/>
          </w:rPr>
        </w:r>
        <w:r w:rsidR="00CD62DC">
          <w:rPr>
            <w:noProof/>
            <w:webHidden/>
          </w:rPr>
          <w:fldChar w:fldCharType="separate"/>
        </w:r>
        <w:r w:rsidR="00CD62DC">
          <w:rPr>
            <w:noProof/>
            <w:webHidden/>
          </w:rPr>
          <w:t>67</w:t>
        </w:r>
        <w:r w:rsidR="00CD62DC">
          <w:rPr>
            <w:noProof/>
            <w:webHidden/>
          </w:rPr>
          <w:fldChar w:fldCharType="end"/>
        </w:r>
      </w:hyperlink>
    </w:p>
    <w:p w14:paraId="2EEC7523" w14:textId="17A3C3B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3" w:history="1">
        <w:r w:rsidR="00CD62DC" w:rsidRPr="007803D2">
          <w:rPr>
            <w:rStyle w:val="Hyperlink"/>
            <w:noProof/>
            <w14:scene3d>
              <w14:camera w14:prst="orthographicFront"/>
              <w14:lightRig w14:rig="threePt" w14:dir="t">
                <w14:rot w14:lat="0" w14:lon="0" w14:rev="0"/>
              </w14:lightRig>
            </w14:scene3d>
          </w:rPr>
          <w:t>8.4.4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CTRL_NOTIFICATION_SEVERITY table</w:t>
        </w:r>
        <w:r w:rsidR="00CD62DC">
          <w:rPr>
            <w:noProof/>
            <w:webHidden/>
          </w:rPr>
          <w:tab/>
        </w:r>
        <w:r w:rsidR="00CD62DC">
          <w:rPr>
            <w:noProof/>
            <w:webHidden/>
          </w:rPr>
          <w:fldChar w:fldCharType="begin"/>
        </w:r>
        <w:r w:rsidR="00CD62DC">
          <w:rPr>
            <w:noProof/>
            <w:webHidden/>
          </w:rPr>
          <w:instrText xml:space="preserve"> PAGEREF _Toc498353053 \h </w:instrText>
        </w:r>
        <w:r w:rsidR="00CD62DC">
          <w:rPr>
            <w:noProof/>
            <w:webHidden/>
          </w:rPr>
        </w:r>
        <w:r w:rsidR="00CD62DC">
          <w:rPr>
            <w:noProof/>
            <w:webHidden/>
          </w:rPr>
          <w:fldChar w:fldCharType="separate"/>
        </w:r>
        <w:r w:rsidR="00CD62DC">
          <w:rPr>
            <w:noProof/>
            <w:webHidden/>
          </w:rPr>
          <w:t>67</w:t>
        </w:r>
        <w:r w:rsidR="00CD62DC">
          <w:rPr>
            <w:noProof/>
            <w:webHidden/>
          </w:rPr>
          <w:fldChar w:fldCharType="end"/>
        </w:r>
      </w:hyperlink>
    </w:p>
    <w:p w14:paraId="40568E2A" w14:textId="4444DC12"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54" w:history="1">
        <w:r w:rsidR="00CD62DC" w:rsidRPr="007803D2">
          <w:rPr>
            <w:rStyle w:val="Hyperlink"/>
            <w:noProof/>
          </w:rPr>
          <w:t>8.5</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Statistics and events</w:t>
        </w:r>
        <w:r w:rsidR="00CD62DC">
          <w:rPr>
            <w:noProof/>
            <w:webHidden/>
          </w:rPr>
          <w:tab/>
        </w:r>
        <w:r w:rsidR="00CD62DC">
          <w:rPr>
            <w:noProof/>
            <w:webHidden/>
          </w:rPr>
          <w:fldChar w:fldCharType="begin"/>
        </w:r>
        <w:r w:rsidR="00CD62DC">
          <w:rPr>
            <w:noProof/>
            <w:webHidden/>
          </w:rPr>
          <w:instrText xml:space="preserve"> PAGEREF _Toc498353054 \h </w:instrText>
        </w:r>
        <w:r w:rsidR="00CD62DC">
          <w:rPr>
            <w:noProof/>
            <w:webHidden/>
          </w:rPr>
        </w:r>
        <w:r w:rsidR="00CD62DC">
          <w:rPr>
            <w:noProof/>
            <w:webHidden/>
          </w:rPr>
          <w:fldChar w:fldCharType="separate"/>
        </w:r>
        <w:r w:rsidR="00CD62DC">
          <w:rPr>
            <w:noProof/>
            <w:webHidden/>
          </w:rPr>
          <w:t>67</w:t>
        </w:r>
        <w:r w:rsidR="00CD62DC">
          <w:rPr>
            <w:noProof/>
            <w:webHidden/>
          </w:rPr>
          <w:fldChar w:fldCharType="end"/>
        </w:r>
      </w:hyperlink>
    </w:p>
    <w:p w14:paraId="5398C1EA" w14:textId="03BAE53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5" w:history="1">
        <w:r w:rsidR="00CD62DC" w:rsidRPr="007803D2">
          <w:rPr>
            <w:rStyle w:val="Hyperlink"/>
            <w:noProof/>
            <w14:scene3d>
              <w14:camera w14:prst="orthographicFront"/>
              <w14:lightRig w14:rig="threePt" w14:dir="t">
                <w14:rot w14:lat="0" w14:lon="0" w14:rev="0"/>
              </w14:lightRig>
            </w14:scene3d>
          </w:rPr>
          <w:t>8.5.1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STAT_STATUS table</w:t>
        </w:r>
        <w:r w:rsidR="00CD62DC">
          <w:rPr>
            <w:noProof/>
            <w:webHidden/>
          </w:rPr>
          <w:tab/>
        </w:r>
        <w:r w:rsidR="00CD62DC">
          <w:rPr>
            <w:noProof/>
            <w:webHidden/>
          </w:rPr>
          <w:fldChar w:fldCharType="begin"/>
        </w:r>
        <w:r w:rsidR="00CD62DC">
          <w:rPr>
            <w:noProof/>
            <w:webHidden/>
          </w:rPr>
          <w:instrText xml:space="preserve"> PAGEREF _Toc498353055 \h </w:instrText>
        </w:r>
        <w:r w:rsidR="00CD62DC">
          <w:rPr>
            <w:noProof/>
            <w:webHidden/>
          </w:rPr>
        </w:r>
        <w:r w:rsidR="00CD62DC">
          <w:rPr>
            <w:noProof/>
            <w:webHidden/>
          </w:rPr>
          <w:fldChar w:fldCharType="separate"/>
        </w:r>
        <w:r w:rsidR="00CD62DC">
          <w:rPr>
            <w:noProof/>
            <w:webHidden/>
          </w:rPr>
          <w:t>67</w:t>
        </w:r>
        <w:r w:rsidR="00CD62DC">
          <w:rPr>
            <w:noProof/>
            <w:webHidden/>
          </w:rPr>
          <w:fldChar w:fldCharType="end"/>
        </w:r>
      </w:hyperlink>
    </w:p>
    <w:p w14:paraId="265413FD" w14:textId="4C3904B8"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6" w:history="1">
        <w:r w:rsidR="00CD62DC" w:rsidRPr="007803D2">
          <w:rPr>
            <w:rStyle w:val="Hyperlink"/>
            <w:noProof/>
            <w14:scene3d>
              <w14:camera w14:prst="orthographicFront"/>
              <w14:lightRig w14:rig="threePt" w14:dir="t">
                <w14:rot w14:lat="0" w14:lon="0" w14:rev="0"/>
              </w14:lightRig>
            </w14:scene3d>
          </w:rPr>
          <w:t>8.5.2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STAT_JOB_STATISTICS table</w:t>
        </w:r>
        <w:r w:rsidR="00CD62DC">
          <w:rPr>
            <w:noProof/>
            <w:webHidden/>
          </w:rPr>
          <w:tab/>
        </w:r>
        <w:r w:rsidR="00CD62DC">
          <w:rPr>
            <w:noProof/>
            <w:webHidden/>
          </w:rPr>
          <w:fldChar w:fldCharType="begin"/>
        </w:r>
        <w:r w:rsidR="00CD62DC">
          <w:rPr>
            <w:noProof/>
            <w:webHidden/>
          </w:rPr>
          <w:instrText xml:space="preserve"> PAGEREF _Toc498353056 \h </w:instrText>
        </w:r>
        <w:r w:rsidR="00CD62DC">
          <w:rPr>
            <w:noProof/>
            <w:webHidden/>
          </w:rPr>
        </w:r>
        <w:r w:rsidR="00CD62DC">
          <w:rPr>
            <w:noProof/>
            <w:webHidden/>
          </w:rPr>
          <w:fldChar w:fldCharType="separate"/>
        </w:r>
        <w:r w:rsidR="00CD62DC">
          <w:rPr>
            <w:noProof/>
            <w:webHidden/>
          </w:rPr>
          <w:t>67</w:t>
        </w:r>
        <w:r w:rsidR="00CD62DC">
          <w:rPr>
            <w:noProof/>
            <w:webHidden/>
          </w:rPr>
          <w:fldChar w:fldCharType="end"/>
        </w:r>
      </w:hyperlink>
    </w:p>
    <w:p w14:paraId="028F8C8F" w14:textId="4DD157AC"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7" w:history="1">
        <w:r w:rsidR="00CD62DC" w:rsidRPr="007803D2">
          <w:rPr>
            <w:rStyle w:val="Hyperlink"/>
            <w:noProof/>
            <w14:scene3d>
              <w14:camera w14:prst="orthographicFront"/>
              <w14:lightRig w14:rig="threePt" w14:dir="t">
                <w14:rot w14:lat="0" w14:lon="0" w14:rev="0"/>
              </w14:lightRig>
            </w14:scene3d>
          </w:rPr>
          <w:t>8.5.3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SESS_JOB_STATISTICS table</w:t>
        </w:r>
        <w:r w:rsidR="00CD62DC">
          <w:rPr>
            <w:noProof/>
            <w:webHidden/>
          </w:rPr>
          <w:tab/>
        </w:r>
        <w:r w:rsidR="00CD62DC">
          <w:rPr>
            <w:noProof/>
            <w:webHidden/>
          </w:rPr>
          <w:fldChar w:fldCharType="begin"/>
        </w:r>
        <w:r w:rsidR="00CD62DC">
          <w:rPr>
            <w:noProof/>
            <w:webHidden/>
          </w:rPr>
          <w:instrText xml:space="preserve"> PAGEREF _Toc498353057 \h </w:instrText>
        </w:r>
        <w:r w:rsidR="00CD62DC">
          <w:rPr>
            <w:noProof/>
            <w:webHidden/>
          </w:rPr>
        </w:r>
        <w:r w:rsidR="00CD62DC">
          <w:rPr>
            <w:noProof/>
            <w:webHidden/>
          </w:rPr>
          <w:fldChar w:fldCharType="separate"/>
        </w:r>
        <w:r w:rsidR="00CD62DC">
          <w:rPr>
            <w:noProof/>
            <w:webHidden/>
          </w:rPr>
          <w:t>68</w:t>
        </w:r>
        <w:r w:rsidR="00CD62DC">
          <w:rPr>
            <w:noProof/>
            <w:webHidden/>
          </w:rPr>
          <w:fldChar w:fldCharType="end"/>
        </w:r>
      </w:hyperlink>
    </w:p>
    <w:p w14:paraId="580FED8A" w14:textId="09096F7D"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8" w:history="1">
        <w:r w:rsidR="00CD62DC" w:rsidRPr="007803D2">
          <w:rPr>
            <w:rStyle w:val="Hyperlink"/>
            <w:noProof/>
            <w14:scene3d>
              <w14:camera w14:prst="orthographicFront"/>
              <w14:lightRig w14:rig="threePt" w14:dir="t">
                <w14:rot w14:lat="0" w14:lon="0" w14:rev="0"/>
              </w14:lightRig>
            </w14:scene3d>
          </w:rPr>
          <w:t>8.5.4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STAT_LOG_EVENT_HIST table</w:t>
        </w:r>
        <w:r w:rsidR="00CD62DC">
          <w:rPr>
            <w:noProof/>
            <w:webHidden/>
          </w:rPr>
          <w:tab/>
        </w:r>
        <w:r w:rsidR="00CD62DC">
          <w:rPr>
            <w:noProof/>
            <w:webHidden/>
          </w:rPr>
          <w:fldChar w:fldCharType="begin"/>
        </w:r>
        <w:r w:rsidR="00CD62DC">
          <w:rPr>
            <w:noProof/>
            <w:webHidden/>
          </w:rPr>
          <w:instrText xml:space="preserve"> PAGEREF _Toc498353058 \h </w:instrText>
        </w:r>
        <w:r w:rsidR="00CD62DC">
          <w:rPr>
            <w:noProof/>
            <w:webHidden/>
          </w:rPr>
        </w:r>
        <w:r w:rsidR="00CD62DC">
          <w:rPr>
            <w:noProof/>
            <w:webHidden/>
          </w:rPr>
          <w:fldChar w:fldCharType="separate"/>
        </w:r>
        <w:r w:rsidR="00CD62DC">
          <w:rPr>
            <w:noProof/>
            <w:webHidden/>
          </w:rPr>
          <w:t>68</w:t>
        </w:r>
        <w:r w:rsidR="00CD62DC">
          <w:rPr>
            <w:noProof/>
            <w:webHidden/>
          </w:rPr>
          <w:fldChar w:fldCharType="end"/>
        </w:r>
      </w:hyperlink>
    </w:p>
    <w:p w14:paraId="7618ABB0" w14:textId="52EFED56"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59" w:history="1">
        <w:r w:rsidR="00CD62DC" w:rsidRPr="007803D2">
          <w:rPr>
            <w:rStyle w:val="Hyperlink"/>
            <w:noProof/>
            <w14:scene3d>
              <w14:camera w14:prst="orthographicFront"/>
              <w14:lightRig w14:rig="threePt" w14:dir="t">
                <w14:rot w14:lat="0" w14:lon="0" w14:rev="0"/>
              </w14:lightRig>
            </w14:scene3d>
          </w:rPr>
          <w:t>8.5.5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STAT_LOG_MESSAGE_HIST table</w:t>
        </w:r>
        <w:r w:rsidR="00CD62DC">
          <w:rPr>
            <w:noProof/>
            <w:webHidden/>
          </w:rPr>
          <w:tab/>
        </w:r>
        <w:r w:rsidR="00CD62DC">
          <w:rPr>
            <w:noProof/>
            <w:webHidden/>
          </w:rPr>
          <w:fldChar w:fldCharType="begin"/>
        </w:r>
        <w:r w:rsidR="00CD62DC">
          <w:rPr>
            <w:noProof/>
            <w:webHidden/>
          </w:rPr>
          <w:instrText xml:space="preserve"> PAGEREF _Toc498353059 \h </w:instrText>
        </w:r>
        <w:r w:rsidR="00CD62DC">
          <w:rPr>
            <w:noProof/>
            <w:webHidden/>
          </w:rPr>
        </w:r>
        <w:r w:rsidR="00CD62DC">
          <w:rPr>
            <w:noProof/>
            <w:webHidden/>
          </w:rPr>
          <w:fldChar w:fldCharType="separate"/>
        </w:r>
        <w:r w:rsidR="00CD62DC">
          <w:rPr>
            <w:noProof/>
            <w:webHidden/>
          </w:rPr>
          <w:t>69</w:t>
        </w:r>
        <w:r w:rsidR="00CD62DC">
          <w:rPr>
            <w:noProof/>
            <w:webHidden/>
          </w:rPr>
          <w:fldChar w:fldCharType="end"/>
        </w:r>
      </w:hyperlink>
    </w:p>
    <w:p w14:paraId="2B7F66A4" w14:textId="3E2564F1"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60" w:history="1">
        <w:r w:rsidR="00CD62DC" w:rsidRPr="007803D2">
          <w:rPr>
            <w:rStyle w:val="Hyperlink"/>
            <w:noProof/>
          </w:rPr>
          <w:t>8.6</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Lookups</w:t>
        </w:r>
        <w:r w:rsidR="00CD62DC">
          <w:rPr>
            <w:noProof/>
            <w:webHidden/>
          </w:rPr>
          <w:tab/>
        </w:r>
        <w:r w:rsidR="00CD62DC">
          <w:rPr>
            <w:noProof/>
            <w:webHidden/>
          </w:rPr>
          <w:fldChar w:fldCharType="begin"/>
        </w:r>
        <w:r w:rsidR="00CD62DC">
          <w:rPr>
            <w:noProof/>
            <w:webHidden/>
          </w:rPr>
          <w:instrText xml:space="preserve"> PAGEREF _Toc498353060 \h </w:instrText>
        </w:r>
        <w:r w:rsidR="00CD62DC">
          <w:rPr>
            <w:noProof/>
            <w:webHidden/>
          </w:rPr>
        </w:r>
        <w:r w:rsidR="00CD62DC">
          <w:rPr>
            <w:noProof/>
            <w:webHidden/>
          </w:rPr>
          <w:fldChar w:fldCharType="separate"/>
        </w:r>
        <w:r w:rsidR="00CD62DC">
          <w:rPr>
            <w:noProof/>
            <w:webHidden/>
          </w:rPr>
          <w:t>69</w:t>
        </w:r>
        <w:r w:rsidR="00CD62DC">
          <w:rPr>
            <w:noProof/>
            <w:webHidden/>
          </w:rPr>
          <w:fldChar w:fldCharType="end"/>
        </w:r>
      </w:hyperlink>
    </w:p>
    <w:p w14:paraId="5191640A" w14:textId="3CCBEA3A"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1" w:history="1">
        <w:r w:rsidR="00CD62DC" w:rsidRPr="007803D2">
          <w:rPr>
            <w:rStyle w:val="Hyperlink"/>
            <w:noProof/>
            <w14:scene3d>
              <w14:camera w14:prst="orthographicFront"/>
              <w14:lightRig w14:rig="threePt" w14:dir="t">
                <w14:rot w14:lat="0" w14:lon="0" w14:rev="0"/>
              </w14:lightRig>
            </w14:scene3d>
          </w:rPr>
          <w:t>8.6.1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LKP_APPLICATION table</w:t>
        </w:r>
        <w:r w:rsidR="00CD62DC">
          <w:rPr>
            <w:noProof/>
            <w:webHidden/>
          </w:rPr>
          <w:tab/>
        </w:r>
        <w:r w:rsidR="00CD62DC">
          <w:rPr>
            <w:noProof/>
            <w:webHidden/>
          </w:rPr>
          <w:fldChar w:fldCharType="begin"/>
        </w:r>
        <w:r w:rsidR="00CD62DC">
          <w:rPr>
            <w:noProof/>
            <w:webHidden/>
          </w:rPr>
          <w:instrText xml:space="preserve"> PAGEREF _Toc498353061 \h </w:instrText>
        </w:r>
        <w:r w:rsidR="00CD62DC">
          <w:rPr>
            <w:noProof/>
            <w:webHidden/>
          </w:rPr>
        </w:r>
        <w:r w:rsidR="00CD62DC">
          <w:rPr>
            <w:noProof/>
            <w:webHidden/>
          </w:rPr>
          <w:fldChar w:fldCharType="separate"/>
        </w:r>
        <w:r w:rsidR="00CD62DC">
          <w:rPr>
            <w:noProof/>
            <w:webHidden/>
          </w:rPr>
          <w:t>69</w:t>
        </w:r>
        <w:r w:rsidR="00CD62DC">
          <w:rPr>
            <w:noProof/>
            <w:webHidden/>
          </w:rPr>
          <w:fldChar w:fldCharType="end"/>
        </w:r>
      </w:hyperlink>
    </w:p>
    <w:p w14:paraId="51B7B1E4" w14:textId="68BF23D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2" w:history="1">
        <w:r w:rsidR="00CD62DC" w:rsidRPr="007803D2">
          <w:rPr>
            <w:rStyle w:val="Hyperlink"/>
            <w:noProof/>
            <w14:scene3d>
              <w14:camera w14:prst="orthographicFront"/>
              <w14:lightRig w14:rig="threePt" w14:dir="t">
                <w14:rot w14:lat="0" w14:lon="0" w14:rev="0"/>
              </w14:lightRig>
            </w14:scene3d>
          </w:rPr>
          <w:t>8.6.2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LKP_COUNTRY table</w:t>
        </w:r>
        <w:r w:rsidR="00CD62DC">
          <w:rPr>
            <w:noProof/>
            <w:webHidden/>
          </w:rPr>
          <w:tab/>
        </w:r>
        <w:r w:rsidR="00CD62DC">
          <w:rPr>
            <w:noProof/>
            <w:webHidden/>
          </w:rPr>
          <w:fldChar w:fldCharType="begin"/>
        </w:r>
        <w:r w:rsidR="00CD62DC">
          <w:rPr>
            <w:noProof/>
            <w:webHidden/>
          </w:rPr>
          <w:instrText xml:space="preserve"> PAGEREF _Toc498353062 \h </w:instrText>
        </w:r>
        <w:r w:rsidR="00CD62DC">
          <w:rPr>
            <w:noProof/>
            <w:webHidden/>
          </w:rPr>
        </w:r>
        <w:r w:rsidR="00CD62DC">
          <w:rPr>
            <w:noProof/>
            <w:webHidden/>
          </w:rPr>
          <w:fldChar w:fldCharType="separate"/>
        </w:r>
        <w:r w:rsidR="00CD62DC">
          <w:rPr>
            <w:noProof/>
            <w:webHidden/>
          </w:rPr>
          <w:t>69</w:t>
        </w:r>
        <w:r w:rsidR="00CD62DC">
          <w:rPr>
            <w:noProof/>
            <w:webHidden/>
          </w:rPr>
          <w:fldChar w:fldCharType="end"/>
        </w:r>
      </w:hyperlink>
    </w:p>
    <w:p w14:paraId="0F306500" w14:textId="41BDFB69"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3" w:history="1">
        <w:r w:rsidR="00CD62DC" w:rsidRPr="007803D2">
          <w:rPr>
            <w:rStyle w:val="Hyperlink"/>
            <w:noProof/>
            <w14:scene3d>
              <w14:camera w14:prst="orthographicFront"/>
              <w14:lightRig w14:rig="threePt" w14:dir="t">
                <w14:rot w14:lat="0" w14:lon="0" w14:rev="0"/>
              </w14:lightRig>
            </w14:scene3d>
          </w:rPr>
          <w:t>8.6.3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LKP_ERROR_CD table</w:t>
        </w:r>
        <w:r w:rsidR="00CD62DC">
          <w:rPr>
            <w:noProof/>
            <w:webHidden/>
          </w:rPr>
          <w:tab/>
        </w:r>
        <w:r w:rsidR="00CD62DC">
          <w:rPr>
            <w:noProof/>
            <w:webHidden/>
          </w:rPr>
          <w:fldChar w:fldCharType="begin"/>
        </w:r>
        <w:r w:rsidR="00CD62DC">
          <w:rPr>
            <w:noProof/>
            <w:webHidden/>
          </w:rPr>
          <w:instrText xml:space="preserve"> PAGEREF _Toc498353063 \h </w:instrText>
        </w:r>
        <w:r w:rsidR="00CD62DC">
          <w:rPr>
            <w:noProof/>
            <w:webHidden/>
          </w:rPr>
        </w:r>
        <w:r w:rsidR="00CD62DC">
          <w:rPr>
            <w:noProof/>
            <w:webHidden/>
          </w:rPr>
          <w:fldChar w:fldCharType="separate"/>
        </w:r>
        <w:r w:rsidR="00CD62DC">
          <w:rPr>
            <w:noProof/>
            <w:webHidden/>
          </w:rPr>
          <w:t>69</w:t>
        </w:r>
        <w:r w:rsidR="00CD62DC">
          <w:rPr>
            <w:noProof/>
            <w:webHidden/>
          </w:rPr>
          <w:fldChar w:fldCharType="end"/>
        </w:r>
      </w:hyperlink>
    </w:p>
    <w:p w14:paraId="4E9F7D6D" w14:textId="47EA6F02"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4" w:history="1">
        <w:r w:rsidR="00CD62DC" w:rsidRPr="007803D2">
          <w:rPr>
            <w:rStyle w:val="Hyperlink"/>
            <w:noProof/>
            <w14:scene3d>
              <w14:camera w14:prst="orthographicFront"/>
              <w14:lightRig w14:rig="threePt" w14:dir="t">
                <w14:rot w14:lat="0" w14:lon="0" w14:rev="0"/>
              </w14:lightRig>
            </w14:scene3d>
          </w:rPr>
          <w:t>8.6.4</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LKP_JOB_CATEGORY table</w:t>
        </w:r>
        <w:r w:rsidR="00CD62DC">
          <w:rPr>
            <w:noProof/>
            <w:webHidden/>
          </w:rPr>
          <w:tab/>
        </w:r>
        <w:r w:rsidR="00CD62DC">
          <w:rPr>
            <w:noProof/>
            <w:webHidden/>
          </w:rPr>
          <w:fldChar w:fldCharType="begin"/>
        </w:r>
        <w:r w:rsidR="00CD62DC">
          <w:rPr>
            <w:noProof/>
            <w:webHidden/>
          </w:rPr>
          <w:instrText xml:space="preserve"> PAGEREF _Toc498353064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579BA2ED" w14:textId="1F27192F"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5" w:history="1">
        <w:r w:rsidR="00CD62DC" w:rsidRPr="007803D2">
          <w:rPr>
            <w:rStyle w:val="Hyperlink"/>
            <w:noProof/>
            <w14:scene3d>
              <w14:camera w14:prst="orthographicFront"/>
              <w14:lightRig w14:rig="threePt" w14:dir="t">
                <w14:rot w14:lat="0" w14:lon="0" w14:rev="0"/>
              </w14:lightRig>
            </w14:scene3d>
          </w:rPr>
          <w:t>8.6.5</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LKP_JOB_TYPE table</w:t>
        </w:r>
        <w:r w:rsidR="00CD62DC">
          <w:rPr>
            <w:noProof/>
            <w:webHidden/>
          </w:rPr>
          <w:tab/>
        </w:r>
        <w:r w:rsidR="00CD62DC">
          <w:rPr>
            <w:noProof/>
            <w:webHidden/>
          </w:rPr>
          <w:fldChar w:fldCharType="begin"/>
        </w:r>
        <w:r w:rsidR="00CD62DC">
          <w:rPr>
            <w:noProof/>
            <w:webHidden/>
          </w:rPr>
          <w:instrText xml:space="preserve"> PAGEREF _Toc498353065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08C64042" w14:textId="38F4D100"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6" w:history="1">
        <w:r w:rsidR="00CD62DC" w:rsidRPr="007803D2">
          <w:rPr>
            <w:rStyle w:val="Hyperlink"/>
            <w:noProof/>
            <w14:scene3d>
              <w14:camera w14:prst="orthographicFront"/>
              <w14:lightRig w14:rig="threePt" w14:dir="t">
                <w14:rot w14:lat="0" w14:lon="0" w14:rev="0"/>
              </w14:lightRig>
            </w14:scene3d>
          </w:rPr>
          <w:t>8.6.6</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LKP_PHASE table</w:t>
        </w:r>
        <w:r w:rsidR="00CD62DC">
          <w:rPr>
            <w:noProof/>
            <w:webHidden/>
          </w:rPr>
          <w:tab/>
        </w:r>
        <w:r w:rsidR="00CD62DC">
          <w:rPr>
            <w:noProof/>
            <w:webHidden/>
          </w:rPr>
          <w:fldChar w:fldCharType="begin"/>
        </w:r>
        <w:r w:rsidR="00CD62DC">
          <w:rPr>
            <w:noProof/>
            <w:webHidden/>
          </w:rPr>
          <w:instrText xml:space="preserve"> PAGEREF _Toc498353066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389BD581" w14:textId="54AD3E25"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7" w:history="1">
        <w:r w:rsidR="00CD62DC" w:rsidRPr="007803D2">
          <w:rPr>
            <w:rStyle w:val="Hyperlink"/>
            <w:noProof/>
            <w14:scene3d>
              <w14:camera w14:prst="orthographicFront"/>
              <w14:lightRig w14:rig="threePt" w14:dir="t">
                <w14:rot w14:lat="0" w14:lon="0" w14:rev="0"/>
              </w14:lightRig>
            </w14:scene3d>
          </w:rPr>
          <w:t>8.6.7</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LKP_PLAN table</w:t>
        </w:r>
        <w:r w:rsidR="00CD62DC">
          <w:rPr>
            <w:noProof/>
            <w:webHidden/>
          </w:rPr>
          <w:tab/>
        </w:r>
        <w:r w:rsidR="00CD62DC">
          <w:rPr>
            <w:noProof/>
            <w:webHidden/>
          </w:rPr>
          <w:fldChar w:fldCharType="begin"/>
        </w:r>
        <w:r w:rsidR="00CD62DC">
          <w:rPr>
            <w:noProof/>
            <w:webHidden/>
          </w:rPr>
          <w:instrText xml:space="preserve"> PAGEREF _Toc498353067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4D5A922D" w14:textId="532324A2" w:rsidR="00CD62DC" w:rsidRDefault="0028347F">
      <w:pPr>
        <w:pStyle w:val="TOC2"/>
        <w:tabs>
          <w:tab w:val="left" w:pos="839"/>
          <w:tab w:val="right" w:leader="dot" w:pos="10195"/>
        </w:tabs>
        <w:rPr>
          <w:rFonts w:asciiTheme="minorHAnsi" w:eastAsiaTheme="minorEastAsia" w:hAnsiTheme="minorHAnsi" w:cstheme="minorBidi"/>
          <w:noProof/>
          <w:sz w:val="22"/>
          <w:szCs w:val="22"/>
          <w:lang w:val="cs-CZ" w:eastAsia="cs-CZ"/>
        </w:rPr>
      </w:pPr>
      <w:hyperlink w:anchor="_Toc498353068" w:history="1">
        <w:r w:rsidR="00CD62DC" w:rsidRPr="007803D2">
          <w:rPr>
            <w:rStyle w:val="Hyperlink"/>
            <w:noProof/>
            <w:lang w:eastAsia="cs-CZ"/>
          </w:rPr>
          <w:t>8.7</w:t>
        </w:r>
        <w:r w:rsidR="00CD62DC">
          <w:rPr>
            <w:rFonts w:asciiTheme="minorHAnsi" w:eastAsiaTheme="minorEastAsia" w:hAnsiTheme="minorHAnsi" w:cstheme="minorBidi"/>
            <w:noProof/>
            <w:sz w:val="22"/>
            <w:szCs w:val="22"/>
            <w:lang w:val="cs-CZ" w:eastAsia="cs-CZ"/>
          </w:rPr>
          <w:tab/>
        </w:r>
        <w:r w:rsidR="00CD62DC" w:rsidRPr="007803D2">
          <w:rPr>
            <w:rStyle w:val="Hyperlink"/>
            <w:noProof/>
          </w:rPr>
          <w:t>GUI</w:t>
        </w:r>
        <w:r w:rsidR="00CD62DC" w:rsidRPr="007803D2">
          <w:rPr>
            <w:rStyle w:val="Hyperlink"/>
            <w:noProof/>
            <w:lang w:eastAsia="cs-CZ"/>
          </w:rPr>
          <w:t xml:space="preserve"> tables</w:t>
        </w:r>
        <w:r w:rsidR="00CD62DC">
          <w:rPr>
            <w:noProof/>
            <w:webHidden/>
          </w:rPr>
          <w:tab/>
        </w:r>
        <w:r w:rsidR="00CD62DC">
          <w:rPr>
            <w:noProof/>
            <w:webHidden/>
          </w:rPr>
          <w:fldChar w:fldCharType="begin"/>
        </w:r>
        <w:r w:rsidR="00CD62DC">
          <w:rPr>
            <w:noProof/>
            <w:webHidden/>
          </w:rPr>
          <w:instrText xml:space="preserve"> PAGEREF _Toc498353068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26A699CC" w14:textId="699F6D4A"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69" w:history="1">
        <w:r w:rsidR="00CD62DC" w:rsidRPr="007803D2">
          <w:rPr>
            <w:rStyle w:val="Hyperlink"/>
            <w:noProof/>
            <w14:scene3d>
              <w14:camera w14:prst="orthographicFront"/>
              <w14:lightRig w14:rig="threePt" w14:dir="t">
                <w14:rot w14:lat="0" w14:lon="0" w14:rev="0"/>
              </w14:lightRig>
            </w14:scene3d>
          </w:rPr>
          <w:t>8.7.1</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GUI_CHANGE_MANAGEMENT table</w:t>
        </w:r>
        <w:r w:rsidR="00CD62DC">
          <w:rPr>
            <w:noProof/>
            <w:webHidden/>
          </w:rPr>
          <w:tab/>
        </w:r>
        <w:r w:rsidR="00CD62DC">
          <w:rPr>
            <w:noProof/>
            <w:webHidden/>
          </w:rPr>
          <w:fldChar w:fldCharType="begin"/>
        </w:r>
        <w:r w:rsidR="00CD62DC">
          <w:rPr>
            <w:noProof/>
            <w:webHidden/>
          </w:rPr>
          <w:instrText xml:space="preserve"> PAGEREF _Toc498353069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6066EB98" w14:textId="796FFA65"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70" w:history="1">
        <w:r w:rsidR="00CD62DC" w:rsidRPr="007803D2">
          <w:rPr>
            <w:rStyle w:val="Hyperlink"/>
            <w:noProof/>
            <w14:scene3d>
              <w14:camera w14:prst="orthographicFront"/>
              <w14:lightRig w14:rig="threePt" w14:dir="t">
                <w14:rot w14:lat="0" w14:lon="0" w14:rev="0"/>
              </w14:lightRig>
            </w14:scene3d>
          </w:rPr>
          <w:t>8.7.2</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GUI_CHANGE_CONTROL table</w:t>
        </w:r>
        <w:r w:rsidR="00CD62DC">
          <w:rPr>
            <w:noProof/>
            <w:webHidden/>
          </w:rPr>
          <w:tab/>
        </w:r>
        <w:r w:rsidR="00CD62DC">
          <w:rPr>
            <w:noProof/>
            <w:webHidden/>
          </w:rPr>
          <w:fldChar w:fldCharType="begin"/>
        </w:r>
        <w:r w:rsidR="00CD62DC">
          <w:rPr>
            <w:noProof/>
            <w:webHidden/>
          </w:rPr>
          <w:instrText xml:space="preserve"> PAGEREF _Toc498353070 \h </w:instrText>
        </w:r>
        <w:r w:rsidR="00CD62DC">
          <w:rPr>
            <w:noProof/>
            <w:webHidden/>
          </w:rPr>
        </w:r>
        <w:r w:rsidR="00CD62DC">
          <w:rPr>
            <w:noProof/>
            <w:webHidden/>
          </w:rPr>
          <w:fldChar w:fldCharType="separate"/>
        </w:r>
        <w:r w:rsidR="00CD62DC">
          <w:rPr>
            <w:noProof/>
            <w:webHidden/>
          </w:rPr>
          <w:t>70</w:t>
        </w:r>
        <w:r w:rsidR="00CD62DC">
          <w:rPr>
            <w:noProof/>
            <w:webHidden/>
          </w:rPr>
          <w:fldChar w:fldCharType="end"/>
        </w:r>
      </w:hyperlink>
    </w:p>
    <w:p w14:paraId="676900CE" w14:textId="58825361" w:rsidR="00CD62DC" w:rsidRDefault="0028347F">
      <w:pPr>
        <w:pStyle w:val="TOC3"/>
        <w:tabs>
          <w:tab w:val="left" w:pos="1259"/>
          <w:tab w:val="right" w:leader="dot" w:pos="10195"/>
        </w:tabs>
        <w:rPr>
          <w:rFonts w:asciiTheme="minorHAnsi" w:eastAsiaTheme="minorEastAsia" w:hAnsiTheme="minorHAnsi" w:cstheme="minorBidi"/>
          <w:iCs w:val="0"/>
          <w:noProof/>
          <w:sz w:val="22"/>
          <w:szCs w:val="22"/>
          <w:lang w:val="cs-CZ" w:eastAsia="cs-CZ"/>
        </w:rPr>
      </w:pPr>
      <w:hyperlink w:anchor="_Toc498353071" w:history="1">
        <w:r w:rsidR="00CD62DC" w:rsidRPr="007803D2">
          <w:rPr>
            <w:rStyle w:val="Hyperlink"/>
            <w:noProof/>
            <w14:scene3d>
              <w14:camera w14:prst="orthographicFront"/>
              <w14:lightRig w14:rig="threePt" w14:dir="t">
                <w14:rot w14:lat="0" w14:lon="0" w14:rev="0"/>
              </w14:lightRig>
            </w14:scene3d>
          </w:rPr>
          <w:t>8.7.3</w:t>
        </w:r>
        <w:r w:rsidR="00CD62DC">
          <w:rPr>
            <w:rFonts w:asciiTheme="minorHAnsi" w:eastAsiaTheme="minorEastAsia" w:hAnsiTheme="minorHAnsi" w:cstheme="minorBidi"/>
            <w:iCs w:val="0"/>
            <w:noProof/>
            <w:sz w:val="22"/>
            <w:szCs w:val="22"/>
            <w:lang w:val="cs-CZ" w:eastAsia="cs-CZ"/>
          </w:rPr>
          <w:tab/>
        </w:r>
        <w:r w:rsidR="00CD62DC" w:rsidRPr="007803D2">
          <w:rPr>
            <w:rStyle w:val="Hyperlink"/>
            <w:noProof/>
          </w:rPr>
          <w:t>GUI_LOG_CTRL_ACTION table</w:t>
        </w:r>
        <w:r w:rsidR="00CD62DC">
          <w:rPr>
            <w:noProof/>
            <w:webHidden/>
          </w:rPr>
          <w:tab/>
        </w:r>
        <w:r w:rsidR="00CD62DC">
          <w:rPr>
            <w:noProof/>
            <w:webHidden/>
          </w:rPr>
          <w:fldChar w:fldCharType="begin"/>
        </w:r>
        <w:r w:rsidR="00CD62DC">
          <w:rPr>
            <w:noProof/>
            <w:webHidden/>
          </w:rPr>
          <w:instrText xml:space="preserve"> PAGEREF _Toc498353071 \h </w:instrText>
        </w:r>
        <w:r w:rsidR="00CD62DC">
          <w:rPr>
            <w:noProof/>
            <w:webHidden/>
          </w:rPr>
        </w:r>
        <w:r w:rsidR="00CD62DC">
          <w:rPr>
            <w:noProof/>
            <w:webHidden/>
          </w:rPr>
          <w:fldChar w:fldCharType="separate"/>
        </w:r>
        <w:r w:rsidR="00CD62DC">
          <w:rPr>
            <w:noProof/>
            <w:webHidden/>
          </w:rPr>
          <w:t>71</w:t>
        </w:r>
        <w:r w:rsidR="00CD62DC">
          <w:rPr>
            <w:noProof/>
            <w:webHidden/>
          </w:rPr>
          <w:fldChar w:fldCharType="end"/>
        </w:r>
      </w:hyperlink>
    </w:p>
    <w:p w14:paraId="1DD78127" w14:textId="7B98C19D" w:rsidR="00C7415B" w:rsidRPr="00963C49" w:rsidRDefault="00910326" w:rsidP="00EF30EA">
      <w:r w:rsidRPr="00963C49">
        <w:rPr>
          <w:rFonts w:cs="Times New Roman"/>
          <w:sz w:val="18"/>
          <w:szCs w:val="18"/>
        </w:rPr>
        <w:fldChar w:fldCharType="end"/>
      </w:r>
    </w:p>
    <w:p w14:paraId="6F828111" w14:textId="77777777" w:rsidR="00B56BAB" w:rsidRPr="00963C49" w:rsidRDefault="00B56BAB" w:rsidP="00B56BAB">
      <w:pPr>
        <w:pStyle w:val="Heading1"/>
        <w:tabs>
          <w:tab w:val="clear" w:pos="360"/>
          <w:tab w:val="num" w:pos="567"/>
        </w:tabs>
        <w:ind w:left="567" w:hanging="567"/>
      </w:pPr>
      <w:bookmarkStart w:id="0" w:name="_Toc498352942"/>
      <w:r w:rsidRPr="00963C49">
        <w:lastRenderedPageBreak/>
        <w:t>Summary</w:t>
      </w:r>
      <w:bookmarkEnd w:id="0"/>
    </w:p>
    <w:p w14:paraId="7C9E6973" w14:textId="77777777" w:rsidR="007918D4" w:rsidRPr="00963C49" w:rsidRDefault="007918D4" w:rsidP="007918D4">
      <w:r w:rsidRPr="00963C49">
        <w:t>The document is a user guide for PDC product. It describes each component of PDC application, the component design, functionality and relation.</w:t>
      </w:r>
    </w:p>
    <w:p w14:paraId="64405FC7" w14:textId="77777777" w:rsidR="0044134D" w:rsidRPr="00963C49" w:rsidRDefault="00B56BAB" w:rsidP="00B56BAB">
      <w:pPr>
        <w:pStyle w:val="Heading2"/>
      </w:pPr>
      <w:bookmarkStart w:id="1" w:name="_Toc498352943"/>
      <w:r w:rsidRPr="00963C49">
        <w:t>Abbreviations, Terms and Definitions</w:t>
      </w:r>
      <w:bookmarkEnd w:id="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6379"/>
      </w:tblGrid>
      <w:tr w:rsidR="00B56BAB" w:rsidRPr="00963C49" w14:paraId="03959F27" w14:textId="77777777" w:rsidTr="00B56BAB">
        <w:trPr>
          <w:tblHeader/>
        </w:trPr>
        <w:tc>
          <w:tcPr>
            <w:tcW w:w="3119" w:type="dxa"/>
            <w:shd w:val="clear" w:color="auto" w:fill="CCCCCC"/>
            <w:vAlign w:val="center"/>
          </w:tcPr>
          <w:p w14:paraId="14A75101" w14:textId="77777777" w:rsidR="00B56BAB" w:rsidRPr="00963C49" w:rsidRDefault="00B56BAB" w:rsidP="00E86096">
            <w:r w:rsidRPr="00963C49">
              <w:t>Abbreviation</w:t>
            </w:r>
          </w:p>
        </w:tc>
        <w:tc>
          <w:tcPr>
            <w:tcW w:w="6379" w:type="dxa"/>
            <w:shd w:val="clear" w:color="auto" w:fill="CCCCCC"/>
            <w:vAlign w:val="center"/>
          </w:tcPr>
          <w:p w14:paraId="71DB4291" w14:textId="77777777" w:rsidR="00B56BAB" w:rsidRPr="00963C49" w:rsidRDefault="00B56BAB" w:rsidP="00E86096">
            <w:r w:rsidRPr="00963C49">
              <w:t>Description</w:t>
            </w:r>
          </w:p>
        </w:tc>
      </w:tr>
      <w:tr w:rsidR="00776B95" w:rsidRPr="00963C49" w14:paraId="30B01B16" w14:textId="77777777" w:rsidTr="00B56BAB">
        <w:trPr>
          <w:trHeight w:val="270"/>
        </w:trPr>
        <w:tc>
          <w:tcPr>
            <w:tcW w:w="3119" w:type="dxa"/>
            <w:vAlign w:val="center"/>
          </w:tcPr>
          <w:p w14:paraId="1E0752FE" w14:textId="77777777" w:rsidR="00776B95" w:rsidRPr="00963C49" w:rsidRDefault="00776B95" w:rsidP="0019200F">
            <w:pPr>
              <w:pStyle w:val="TableBody0"/>
              <w:rPr>
                <w:rFonts w:ascii="Century Gothic" w:hAnsi="Century Gothic"/>
              </w:rPr>
            </w:pPr>
            <w:r w:rsidRPr="00963C49">
              <w:rPr>
                <w:rFonts w:ascii="Century Gothic" w:hAnsi="Century Gothic"/>
              </w:rPr>
              <w:t>PDC</w:t>
            </w:r>
          </w:p>
        </w:tc>
        <w:tc>
          <w:tcPr>
            <w:tcW w:w="6379" w:type="dxa"/>
            <w:noWrap/>
            <w:vAlign w:val="center"/>
          </w:tcPr>
          <w:p w14:paraId="1A079A1D" w14:textId="77777777" w:rsidR="00776B95" w:rsidRPr="00963C49" w:rsidRDefault="00776B95" w:rsidP="0019200F">
            <w:pPr>
              <w:pStyle w:val="TableBody0"/>
              <w:rPr>
                <w:rFonts w:ascii="Century Gothic" w:hAnsi="Century Gothic"/>
              </w:rPr>
            </w:pPr>
            <w:r w:rsidRPr="00963C49">
              <w:rPr>
                <w:rFonts w:ascii="Century Gothic" w:hAnsi="Century Gothic"/>
              </w:rPr>
              <w:t>Process Dispatch Center</w:t>
            </w:r>
          </w:p>
        </w:tc>
      </w:tr>
      <w:tr w:rsidR="00776B95" w:rsidRPr="00963C49" w14:paraId="48321868" w14:textId="77777777" w:rsidTr="00B56BAB">
        <w:trPr>
          <w:trHeight w:val="270"/>
        </w:trPr>
        <w:tc>
          <w:tcPr>
            <w:tcW w:w="3119" w:type="dxa"/>
            <w:vAlign w:val="center"/>
          </w:tcPr>
          <w:p w14:paraId="6F0BD895" w14:textId="77777777" w:rsidR="00776B95" w:rsidRPr="00963C49" w:rsidRDefault="00776B95" w:rsidP="0019200F">
            <w:pPr>
              <w:pStyle w:val="TableBody0"/>
              <w:rPr>
                <w:rFonts w:ascii="Century Gothic" w:hAnsi="Century Gothic"/>
              </w:rPr>
            </w:pPr>
            <w:r w:rsidRPr="00963C49">
              <w:rPr>
                <w:rFonts w:ascii="Century Gothic" w:hAnsi="Century Gothic"/>
              </w:rPr>
              <w:t>PID</w:t>
            </w:r>
          </w:p>
        </w:tc>
        <w:tc>
          <w:tcPr>
            <w:tcW w:w="6379" w:type="dxa"/>
            <w:noWrap/>
            <w:vAlign w:val="center"/>
          </w:tcPr>
          <w:p w14:paraId="3480B1CF" w14:textId="77777777" w:rsidR="00776B95" w:rsidRPr="00963C49" w:rsidRDefault="00776B95" w:rsidP="0019200F">
            <w:pPr>
              <w:pStyle w:val="TableBody0"/>
              <w:rPr>
                <w:rFonts w:ascii="Century Gothic" w:hAnsi="Century Gothic"/>
              </w:rPr>
            </w:pPr>
            <w:r w:rsidRPr="00963C49">
              <w:rPr>
                <w:rFonts w:ascii="Century Gothic" w:hAnsi="Century Gothic"/>
              </w:rPr>
              <w:t>Process identificator – identification of running process within operating system</w:t>
            </w:r>
          </w:p>
        </w:tc>
      </w:tr>
      <w:tr w:rsidR="00776B95" w:rsidRPr="00963C49" w14:paraId="55B3D2AB" w14:textId="77777777" w:rsidTr="00B56BAB">
        <w:trPr>
          <w:trHeight w:val="270"/>
        </w:trPr>
        <w:tc>
          <w:tcPr>
            <w:tcW w:w="3119" w:type="dxa"/>
            <w:vAlign w:val="center"/>
          </w:tcPr>
          <w:p w14:paraId="44DF2F30" w14:textId="77777777" w:rsidR="00776B95" w:rsidRPr="00963C49" w:rsidRDefault="00776B95" w:rsidP="0019200F">
            <w:pPr>
              <w:pStyle w:val="TableBody0"/>
              <w:rPr>
                <w:rFonts w:ascii="Century Gothic" w:hAnsi="Century Gothic"/>
              </w:rPr>
            </w:pPr>
            <w:r w:rsidRPr="00963C49">
              <w:rPr>
                <w:rFonts w:ascii="Century Gothic" w:hAnsi="Century Gothic"/>
              </w:rPr>
              <w:t>JOB</w:t>
            </w:r>
          </w:p>
        </w:tc>
        <w:tc>
          <w:tcPr>
            <w:tcW w:w="6379" w:type="dxa"/>
            <w:noWrap/>
            <w:vAlign w:val="center"/>
          </w:tcPr>
          <w:p w14:paraId="4122235F" w14:textId="77777777" w:rsidR="00776B95" w:rsidRPr="00963C49" w:rsidRDefault="00776B95" w:rsidP="0019200F">
            <w:pPr>
              <w:pStyle w:val="TableBody0"/>
              <w:rPr>
                <w:rFonts w:ascii="Century Gothic" w:hAnsi="Century Gothic"/>
              </w:rPr>
            </w:pPr>
            <w:r w:rsidRPr="00963C49">
              <w:rPr>
                <w:rFonts w:ascii="Century Gothic" w:hAnsi="Century Gothic"/>
              </w:rPr>
              <w:t>Controled and monitored task (Teradata, SSH, ETL, CMD …)</w:t>
            </w:r>
          </w:p>
        </w:tc>
      </w:tr>
      <w:tr w:rsidR="00776B95" w:rsidRPr="00963C49" w14:paraId="5E76CCC1" w14:textId="77777777" w:rsidTr="00B56BAB">
        <w:trPr>
          <w:trHeight w:val="270"/>
        </w:trPr>
        <w:tc>
          <w:tcPr>
            <w:tcW w:w="3119" w:type="dxa"/>
            <w:vAlign w:val="center"/>
          </w:tcPr>
          <w:p w14:paraId="6EA5DE2F" w14:textId="77777777" w:rsidR="00776B95" w:rsidRPr="00963C49" w:rsidRDefault="00776B95" w:rsidP="0019200F">
            <w:pPr>
              <w:pStyle w:val="TableBody0"/>
              <w:rPr>
                <w:rFonts w:ascii="Century Gothic" w:hAnsi="Century Gothic"/>
              </w:rPr>
            </w:pPr>
            <w:r w:rsidRPr="00963C49">
              <w:rPr>
                <w:rFonts w:ascii="Century Gothic" w:hAnsi="Century Gothic"/>
              </w:rPr>
              <w:t>STREAM</w:t>
            </w:r>
          </w:p>
        </w:tc>
        <w:tc>
          <w:tcPr>
            <w:tcW w:w="6379" w:type="dxa"/>
            <w:noWrap/>
            <w:vAlign w:val="center"/>
          </w:tcPr>
          <w:p w14:paraId="6C4998C6" w14:textId="77777777" w:rsidR="00776B95" w:rsidRPr="00963C49" w:rsidRDefault="00776B95" w:rsidP="0019200F">
            <w:pPr>
              <w:pStyle w:val="TableBody0"/>
              <w:rPr>
                <w:rFonts w:ascii="Century Gothic" w:hAnsi="Century Gothic"/>
              </w:rPr>
            </w:pPr>
            <w:r w:rsidRPr="00963C49">
              <w:rPr>
                <w:rFonts w:ascii="Century Gothic" w:hAnsi="Century Gothic"/>
              </w:rPr>
              <w:t>Couple of related jobs</w:t>
            </w:r>
          </w:p>
        </w:tc>
      </w:tr>
      <w:tr w:rsidR="00776B95" w:rsidRPr="00963C49" w14:paraId="1A04EAE5" w14:textId="77777777" w:rsidTr="00B56BAB">
        <w:trPr>
          <w:trHeight w:val="270"/>
        </w:trPr>
        <w:tc>
          <w:tcPr>
            <w:tcW w:w="3119" w:type="dxa"/>
            <w:vAlign w:val="center"/>
          </w:tcPr>
          <w:p w14:paraId="0E99E674" w14:textId="77777777" w:rsidR="00776B95" w:rsidRPr="00963C49" w:rsidRDefault="00776B95" w:rsidP="0019200F">
            <w:pPr>
              <w:pStyle w:val="TableBody0"/>
              <w:rPr>
                <w:rFonts w:ascii="Century Gothic" w:hAnsi="Century Gothic"/>
              </w:rPr>
            </w:pPr>
            <w:r w:rsidRPr="00963C49">
              <w:rPr>
                <w:rFonts w:ascii="Century Gothic" w:hAnsi="Century Gothic"/>
              </w:rPr>
              <w:t>STEP</w:t>
            </w:r>
          </w:p>
        </w:tc>
        <w:tc>
          <w:tcPr>
            <w:tcW w:w="6379" w:type="dxa"/>
            <w:noWrap/>
            <w:vAlign w:val="center"/>
          </w:tcPr>
          <w:p w14:paraId="412A978E" w14:textId="77777777" w:rsidR="00776B95" w:rsidRPr="00963C49" w:rsidRDefault="00776B95" w:rsidP="0019200F">
            <w:pPr>
              <w:pStyle w:val="TableBody0"/>
              <w:rPr>
                <w:rFonts w:ascii="Century Gothic" w:hAnsi="Century Gothic"/>
              </w:rPr>
            </w:pPr>
            <w:r w:rsidRPr="00963C49">
              <w:rPr>
                <w:rFonts w:ascii="Century Gothic" w:hAnsi="Century Gothic"/>
              </w:rPr>
              <w:t>Job’s part</w:t>
            </w:r>
          </w:p>
        </w:tc>
      </w:tr>
      <w:tr w:rsidR="00776B95" w:rsidRPr="00963C49" w14:paraId="63910248" w14:textId="77777777" w:rsidTr="00B56BAB">
        <w:trPr>
          <w:trHeight w:val="270"/>
        </w:trPr>
        <w:tc>
          <w:tcPr>
            <w:tcW w:w="3119" w:type="dxa"/>
            <w:vAlign w:val="center"/>
          </w:tcPr>
          <w:p w14:paraId="49B41188" w14:textId="77777777" w:rsidR="00776B95" w:rsidRPr="00963C49" w:rsidRDefault="00776B95" w:rsidP="0019200F">
            <w:pPr>
              <w:pStyle w:val="TableBody0"/>
              <w:rPr>
                <w:rFonts w:ascii="Century Gothic" w:hAnsi="Century Gothic"/>
              </w:rPr>
            </w:pPr>
            <w:r w:rsidRPr="00963C49">
              <w:rPr>
                <w:rFonts w:ascii="Century Gothic" w:hAnsi="Century Gothic"/>
              </w:rPr>
              <w:t>ENGINE</w:t>
            </w:r>
          </w:p>
        </w:tc>
        <w:tc>
          <w:tcPr>
            <w:tcW w:w="6379" w:type="dxa"/>
            <w:noWrap/>
            <w:vAlign w:val="center"/>
          </w:tcPr>
          <w:p w14:paraId="1C116D0B" w14:textId="77777777" w:rsidR="00776B95" w:rsidRPr="00963C49" w:rsidRDefault="00776B95" w:rsidP="0019200F">
            <w:pPr>
              <w:pStyle w:val="TableBody0"/>
              <w:rPr>
                <w:rFonts w:ascii="Century Gothic" w:hAnsi="Century Gothic"/>
              </w:rPr>
            </w:pPr>
            <w:r w:rsidRPr="00963C49">
              <w:rPr>
                <w:rFonts w:ascii="Century Gothic" w:hAnsi="Century Gothic"/>
              </w:rPr>
              <w:t>Executive part of PDC application which lanches jobs</w:t>
            </w:r>
          </w:p>
        </w:tc>
      </w:tr>
      <w:tr w:rsidR="00776B95" w:rsidRPr="00963C49" w14:paraId="43119ABF" w14:textId="77777777" w:rsidTr="00B56BAB">
        <w:trPr>
          <w:trHeight w:val="270"/>
        </w:trPr>
        <w:tc>
          <w:tcPr>
            <w:tcW w:w="3119" w:type="dxa"/>
            <w:vAlign w:val="center"/>
          </w:tcPr>
          <w:p w14:paraId="4D116257" w14:textId="77777777" w:rsidR="00776B95" w:rsidRPr="00963C49" w:rsidRDefault="00776B95" w:rsidP="0019200F">
            <w:pPr>
              <w:pStyle w:val="TableBody0"/>
              <w:rPr>
                <w:rFonts w:ascii="Century Gothic" w:hAnsi="Century Gothic"/>
              </w:rPr>
            </w:pPr>
            <w:r w:rsidRPr="00963C49">
              <w:rPr>
                <w:rFonts w:ascii="Century Gothic" w:hAnsi="Century Gothic"/>
              </w:rPr>
              <w:t>SCHEDULER</w:t>
            </w:r>
          </w:p>
        </w:tc>
        <w:tc>
          <w:tcPr>
            <w:tcW w:w="6379" w:type="dxa"/>
            <w:noWrap/>
            <w:vAlign w:val="center"/>
          </w:tcPr>
          <w:p w14:paraId="2EF689CF" w14:textId="77777777" w:rsidR="00776B95" w:rsidRPr="00963C49" w:rsidRDefault="00776B95" w:rsidP="0019200F">
            <w:pPr>
              <w:pStyle w:val="TableBody0"/>
              <w:rPr>
                <w:rFonts w:ascii="Century Gothic" w:hAnsi="Century Gothic"/>
              </w:rPr>
            </w:pPr>
            <w:r w:rsidRPr="00963C49">
              <w:rPr>
                <w:rFonts w:ascii="Century Gothic" w:hAnsi="Century Gothic"/>
              </w:rPr>
              <w:t>Hand-over of jobs to the Engine</w:t>
            </w:r>
          </w:p>
        </w:tc>
      </w:tr>
      <w:tr w:rsidR="00776B95" w:rsidRPr="00963C49" w14:paraId="00F466A8" w14:textId="77777777" w:rsidTr="00B56BAB">
        <w:trPr>
          <w:trHeight w:val="270"/>
        </w:trPr>
        <w:tc>
          <w:tcPr>
            <w:tcW w:w="3119" w:type="dxa"/>
            <w:vAlign w:val="center"/>
          </w:tcPr>
          <w:p w14:paraId="156A7558" w14:textId="77777777" w:rsidR="00776B95" w:rsidRPr="00963C49" w:rsidRDefault="00776B95" w:rsidP="0019200F">
            <w:pPr>
              <w:pStyle w:val="TableBody0"/>
              <w:rPr>
                <w:rFonts w:ascii="Century Gothic" w:hAnsi="Century Gothic"/>
              </w:rPr>
            </w:pPr>
            <w:r w:rsidRPr="00963C49">
              <w:rPr>
                <w:rFonts w:ascii="Century Gothic" w:hAnsi="Century Gothic"/>
              </w:rPr>
              <w:t>METADATA</w:t>
            </w:r>
          </w:p>
        </w:tc>
        <w:tc>
          <w:tcPr>
            <w:tcW w:w="6379" w:type="dxa"/>
            <w:noWrap/>
            <w:vAlign w:val="center"/>
          </w:tcPr>
          <w:p w14:paraId="30247049" w14:textId="77777777" w:rsidR="00776B95" w:rsidRPr="00963C49" w:rsidRDefault="00776B95" w:rsidP="0019200F">
            <w:pPr>
              <w:pStyle w:val="TableBody0"/>
              <w:rPr>
                <w:rFonts w:ascii="Century Gothic" w:hAnsi="Century Gothic"/>
              </w:rPr>
            </w:pPr>
            <w:r w:rsidRPr="00963C49">
              <w:rPr>
                <w:rFonts w:ascii="Century Gothic" w:hAnsi="Century Gothic"/>
              </w:rPr>
              <w:t>Storage of configuration and opareting data and procedure logic</w:t>
            </w:r>
          </w:p>
        </w:tc>
      </w:tr>
      <w:tr w:rsidR="00776B95" w:rsidRPr="00963C49" w14:paraId="20F92589" w14:textId="77777777" w:rsidTr="00B56BAB">
        <w:trPr>
          <w:trHeight w:val="270"/>
        </w:trPr>
        <w:tc>
          <w:tcPr>
            <w:tcW w:w="3119" w:type="dxa"/>
            <w:vAlign w:val="center"/>
          </w:tcPr>
          <w:p w14:paraId="3B12EF1B" w14:textId="77777777" w:rsidR="00776B95" w:rsidRPr="00963C49" w:rsidRDefault="00776B95" w:rsidP="0019200F">
            <w:pPr>
              <w:pStyle w:val="TableBody0"/>
              <w:rPr>
                <w:rFonts w:ascii="Century Gothic" w:hAnsi="Century Gothic"/>
              </w:rPr>
            </w:pPr>
            <w:r w:rsidRPr="00963C49">
              <w:rPr>
                <w:rFonts w:ascii="Century Gothic" w:hAnsi="Century Gothic"/>
              </w:rPr>
              <w:t>GUI</w:t>
            </w:r>
          </w:p>
        </w:tc>
        <w:tc>
          <w:tcPr>
            <w:tcW w:w="6379" w:type="dxa"/>
            <w:noWrap/>
            <w:vAlign w:val="center"/>
          </w:tcPr>
          <w:p w14:paraId="606BC1DD" w14:textId="77777777" w:rsidR="00776B95" w:rsidRPr="00963C49" w:rsidRDefault="00776B95" w:rsidP="0019200F">
            <w:pPr>
              <w:pStyle w:val="TableBody0"/>
              <w:rPr>
                <w:rFonts w:ascii="Century Gothic" w:hAnsi="Century Gothic"/>
              </w:rPr>
            </w:pPr>
            <w:r w:rsidRPr="00963C49">
              <w:rPr>
                <w:rFonts w:ascii="Century Gothic" w:hAnsi="Century Gothic"/>
              </w:rPr>
              <w:t>Graphical User Interface for controlling and monitoring</w:t>
            </w:r>
          </w:p>
        </w:tc>
      </w:tr>
      <w:tr w:rsidR="00776B95" w:rsidRPr="00963C49" w14:paraId="4F3441A1" w14:textId="77777777" w:rsidTr="00B56BAB">
        <w:trPr>
          <w:trHeight w:val="270"/>
        </w:trPr>
        <w:tc>
          <w:tcPr>
            <w:tcW w:w="3119" w:type="dxa"/>
            <w:vAlign w:val="center"/>
          </w:tcPr>
          <w:p w14:paraId="1121C1FA" w14:textId="77777777" w:rsidR="00776B95" w:rsidRPr="00963C49" w:rsidRDefault="00776B95" w:rsidP="0019200F">
            <w:pPr>
              <w:pStyle w:val="TableBody0"/>
              <w:rPr>
                <w:rFonts w:ascii="Century Gothic" w:hAnsi="Century Gothic"/>
              </w:rPr>
            </w:pPr>
            <w:r w:rsidRPr="00963C49">
              <w:rPr>
                <w:rFonts w:ascii="Century Gothic" w:hAnsi="Century Gothic"/>
              </w:rPr>
              <w:t>CHECKER</w:t>
            </w:r>
          </w:p>
        </w:tc>
        <w:tc>
          <w:tcPr>
            <w:tcW w:w="6379" w:type="dxa"/>
            <w:noWrap/>
            <w:vAlign w:val="center"/>
          </w:tcPr>
          <w:p w14:paraId="571B590E" w14:textId="77777777" w:rsidR="00776B95" w:rsidRPr="00963C49" w:rsidRDefault="00776B95" w:rsidP="0019200F">
            <w:pPr>
              <w:pStyle w:val="TableBody0"/>
              <w:rPr>
                <w:rFonts w:ascii="Century Gothic" w:hAnsi="Century Gothic"/>
              </w:rPr>
            </w:pPr>
            <w:r w:rsidRPr="00963C49">
              <w:rPr>
                <w:rFonts w:ascii="Century Gothic" w:hAnsi="Century Gothic"/>
              </w:rPr>
              <w:t>PDC self checking application</w:t>
            </w:r>
          </w:p>
        </w:tc>
      </w:tr>
      <w:tr w:rsidR="00776B95" w:rsidRPr="00963C49" w14:paraId="09B07A33" w14:textId="77777777" w:rsidTr="0019200F">
        <w:trPr>
          <w:trHeight w:val="270"/>
        </w:trPr>
        <w:tc>
          <w:tcPr>
            <w:tcW w:w="3119" w:type="dxa"/>
            <w:vAlign w:val="center"/>
          </w:tcPr>
          <w:p w14:paraId="22C6ABA3" w14:textId="77777777" w:rsidR="00776B95" w:rsidRPr="00963C49" w:rsidRDefault="00776B95" w:rsidP="0019200F">
            <w:pPr>
              <w:pStyle w:val="TableBody0"/>
              <w:rPr>
                <w:rFonts w:ascii="Century Gothic" w:hAnsi="Century Gothic"/>
              </w:rPr>
            </w:pPr>
            <w:r w:rsidRPr="00963C49">
              <w:rPr>
                <w:rFonts w:ascii="Century Gothic" w:hAnsi="Century Gothic"/>
              </w:rPr>
              <w:t>SNMP</w:t>
            </w:r>
          </w:p>
        </w:tc>
        <w:tc>
          <w:tcPr>
            <w:tcW w:w="6379" w:type="dxa"/>
            <w:noWrap/>
            <w:vAlign w:val="center"/>
          </w:tcPr>
          <w:p w14:paraId="3AB34024" w14:textId="77777777" w:rsidR="00776B95" w:rsidRPr="00963C49" w:rsidRDefault="00776B95" w:rsidP="0019200F">
            <w:pPr>
              <w:pStyle w:val="TableBody0"/>
              <w:rPr>
                <w:rFonts w:ascii="Century Gothic" w:hAnsi="Century Gothic"/>
              </w:rPr>
            </w:pPr>
            <w:r w:rsidRPr="00963C49">
              <w:rPr>
                <w:rFonts w:ascii="Century Gothic" w:hAnsi="Century Gothic"/>
              </w:rPr>
              <w:t>Simple Network Management Protocol</w:t>
            </w:r>
          </w:p>
        </w:tc>
      </w:tr>
      <w:tr w:rsidR="00776B95" w:rsidRPr="00963C49" w14:paraId="39B0916B" w14:textId="77777777" w:rsidTr="0019200F">
        <w:trPr>
          <w:trHeight w:val="270"/>
        </w:trPr>
        <w:tc>
          <w:tcPr>
            <w:tcW w:w="3119" w:type="dxa"/>
            <w:vAlign w:val="center"/>
          </w:tcPr>
          <w:p w14:paraId="524CB731" w14:textId="77777777" w:rsidR="00776B95" w:rsidRPr="00963C49" w:rsidRDefault="00776B95" w:rsidP="0019200F">
            <w:pPr>
              <w:pStyle w:val="TableBody0"/>
              <w:rPr>
                <w:rFonts w:ascii="Century Gothic" w:hAnsi="Century Gothic"/>
              </w:rPr>
            </w:pPr>
            <w:r w:rsidRPr="00963C49">
              <w:rPr>
                <w:rFonts w:ascii="Century Gothic" w:hAnsi="Century Gothic"/>
              </w:rPr>
              <w:t>MANUAL BATCH</w:t>
            </w:r>
          </w:p>
        </w:tc>
        <w:tc>
          <w:tcPr>
            <w:tcW w:w="6379" w:type="dxa"/>
            <w:noWrap/>
            <w:vAlign w:val="center"/>
          </w:tcPr>
          <w:p w14:paraId="641CA346" w14:textId="77777777" w:rsidR="00776B95" w:rsidRPr="00963C49" w:rsidRDefault="00776B95" w:rsidP="0019200F">
            <w:pPr>
              <w:pStyle w:val="TableBody0"/>
              <w:rPr>
                <w:rFonts w:ascii="Century Gothic" w:hAnsi="Century Gothic"/>
              </w:rPr>
            </w:pPr>
            <w:r w:rsidRPr="00963C49">
              <w:rPr>
                <w:rFonts w:ascii="Century Gothic" w:hAnsi="Century Gothic"/>
              </w:rPr>
              <w:t>Solicit processing of some jobs</w:t>
            </w:r>
          </w:p>
        </w:tc>
      </w:tr>
    </w:tbl>
    <w:p w14:paraId="45C7794E" w14:textId="77777777" w:rsidR="00B56BAB" w:rsidRPr="00963C49" w:rsidRDefault="00B56BAB" w:rsidP="00B56BAB">
      <w:pPr>
        <w:pStyle w:val="Heading2"/>
      </w:pPr>
      <w:bookmarkStart w:id="2" w:name="_Toc498352944"/>
      <w:r w:rsidRPr="00963C49">
        <w:t>Related Documents</w:t>
      </w:r>
      <w:bookmarkEnd w:id="2"/>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426"/>
        <w:gridCol w:w="5103"/>
        <w:gridCol w:w="3969"/>
      </w:tblGrid>
      <w:tr w:rsidR="008A15F9" w:rsidRPr="00963C49" w14:paraId="06F75108" w14:textId="77777777" w:rsidTr="004C1E10">
        <w:trPr>
          <w:cantSplit/>
          <w:tblHeader/>
        </w:trPr>
        <w:tc>
          <w:tcPr>
            <w:tcW w:w="426" w:type="dxa"/>
            <w:shd w:val="clear" w:color="auto" w:fill="CCCCCC"/>
            <w:vAlign w:val="center"/>
          </w:tcPr>
          <w:p w14:paraId="10859176" w14:textId="77777777" w:rsidR="008A15F9" w:rsidRPr="00963C49" w:rsidRDefault="008A15F9" w:rsidP="008A15F9">
            <w:pPr>
              <w:pStyle w:val="NoSpacing"/>
            </w:pPr>
            <w:r w:rsidRPr="00963C49">
              <w:t>ID</w:t>
            </w:r>
          </w:p>
        </w:tc>
        <w:tc>
          <w:tcPr>
            <w:tcW w:w="5103" w:type="dxa"/>
            <w:shd w:val="clear" w:color="auto" w:fill="CCCCCC"/>
            <w:vAlign w:val="center"/>
          </w:tcPr>
          <w:p w14:paraId="6F2A1376" w14:textId="77777777" w:rsidR="008A15F9" w:rsidRPr="00963C49" w:rsidRDefault="008A15F9" w:rsidP="008A15F9">
            <w:pPr>
              <w:pStyle w:val="NoSpacing"/>
            </w:pPr>
            <w:r w:rsidRPr="00963C49">
              <w:t>Name</w:t>
            </w:r>
          </w:p>
        </w:tc>
        <w:tc>
          <w:tcPr>
            <w:tcW w:w="3969" w:type="dxa"/>
            <w:shd w:val="clear" w:color="auto" w:fill="CCCCCC"/>
            <w:vAlign w:val="center"/>
          </w:tcPr>
          <w:p w14:paraId="3C398D87" w14:textId="77777777" w:rsidR="008A15F9" w:rsidRPr="00963C49" w:rsidRDefault="008A15F9" w:rsidP="008A15F9">
            <w:pPr>
              <w:pStyle w:val="NoSpacing"/>
            </w:pPr>
            <w:r w:rsidRPr="00963C49">
              <w:t>Description</w:t>
            </w:r>
          </w:p>
        </w:tc>
      </w:tr>
      <w:tr w:rsidR="004C1E10" w:rsidRPr="00963C49" w14:paraId="443427DA" w14:textId="77777777" w:rsidTr="004C1E10">
        <w:trPr>
          <w:cantSplit/>
        </w:trPr>
        <w:tc>
          <w:tcPr>
            <w:tcW w:w="426" w:type="dxa"/>
            <w:shd w:val="clear" w:color="auto" w:fill="auto"/>
          </w:tcPr>
          <w:p w14:paraId="58EC6357" w14:textId="77777777" w:rsidR="004C1E10" w:rsidRPr="00963C49" w:rsidRDefault="004C1E10" w:rsidP="00E827E9">
            <w:pPr>
              <w:rPr>
                <w:sz w:val="18"/>
              </w:rPr>
            </w:pPr>
            <w:r w:rsidRPr="00963C49">
              <w:rPr>
                <w:sz w:val="18"/>
              </w:rPr>
              <w:t>1</w:t>
            </w:r>
          </w:p>
        </w:tc>
        <w:tc>
          <w:tcPr>
            <w:tcW w:w="5103" w:type="dxa"/>
            <w:shd w:val="clear" w:color="auto" w:fill="auto"/>
          </w:tcPr>
          <w:p w14:paraId="7FABECB9" w14:textId="77777777" w:rsidR="004C1E10" w:rsidRPr="00963C49" w:rsidRDefault="00F965E2" w:rsidP="00F965E2">
            <w:pPr>
              <w:rPr>
                <w:sz w:val="18"/>
              </w:rPr>
            </w:pPr>
            <w:r w:rsidRPr="00963C49">
              <w:rPr>
                <w:sz w:val="18"/>
              </w:rPr>
              <w:t>PDC_Installation_Guide_v1.docx</w:t>
            </w:r>
            <w:r w:rsidRPr="00963C49">
              <w:rPr>
                <w:sz w:val="18"/>
              </w:rPr>
              <w:tab/>
            </w:r>
          </w:p>
        </w:tc>
        <w:tc>
          <w:tcPr>
            <w:tcW w:w="3969" w:type="dxa"/>
            <w:shd w:val="clear" w:color="auto" w:fill="auto"/>
          </w:tcPr>
          <w:p w14:paraId="01A57989" w14:textId="77777777" w:rsidR="004C1E10" w:rsidRPr="00963C49" w:rsidRDefault="00F965E2" w:rsidP="00F965E2">
            <w:pPr>
              <w:rPr>
                <w:sz w:val="18"/>
              </w:rPr>
            </w:pPr>
            <w:r w:rsidRPr="00963C49">
              <w:rPr>
                <w:sz w:val="18"/>
              </w:rPr>
              <w:t>Installation step by step guide</w:t>
            </w:r>
          </w:p>
        </w:tc>
      </w:tr>
      <w:tr w:rsidR="004C1E10" w:rsidRPr="00963C49" w14:paraId="5F701B13" w14:textId="77777777" w:rsidTr="004C1E10">
        <w:trPr>
          <w:cantSplit/>
        </w:trPr>
        <w:tc>
          <w:tcPr>
            <w:tcW w:w="426" w:type="dxa"/>
            <w:shd w:val="clear" w:color="auto" w:fill="auto"/>
          </w:tcPr>
          <w:p w14:paraId="1FE9C10C" w14:textId="77777777" w:rsidR="004C1E10" w:rsidRPr="00963C49" w:rsidRDefault="004C1E10" w:rsidP="00E827E9">
            <w:pPr>
              <w:rPr>
                <w:sz w:val="18"/>
              </w:rPr>
            </w:pPr>
            <w:r w:rsidRPr="00963C49">
              <w:rPr>
                <w:sz w:val="18"/>
              </w:rPr>
              <w:t>2</w:t>
            </w:r>
          </w:p>
        </w:tc>
        <w:tc>
          <w:tcPr>
            <w:tcW w:w="5103" w:type="dxa"/>
            <w:shd w:val="clear" w:color="auto" w:fill="auto"/>
          </w:tcPr>
          <w:p w14:paraId="659FA90C" w14:textId="77777777" w:rsidR="004C1E10" w:rsidRPr="00963C49" w:rsidRDefault="004C1E10" w:rsidP="00E827E9">
            <w:pPr>
              <w:rPr>
                <w:sz w:val="18"/>
              </w:rPr>
            </w:pPr>
          </w:p>
        </w:tc>
        <w:tc>
          <w:tcPr>
            <w:tcW w:w="3969" w:type="dxa"/>
            <w:shd w:val="clear" w:color="auto" w:fill="auto"/>
          </w:tcPr>
          <w:p w14:paraId="39251A56" w14:textId="77777777" w:rsidR="004C1E10" w:rsidRPr="00963C49" w:rsidRDefault="004C1E10" w:rsidP="00E827E9">
            <w:pPr>
              <w:pStyle w:val="NoSpacing"/>
              <w:rPr>
                <w:sz w:val="18"/>
              </w:rPr>
            </w:pPr>
          </w:p>
        </w:tc>
      </w:tr>
    </w:tbl>
    <w:p w14:paraId="6ACB8CD4" w14:textId="77777777" w:rsidR="008E62DD" w:rsidRPr="00963C49" w:rsidRDefault="008E62DD">
      <w:pPr>
        <w:spacing w:before="0" w:after="0" w:line="240" w:lineRule="auto"/>
        <w:rPr>
          <w:b/>
          <w:color w:val="EC881D" w:themeColor="accent1"/>
          <w:sz w:val="40"/>
          <w:szCs w:val="22"/>
        </w:rPr>
      </w:pPr>
      <w:r w:rsidRPr="00963C49">
        <w:br w:type="page"/>
      </w:r>
    </w:p>
    <w:p w14:paraId="1DE6948F" w14:textId="77777777" w:rsidR="0000673B" w:rsidRPr="00963C49" w:rsidRDefault="0000673B" w:rsidP="0000673B">
      <w:pPr>
        <w:pStyle w:val="Heading1"/>
      </w:pPr>
      <w:bookmarkStart w:id="3" w:name="_Toc367958585"/>
      <w:bookmarkStart w:id="4" w:name="_Toc422918450"/>
      <w:bookmarkStart w:id="5" w:name="_Toc498352945"/>
      <w:bookmarkStart w:id="6" w:name="_Toc367958636"/>
      <w:r w:rsidRPr="00963C49">
        <w:lastRenderedPageBreak/>
        <w:t xml:space="preserve">What is </w:t>
      </w:r>
      <w:bookmarkEnd w:id="3"/>
      <w:bookmarkEnd w:id="4"/>
      <w:r w:rsidR="0072670C" w:rsidRPr="00963C49">
        <w:t>PDC</w:t>
      </w:r>
      <w:bookmarkEnd w:id="5"/>
    </w:p>
    <w:p w14:paraId="31DDE906" w14:textId="02357CA4" w:rsidR="002F144B" w:rsidRPr="00963C49" w:rsidRDefault="005D61FB" w:rsidP="005D61FB">
      <w:r w:rsidRPr="00963C49">
        <w:t>Process Dispatch Centre (PDC) is controlling framework application, which is used for optimization of ETL/ELT process and its supporting tasks. The main task of PDC is launching separate jobs in sequence based on their dependencies and priorities. While doing so it utilizes optimally systems resources and uses parallelism as much as possible. The frameworks logic takes care about optimal launch of all jobs, while the internal logic of the job itself is invisible to the framework. Framework runs all jobs in the same manner – using a child process, which interprets the content of the job command line – and waits for the job exit code. In dependency on the exit code the framework considers the job finished</w:t>
      </w:r>
      <w:r w:rsidR="00CD62DC">
        <w:t xml:space="preserve"> either successfully or failed.</w:t>
      </w:r>
    </w:p>
    <w:p w14:paraId="29415210" w14:textId="77777777" w:rsidR="002F144B" w:rsidRPr="00963C49" w:rsidRDefault="005D61FB" w:rsidP="005D61FB">
      <w:r w:rsidRPr="00963C49">
        <w:t xml:space="preserve">All necessary information needed by the framework is stored </w:t>
      </w:r>
      <w:r w:rsidR="002F144B" w:rsidRPr="00963C49">
        <w:t>as metadata in Oracle database.</w:t>
      </w:r>
    </w:p>
    <w:p w14:paraId="49F60335" w14:textId="77777777" w:rsidR="005D61FB" w:rsidRPr="00963C49" w:rsidRDefault="005D61FB" w:rsidP="005D61FB">
      <w:r w:rsidRPr="00963C49">
        <w:t>Metadata are used for:</w:t>
      </w:r>
    </w:p>
    <w:p w14:paraId="7DE5E875" w14:textId="77777777" w:rsidR="005D61FB" w:rsidRPr="00963C49" w:rsidRDefault="005D61FB" w:rsidP="005D61FB">
      <w:r w:rsidRPr="00963C49">
        <w:t>•</w:t>
      </w:r>
      <w:r w:rsidRPr="00963C49">
        <w:tab/>
        <w:t xml:space="preserve">job configuration </w:t>
      </w:r>
    </w:p>
    <w:p w14:paraId="7813D965" w14:textId="77777777" w:rsidR="005D61FB" w:rsidRPr="00963C49" w:rsidRDefault="005D61FB" w:rsidP="005D61FB">
      <w:r w:rsidRPr="00963C49">
        <w:t>•</w:t>
      </w:r>
      <w:r w:rsidRPr="00963C49">
        <w:tab/>
        <w:t>operational information about current and historical behavior of the jobs</w:t>
      </w:r>
    </w:p>
    <w:p w14:paraId="2C87F280" w14:textId="77777777" w:rsidR="005D61FB" w:rsidRPr="00963C49" w:rsidRDefault="005D61FB" w:rsidP="005D61FB">
      <w:r w:rsidRPr="00963C49">
        <w:t>•</w:t>
      </w:r>
      <w:r w:rsidRPr="00963C49">
        <w:tab/>
        <w:t>interface between all PDC parts</w:t>
      </w:r>
    </w:p>
    <w:p w14:paraId="766EE73F" w14:textId="77777777" w:rsidR="005D61FB" w:rsidRPr="00963C49" w:rsidRDefault="005D61FB" w:rsidP="005D61FB">
      <w:r w:rsidRPr="00963C49">
        <w:t>•</w:t>
      </w:r>
      <w:r w:rsidRPr="00963C49">
        <w:tab/>
        <w:t>source for representation of the curr</w:t>
      </w:r>
      <w:r w:rsidR="005447E6" w:rsidRPr="00963C49">
        <w:t>ent job status at GUI interface</w:t>
      </w:r>
    </w:p>
    <w:p w14:paraId="17AA586C" w14:textId="77777777" w:rsidR="005D61FB" w:rsidRPr="00963C49" w:rsidRDefault="005D61FB" w:rsidP="005D61FB">
      <w:r w:rsidRPr="00963C49">
        <w:t>•</w:t>
      </w:r>
      <w:r w:rsidRPr="00963C49">
        <w:tab/>
        <w:t>controlling of job behavior</w:t>
      </w:r>
    </w:p>
    <w:p w14:paraId="7D0ED683" w14:textId="77777777" w:rsidR="00CB7F38" w:rsidRPr="00963C49" w:rsidRDefault="005D61FB" w:rsidP="005D61FB">
      <w:r w:rsidRPr="00963C49">
        <w:t>There is no limitation of job type which can be executed by PDC application; the only limitation is that the interface used for job launching has to be installed on system where the framework Engine is running (e.g. for running an Informatica Job the Informatica Client need to be present on the system).</w:t>
      </w:r>
    </w:p>
    <w:p w14:paraId="3D485108" w14:textId="77777777" w:rsidR="00453A63" w:rsidRPr="00963C49" w:rsidRDefault="00453A63" w:rsidP="00453A63">
      <w:pPr>
        <w:pStyle w:val="Heading2"/>
        <w:tabs>
          <w:tab w:val="clear" w:pos="510"/>
          <w:tab w:val="num" w:pos="576"/>
        </w:tabs>
        <w:spacing w:before="240"/>
        <w:ind w:left="576" w:hanging="576"/>
        <w:contextualSpacing/>
      </w:pPr>
      <w:bookmarkStart w:id="7" w:name="_Toc290799535"/>
      <w:bookmarkStart w:id="8" w:name="_Toc498352946"/>
      <w:r w:rsidRPr="00963C49">
        <w:t>Concept definition</w:t>
      </w:r>
      <w:bookmarkEnd w:id="7"/>
      <w:bookmarkEnd w:id="8"/>
    </w:p>
    <w:p w14:paraId="1A597A0C" w14:textId="77777777" w:rsidR="00453A63" w:rsidRPr="00963C49" w:rsidRDefault="00453A63" w:rsidP="00453A63">
      <w:r w:rsidRPr="00963C49">
        <w:t>Tasks controlled by PDC application belongs to three hierarchical levels: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2"/>
        <w:gridCol w:w="8156"/>
      </w:tblGrid>
      <w:tr w:rsidR="00453A63" w:rsidRPr="00963C49" w14:paraId="1AA81538" w14:textId="77777777" w:rsidTr="00431EBD">
        <w:tc>
          <w:tcPr>
            <w:tcW w:w="1662" w:type="dxa"/>
            <w:shd w:val="clear" w:color="auto" w:fill="auto"/>
          </w:tcPr>
          <w:p w14:paraId="75ABE58A" w14:textId="77777777" w:rsidR="00453A63" w:rsidRPr="00963C49" w:rsidRDefault="00453A63" w:rsidP="00431EBD">
            <w:r w:rsidRPr="00963C49">
              <w:t>STREAM</w:t>
            </w:r>
          </w:p>
        </w:tc>
        <w:tc>
          <w:tcPr>
            <w:tcW w:w="8156" w:type="dxa"/>
            <w:shd w:val="clear" w:color="auto" w:fill="auto"/>
          </w:tcPr>
          <w:p w14:paraId="5E91CE66" w14:textId="77777777" w:rsidR="00453A63" w:rsidRPr="00963C49" w:rsidRDefault="00453A63" w:rsidP="00431EBD">
            <w:r w:rsidRPr="00963C49">
              <w:t>Virtual class joining jobs which together take care about some specific part of processing. The launching of jobs on the stream level is controlled using the calendar functionality.</w:t>
            </w:r>
          </w:p>
        </w:tc>
      </w:tr>
      <w:tr w:rsidR="00453A63" w:rsidRPr="00963C49" w14:paraId="55556CB8" w14:textId="77777777" w:rsidTr="00431EBD">
        <w:tc>
          <w:tcPr>
            <w:tcW w:w="1662" w:type="dxa"/>
            <w:shd w:val="clear" w:color="auto" w:fill="auto"/>
          </w:tcPr>
          <w:p w14:paraId="3D42C9FB" w14:textId="77777777" w:rsidR="00453A63" w:rsidRPr="00963C49" w:rsidRDefault="00453A63" w:rsidP="00431EBD">
            <w:r w:rsidRPr="00963C49">
              <w:t>JOB</w:t>
            </w:r>
          </w:p>
        </w:tc>
        <w:tc>
          <w:tcPr>
            <w:tcW w:w="8156" w:type="dxa"/>
            <w:shd w:val="clear" w:color="auto" w:fill="auto"/>
          </w:tcPr>
          <w:p w14:paraId="464B6458" w14:textId="77777777" w:rsidR="00453A63" w:rsidRPr="00963C49" w:rsidRDefault="00453A63" w:rsidP="00431EBD">
            <w:r w:rsidRPr="00963C49">
              <w:t>The most important level is the job level.  PDC application performs all controlling work on this level the, and job represents separate lowest level of a launch-able task. All configuration information is directly or indirectly linked to job level.</w:t>
            </w:r>
          </w:p>
        </w:tc>
      </w:tr>
      <w:tr w:rsidR="00453A63" w:rsidRPr="00963C49" w14:paraId="481120FE" w14:textId="77777777" w:rsidTr="00431EBD">
        <w:tc>
          <w:tcPr>
            <w:tcW w:w="1662" w:type="dxa"/>
            <w:shd w:val="clear" w:color="auto" w:fill="auto"/>
          </w:tcPr>
          <w:p w14:paraId="4938A623" w14:textId="77777777" w:rsidR="00453A63" w:rsidRPr="00963C49" w:rsidRDefault="00453A63" w:rsidP="00431EBD">
            <w:r w:rsidRPr="00963C49">
              <w:t>STEP</w:t>
            </w:r>
          </w:p>
        </w:tc>
        <w:tc>
          <w:tcPr>
            <w:tcW w:w="8156" w:type="dxa"/>
            <w:shd w:val="clear" w:color="auto" w:fill="auto"/>
          </w:tcPr>
          <w:p w14:paraId="1D4A57A5" w14:textId="22BCF34B" w:rsidR="00453A63" w:rsidRPr="00963C49" w:rsidRDefault="00453A63" w:rsidP="00431EBD">
            <w:r w:rsidRPr="00963C49">
              <w:t xml:space="preserve">Breakdown of jobs. Steps are invisible from PDC application point of view. Step is subpart of a job and all steps of a job are running in a sequence. Step task is to provide specific functionality as load data into database, perform transformation and so on. </w:t>
            </w:r>
            <w:r w:rsidR="00A50B61" w:rsidRPr="00963C49">
              <w:t>To</w:t>
            </w:r>
            <w:r w:rsidRPr="00963C49">
              <w:t xml:space="preserve"> allow correct </w:t>
            </w:r>
            <w:r w:rsidR="00A50B61" w:rsidRPr="00963C49">
              <w:t>parallelism,</w:t>
            </w:r>
            <w:r w:rsidRPr="00963C49">
              <w:t xml:space="preserve"> control the job can contain only steps of similar task type. Even if steps are for PDC application invisible, PDC can work with steps in case of job restart after failure</w:t>
            </w:r>
            <w:r w:rsidRPr="00963C49" w:rsidDel="00CF25EF">
              <w:t xml:space="preserve"> </w:t>
            </w:r>
            <w:r w:rsidRPr="00963C49">
              <w:t>– as resume functionality enables continuation of job processing from a failed step.</w:t>
            </w:r>
          </w:p>
        </w:tc>
      </w:tr>
    </w:tbl>
    <w:p w14:paraId="1A13675E" w14:textId="77777777" w:rsidR="001444DA" w:rsidRPr="00963C49" w:rsidRDefault="00453A63" w:rsidP="001444DA">
      <w:pPr>
        <w:keepNext/>
        <w:jc w:val="center"/>
      </w:pPr>
      <w:bookmarkStart w:id="9" w:name="_Toc316279608"/>
      <w:r w:rsidRPr="00963C49">
        <w:rPr>
          <w:noProof/>
        </w:rPr>
        <w:lastRenderedPageBreak/>
        <w:drawing>
          <wp:inline distT="0" distB="0" distL="0" distR="0" wp14:anchorId="37B7D74D" wp14:editId="22CB6B2F">
            <wp:extent cx="3611880" cy="4953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1880" cy="4953000"/>
                    </a:xfrm>
                    <a:prstGeom prst="rect">
                      <a:avLst/>
                    </a:prstGeom>
                    <a:noFill/>
                    <a:ln>
                      <a:noFill/>
                    </a:ln>
                    <a:effectLst/>
                  </pic:spPr>
                </pic:pic>
              </a:graphicData>
            </a:graphic>
          </wp:inline>
        </w:drawing>
      </w:r>
      <w:bookmarkEnd w:id="9"/>
    </w:p>
    <w:p w14:paraId="3B0DC033" w14:textId="7C77B6F5" w:rsidR="00453A63" w:rsidRPr="00963C49" w:rsidRDefault="001444DA" w:rsidP="001444DA">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w:t>
      </w:r>
      <w:r w:rsidRPr="00963C49">
        <w:fldChar w:fldCharType="end"/>
      </w:r>
      <w:r w:rsidRPr="00963C49">
        <w:t xml:space="preserve"> – streams, jobs and steps relations</w:t>
      </w:r>
    </w:p>
    <w:p w14:paraId="19932C16" w14:textId="60A85D8A" w:rsidR="00453A63" w:rsidRPr="00963C49" w:rsidRDefault="00453A63" w:rsidP="00453A63">
      <w:r w:rsidRPr="00963C49">
        <w:t xml:space="preserve">Picture above shows the main </w:t>
      </w:r>
      <w:r w:rsidR="001444DA" w:rsidRPr="00963C49">
        <w:t xml:space="preserve">relations </w:t>
      </w:r>
      <w:r w:rsidRPr="00963C49">
        <w:t>between streams, jobs and job’s steps. Dependency on stream level as well as dependency on job level is shown. Priority of the job is defined on job level contrary the calendar, which is defined on stream level respecting the fact that all jobs within stream should be launched or be skipped synchronously. Table lock on job level increases efficiency of job processing by blocking competition jobs common run.</w:t>
      </w:r>
    </w:p>
    <w:p w14:paraId="3E0F0D60" w14:textId="77777777" w:rsidR="00453A63" w:rsidRPr="00963C49" w:rsidRDefault="00453A63" w:rsidP="001444DA">
      <w:pPr>
        <w:pStyle w:val="Heading3"/>
      </w:pPr>
      <w:bookmarkStart w:id="10" w:name="_Toc290799536"/>
      <w:bookmarkStart w:id="11" w:name="_Toc498352947"/>
      <w:r w:rsidRPr="00963C49">
        <w:t>Job</w:t>
      </w:r>
      <w:bookmarkEnd w:id="10"/>
      <w:bookmarkEnd w:id="11"/>
    </w:p>
    <w:p w14:paraId="6280FD5B" w14:textId="32513FDF" w:rsidR="00453A63" w:rsidRPr="00963C49" w:rsidRDefault="00453A63" w:rsidP="00453A63">
      <w:r w:rsidRPr="00963C49">
        <w:t xml:space="preserve">Job is basic build part, which represents separate launch-able task performing demand activity. The job sequence represents processing. From PDC perspective the job is the main build stone of processing. All information stored in PDC metadata is directly or indirectly pointed to a job. From the point of launch </w:t>
      </w:r>
      <w:r w:rsidR="00A50B61" w:rsidRPr="00963C49">
        <w:t>ability,</w:t>
      </w:r>
      <w:r w:rsidR="00A50B61">
        <w:t xml:space="preserve"> the job can</w:t>
      </w:r>
      <w:r w:rsidRPr="00963C49">
        <w:t xml:space="preserve"> occur in two states: run able job and skip able job. This initial state is assign to the job in time of initialization. This state is coming from the state of the stream in which is job located. The job name is unique identification of the job and </w:t>
      </w:r>
      <w:r w:rsidR="00F95CD4" w:rsidRPr="00963C49">
        <w:t>must</w:t>
      </w:r>
      <w:r w:rsidRPr="00963C49">
        <w:t xml:space="preserve"> be unique within all Engines. Every job is related to only one instance of the Engine and can be located only in one stream.</w:t>
      </w:r>
    </w:p>
    <w:p w14:paraId="77C030AC" w14:textId="77777777" w:rsidR="001444DA" w:rsidRPr="00963C49" w:rsidRDefault="00453A63" w:rsidP="001444DA">
      <w:pPr>
        <w:keepNext/>
        <w:jc w:val="center"/>
      </w:pPr>
      <w:r w:rsidRPr="00963C49">
        <w:rPr>
          <w:noProof/>
        </w:rPr>
        <w:lastRenderedPageBreak/>
        <w:drawing>
          <wp:inline distT="0" distB="0" distL="0" distR="0" wp14:anchorId="70DBA51D" wp14:editId="355A4ED5">
            <wp:extent cx="2156460" cy="3040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6460" cy="3040380"/>
                    </a:xfrm>
                    <a:prstGeom prst="rect">
                      <a:avLst/>
                    </a:prstGeom>
                    <a:noFill/>
                    <a:ln>
                      <a:noFill/>
                    </a:ln>
                  </pic:spPr>
                </pic:pic>
              </a:graphicData>
            </a:graphic>
          </wp:inline>
        </w:drawing>
      </w:r>
    </w:p>
    <w:p w14:paraId="098471F7" w14:textId="5FA35310" w:rsidR="00453A63" w:rsidRPr="00963C49" w:rsidRDefault="001444DA" w:rsidP="001444DA">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w:t>
      </w:r>
      <w:r w:rsidRPr="00963C49">
        <w:fldChar w:fldCharType="end"/>
      </w:r>
      <w:r w:rsidRPr="00963C49">
        <w:t xml:space="preserve"> - stream</w:t>
      </w:r>
    </w:p>
    <w:p w14:paraId="6CE5F4DB" w14:textId="77777777" w:rsidR="00453A63" w:rsidRPr="00963C49" w:rsidRDefault="00453A63" w:rsidP="00453A63">
      <w:r w:rsidRPr="00963C49">
        <w:t>Picture above discloses the fact that Scheduler physically cannot work on stream level. Technically all streams are degraded into job level using auxiliary jobs STREAM_BEGIN and STREAM_END and adding necessary dependency between physical and auxiliary jobs (red lines).</w:t>
      </w:r>
    </w:p>
    <w:p w14:paraId="4CEF59BD" w14:textId="77777777" w:rsidR="00453A63" w:rsidRPr="00963C49" w:rsidRDefault="00453A63" w:rsidP="001444DA">
      <w:pPr>
        <w:pStyle w:val="Heading3"/>
      </w:pPr>
      <w:bookmarkStart w:id="12" w:name="_Toc290799537"/>
      <w:bookmarkStart w:id="13" w:name="_Toc498352948"/>
      <w:r w:rsidRPr="00963C49">
        <w:t>Stream</w:t>
      </w:r>
      <w:bookmarkEnd w:id="12"/>
      <w:bookmarkEnd w:id="13"/>
    </w:p>
    <w:p w14:paraId="15527BF5" w14:textId="77777777" w:rsidR="00453A63" w:rsidRPr="00963C49" w:rsidRDefault="00453A63" w:rsidP="00453A63">
      <w:r w:rsidRPr="00963C49">
        <w:t>Stream is virtual class joining jobs, which together take care about some specific part of processing. The launching order of stream in processing is defined by stream to stream dependencies such as launching order of the jobs inside the stream is defined by job to job dependencies. All jobs inside of the stream have the same launching schema therefore it is controlled using the calendar functionality on stream level. There is no relation on Engine instance on stream level. This relation is taken from jobs collected in stream. Therefore the stream can contain only jobs with the same value of engine_id.</w:t>
      </w:r>
    </w:p>
    <w:p w14:paraId="186A26BF" w14:textId="77777777" w:rsidR="00453A63" w:rsidRPr="00963C49" w:rsidRDefault="00453A63" w:rsidP="001444DA">
      <w:pPr>
        <w:pStyle w:val="Heading3"/>
      </w:pPr>
      <w:bookmarkStart w:id="14" w:name="_Toc290799538"/>
      <w:bookmarkStart w:id="15" w:name="_Toc498352949"/>
      <w:r w:rsidRPr="00963C49">
        <w:t>Step</w:t>
      </w:r>
      <w:bookmarkEnd w:id="14"/>
      <w:bookmarkEnd w:id="15"/>
    </w:p>
    <w:p w14:paraId="3B5D1E77" w14:textId="59821CC0" w:rsidR="00453A63" w:rsidRPr="00963C49" w:rsidRDefault="00453A63" w:rsidP="00453A63">
      <w:r w:rsidRPr="00963C49">
        <w:t>Job can consist of one or more steps. From PDC point of view, the steps are invisible therefore PDC is making all control on job level only. But it doesn’t mean that steps are unusable. PDC uses steps for providing restart and resume functionality. Which steps can be put together within one job is defined by a rule that all steps inside one job has to have the same execution type (e.g. Oracle, Informatica transformation, Teradata l</w:t>
      </w:r>
      <w:r w:rsidR="00196E57">
        <w:t>oad).</w:t>
      </w:r>
    </w:p>
    <w:p w14:paraId="7E669418" w14:textId="77777777" w:rsidR="00453A63" w:rsidRPr="00963C49" w:rsidRDefault="00453A63" w:rsidP="001444DA">
      <w:pPr>
        <w:pStyle w:val="Heading3"/>
      </w:pPr>
      <w:bookmarkStart w:id="16" w:name="_Toc290799539"/>
      <w:bookmarkStart w:id="17" w:name="_Toc498352950"/>
      <w:r w:rsidRPr="00963C49">
        <w:t>Dependency</w:t>
      </w:r>
      <w:bookmarkEnd w:id="16"/>
      <w:bookmarkEnd w:id="17"/>
    </w:p>
    <w:p w14:paraId="404C46E4" w14:textId="77777777" w:rsidR="00453A63" w:rsidRPr="00963C49" w:rsidRDefault="00453A63" w:rsidP="00453A63">
      <w:r w:rsidRPr="00963C49">
        <w:t>PDC application, Scheduler specially, chooses launch-able jobs for processing by Engine. During job selection Scheduler has to respect many rules, the basic rule is job to job dependency which represents processing data flow. In metadata there the dependencies are defined in special table as child to parent relation. We recognize relation between jobs inside the stream and the relation between streams.</w:t>
      </w:r>
    </w:p>
    <w:p w14:paraId="49488181" w14:textId="77777777" w:rsidR="00453A63" w:rsidRPr="00963C49" w:rsidRDefault="00453A63" w:rsidP="001444DA">
      <w:pPr>
        <w:pStyle w:val="Heading3"/>
      </w:pPr>
      <w:bookmarkStart w:id="18" w:name="_Toc290799540"/>
      <w:bookmarkStart w:id="19" w:name="_Toc498352951"/>
      <w:r w:rsidRPr="00963C49">
        <w:t>Calendar</w:t>
      </w:r>
      <w:bookmarkEnd w:id="18"/>
      <w:bookmarkEnd w:id="19"/>
    </w:p>
    <w:p w14:paraId="7D9D022F" w14:textId="30D5BD72" w:rsidR="00453A63" w:rsidRPr="00963C49" w:rsidRDefault="00453A63" w:rsidP="00453A63">
      <w:r w:rsidRPr="00963C49">
        <w:t xml:space="preserve">Not all jobs are requested to launch every day, some jobs have to launch only on weekly or monthly bases. Calendar gives us possibility to control it. It is not very usual that one job can solve whole task, </w:t>
      </w:r>
      <w:r w:rsidRPr="00963C49">
        <w:lastRenderedPageBreak/>
        <w:t xml:space="preserve">more often a group of job does it. From this reason the calendar is not defined on job level, but calendar is defined on stream level. Practically it means that in specific day all jobs in stream are all launched or all jobs are skipped. There is no limitation on how many calendar can be assign to single stream. The requests of each calendar are compared and if all calendar wont’s run job, the job </w:t>
      </w:r>
      <w:r w:rsidR="00F95CD4" w:rsidRPr="00963C49">
        <w:t>is</w:t>
      </w:r>
      <w:r w:rsidRPr="00963C49">
        <w:t xml:space="preserve"> skipped otherwise all jobs are launched.</w:t>
      </w:r>
    </w:p>
    <w:p w14:paraId="0B69BA7E" w14:textId="77777777" w:rsidR="00453A63" w:rsidRPr="00963C49" w:rsidRDefault="00453A63" w:rsidP="001444DA">
      <w:pPr>
        <w:pStyle w:val="Heading3"/>
      </w:pPr>
      <w:bookmarkStart w:id="20" w:name="_Toc290799541"/>
      <w:bookmarkStart w:id="21" w:name="_Toc498352952"/>
      <w:r w:rsidRPr="00963C49">
        <w:t>Table lock</w:t>
      </w:r>
      <w:bookmarkEnd w:id="20"/>
      <w:bookmarkEnd w:id="21"/>
    </w:p>
    <w:p w14:paraId="72241929" w14:textId="35B4099E" w:rsidR="00453A63" w:rsidRPr="00963C49" w:rsidRDefault="00453A63" w:rsidP="00453A63">
      <w:r w:rsidRPr="00963C49">
        <w:t xml:space="preserve">Against calendar the table lock is defined on job level. The lock says which tables in which databases are operated by a job. Main reason for having this functionality is protecting to launch competition job is same time. </w:t>
      </w:r>
      <w:r w:rsidR="00F95CD4" w:rsidRPr="00963C49">
        <w:t>Typically,</w:t>
      </w:r>
      <w:r w:rsidRPr="00963C49">
        <w:t xml:space="preserve"> we recognized two types of the lock – write lock and read lock. There </w:t>
      </w:r>
      <w:r w:rsidR="00F95CD4" w:rsidRPr="00963C49">
        <w:t>are</w:t>
      </w:r>
      <w:r w:rsidRPr="00963C49">
        <w:t xml:space="preserve"> the same operational rules in using locks as in database is. If two jobs have read lock on the same table, these jobs can run simultaneously, but if some job has write lock, it ha</w:t>
      </w:r>
      <w:r w:rsidR="00196E57">
        <w:t>s to run alone its competitors.</w:t>
      </w:r>
    </w:p>
    <w:p w14:paraId="6DE62C3C" w14:textId="77777777" w:rsidR="00453A63" w:rsidRPr="00963C49" w:rsidRDefault="00453A63" w:rsidP="001444DA">
      <w:pPr>
        <w:pStyle w:val="Heading3"/>
      </w:pPr>
      <w:bookmarkStart w:id="22" w:name="_Toc290799542"/>
      <w:bookmarkStart w:id="23" w:name="_Toc498352953"/>
      <w:r w:rsidRPr="00963C49">
        <w:t>Job priority</w:t>
      </w:r>
      <w:bookmarkEnd w:id="22"/>
      <w:bookmarkEnd w:id="23"/>
    </w:p>
    <w:p w14:paraId="323BDAD5" w14:textId="3DED7851" w:rsidR="00453A63" w:rsidRPr="00963C49" w:rsidRDefault="00453A63" w:rsidP="00453A63">
      <w:r w:rsidRPr="00963C49">
        <w:t xml:space="preserve">Every job has own priority. The priority is used for job selecting for processing when several </w:t>
      </w:r>
      <w:r w:rsidR="00F95CD4" w:rsidRPr="00963C49">
        <w:t>jobs</w:t>
      </w:r>
      <w:r w:rsidRPr="00963C49">
        <w:t xml:space="preserve"> is prepared for run but only some can be run now. In this case the job with higher (lower number) priority is choose. The default value of priority is 1000, the lower number is 0, but zero priority is reserved for system tasks only (as abort job) and can‘t be used for regular job therefore jobs with zero priority don’t respect other rules such as rule for parallel control and so on.</w:t>
      </w:r>
    </w:p>
    <w:p w14:paraId="3D46D98C" w14:textId="77777777" w:rsidR="00453A63" w:rsidRPr="00963C49" w:rsidRDefault="00453A63" w:rsidP="001444DA">
      <w:pPr>
        <w:pStyle w:val="Heading3"/>
      </w:pPr>
      <w:bookmarkStart w:id="24" w:name="_Toc290799543"/>
      <w:bookmarkStart w:id="25" w:name="_Toc498352954"/>
      <w:r w:rsidRPr="00963C49">
        <w:t>Parallelism</w:t>
      </w:r>
      <w:bookmarkEnd w:id="24"/>
      <w:bookmarkEnd w:id="25"/>
    </w:p>
    <w:p w14:paraId="6214A43A" w14:textId="77777777" w:rsidR="00453A63" w:rsidRPr="00963C49" w:rsidRDefault="00453A63" w:rsidP="00453A63">
      <w:r w:rsidRPr="00963C49">
        <w:t>Parallelism is controlled by limitations imposed on total number of jobs running in parallel together with limitations on concurrency of jobs belonging to the same categorization (category and subcategory).</w:t>
      </w:r>
    </w:p>
    <w:p w14:paraId="4CED3324" w14:textId="77777777" w:rsidR="00453A63" w:rsidRPr="00963C49" w:rsidRDefault="00453A63" w:rsidP="001444DA">
      <w:pPr>
        <w:pStyle w:val="Heading3"/>
      </w:pPr>
      <w:bookmarkStart w:id="26" w:name="_Toc290799544"/>
      <w:bookmarkStart w:id="27" w:name="_Toc498352955"/>
      <w:r w:rsidRPr="00963C49">
        <w:t>Job status</w:t>
      </w:r>
      <w:bookmarkEnd w:id="26"/>
      <w:bookmarkEnd w:id="27"/>
    </w:p>
    <w:p w14:paraId="42CFBF66" w14:textId="5624A0A4" w:rsidR="00453A63" w:rsidRPr="00963C49" w:rsidRDefault="00453A63" w:rsidP="00453A63">
      <w:r w:rsidRPr="00963C49">
        <w:t xml:space="preserve">Every job </w:t>
      </w:r>
      <w:r w:rsidR="00F95CD4" w:rsidRPr="00963C49">
        <w:t>must</w:t>
      </w:r>
      <w:r w:rsidRPr="00963C49">
        <w:t xml:space="preserve"> belong to specific state called status. The value of status says in which state job currently is and also in which statues job was in history. Statuses can be assigning to classes. The main reason has three classes:</w:t>
      </w:r>
    </w:p>
    <w:p w14:paraId="36EE854C" w14:textId="77777777" w:rsidR="00453A63" w:rsidRPr="00963C49" w:rsidRDefault="00453A63" w:rsidP="00453A63">
      <w:pPr>
        <w:numPr>
          <w:ilvl w:val="0"/>
          <w:numId w:val="33"/>
        </w:numPr>
        <w:spacing w:line="240" w:lineRule="auto"/>
        <w:contextualSpacing/>
      </w:pPr>
      <w:r w:rsidRPr="00963C49">
        <w:t>Prepared for run class which include jobs prepared for launch or skip</w:t>
      </w:r>
    </w:p>
    <w:p w14:paraId="777C74E5" w14:textId="765AB1A7" w:rsidR="00453A63" w:rsidRPr="00963C49" w:rsidRDefault="00453A63" w:rsidP="00453A63">
      <w:pPr>
        <w:numPr>
          <w:ilvl w:val="0"/>
          <w:numId w:val="33"/>
        </w:numPr>
        <w:spacing w:line="240" w:lineRule="auto"/>
        <w:contextualSpacing/>
      </w:pPr>
      <w:r w:rsidRPr="00963C49">
        <w:t xml:space="preserve">Running </w:t>
      </w:r>
      <w:r w:rsidR="00F95CD4" w:rsidRPr="00963C49">
        <w:t>class,</w:t>
      </w:r>
      <w:r w:rsidRPr="00963C49">
        <w:t xml:space="preserve"> which include jobs which are currently processing </w:t>
      </w:r>
    </w:p>
    <w:p w14:paraId="7C9D6F8C" w14:textId="77777777" w:rsidR="00453A63" w:rsidRPr="00963C49" w:rsidRDefault="00453A63" w:rsidP="00453A63">
      <w:pPr>
        <w:numPr>
          <w:ilvl w:val="0"/>
          <w:numId w:val="33"/>
        </w:numPr>
        <w:spacing w:line="240" w:lineRule="auto"/>
        <w:contextualSpacing/>
      </w:pPr>
      <w:r w:rsidRPr="00963C49">
        <w:t xml:space="preserve">Finished class includes jobs which already finished its processing. </w:t>
      </w:r>
    </w:p>
    <w:p w14:paraId="630AE6A6" w14:textId="5D964438" w:rsidR="00453A63" w:rsidRPr="00963C49" w:rsidRDefault="00453A63" w:rsidP="00BA03C1">
      <w:r w:rsidRPr="00963C49">
        <w:t>The status change is done by signals. There are defined many signals, each signal has special meaning such as launching of job, blocking of job, finishing job successfully or failed job and so on.</w:t>
      </w:r>
    </w:p>
    <w:p w14:paraId="7019331C" w14:textId="77777777" w:rsidR="001444DA" w:rsidRPr="00963C49" w:rsidRDefault="00453A63" w:rsidP="001444DA">
      <w:pPr>
        <w:keepNext/>
        <w:ind w:left="60"/>
        <w:jc w:val="center"/>
      </w:pPr>
      <w:r w:rsidRPr="00963C49">
        <w:rPr>
          <w:noProof/>
        </w:rPr>
        <w:lastRenderedPageBreak/>
        <w:drawing>
          <wp:inline distT="0" distB="0" distL="0" distR="0" wp14:anchorId="648F209C" wp14:editId="61E2FBB4">
            <wp:extent cx="6096000" cy="336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6000" cy="3360420"/>
                    </a:xfrm>
                    <a:prstGeom prst="rect">
                      <a:avLst/>
                    </a:prstGeom>
                    <a:noFill/>
                    <a:ln>
                      <a:noFill/>
                    </a:ln>
                  </pic:spPr>
                </pic:pic>
              </a:graphicData>
            </a:graphic>
          </wp:inline>
        </w:drawing>
      </w:r>
    </w:p>
    <w:p w14:paraId="343F4885" w14:textId="1AA2E99A" w:rsidR="00453A63" w:rsidRPr="00963C49" w:rsidRDefault="001444DA" w:rsidP="001444DA">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w:t>
      </w:r>
      <w:r w:rsidRPr="00963C49">
        <w:fldChar w:fldCharType="end"/>
      </w:r>
      <w:r w:rsidRPr="00963C49">
        <w:t xml:space="preserve"> - job state flowchart diagram</w:t>
      </w:r>
    </w:p>
    <w:p w14:paraId="47C29461" w14:textId="3275371D" w:rsidR="00453A63" w:rsidRPr="00963C49" w:rsidRDefault="00453A63" w:rsidP="00453A63">
      <w:r w:rsidRPr="00963C49">
        <w:t xml:space="preserve">Picture shows basic status movement during job’s life cycle. Depending on calendar initially job starts in status 0 – prepared for run or in status 100 – prepared for skip (job will not be launched today). Every job </w:t>
      </w:r>
      <w:r w:rsidR="00F95CD4" w:rsidRPr="00963C49">
        <w:t>must</w:t>
      </w:r>
      <w:r w:rsidRPr="00963C49">
        <w:t xml:space="preserve"> be finished first, otherwise its child cannot be launched. The most typical status changes are from status 0 over 1 to 2 for running job or from 100 over 101 to 102 for skipping job. When job is launched, jobs status is changed from 0 to 1. If something wrongs happened during job’s run, job reaches status 3 instead of status 2. After some delay, job is launched again, which changed the job’s status to 4. There is no difference between status 1 and status 4, status 4 only “remember” job’s problem on its path. When job is finished successfully it reach status 2 (finished successfully) or status 5 (finished after some errors), which is signal for supervisor to check what wrong happened during job’s run.</w:t>
      </w:r>
    </w:p>
    <w:p w14:paraId="0EC31D7D" w14:textId="77777777" w:rsidR="00CB7F38" w:rsidRPr="00963C49" w:rsidRDefault="00D90EA2" w:rsidP="00D90EA2">
      <w:pPr>
        <w:pStyle w:val="Heading1"/>
      </w:pPr>
      <w:r w:rsidRPr="00963C49">
        <w:lastRenderedPageBreak/>
        <w:t xml:space="preserve"> </w:t>
      </w:r>
      <w:bookmarkStart w:id="28" w:name="_Toc498352956"/>
      <w:r w:rsidRPr="00963C49">
        <w:t xml:space="preserve">PDC </w:t>
      </w:r>
      <w:r w:rsidR="00CB7F38" w:rsidRPr="00963C49">
        <w:t>Architecture</w:t>
      </w:r>
      <w:bookmarkEnd w:id="28"/>
    </w:p>
    <w:p w14:paraId="6E4F0C7D" w14:textId="77777777" w:rsidR="008A6190" w:rsidRPr="00963C49" w:rsidRDefault="008A6190" w:rsidP="008A6190">
      <w:r w:rsidRPr="00963C49">
        <w:t>The basic concept of PDC application family is shown in the picture below:</w:t>
      </w:r>
    </w:p>
    <w:p w14:paraId="5AA55F45" w14:textId="77777777" w:rsidR="001444DA" w:rsidRPr="00963C49" w:rsidRDefault="008A6190" w:rsidP="001444DA">
      <w:pPr>
        <w:keepNext/>
        <w:jc w:val="center"/>
      </w:pPr>
      <w:r w:rsidRPr="00963C49">
        <w:rPr>
          <w:noProof/>
        </w:rPr>
        <w:drawing>
          <wp:inline distT="0" distB="0" distL="0" distR="0" wp14:anchorId="5BDF0BF8" wp14:editId="16DB124C">
            <wp:extent cx="4156075" cy="3065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6075" cy="3065780"/>
                    </a:xfrm>
                    <a:prstGeom prst="rect">
                      <a:avLst/>
                    </a:prstGeom>
                    <a:noFill/>
                    <a:ln>
                      <a:noFill/>
                    </a:ln>
                    <a:effectLst/>
                  </pic:spPr>
                </pic:pic>
              </a:graphicData>
            </a:graphic>
          </wp:inline>
        </w:drawing>
      </w:r>
    </w:p>
    <w:p w14:paraId="699F0D92" w14:textId="11282EFC" w:rsidR="008A6190" w:rsidRPr="00963C49" w:rsidRDefault="001444DA" w:rsidP="001444DA">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4</w:t>
      </w:r>
      <w:r w:rsidRPr="00963C49">
        <w:fldChar w:fldCharType="end"/>
      </w:r>
      <w:r w:rsidRPr="00963C49">
        <w:t xml:space="preserve"> - PDC component architecture</w:t>
      </w:r>
    </w:p>
    <w:p w14:paraId="15D8851D" w14:textId="77777777" w:rsidR="008A6190" w:rsidRPr="00963C49" w:rsidRDefault="008A6190" w:rsidP="005447E6">
      <w:pPr>
        <w:spacing w:after="240"/>
      </w:pPr>
      <w:r w:rsidRPr="00963C49">
        <w:t>PDC application uses for its work several parts – each taking care about specific functionality: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8152"/>
      </w:tblGrid>
      <w:tr w:rsidR="005447E6" w:rsidRPr="00963C49" w14:paraId="62F255A1" w14:textId="77777777" w:rsidTr="00793097">
        <w:tc>
          <w:tcPr>
            <w:tcW w:w="1666" w:type="dxa"/>
            <w:shd w:val="clear" w:color="auto" w:fill="auto"/>
          </w:tcPr>
          <w:p w14:paraId="2E7772AB" w14:textId="77777777" w:rsidR="005447E6" w:rsidRPr="00963C49" w:rsidRDefault="005447E6" w:rsidP="00793097">
            <w:r w:rsidRPr="00963C49">
              <w:t>ENGINE</w:t>
            </w:r>
          </w:p>
        </w:tc>
        <w:tc>
          <w:tcPr>
            <w:tcW w:w="8152" w:type="dxa"/>
            <w:shd w:val="clear" w:color="auto" w:fill="auto"/>
          </w:tcPr>
          <w:p w14:paraId="3776C863" w14:textId="77777777" w:rsidR="005447E6" w:rsidRPr="00963C49" w:rsidRDefault="005447E6" w:rsidP="00793097">
            <w:r w:rsidRPr="00963C49">
              <w:t>Executive part which launches jobs and tracks their run</w:t>
            </w:r>
          </w:p>
        </w:tc>
      </w:tr>
      <w:tr w:rsidR="005447E6" w:rsidRPr="00963C49" w14:paraId="40A6CCBE" w14:textId="77777777" w:rsidTr="00793097">
        <w:tc>
          <w:tcPr>
            <w:tcW w:w="1666" w:type="dxa"/>
            <w:shd w:val="clear" w:color="auto" w:fill="auto"/>
          </w:tcPr>
          <w:p w14:paraId="05CBEF43" w14:textId="77777777" w:rsidR="005447E6" w:rsidRPr="00963C49" w:rsidRDefault="005447E6" w:rsidP="00793097">
            <w:r w:rsidRPr="00963C49">
              <w:t>SCHEDULER</w:t>
            </w:r>
          </w:p>
        </w:tc>
        <w:tc>
          <w:tcPr>
            <w:tcW w:w="8152" w:type="dxa"/>
            <w:shd w:val="clear" w:color="auto" w:fill="auto"/>
          </w:tcPr>
          <w:p w14:paraId="7BA694C9" w14:textId="77777777" w:rsidR="005447E6" w:rsidRPr="00963C49" w:rsidRDefault="005447E6" w:rsidP="00793097">
            <w:r w:rsidRPr="00963C49">
              <w:t>Hand-over of jobs to the Engine</w:t>
            </w:r>
          </w:p>
        </w:tc>
      </w:tr>
      <w:tr w:rsidR="005447E6" w:rsidRPr="00963C49" w14:paraId="7FC7A0C5" w14:textId="77777777" w:rsidTr="00793097">
        <w:tc>
          <w:tcPr>
            <w:tcW w:w="1666" w:type="dxa"/>
            <w:shd w:val="clear" w:color="auto" w:fill="auto"/>
          </w:tcPr>
          <w:p w14:paraId="5A097A40" w14:textId="6810ED3A" w:rsidR="005447E6" w:rsidRPr="00963C49" w:rsidRDefault="005447E6" w:rsidP="00793097">
            <w:r w:rsidRPr="00963C49">
              <w:t>METADATA</w:t>
            </w:r>
            <w:r w:rsidR="00234EB9" w:rsidRPr="00963C49">
              <w:t xml:space="preserve"> REPOSITORY</w:t>
            </w:r>
          </w:p>
        </w:tc>
        <w:tc>
          <w:tcPr>
            <w:tcW w:w="8152" w:type="dxa"/>
            <w:shd w:val="clear" w:color="auto" w:fill="auto"/>
          </w:tcPr>
          <w:p w14:paraId="38A3D24D" w14:textId="77777777" w:rsidR="005447E6" w:rsidRPr="00963C49" w:rsidRDefault="005447E6" w:rsidP="00793097">
            <w:r w:rsidRPr="00963C49">
              <w:t>Interdependency logic stored in Oracle procedures as well as configuration data</w:t>
            </w:r>
          </w:p>
        </w:tc>
      </w:tr>
      <w:tr w:rsidR="005447E6" w:rsidRPr="00963C49" w14:paraId="488166AF" w14:textId="77777777" w:rsidTr="00793097">
        <w:tc>
          <w:tcPr>
            <w:tcW w:w="1666" w:type="dxa"/>
            <w:shd w:val="clear" w:color="auto" w:fill="auto"/>
          </w:tcPr>
          <w:p w14:paraId="286FACBD" w14:textId="77777777" w:rsidR="005447E6" w:rsidRPr="00963C49" w:rsidRDefault="005447E6" w:rsidP="00793097">
            <w:r w:rsidRPr="00963C49">
              <w:t>GUI</w:t>
            </w:r>
          </w:p>
        </w:tc>
        <w:tc>
          <w:tcPr>
            <w:tcW w:w="8152" w:type="dxa"/>
            <w:shd w:val="clear" w:color="auto" w:fill="auto"/>
          </w:tcPr>
          <w:p w14:paraId="5F429C36" w14:textId="77777777" w:rsidR="005447E6" w:rsidRPr="00963C49" w:rsidRDefault="005447E6" w:rsidP="00793097">
            <w:r w:rsidRPr="00963C49">
              <w:t xml:space="preserve">Front end, GUI enables all necessary type of actions with PDC application. </w:t>
            </w:r>
          </w:p>
          <w:p w14:paraId="196F9D62" w14:textId="77777777" w:rsidR="005447E6" w:rsidRPr="00963C49" w:rsidRDefault="005447E6" w:rsidP="005447E6">
            <w:pPr>
              <w:numPr>
                <w:ilvl w:val="0"/>
                <w:numId w:val="34"/>
              </w:numPr>
              <w:spacing w:before="0" w:after="120" w:line="240" w:lineRule="auto"/>
            </w:pPr>
            <w:r w:rsidRPr="00963C49">
              <w:t xml:space="preserve">Monitoring - tracking progress of processing and controlling job work. </w:t>
            </w:r>
          </w:p>
          <w:p w14:paraId="69F5834E" w14:textId="77777777" w:rsidR="005447E6" w:rsidRPr="00963C49" w:rsidRDefault="005447E6" w:rsidP="005447E6">
            <w:pPr>
              <w:numPr>
                <w:ilvl w:val="0"/>
                <w:numId w:val="34"/>
              </w:numPr>
              <w:spacing w:before="0" w:after="120" w:line="240" w:lineRule="auto"/>
            </w:pPr>
            <w:r w:rsidRPr="00963C49">
              <w:t>Controlling metadata creation</w:t>
            </w:r>
          </w:p>
          <w:p w14:paraId="0ABB24DA" w14:textId="77777777" w:rsidR="005447E6" w:rsidRPr="00963C49" w:rsidRDefault="005447E6" w:rsidP="005447E6">
            <w:pPr>
              <w:numPr>
                <w:ilvl w:val="0"/>
                <w:numId w:val="34"/>
              </w:numPr>
              <w:spacing w:before="0" w:after="120" w:line="240" w:lineRule="auto"/>
            </w:pPr>
            <w:r w:rsidRPr="00963C49">
              <w:t xml:space="preserve">Change management support and related tasks. </w:t>
            </w:r>
          </w:p>
        </w:tc>
      </w:tr>
      <w:tr w:rsidR="005447E6" w:rsidRPr="00963C49" w14:paraId="665CB884" w14:textId="77777777" w:rsidTr="00793097">
        <w:tc>
          <w:tcPr>
            <w:tcW w:w="1666" w:type="dxa"/>
            <w:shd w:val="clear" w:color="auto" w:fill="auto"/>
          </w:tcPr>
          <w:p w14:paraId="274D16DA" w14:textId="77777777" w:rsidR="005447E6" w:rsidRPr="00963C49" w:rsidRDefault="005447E6" w:rsidP="00793097">
            <w:r w:rsidRPr="00963C49">
              <w:t>CHECKER</w:t>
            </w:r>
          </w:p>
        </w:tc>
        <w:tc>
          <w:tcPr>
            <w:tcW w:w="8152" w:type="dxa"/>
            <w:shd w:val="clear" w:color="auto" w:fill="auto"/>
          </w:tcPr>
          <w:p w14:paraId="5372636A" w14:textId="77777777" w:rsidR="005447E6" w:rsidRPr="00963C49" w:rsidRDefault="005447E6" w:rsidP="00793097">
            <w:r w:rsidRPr="00963C49">
              <w:t>Checker detects a suspicious or erroneous situation it sends a SMTP trap to the alerting system.</w:t>
            </w:r>
          </w:p>
        </w:tc>
      </w:tr>
    </w:tbl>
    <w:p w14:paraId="0E1F8615" w14:textId="77777777" w:rsidR="005447E6" w:rsidRPr="00963C49" w:rsidRDefault="005447E6" w:rsidP="008A6190"/>
    <w:p w14:paraId="6A679D35" w14:textId="77777777" w:rsidR="008A6190" w:rsidRPr="00963C49" w:rsidRDefault="008A6190" w:rsidP="00431EBD">
      <w:pPr>
        <w:pStyle w:val="Heading2"/>
      </w:pPr>
      <w:bookmarkStart w:id="29" w:name="_Toc498352957"/>
      <w:r w:rsidRPr="00963C49">
        <w:t>Engine</w:t>
      </w:r>
      <w:bookmarkEnd w:id="29"/>
    </w:p>
    <w:p w14:paraId="2406E255" w14:textId="00E0F177" w:rsidR="008A6190" w:rsidRPr="00963C49" w:rsidRDefault="008A6190" w:rsidP="008A6190">
      <w:r w:rsidRPr="00963C49">
        <w:t xml:space="preserve">Engine represents an executive part of control framework. The main Engine responsibility is job execution and operational metadata update. The Engine launches job as independent child process which runs for whole job’s life cycle and when job has finished, update job status in metadata table. Engine is something like never ending cycle which gets </w:t>
      </w:r>
      <w:r w:rsidR="00F95CD4" w:rsidRPr="00963C49">
        <w:t>launchable</w:t>
      </w:r>
      <w:r w:rsidRPr="00963C49">
        <w:t xml:space="preserve"> jobs from Scheduler, launching them and waiting for next job for execution. Engine starts form system scheduler typically every 5 minutes, but only </w:t>
      </w:r>
      <w:r w:rsidRPr="00963C49">
        <w:lastRenderedPageBreak/>
        <w:t xml:space="preserve">one Engine can run for specific engine_id. When new instance of Engine starts, it checks the old Engine functionality. If old Engine seems to be running, the new instance stops its run, otherwise kill the process of the old Engine and takes control. </w:t>
      </w:r>
    </w:p>
    <w:p w14:paraId="372595D2" w14:textId="77777777" w:rsidR="008A6190" w:rsidRPr="00963C49" w:rsidRDefault="008A6190" w:rsidP="00431EBD">
      <w:pPr>
        <w:pStyle w:val="Heading2"/>
      </w:pPr>
      <w:bookmarkStart w:id="30" w:name="_Toc498352958"/>
      <w:r w:rsidRPr="00963C49">
        <w:t>Scheduler</w:t>
      </w:r>
      <w:bookmarkEnd w:id="30"/>
    </w:p>
    <w:p w14:paraId="37F162F2" w14:textId="058BE2A2" w:rsidR="008A6190" w:rsidRPr="00963C49" w:rsidRDefault="008A6190" w:rsidP="008A6190">
      <w:r w:rsidRPr="00963C49">
        <w:t xml:space="preserve">Scheduler represents the brain of control framework. The procedures and tables, which are a part of Scheduler, contain almost all-processing logic. The main task of Scheduler is handing information about jobs to the Engine. Due this functionality the Scheduler is taking a care about all </w:t>
      </w:r>
      <w:r w:rsidR="00F95CD4" w:rsidRPr="00963C49">
        <w:t>job-related</w:t>
      </w:r>
      <w:r w:rsidRPr="00963C49">
        <w:t xml:space="preserve"> task, about parallelism control, about information delivery into all supporting application and also prepares data for Framework checker. Scheduler enables temporary stops job’s processing in case of maintenance ask. There is one instance of Scheduler for every instance of En</w:t>
      </w:r>
      <w:r w:rsidR="000D3929">
        <w:t>gine.</w:t>
      </w:r>
    </w:p>
    <w:p w14:paraId="426DA698" w14:textId="77777777" w:rsidR="008A6190" w:rsidRPr="00963C49" w:rsidRDefault="008A6190" w:rsidP="00431EBD">
      <w:pPr>
        <w:pStyle w:val="Heading2"/>
      </w:pPr>
      <w:bookmarkStart w:id="31" w:name="_Toc498352959"/>
      <w:r w:rsidRPr="00963C49">
        <w:t>Framework checker</w:t>
      </w:r>
      <w:bookmarkEnd w:id="31"/>
    </w:p>
    <w:p w14:paraId="039CF668" w14:textId="41EF8CD6" w:rsidR="008A6190" w:rsidRPr="00963C49" w:rsidRDefault="008A6190" w:rsidP="008A6190">
      <w:r w:rsidRPr="00963C49">
        <w:t xml:space="preserve">Framework checker is independent application that is responsible for checking of PDC work and alerting every irregularity. </w:t>
      </w:r>
      <w:r w:rsidR="000D3929">
        <w:t>Checker is scheduled in CRON typcially</w:t>
      </w:r>
      <w:r w:rsidRPr="00963C49">
        <w:t xml:space="preserve"> run</w:t>
      </w:r>
      <w:r w:rsidR="000D3929">
        <w:t>s</w:t>
      </w:r>
      <w:r w:rsidRPr="00963C49">
        <w:t xml:space="preserve"> every five minutes. Application owns its private metadata, which contains information about typical behavior of every checked job. Application in every cycle compares current state of job with typical state and all irregularity, fail and so on reports using SMNP trap on console. Checker is looking for of these events:</w:t>
      </w:r>
    </w:p>
    <w:p w14:paraId="37A59773" w14:textId="77777777" w:rsidR="008A6190" w:rsidRPr="00963C49" w:rsidRDefault="008A6190" w:rsidP="008A6190">
      <w:r w:rsidRPr="00963C49">
        <w:t>•</w:t>
      </w:r>
      <w:r w:rsidRPr="00963C49">
        <w:tab/>
        <w:t>Engine stops</w:t>
      </w:r>
    </w:p>
    <w:p w14:paraId="66AFDBEF" w14:textId="46F0193D" w:rsidR="008A6190" w:rsidRPr="00963C49" w:rsidRDefault="008A6190" w:rsidP="008A6190">
      <w:r w:rsidRPr="00963C49">
        <w:t>•</w:t>
      </w:r>
      <w:r w:rsidRPr="00963C49">
        <w:tab/>
        <w:t xml:space="preserve">Scheduler stops when some jobs </w:t>
      </w:r>
      <w:r w:rsidR="00F95CD4" w:rsidRPr="00963C49">
        <w:t>are</w:t>
      </w:r>
      <w:r w:rsidRPr="00963C49">
        <w:t xml:space="preserve"> prepared for launch</w:t>
      </w:r>
    </w:p>
    <w:p w14:paraId="039552C5" w14:textId="77777777" w:rsidR="008A6190" w:rsidRPr="00963C49" w:rsidRDefault="008A6190" w:rsidP="008A6190">
      <w:r w:rsidRPr="00963C49">
        <w:t>•</w:t>
      </w:r>
      <w:r w:rsidRPr="00963C49">
        <w:tab/>
        <w:t>Job reaches required status</w:t>
      </w:r>
    </w:p>
    <w:p w14:paraId="1294F51C" w14:textId="77777777" w:rsidR="008A6190" w:rsidRPr="00963C49" w:rsidRDefault="008A6190" w:rsidP="008A6190">
      <w:r w:rsidRPr="00963C49">
        <w:t>•</w:t>
      </w:r>
      <w:r w:rsidRPr="00963C49">
        <w:tab/>
        <w:t>Job doesn’t reach required status in defined time</w:t>
      </w:r>
    </w:p>
    <w:p w14:paraId="778BE6B8" w14:textId="77777777" w:rsidR="008A6190" w:rsidRPr="00963C49" w:rsidRDefault="008A6190" w:rsidP="008A6190">
      <w:r w:rsidRPr="00963C49">
        <w:t>•</w:t>
      </w:r>
      <w:r w:rsidRPr="00963C49">
        <w:tab/>
        <w:t>Job is running longer then is expected</w:t>
      </w:r>
    </w:p>
    <w:p w14:paraId="4D1F1FD9" w14:textId="77777777" w:rsidR="008A6190" w:rsidRPr="00963C49" w:rsidRDefault="008A6190" w:rsidP="008A6190">
      <w:r w:rsidRPr="00963C49">
        <w:t>Checker doesn’t report jobs which are running longer than expected immediately when the state appears, but allow defining some hysteresis which is protecting reporting an error on job running 6 seconds with typical run duration 5 seconds.  Framework checker is not dedicated for each instance of Engine, but one Checker checks behavior of all Engines, Schedulers and jobs.</w:t>
      </w:r>
    </w:p>
    <w:p w14:paraId="3E159D2D" w14:textId="77777777" w:rsidR="00180525" w:rsidRPr="00963C49" w:rsidRDefault="00574253" w:rsidP="00431EBD">
      <w:pPr>
        <w:pStyle w:val="Heading2"/>
      </w:pPr>
      <w:bookmarkStart w:id="32" w:name="_Toc498352960"/>
      <w:r w:rsidRPr="00963C49">
        <w:t xml:space="preserve">GUI </w:t>
      </w:r>
      <w:r w:rsidR="00180525" w:rsidRPr="00963C49">
        <w:t>Application</w:t>
      </w:r>
      <w:bookmarkEnd w:id="32"/>
    </w:p>
    <w:p w14:paraId="5E3B9CEA" w14:textId="77777777" w:rsidR="00C71EBD" w:rsidRPr="00963C49" w:rsidRDefault="00C71EBD" w:rsidP="00C71EBD">
      <w:r w:rsidRPr="00963C49">
        <w:t>Metadata permits PDC application administers all parts of its functionality. GUI application is WEB based application supporting standard browser functionality and using Teradata Viewpoint graphical layout. The user must have appropriate permissions for working with any part of the application. The main ask on GUI application is to enable comfortable monitoring and controlling of job processing, but GUI application is not necessary for PDC work. Jobs can be located in different instances of PDC; these instances are totally independent and are used for controlling and monitoring independent data processing.</w:t>
      </w:r>
    </w:p>
    <w:p w14:paraId="2FFFA77B" w14:textId="77777777" w:rsidR="005447E6" w:rsidRPr="00963C49" w:rsidRDefault="005447E6" w:rsidP="005447E6">
      <w:pPr>
        <w:pStyle w:val="Heading1"/>
        <w:shd w:val="clear" w:color="auto" w:fill="auto"/>
        <w:tabs>
          <w:tab w:val="clear" w:pos="360"/>
          <w:tab w:val="num" w:pos="432"/>
        </w:tabs>
        <w:spacing w:before="240"/>
        <w:ind w:left="432" w:hanging="432"/>
        <w:contextualSpacing/>
      </w:pPr>
      <w:bookmarkStart w:id="33" w:name="_Toc290799559"/>
      <w:bookmarkStart w:id="34" w:name="_Toc498352961"/>
      <w:r w:rsidRPr="00963C49">
        <w:lastRenderedPageBreak/>
        <w:t>Engine</w:t>
      </w:r>
      <w:bookmarkEnd w:id="33"/>
      <w:bookmarkEnd w:id="34"/>
    </w:p>
    <w:p w14:paraId="7DC8F7CA" w14:textId="058F4E8B" w:rsidR="005447E6" w:rsidRPr="00963C49" w:rsidRDefault="005447E6" w:rsidP="005447E6">
      <w:r w:rsidRPr="00963C49">
        <w:t xml:space="preserve">Engine represents an executive part of control framework. Engine is </w:t>
      </w:r>
      <w:r w:rsidR="00F95CD4" w:rsidRPr="00963C49">
        <w:t>consisting</w:t>
      </w:r>
      <w:r w:rsidRPr="00963C49">
        <w:t xml:space="preserve"> of three PERL scripts:</w:t>
      </w:r>
    </w:p>
    <w:p w14:paraId="21D705FB" w14:textId="77777777" w:rsidR="005447E6" w:rsidRPr="00963C49" w:rsidRDefault="005447E6" w:rsidP="005447E6">
      <w:pPr>
        <w:numPr>
          <w:ilvl w:val="0"/>
          <w:numId w:val="40"/>
        </w:numPr>
        <w:spacing w:line="240" w:lineRule="auto"/>
        <w:contextualSpacing/>
      </w:pPr>
      <w:r w:rsidRPr="00963C49">
        <w:t>Engine.pl – in cycle asks Scheduler for jobs prepared for processing. For every job launch Prepare.pl script</w:t>
      </w:r>
    </w:p>
    <w:p w14:paraId="510D42ED" w14:textId="77777777" w:rsidR="005447E6" w:rsidRPr="00963C49" w:rsidRDefault="005447E6" w:rsidP="005447E6">
      <w:pPr>
        <w:numPr>
          <w:ilvl w:val="0"/>
          <w:numId w:val="40"/>
        </w:numPr>
        <w:spacing w:line="240" w:lineRule="auto"/>
        <w:contextualSpacing/>
      </w:pPr>
      <w:r w:rsidRPr="00963C49">
        <w:t>Prepare_job.pl – makes Run_job.pl script independent on Engine.pl. Simply Prepare_job.pl launches Run_job.pl and dies.</w:t>
      </w:r>
    </w:p>
    <w:p w14:paraId="04CD68A6" w14:textId="77777777" w:rsidR="005447E6" w:rsidRPr="00963C49" w:rsidRDefault="005447E6" w:rsidP="005447E6">
      <w:pPr>
        <w:numPr>
          <w:ilvl w:val="0"/>
          <w:numId w:val="40"/>
        </w:numPr>
        <w:spacing w:line="240" w:lineRule="auto"/>
        <w:contextualSpacing/>
      </w:pPr>
      <w:r w:rsidRPr="00963C49">
        <w:t>Run_job.pl – launches real job and waits</w:t>
      </w:r>
    </w:p>
    <w:p w14:paraId="106105EF" w14:textId="77777777" w:rsidR="005447E6" w:rsidRPr="00963C49" w:rsidRDefault="005447E6" w:rsidP="005447E6">
      <w:r w:rsidRPr="00963C49">
        <w:t>There are several steps in job processing:</w:t>
      </w:r>
    </w:p>
    <w:p w14:paraId="752D5080" w14:textId="77777777" w:rsidR="005447E6" w:rsidRPr="00963C49" w:rsidRDefault="005447E6" w:rsidP="005447E6">
      <w:pPr>
        <w:numPr>
          <w:ilvl w:val="0"/>
          <w:numId w:val="41"/>
        </w:numPr>
        <w:spacing w:line="240" w:lineRule="auto"/>
        <w:contextualSpacing/>
      </w:pPr>
      <w:r w:rsidRPr="00963C49">
        <w:t>When Engine starts primary it has to test previous Engine status. In case when previous Engine works correctly, the new one dies, otherwise it kills previous Engine and takes over its work.</w:t>
      </w:r>
    </w:p>
    <w:p w14:paraId="667644EB" w14:textId="77777777" w:rsidR="005447E6" w:rsidRPr="00963C49" w:rsidRDefault="005447E6" w:rsidP="005447E6">
      <w:pPr>
        <w:numPr>
          <w:ilvl w:val="0"/>
          <w:numId w:val="41"/>
        </w:numPr>
        <w:spacing w:line="240" w:lineRule="auto"/>
        <w:contextualSpacing/>
      </w:pPr>
      <w:r w:rsidRPr="00963C49">
        <w:t>Engine calls Scheduler to receive a list of runnable jobs for processing</w:t>
      </w:r>
    </w:p>
    <w:p w14:paraId="623EE67A" w14:textId="77777777" w:rsidR="005447E6" w:rsidRPr="00963C49" w:rsidRDefault="005447E6" w:rsidP="005447E6">
      <w:pPr>
        <w:numPr>
          <w:ilvl w:val="0"/>
          <w:numId w:val="41"/>
        </w:numPr>
        <w:spacing w:line="240" w:lineRule="auto"/>
        <w:contextualSpacing/>
      </w:pPr>
      <w:r w:rsidRPr="00963C49">
        <w:t>For every job from the list Engine calls Oracle procedure SP_ENG_UPDATE_STATUS, which changes job status from prepared to running.</w:t>
      </w:r>
    </w:p>
    <w:p w14:paraId="221CC0DF" w14:textId="77777777" w:rsidR="005447E6" w:rsidRPr="00963C49" w:rsidRDefault="005447E6" w:rsidP="005447E6">
      <w:pPr>
        <w:numPr>
          <w:ilvl w:val="0"/>
          <w:numId w:val="41"/>
        </w:numPr>
        <w:spacing w:line="240" w:lineRule="auto"/>
        <w:contextualSpacing/>
      </w:pPr>
      <w:r w:rsidRPr="00963C49">
        <w:t>Engine starts Prepare_job.pl which transfers control on job to Run_job.pl</w:t>
      </w:r>
    </w:p>
    <w:p w14:paraId="441FE9BA" w14:textId="77777777" w:rsidR="005447E6" w:rsidRPr="00963C49" w:rsidRDefault="005447E6" w:rsidP="005447E6">
      <w:pPr>
        <w:numPr>
          <w:ilvl w:val="0"/>
          <w:numId w:val="41"/>
        </w:numPr>
        <w:spacing w:line="240" w:lineRule="auto"/>
        <w:contextualSpacing/>
      </w:pPr>
      <w:r w:rsidRPr="00963C49">
        <w:t>Run_job.pl physically launches job and waits for job exit code. When job has finished Run_job.pl calls procedure SP_ENG_UPDATE_STATUS which changes job status using job exit code. In case of success, procedure SP_ENG_UPDATE_STATUS deletes job’s child dependency.</w:t>
      </w:r>
    </w:p>
    <w:p w14:paraId="17565FB0" w14:textId="77777777" w:rsidR="005447E6" w:rsidRPr="00963C49" w:rsidRDefault="005447E6" w:rsidP="005447E6">
      <w:pPr>
        <w:numPr>
          <w:ilvl w:val="0"/>
          <w:numId w:val="41"/>
        </w:numPr>
        <w:spacing w:line="240" w:lineRule="auto"/>
        <w:contextualSpacing/>
      </w:pPr>
      <w:r w:rsidRPr="00963C49">
        <w:t>When all jobs from list are processed, Engine calls procedure SP_ENG_UPDATE_WD_STATUS which saves the timestamp of cycle for Engine work recognition.</w:t>
      </w:r>
    </w:p>
    <w:p w14:paraId="67A1919E" w14:textId="7ECC400C" w:rsidR="005447E6" w:rsidRPr="00963C49" w:rsidRDefault="00234EB9" w:rsidP="005447E6">
      <w:pPr>
        <w:pStyle w:val="Heading2"/>
        <w:tabs>
          <w:tab w:val="clear" w:pos="510"/>
          <w:tab w:val="num" w:pos="576"/>
        </w:tabs>
        <w:spacing w:before="240"/>
        <w:ind w:left="576" w:hanging="576"/>
        <w:contextualSpacing/>
      </w:pPr>
      <w:bookmarkStart w:id="35" w:name="_Toc498352962"/>
      <w:r w:rsidRPr="00963C49">
        <w:t xml:space="preserve">Engine </w:t>
      </w:r>
      <w:r w:rsidR="00C66669" w:rsidRPr="00963C49">
        <w:t>Scripts</w:t>
      </w:r>
      <w:bookmarkEnd w:id="35"/>
    </w:p>
    <w:p w14:paraId="3C5C3A75" w14:textId="77777777" w:rsidR="005447E6" w:rsidRPr="00963C49" w:rsidRDefault="005447E6" w:rsidP="00234EB9">
      <w:pPr>
        <w:pStyle w:val="Heading3"/>
      </w:pPr>
      <w:bookmarkStart w:id="36" w:name="_Toc251747738"/>
      <w:bookmarkStart w:id="37" w:name="_Toc290799561"/>
      <w:bookmarkStart w:id="38" w:name="_Toc498352963"/>
      <w:r w:rsidRPr="00963C49">
        <w:t>Engine</w:t>
      </w:r>
      <w:bookmarkEnd w:id="36"/>
      <w:r w:rsidRPr="00963C49">
        <w:t>.pl</w:t>
      </w:r>
      <w:bookmarkEnd w:id="37"/>
      <w:bookmarkEnd w:id="38"/>
    </w:p>
    <w:p w14:paraId="393B6F19" w14:textId="77777777" w:rsidR="005447E6" w:rsidRPr="00963C49" w:rsidRDefault="005447E6" w:rsidP="005447E6">
      <w:r w:rsidRPr="00963C49">
        <w:t xml:space="preserve">Engine.pl is started from CRON </w:t>
      </w:r>
      <w:r w:rsidR="00153CDC" w:rsidRPr="00963C49">
        <w:t xml:space="preserve">(recommend interval is </w:t>
      </w:r>
      <w:r w:rsidRPr="00963C49">
        <w:t>five minutes</w:t>
      </w:r>
      <w:r w:rsidR="00153CDC" w:rsidRPr="00963C49">
        <w:t>)</w:t>
      </w:r>
      <w:r w:rsidRPr="00963C49">
        <w:t>. There are several instances of Engine.pl available at same time. Every Engine instance is taking care of jobs with defined engine_id value.</w:t>
      </w:r>
    </w:p>
    <w:p w14:paraId="3821EEB2" w14:textId="77777777" w:rsidR="005447E6" w:rsidRPr="00963C49" w:rsidRDefault="005447E6" w:rsidP="005447E6">
      <w:r w:rsidRPr="00963C49">
        <w:t>Engine uses these Oracle procedures:</w:t>
      </w:r>
    </w:p>
    <w:p w14:paraId="08CEE9A0" w14:textId="77777777" w:rsidR="005447E6" w:rsidRPr="00963C49" w:rsidRDefault="005447E6" w:rsidP="005447E6">
      <w:pPr>
        <w:numPr>
          <w:ilvl w:val="0"/>
          <w:numId w:val="35"/>
        </w:numPr>
        <w:spacing w:line="240" w:lineRule="auto"/>
        <w:contextualSpacing/>
      </w:pPr>
      <w:r w:rsidRPr="00963C49">
        <w:t>SP_ENG_GET_JOB_LIST – job list creation for processing</w:t>
      </w:r>
    </w:p>
    <w:p w14:paraId="04E55321" w14:textId="77777777" w:rsidR="005447E6" w:rsidRPr="00963C49" w:rsidRDefault="005447E6" w:rsidP="005447E6">
      <w:pPr>
        <w:numPr>
          <w:ilvl w:val="0"/>
          <w:numId w:val="35"/>
        </w:numPr>
        <w:spacing w:line="240" w:lineRule="auto"/>
        <w:contextualSpacing/>
      </w:pPr>
      <w:r w:rsidRPr="00963C49">
        <w:t>SP_ENG_UPDATE_STATUS – writes status change into SESS_JOB and SESS_STATUS table</w:t>
      </w:r>
    </w:p>
    <w:p w14:paraId="6CB2CEB6" w14:textId="77777777" w:rsidR="005447E6" w:rsidRPr="00963C49" w:rsidRDefault="005447E6" w:rsidP="005447E6">
      <w:pPr>
        <w:numPr>
          <w:ilvl w:val="0"/>
          <w:numId w:val="35"/>
        </w:numPr>
        <w:spacing w:line="240" w:lineRule="auto"/>
        <w:contextualSpacing/>
      </w:pPr>
      <w:r w:rsidRPr="00963C49">
        <w:t>SP_ENG_CHECK_WD_STATUS – decides if old Engine working correctly</w:t>
      </w:r>
    </w:p>
    <w:p w14:paraId="22B0FF06" w14:textId="74F7DBD2" w:rsidR="005447E6" w:rsidRPr="00963C49" w:rsidRDefault="005447E6" w:rsidP="005447E6">
      <w:pPr>
        <w:numPr>
          <w:ilvl w:val="0"/>
          <w:numId w:val="35"/>
        </w:numPr>
        <w:spacing w:line="240" w:lineRule="auto"/>
        <w:contextualSpacing/>
      </w:pPr>
      <w:r w:rsidRPr="00963C49">
        <w:t xml:space="preserve">SP_ENG_UPDATE_WD_STATUS – writes CURRENT_TIMESTAMP of last Engine </w:t>
      </w:r>
      <w:r w:rsidR="00F95CD4" w:rsidRPr="00963C49">
        <w:t>cycle into</w:t>
      </w:r>
      <w:r w:rsidRPr="00963C49">
        <w:t xml:space="preserve"> CTRL_PARAMETERS table</w:t>
      </w:r>
    </w:p>
    <w:p w14:paraId="226E9802" w14:textId="77777777" w:rsidR="005447E6" w:rsidRPr="00963C49" w:rsidRDefault="005447E6" w:rsidP="005447E6">
      <w:r w:rsidRPr="00963C49">
        <w:t>Engine main steps:</w:t>
      </w:r>
    </w:p>
    <w:p w14:paraId="07CA5A13" w14:textId="2155A353" w:rsidR="005447E6" w:rsidRPr="00963C49" w:rsidRDefault="005447E6" w:rsidP="000D3929">
      <w:pPr>
        <w:numPr>
          <w:ilvl w:val="0"/>
          <w:numId w:val="36"/>
        </w:numPr>
        <w:spacing w:line="240" w:lineRule="auto"/>
        <w:contextualSpacing/>
      </w:pPr>
      <w:r w:rsidRPr="00963C49">
        <w:t xml:space="preserve">Engine initializes log file </w:t>
      </w:r>
      <w:r w:rsidR="000D3929" w:rsidRPr="000D3929">
        <w:t>___</w:t>
      </w:r>
      <w:r w:rsidRPr="00963C49">
        <w:t>Engine_</w:t>
      </w:r>
      <w:r w:rsidR="000D3929">
        <w:t>@&lt;system_name&gt;@</w:t>
      </w:r>
      <w:r w:rsidRPr="00963C49">
        <w:t>&lt;engine_id&gt;</w:t>
      </w:r>
      <w:r w:rsidR="000D3929">
        <w:t>@&lt;start_timestamp&gt;</w:t>
      </w:r>
      <w:r w:rsidRPr="00963C49">
        <w:t>.log</w:t>
      </w:r>
    </w:p>
    <w:p w14:paraId="78EE3A1B" w14:textId="77777777" w:rsidR="005447E6" w:rsidRPr="00963C49" w:rsidRDefault="005447E6" w:rsidP="005447E6">
      <w:pPr>
        <w:numPr>
          <w:ilvl w:val="0"/>
          <w:numId w:val="36"/>
        </w:numPr>
        <w:spacing w:line="240" w:lineRule="auto"/>
        <w:contextualSpacing/>
      </w:pPr>
      <w:r w:rsidRPr="00963C49">
        <w:t>Program calls procedure SP_ENG_CHECK_WD_STATUS to decide if previous Engine is running</w:t>
      </w:r>
    </w:p>
    <w:p w14:paraId="66380848" w14:textId="18FCF545" w:rsidR="005447E6" w:rsidRPr="00963C49" w:rsidRDefault="005447E6" w:rsidP="005447E6">
      <w:pPr>
        <w:numPr>
          <w:ilvl w:val="0"/>
          <w:numId w:val="36"/>
        </w:numPr>
        <w:spacing w:line="240" w:lineRule="auto"/>
        <w:contextualSpacing/>
      </w:pPr>
      <w:r w:rsidRPr="00963C49">
        <w:t>If previous Engine is recognized as dead, program takes PID of previous Engine from PID&lt;engine_id&gt;</w:t>
      </w:r>
      <w:r w:rsidR="00D66F50">
        <w:t>_&lt;system_name&gt;.PID</w:t>
      </w:r>
      <w:r w:rsidRPr="00963C49">
        <w:t xml:space="preserve"> file and kills it. After that writes own PID into this file and continue in work.</w:t>
      </w:r>
    </w:p>
    <w:p w14:paraId="0EA29058" w14:textId="77777777" w:rsidR="005447E6" w:rsidRPr="00963C49" w:rsidRDefault="005447E6" w:rsidP="005447E6">
      <w:pPr>
        <w:numPr>
          <w:ilvl w:val="0"/>
          <w:numId w:val="36"/>
        </w:numPr>
        <w:spacing w:line="240" w:lineRule="auto"/>
        <w:contextualSpacing/>
      </w:pPr>
      <w:r w:rsidRPr="00963C49">
        <w:t xml:space="preserve"> Engine calls procedure SP_ENG_UPDATE_WD_STATUS to write current timestamp into CTRL_PARAMETERS table.</w:t>
      </w:r>
    </w:p>
    <w:p w14:paraId="0D883FD0" w14:textId="77777777" w:rsidR="005447E6" w:rsidRPr="00963C49" w:rsidRDefault="005447E6" w:rsidP="005447E6">
      <w:pPr>
        <w:numPr>
          <w:ilvl w:val="0"/>
          <w:numId w:val="36"/>
        </w:numPr>
        <w:spacing w:line="240" w:lineRule="auto"/>
        <w:contextualSpacing/>
      </w:pPr>
      <w:r w:rsidRPr="00963C49">
        <w:t>Procedure SP_ENG_GET_JOB_LIST represents Scheduler functionality. There are these possible outputs from procedure:</w:t>
      </w:r>
    </w:p>
    <w:p w14:paraId="3F04B8BF" w14:textId="77777777" w:rsidR="005447E6" w:rsidRPr="00963C49" w:rsidRDefault="005447E6" w:rsidP="005447E6">
      <w:pPr>
        <w:numPr>
          <w:ilvl w:val="2"/>
          <w:numId w:val="36"/>
        </w:numPr>
        <w:spacing w:line="240" w:lineRule="auto"/>
        <w:contextualSpacing/>
      </w:pPr>
      <w:r w:rsidRPr="00963C49">
        <w:t>List of jobs and asked activity (run, restart, resume)</w:t>
      </w:r>
    </w:p>
    <w:p w14:paraId="33305B58" w14:textId="77777777" w:rsidR="005447E6" w:rsidRPr="00963C49" w:rsidRDefault="005447E6" w:rsidP="005447E6">
      <w:pPr>
        <w:numPr>
          <w:ilvl w:val="2"/>
          <w:numId w:val="36"/>
        </w:numPr>
        <w:spacing w:line="240" w:lineRule="auto"/>
        <w:contextualSpacing/>
      </w:pPr>
      <w:r w:rsidRPr="00963C49">
        <w:t>No job and status = 8 which means that no job is possible to run now (wait cycle)</w:t>
      </w:r>
    </w:p>
    <w:p w14:paraId="612CFE48" w14:textId="77777777" w:rsidR="005447E6" w:rsidRPr="00963C49" w:rsidRDefault="005447E6" w:rsidP="005447E6">
      <w:pPr>
        <w:numPr>
          <w:ilvl w:val="2"/>
          <w:numId w:val="36"/>
        </w:numPr>
        <w:spacing w:line="240" w:lineRule="auto"/>
        <w:contextualSpacing/>
      </w:pPr>
      <w:r w:rsidRPr="00963C49">
        <w:t>No job and status = 9, which means that all jobs are already processed, Engine stops.</w:t>
      </w:r>
    </w:p>
    <w:p w14:paraId="1623FCA8" w14:textId="77777777" w:rsidR="005447E6" w:rsidRPr="00963C49" w:rsidRDefault="005447E6" w:rsidP="005447E6">
      <w:pPr>
        <w:numPr>
          <w:ilvl w:val="0"/>
          <w:numId w:val="36"/>
        </w:numPr>
        <w:spacing w:line="240" w:lineRule="auto"/>
        <w:contextualSpacing/>
      </w:pPr>
      <w:r w:rsidRPr="00963C49">
        <w:t>In case when run, restart or resume of job is required, procedure SP_ENG_UPDATE_STATUS is called only once for status changing to running</w:t>
      </w:r>
    </w:p>
    <w:p w14:paraId="7DA06D1A" w14:textId="77777777" w:rsidR="005447E6" w:rsidRPr="00963C49" w:rsidRDefault="005447E6" w:rsidP="005447E6">
      <w:pPr>
        <w:numPr>
          <w:ilvl w:val="0"/>
          <w:numId w:val="36"/>
        </w:numPr>
        <w:spacing w:line="240" w:lineRule="auto"/>
        <w:contextualSpacing/>
      </w:pPr>
      <w:r w:rsidRPr="00963C49">
        <w:lastRenderedPageBreak/>
        <w:t xml:space="preserve">Next the program Prepare_job.pl gives control to Run_job.sh which is taking care for job during whole job’s run. If launching of Prepare_job failed, Engine calls procedure SP_ENG_UPDATE_STATUS once more to change job’s status from running to failing. </w:t>
      </w:r>
    </w:p>
    <w:p w14:paraId="0E8687DE" w14:textId="77777777" w:rsidR="005447E6" w:rsidRPr="00963C49" w:rsidRDefault="005447E6" w:rsidP="005447E6">
      <w:pPr>
        <w:numPr>
          <w:ilvl w:val="0"/>
          <w:numId w:val="36"/>
        </w:numPr>
        <w:spacing w:line="240" w:lineRule="auto"/>
        <w:contextualSpacing/>
      </w:pPr>
      <w:r w:rsidRPr="00963C49">
        <w:t>When Prepare_job.sh is successfully launched the Engine doesn’t care about job more.</w:t>
      </w:r>
    </w:p>
    <w:p w14:paraId="5A170838" w14:textId="77777777" w:rsidR="005447E6" w:rsidRPr="00963C49" w:rsidRDefault="005447E6" w:rsidP="005447E6">
      <w:pPr>
        <w:numPr>
          <w:ilvl w:val="0"/>
          <w:numId w:val="36"/>
        </w:numPr>
        <w:spacing w:line="240" w:lineRule="auto"/>
        <w:contextualSpacing/>
      </w:pPr>
      <w:r w:rsidRPr="00963C49">
        <w:t>When all jobs from list are processed, Engine returns to the fifth point.</w:t>
      </w:r>
    </w:p>
    <w:p w14:paraId="40A32B81" w14:textId="77777777" w:rsidR="005447E6" w:rsidRPr="00963C49" w:rsidRDefault="005447E6" w:rsidP="00234EB9">
      <w:pPr>
        <w:pStyle w:val="Heading3"/>
      </w:pPr>
      <w:bookmarkStart w:id="39" w:name="_Toc251747739"/>
      <w:bookmarkStart w:id="40" w:name="_Toc290799562"/>
      <w:bookmarkStart w:id="41" w:name="_Toc498352964"/>
      <w:r w:rsidRPr="00963C49">
        <w:t>Prepare_job</w:t>
      </w:r>
      <w:bookmarkEnd w:id="39"/>
      <w:bookmarkEnd w:id="40"/>
      <w:bookmarkEnd w:id="41"/>
    </w:p>
    <w:p w14:paraId="4EC8C190" w14:textId="77777777" w:rsidR="005447E6" w:rsidRPr="00963C49" w:rsidRDefault="005447E6" w:rsidP="005447E6">
      <w:r w:rsidRPr="00963C49">
        <w:t>Program Prepare_job.pl makes Run_job.pl independent on Engine.pl.</w:t>
      </w:r>
    </w:p>
    <w:p w14:paraId="06B69904" w14:textId="77777777" w:rsidR="005447E6" w:rsidRPr="00963C49" w:rsidRDefault="005447E6" w:rsidP="00234EB9">
      <w:pPr>
        <w:pStyle w:val="Heading3"/>
      </w:pPr>
      <w:bookmarkStart w:id="42" w:name="_Toc251747740"/>
      <w:bookmarkStart w:id="43" w:name="_Toc290799563"/>
      <w:bookmarkStart w:id="44" w:name="_Toc498352965"/>
      <w:r w:rsidRPr="00963C49">
        <w:t>Run_job</w:t>
      </w:r>
      <w:bookmarkEnd w:id="42"/>
      <w:bookmarkEnd w:id="43"/>
      <w:bookmarkEnd w:id="44"/>
    </w:p>
    <w:p w14:paraId="2618F0EB" w14:textId="3A82F20C" w:rsidR="005447E6" w:rsidRPr="00963C49" w:rsidRDefault="005447E6" w:rsidP="005447E6">
      <w:r w:rsidRPr="00963C49">
        <w:t>Program Run_job launches job and waits for job’s exit code. When job is finished it calls procedure SP_ENG_UPDATE_STATUS a</w:t>
      </w:r>
      <w:r w:rsidR="00220636">
        <w:t>nd</w:t>
      </w:r>
      <w:r w:rsidRPr="00963C49">
        <w:t xml:space="preserve"> gives it job’s exit code. Depending of exit code the job is finished when exit code equal zero or failed when not zero exit codes is received. Some job type can have extended exit code evaluation. In this case job can reach also other statuse</w:t>
      </w:r>
      <w:r w:rsidR="00153CDC" w:rsidRPr="00963C49">
        <w:t>s, not only finished or failed.</w:t>
      </w:r>
    </w:p>
    <w:p w14:paraId="25DF1F45" w14:textId="375F41EB" w:rsidR="005447E6" w:rsidRPr="00963C49" w:rsidRDefault="00234EB9" w:rsidP="005447E6">
      <w:pPr>
        <w:pStyle w:val="Heading2"/>
        <w:tabs>
          <w:tab w:val="clear" w:pos="510"/>
          <w:tab w:val="num" w:pos="576"/>
        </w:tabs>
        <w:spacing w:before="240"/>
        <w:ind w:left="576" w:hanging="576"/>
        <w:contextualSpacing/>
      </w:pPr>
      <w:bookmarkStart w:id="45" w:name="_Toc290799564"/>
      <w:bookmarkStart w:id="46" w:name="_Toc498352966"/>
      <w:r w:rsidRPr="00963C49">
        <w:t>Metadata repository p</w:t>
      </w:r>
      <w:r w:rsidR="005447E6" w:rsidRPr="00963C49">
        <w:t>rocedures</w:t>
      </w:r>
      <w:bookmarkEnd w:id="45"/>
      <w:bookmarkEnd w:id="46"/>
    </w:p>
    <w:p w14:paraId="7BBF60DF" w14:textId="23F00DF8" w:rsidR="005447E6" w:rsidRPr="00963C49" w:rsidRDefault="005447E6" w:rsidP="00234EB9">
      <w:pPr>
        <w:pStyle w:val="Heading3"/>
      </w:pPr>
      <w:bookmarkStart w:id="47" w:name="_Toc251747742"/>
      <w:bookmarkStart w:id="48" w:name="_Toc290799565"/>
      <w:bookmarkStart w:id="49" w:name="_Toc498352967"/>
      <w:r w:rsidRPr="00963C49">
        <w:t>Procedure SP_ENG_GET_JOB_LIST</w:t>
      </w:r>
      <w:bookmarkEnd w:id="47"/>
      <w:bookmarkEnd w:id="48"/>
      <w:bookmarkEnd w:id="49"/>
    </w:p>
    <w:p w14:paraId="77F43DCC" w14:textId="77777777" w:rsidR="005447E6" w:rsidRPr="00963C49" w:rsidRDefault="005447E6" w:rsidP="005447E6">
      <w:r w:rsidRPr="00963C49">
        <w:t>Procedure is called periodically from Engine to allow Engine obtains list of runnable jobs. Procedure also returns signal which can stop or wait the Engine. Generally said the procedure represents complex Scheduler functionality. All asks for parallel control, dependency and lock respect are controlled by this procedure.</w:t>
      </w:r>
    </w:p>
    <w:p w14:paraId="6FF3C5CD" w14:textId="77777777" w:rsidR="005447E6" w:rsidRPr="00963C49" w:rsidRDefault="005447E6" w:rsidP="005447E6">
      <w:r w:rsidRPr="00963C49">
        <w:t>Engine gives value of engine_id parameter when calls procedure.</w:t>
      </w:r>
    </w:p>
    <w:p w14:paraId="75F82BB3" w14:textId="77777777" w:rsidR="005447E6" w:rsidRPr="00963C49" w:rsidRDefault="005447E6" w:rsidP="005447E6">
      <w:r w:rsidRPr="00963C49">
        <w:t>Procedure returns:</w:t>
      </w:r>
    </w:p>
    <w:p w14:paraId="4CB17753" w14:textId="77777777" w:rsidR="005447E6" w:rsidRPr="00963C49" w:rsidRDefault="005447E6" w:rsidP="005447E6">
      <w:pPr>
        <w:numPr>
          <w:ilvl w:val="0"/>
          <w:numId w:val="39"/>
        </w:numPr>
        <w:spacing w:line="240" w:lineRule="auto"/>
        <w:contextualSpacing/>
      </w:pPr>
      <w:r w:rsidRPr="00963C49">
        <w:t>Availability = 9 – all jobs for engine_id are already finished, Engine stops</w:t>
      </w:r>
    </w:p>
    <w:p w14:paraId="4F3B8A63" w14:textId="77777777" w:rsidR="005447E6" w:rsidRPr="00963C49" w:rsidRDefault="005447E6" w:rsidP="005447E6">
      <w:pPr>
        <w:numPr>
          <w:ilvl w:val="0"/>
          <w:numId w:val="39"/>
        </w:numPr>
        <w:spacing w:line="240" w:lineRule="auto"/>
        <w:contextualSpacing/>
      </w:pPr>
      <w:r w:rsidRPr="00963C49">
        <w:t>Availability = 8 – there are no jobs for processing at this time, Engine waits</w:t>
      </w:r>
    </w:p>
    <w:p w14:paraId="3A38CCA2" w14:textId="77777777" w:rsidR="005447E6" w:rsidRPr="00963C49" w:rsidRDefault="005447E6" w:rsidP="005447E6">
      <w:pPr>
        <w:numPr>
          <w:ilvl w:val="0"/>
          <w:numId w:val="39"/>
        </w:numPr>
        <w:spacing w:line="240" w:lineRule="auto"/>
        <w:contextualSpacing/>
      </w:pPr>
      <w:r w:rsidRPr="00963C49">
        <w:t>Availability = 1 – job will started</w:t>
      </w:r>
    </w:p>
    <w:p w14:paraId="300F466F" w14:textId="77777777" w:rsidR="005447E6" w:rsidRPr="00963C49" w:rsidRDefault="005447E6" w:rsidP="005447E6">
      <w:pPr>
        <w:numPr>
          <w:ilvl w:val="0"/>
          <w:numId w:val="39"/>
        </w:numPr>
        <w:spacing w:line="240" w:lineRule="auto"/>
        <w:contextualSpacing/>
      </w:pPr>
      <w:r w:rsidRPr="00963C49">
        <w:t>Availability = 2 – job will be restarted</w:t>
      </w:r>
    </w:p>
    <w:p w14:paraId="550DD329" w14:textId="77777777" w:rsidR="005447E6" w:rsidRPr="00963C49" w:rsidRDefault="005447E6" w:rsidP="005447E6">
      <w:pPr>
        <w:numPr>
          <w:ilvl w:val="0"/>
          <w:numId w:val="39"/>
        </w:numPr>
        <w:spacing w:line="240" w:lineRule="auto"/>
        <w:contextualSpacing/>
      </w:pPr>
      <w:r w:rsidRPr="00963C49">
        <w:t>Availability = 3 – job will be resumed</w:t>
      </w:r>
    </w:p>
    <w:p w14:paraId="0E6AA6A3" w14:textId="77777777" w:rsidR="005447E6" w:rsidRPr="00963C49" w:rsidRDefault="005447E6" w:rsidP="005447E6">
      <w:r w:rsidRPr="00963C49">
        <w:t>Temporally the list of jobs prepared for launch is placed in TEMP_ENG_JOB_READY table.</w:t>
      </w:r>
    </w:p>
    <w:p w14:paraId="65E683D9" w14:textId="77777777" w:rsidR="003940BC" w:rsidRPr="00963C49" w:rsidRDefault="005447E6" w:rsidP="003940BC">
      <w:pPr>
        <w:keepNext/>
      </w:pPr>
      <w:r w:rsidRPr="00963C49">
        <w:rPr>
          <w:noProof/>
        </w:rPr>
        <w:lastRenderedPageBreak/>
        <w:drawing>
          <wp:inline distT="0" distB="0" distL="0" distR="0" wp14:anchorId="3512130F" wp14:editId="1171F4D4">
            <wp:extent cx="6096000" cy="4213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4213860"/>
                    </a:xfrm>
                    <a:prstGeom prst="rect">
                      <a:avLst/>
                    </a:prstGeom>
                    <a:noFill/>
                    <a:ln>
                      <a:noFill/>
                    </a:ln>
                  </pic:spPr>
                </pic:pic>
              </a:graphicData>
            </a:graphic>
          </wp:inline>
        </w:drawing>
      </w:r>
    </w:p>
    <w:p w14:paraId="2C876D6B" w14:textId="4F6D3FDA" w:rsidR="005447E6" w:rsidRPr="00963C49" w:rsidRDefault="003940BC" w:rsidP="003940BC">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5</w:t>
      </w:r>
      <w:r w:rsidRPr="00963C49">
        <w:fldChar w:fldCharType="end"/>
      </w:r>
      <w:r w:rsidRPr="00963C49">
        <w:t xml:space="preserve"> - Engine conceptual architecture</w:t>
      </w:r>
    </w:p>
    <w:p w14:paraId="01451AB6" w14:textId="77777777" w:rsidR="005447E6" w:rsidRPr="00963C49" w:rsidRDefault="005447E6" w:rsidP="005447E6">
      <w:r w:rsidRPr="00963C49">
        <w:t>Picture shows the basic Engine concept. Engine in fact is only a program circle, which in every round calls procedure to get list of jobs to be launched. For every job dedicated thread is created. Thread process launches job’s command line and wait for job’s exit status. Metadata are populated by Engine before job starts (status 0 to status 1, …) and also by thread process when job finish.</w:t>
      </w:r>
    </w:p>
    <w:p w14:paraId="531E599C" w14:textId="77777777" w:rsidR="005447E6" w:rsidRPr="00963C49" w:rsidRDefault="005447E6" w:rsidP="003940BC">
      <w:pPr>
        <w:pStyle w:val="Heading3"/>
      </w:pPr>
      <w:bookmarkStart w:id="50" w:name="_Toc251747743"/>
      <w:bookmarkStart w:id="51" w:name="_Toc290799566"/>
      <w:bookmarkStart w:id="52" w:name="_Toc498352968"/>
      <w:r w:rsidRPr="00963C49">
        <w:t>Procedure SP_ENG_UPDATE_STATUS</w:t>
      </w:r>
      <w:bookmarkEnd w:id="50"/>
      <w:bookmarkEnd w:id="51"/>
      <w:bookmarkEnd w:id="52"/>
    </w:p>
    <w:p w14:paraId="4E6096EE" w14:textId="77777777" w:rsidR="005447E6" w:rsidRPr="00963C49" w:rsidRDefault="005447E6" w:rsidP="005447E6">
      <w:r w:rsidRPr="00963C49">
        <w:t>Procedure changes job status in SESS_JOB table and writes them also into SESS_STATUS log table. Procedure run differ on current job state - if jobs has been started or finished. These parameters are used for procedure call:</w:t>
      </w:r>
    </w:p>
    <w:p w14:paraId="6A8B04EC" w14:textId="77777777" w:rsidR="005447E6" w:rsidRPr="00963C49" w:rsidRDefault="005447E6" w:rsidP="005447E6">
      <w:pPr>
        <w:numPr>
          <w:ilvl w:val="0"/>
          <w:numId w:val="37"/>
        </w:numPr>
        <w:spacing w:line="240" w:lineRule="auto"/>
        <w:contextualSpacing/>
      </w:pPr>
      <w:r w:rsidRPr="00963C49">
        <w:t>Job_id – job unique identifier</w:t>
      </w:r>
    </w:p>
    <w:p w14:paraId="7248B11E" w14:textId="77777777" w:rsidR="005447E6" w:rsidRPr="00963C49" w:rsidRDefault="005447E6" w:rsidP="005447E6">
      <w:pPr>
        <w:numPr>
          <w:ilvl w:val="0"/>
          <w:numId w:val="37"/>
        </w:numPr>
        <w:spacing w:line="240" w:lineRule="auto"/>
        <w:contextualSpacing/>
      </w:pPr>
      <w:r w:rsidRPr="00963C49">
        <w:t>Request – asked change type</w:t>
      </w:r>
    </w:p>
    <w:p w14:paraId="69BFAE80" w14:textId="77777777" w:rsidR="005447E6" w:rsidRPr="00963C49" w:rsidRDefault="005447E6" w:rsidP="005447E6">
      <w:pPr>
        <w:numPr>
          <w:ilvl w:val="0"/>
          <w:numId w:val="37"/>
        </w:numPr>
        <w:spacing w:line="240" w:lineRule="auto"/>
        <w:contextualSpacing/>
      </w:pPr>
      <w:r w:rsidRPr="00963C49">
        <w:t>Launch – if job is started or finished</w:t>
      </w:r>
    </w:p>
    <w:p w14:paraId="79966633" w14:textId="77777777" w:rsidR="005447E6" w:rsidRPr="00963C49" w:rsidRDefault="005447E6" w:rsidP="005447E6">
      <w:pPr>
        <w:numPr>
          <w:ilvl w:val="0"/>
          <w:numId w:val="37"/>
        </w:numPr>
        <w:spacing w:line="240" w:lineRule="auto"/>
        <w:contextualSpacing/>
      </w:pPr>
      <w:r w:rsidRPr="00963C49">
        <w:t>Queue_number – queue number used for job run</w:t>
      </w:r>
    </w:p>
    <w:p w14:paraId="19DB9C7B" w14:textId="77777777" w:rsidR="005447E6" w:rsidRPr="00963C49" w:rsidRDefault="005447E6" w:rsidP="005447E6">
      <w:pPr>
        <w:numPr>
          <w:ilvl w:val="0"/>
          <w:numId w:val="37"/>
        </w:numPr>
        <w:spacing w:line="240" w:lineRule="auto"/>
        <w:contextualSpacing/>
      </w:pPr>
      <w:r w:rsidRPr="00963C49">
        <w:t>Engine_id – Engine identifier</w:t>
      </w:r>
    </w:p>
    <w:p w14:paraId="190EC82B" w14:textId="77777777" w:rsidR="005447E6" w:rsidRPr="00963C49" w:rsidRDefault="005447E6" w:rsidP="005447E6">
      <w:r w:rsidRPr="00963C49">
        <w:t>Request is transferred into signal inside the procedure using value “launch” and cont_anyway (success of job finish is asked or not). Currently these requests are used:</w:t>
      </w:r>
    </w:p>
    <w:p w14:paraId="6721D6E9" w14:textId="77777777" w:rsidR="005447E6" w:rsidRPr="00963C49" w:rsidRDefault="005447E6" w:rsidP="005447E6">
      <w:pPr>
        <w:numPr>
          <w:ilvl w:val="0"/>
          <w:numId w:val="38"/>
        </w:numPr>
        <w:spacing w:line="240" w:lineRule="auto"/>
        <w:contextualSpacing/>
      </w:pPr>
      <w:r w:rsidRPr="00963C49">
        <w:t>BLOCK – ask for job blocking or unblocking</w:t>
      </w:r>
    </w:p>
    <w:p w14:paraId="183E98D1" w14:textId="77777777" w:rsidR="005447E6" w:rsidRPr="00963C49" w:rsidRDefault="005447E6" w:rsidP="005447E6">
      <w:pPr>
        <w:numPr>
          <w:ilvl w:val="0"/>
          <w:numId w:val="38"/>
        </w:numPr>
        <w:spacing w:line="240" w:lineRule="auto"/>
        <w:contextualSpacing/>
      </w:pPr>
      <w:r w:rsidRPr="00963C49">
        <w:t>SUCCESS – job has been successfully started or finished</w:t>
      </w:r>
    </w:p>
    <w:p w14:paraId="34793A2E" w14:textId="77777777" w:rsidR="005447E6" w:rsidRPr="00963C49" w:rsidRDefault="005447E6" w:rsidP="005447E6">
      <w:pPr>
        <w:numPr>
          <w:ilvl w:val="0"/>
          <w:numId w:val="38"/>
        </w:numPr>
        <w:spacing w:line="240" w:lineRule="auto"/>
        <w:contextualSpacing/>
      </w:pPr>
      <w:r w:rsidRPr="00963C49">
        <w:t>FAILED – unsuccessfully finished job</w:t>
      </w:r>
    </w:p>
    <w:p w14:paraId="29B9CFA7" w14:textId="77777777" w:rsidR="005447E6" w:rsidRPr="00963C49" w:rsidRDefault="005447E6" w:rsidP="005447E6">
      <w:pPr>
        <w:numPr>
          <w:ilvl w:val="0"/>
          <w:numId w:val="38"/>
        </w:numPr>
        <w:spacing w:line="240" w:lineRule="auto"/>
        <w:contextualSpacing/>
      </w:pPr>
      <w:r w:rsidRPr="00963C49">
        <w:t xml:space="preserve">MARK_FINISHED – forcedly finished job </w:t>
      </w:r>
    </w:p>
    <w:p w14:paraId="58600472" w14:textId="77777777" w:rsidR="005447E6" w:rsidRPr="00963C49" w:rsidRDefault="005447E6" w:rsidP="005447E6">
      <w:r w:rsidRPr="00963C49">
        <w:t>The rule details are stored in CTRL_NEXT_STATUS table. The status description and also status grouping can be found in CTRL_JOB_STATUS table.</w:t>
      </w:r>
    </w:p>
    <w:p w14:paraId="76976DE4" w14:textId="77777777" w:rsidR="005447E6" w:rsidRPr="00963C49" w:rsidRDefault="005447E6" w:rsidP="005447E6">
      <w:r w:rsidRPr="00963C49">
        <w:lastRenderedPageBreak/>
        <w:t>After start the new status of the job is taken from CTRL_NEXT_STATUS table using input parameters. The value of job status and last_update is updated in SESS_JOB table and the new job state is also inserted into SESS_STATUS log table. Also queue is occupied or released in SESS_QUEUE table depend of job launch value.</w:t>
      </w:r>
    </w:p>
    <w:p w14:paraId="2A5FB3EC" w14:textId="77777777" w:rsidR="005447E6" w:rsidRPr="00963C49" w:rsidRDefault="005447E6" w:rsidP="003940BC">
      <w:pPr>
        <w:pStyle w:val="Heading3"/>
      </w:pPr>
      <w:bookmarkStart w:id="53" w:name="_Toc251747744"/>
      <w:bookmarkStart w:id="54" w:name="_Toc290799567"/>
      <w:bookmarkStart w:id="55" w:name="_Toc498352969"/>
      <w:r w:rsidRPr="00963C49">
        <w:t>Procedure SP_ENG_CHECK_WD_STATUS</w:t>
      </w:r>
      <w:bookmarkEnd w:id="53"/>
      <w:bookmarkEnd w:id="54"/>
      <w:bookmarkEnd w:id="55"/>
    </w:p>
    <w:p w14:paraId="34863462" w14:textId="77777777" w:rsidR="005447E6" w:rsidRPr="00963C49" w:rsidRDefault="005447E6" w:rsidP="005447E6">
      <w:r w:rsidRPr="00963C49">
        <w:t>Procedure is used for detection of Engine runs. The time difference between current time and time of the last cycle, which is taken from the WATCHDOG_STATUS in CTRL_PARAMETERS table, is calculated. The result is compared with WATCHDOG_INTERVAL in CTRL_PARAMETERS table. If the result is less or equal then mentioned value, the current Engine is evaluated as running otherwise is evaluated as dead and new Engine will replace it.</w:t>
      </w:r>
    </w:p>
    <w:p w14:paraId="1B9470AA" w14:textId="77777777" w:rsidR="005447E6" w:rsidRPr="00963C49" w:rsidRDefault="005447E6" w:rsidP="003940BC">
      <w:pPr>
        <w:pStyle w:val="Heading3"/>
      </w:pPr>
      <w:bookmarkStart w:id="56" w:name="_Toc251747745"/>
      <w:bookmarkStart w:id="57" w:name="_Toc290799568"/>
      <w:bookmarkStart w:id="58" w:name="_Toc498352970"/>
      <w:r w:rsidRPr="00963C49">
        <w:t>Procedure SP_ENG_UPDATE_WD_STATUS</w:t>
      </w:r>
      <w:bookmarkEnd w:id="56"/>
      <w:bookmarkEnd w:id="57"/>
      <w:bookmarkEnd w:id="58"/>
    </w:p>
    <w:p w14:paraId="28B2F42A" w14:textId="77777777" w:rsidR="005447E6" w:rsidRPr="00963C49" w:rsidRDefault="005447E6" w:rsidP="005447E6">
      <w:r w:rsidRPr="00963C49">
        <w:t>Procedure is used for record of Engine cycle. Current timestamp is stored into WATCHDOG_STATUS in CTRL_PARAMETERS table.</w:t>
      </w:r>
    </w:p>
    <w:p w14:paraId="744DB0E4" w14:textId="79D2985E" w:rsidR="005447E6" w:rsidRPr="00963C49" w:rsidRDefault="00153CDC" w:rsidP="005447E6">
      <w:pPr>
        <w:pStyle w:val="Heading2"/>
        <w:tabs>
          <w:tab w:val="clear" w:pos="510"/>
          <w:tab w:val="num" w:pos="576"/>
        </w:tabs>
        <w:spacing w:before="240"/>
        <w:ind w:left="576" w:hanging="576"/>
        <w:contextualSpacing/>
      </w:pPr>
      <w:bookmarkStart w:id="59" w:name="_Toc498352971"/>
      <w:r w:rsidRPr="00963C49">
        <w:t>System</w:t>
      </w:r>
      <w:bookmarkEnd w:id="59"/>
    </w:p>
    <w:p w14:paraId="63881F86" w14:textId="08D660AF" w:rsidR="005447E6" w:rsidRPr="00963C49" w:rsidRDefault="005447E6" w:rsidP="005447E6">
      <w:r w:rsidRPr="00963C49">
        <w:t>Before we can discuss “</w:t>
      </w:r>
      <w:r w:rsidR="00933935">
        <w:t>system feature</w:t>
      </w:r>
      <w:r w:rsidRPr="00963C49">
        <w:t xml:space="preserve">” </w:t>
      </w:r>
      <w:r w:rsidR="00933935">
        <w:t>advantages</w:t>
      </w:r>
      <w:r w:rsidRPr="00963C49">
        <w:t>, we have to be sure that the difference between Engine and Scheduler is clea</w:t>
      </w:r>
      <w:r w:rsidR="00153CDC" w:rsidRPr="00963C49">
        <w:t>r.</w:t>
      </w:r>
    </w:p>
    <w:p w14:paraId="782E4BE4" w14:textId="093ED03E" w:rsidR="005447E6" w:rsidRPr="00963C49" w:rsidRDefault="005447E6" w:rsidP="005447E6">
      <w:r w:rsidRPr="00963C49">
        <w:t>Scheduler is independent process, which has no direct dependency on other Schedulers. If we have several independent processing like Daily batch, Inter-day stage filling or Weekly metadata cleaning process, it is good way to use separate Scheduler for this tasks. Every Scheduler has unique value of engine_id, which defines which Engine l</w:t>
      </w:r>
      <w:r w:rsidR="00933935">
        <w:t>aunches jobs of this Scheduler.</w:t>
      </w:r>
    </w:p>
    <w:p w14:paraId="23225F78" w14:textId="77777777" w:rsidR="005447E6" w:rsidRPr="00963C49" w:rsidRDefault="005447E6" w:rsidP="005447E6">
      <w:r w:rsidRPr="00963C49">
        <w:t>Engine is process, which is processing jobs dedicated to “its” Scheduler. If we have more Engines for one Scheduler, the Engines depends each other. It means that if one Engine is asking Scheduler for a job list for launching, another Engines of this Scheduler have to wait until the first Engine finishes launching of its entire jobs.</w:t>
      </w:r>
    </w:p>
    <w:p w14:paraId="78B538F6" w14:textId="5C9B3A25" w:rsidR="005447E6" w:rsidRPr="00963C49" w:rsidRDefault="00153CDC" w:rsidP="005447E6">
      <w:r w:rsidRPr="00963C49">
        <w:t xml:space="preserve">System </w:t>
      </w:r>
      <w:r w:rsidR="005447E6" w:rsidRPr="00963C49">
        <w:t xml:space="preserve">feature means that several (not limited on two only) Engines are processing jobs of one Scheduler. This is useful when building cluster solution when several identical ETL servers are launching the same job coalition. But </w:t>
      </w:r>
      <w:r w:rsidR="00933935">
        <w:t xml:space="preserve">system </w:t>
      </w:r>
      <w:r w:rsidR="00806E9E">
        <w:t xml:space="preserve">feature </w:t>
      </w:r>
      <w:r w:rsidR="005447E6" w:rsidRPr="00963C49">
        <w:t xml:space="preserve">is also useful, when we have several ETL servers, but every server is dedicated only for special work type. In this case </w:t>
      </w:r>
      <w:r w:rsidR="00933935">
        <w:t xml:space="preserve">system concept </w:t>
      </w:r>
      <w:r w:rsidR="005447E6" w:rsidRPr="00963C49">
        <w:t>solution allows run this task type locally on suitable server without necessity of calling remote command.</w:t>
      </w:r>
    </w:p>
    <w:p w14:paraId="5B572250" w14:textId="77777777" w:rsidR="005447E6" w:rsidRPr="00963C49" w:rsidRDefault="005447E6" w:rsidP="005447E6">
      <w:r w:rsidRPr="00963C49">
        <w:t>Adding additional Engine to existing environment represents necessity of its announcement in CTRL_PARAMETERS table and settings its task limits in CTRL_TASK_PARAMS table for every server hosting Engine process, which should launch this task type.</w:t>
      </w:r>
    </w:p>
    <w:p w14:paraId="38CC3519" w14:textId="77777777" w:rsidR="00B539F7" w:rsidRPr="00963C49" w:rsidRDefault="00B539F7" w:rsidP="00B539F7">
      <w:pPr>
        <w:pStyle w:val="Heading2"/>
      </w:pPr>
      <w:bookmarkStart w:id="60" w:name="_Toc290799570"/>
      <w:bookmarkStart w:id="61" w:name="_Toc498352972"/>
      <w:r w:rsidRPr="00963C49">
        <w:lastRenderedPageBreak/>
        <w:t>Parallelism control</w:t>
      </w:r>
      <w:bookmarkEnd w:id="60"/>
      <w:bookmarkEnd w:id="61"/>
    </w:p>
    <w:p w14:paraId="0D1DD85A" w14:textId="77777777" w:rsidR="00B539F7" w:rsidRPr="00963C49" w:rsidRDefault="00B539F7" w:rsidP="00B539F7">
      <w:pPr>
        <w:pStyle w:val="Heading3"/>
      </w:pPr>
      <w:bookmarkStart w:id="62" w:name="_Toc290799571"/>
      <w:bookmarkStart w:id="63" w:name="_Toc498352973"/>
      <w:r w:rsidRPr="00963C49">
        <w:t>Toughness</w:t>
      </w:r>
      <w:bookmarkEnd w:id="62"/>
      <w:bookmarkEnd w:id="63"/>
    </w:p>
    <w:p w14:paraId="71E4D739" w14:textId="76A1D603" w:rsidR="003940BC" w:rsidRPr="00963C49" w:rsidRDefault="005464FB" w:rsidP="003940BC">
      <w:pPr>
        <w:keepNext/>
        <w:jc w:val="center"/>
      </w:pPr>
      <w:r>
        <w:rPr>
          <w:noProof/>
        </w:rPr>
        <w:drawing>
          <wp:inline distT="0" distB="0" distL="0" distR="0" wp14:anchorId="399C309E" wp14:editId="3801FD3C">
            <wp:extent cx="3829050" cy="490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9050" cy="4905375"/>
                    </a:xfrm>
                    <a:prstGeom prst="rect">
                      <a:avLst/>
                    </a:prstGeom>
                  </pic:spPr>
                </pic:pic>
              </a:graphicData>
            </a:graphic>
          </wp:inline>
        </w:drawing>
      </w:r>
    </w:p>
    <w:p w14:paraId="53753377" w14:textId="69925F3D" w:rsidR="00B539F7" w:rsidRPr="00963C49" w:rsidRDefault="003940BC" w:rsidP="003940BC">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6</w:t>
      </w:r>
      <w:r w:rsidRPr="00963C49">
        <w:fldChar w:fldCharType="end"/>
      </w:r>
      <w:r w:rsidRPr="00963C49">
        <w:t xml:space="preserve"> - parallelism control</w:t>
      </w:r>
    </w:p>
    <w:p w14:paraId="20AF819F" w14:textId="77777777" w:rsidR="00B539F7" w:rsidRPr="00963C49" w:rsidRDefault="00B539F7" w:rsidP="00B539F7">
      <w:r w:rsidRPr="00963C49">
        <w:t>Parallelism control is one of the most complex processes in PDC logic. Before we can dive deep into whole process, try to explain the principle on the simple example. This situation is described on the picture above. Imagine three walls which block the job goes through. There are holes in the walls, same holes are already occupied by running jobs and some holes are still empty. The numbers written on wall represent number of holes in it. When a new job is chosen as launch-able candidate, its clearness through walls has to be validating first. Each job is determined to go through dedicated wall by its job_category value.  If job successfully passed the first wall, the second and finally the third wall are also tested. When clearness fails on some walls, next job is tested, until all possible launch-able jobs are chosen.</w:t>
      </w:r>
    </w:p>
    <w:p w14:paraId="63B54D0C" w14:textId="1C2450FC" w:rsidR="00B539F7" w:rsidRPr="00963C49" w:rsidRDefault="00B539F7" w:rsidP="00B539F7">
      <w:r w:rsidRPr="00963C49">
        <w:t>The “walls” limits are defined in CTRL_TASK_PARAMS table</w:t>
      </w:r>
      <w:r w:rsidR="005464FB">
        <w:t xml:space="preserve"> and limit consumption </w:t>
      </w:r>
      <w:r w:rsidR="00A30F3E">
        <w:t>is represent by</w:t>
      </w:r>
      <w:r w:rsidR="005464FB">
        <w:t xml:space="preserve"> SESS_PARALELLISM table</w:t>
      </w:r>
      <w:r w:rsidRPr="00963C49">
        <w:t>. Each limit is defined separately for engine_id and server host name</w:t>
      </w:r>
      <w:r w:rsidR="005464FB">
        <w:t xml:space="preserve"> or for </w:t>
      </w:r>
      <w:r w:rsidR="00A30F3E">
        <w:t xml:space="preserve">all engines or </w:t>
      </w:r>
      <w:r w:rsidR="005464FB">
        <w:t>systems (</w:t>
      </w:r>
      <w:r w:rsidR="00A30F3E">
        <w:t xml:space="preserve">all = </w:t>
      </w:r>
      <w:r w:rsidR="005464FB">
        <w:t>null value in config field)</w:t>
      </w:r>
      <w:r w:rsidRPr="00963C49">
        <w:t>. Value of CTRL_JOB.job_category is mapped to CTRL_TASK_PARAM</w:t>
      </w:r>
      <w:r w:rsidR="005464FB">
        <w:t>ETERS.task_</w:t>
      </w:r>
      <w:r w:rsidRPr="00963C49">
        <w:t>type</w:t>
      </w:r>
      <w:r w:rsidR="005464FB">
        <w:t>/SESS_PARALLELISM_CONTROL.job_category</w:t>
      </w:r>
      <w:r w:rsidRPr="00963C49">
        <w:t xml:space="preserve"> (the first wall) and CTRL_TASK_PARAMETERS.task_type</w:t>
      </w:r>
      <w:r w:rsidR="005464FB">
        <w:t xml:space="preserve">/SESS_PARALLELISM_CONTROL.job_category </w:t>
      </w:r>
      <w:r w:rsidRPr="00963C49">
        <w:t>to CTRL_TASK_PARAMETERS.</w:t>
      </w:r>
      <w:r w:rsidR="005464FB">
        <w:t>parent_task_</w:t>
      </w:r>
      <w:r w:rsidRPr="00963C49">
        <w:t>type</w:t>
      </w:r>
      <w:r w:rsidR="005464FB">
        <w:t>/SESS_PARALLELISM_CONTROL.parent_job_category</w:t>
      </w:r>
      <w:r w:rsidRPr="00963C49">
        <w:t xml:space="preserve"> (the </w:t>
      </w:r>
      <w:r w:rsidRPr="00963C49">
        <w:lastRenderedPageBreak/>
        <w:t>second wall). The third wall, which is common for all job’s categories, allows maximal number of concurrently running jobs and is valid for whole Scheduler. If it is lowered to “0” value, factually it stops the Scheduler, which means that any new jobs will be started.</w:t>
      </w:r>
    </w:p>
    <w:p w14:paraId="351D1818" w14:textId="7570FA65" w:rsidR="00B539F7" w:rsidRPr="00963C49" w:rsidRDefault="00B539F7" w:rsidP="00B539F7">
      <w:r w:rsidRPr="00963C49">
        <w:t>However all jobs aren’t the same, each job has different request of resource consumption. Do not mention that resource amount of each job can be specified separately, generally we recognize four category of resource consumption for typical jobs: SMALL, MEDIUM, LARGE and EXCEPTIONAL, which represents amount of resource consumption valued of 10, 20, 40 and 80</w:t>
      </w:r>
      <w:r w:rsidR="00A30F3E">
        <w:t xml:space="preserve"> (recommended values)</w:t>
      </w:r>
      <w:r w:rsidRPr="00963C49">
        <w:t>. We called this amount as “toughness”. Job’s toughness of every job is defined in C</w:t>
      </w:r>
      <w:r w:rsidR="005464FB">
        <w:t>TRL_JOB table eponymous column.</w:t>
      </w:r>
    </w:p>
    <w:p w14:paraId="74A66380" w14:textId="40B19C6F" w:rsidR="00B539F7" w:rsidRPr="00963C49" w:rsidRDefault="00B539F7" w:rsidP="00B539F7">
      <w:r w:rsidRPr="00963C49">
        <w:t>The “wall” limit in environment, where we are working with job’s toughness, means the summary of all hole’s sizes. If we are starting with the new job_category, we suggest to set up the toughness initial value equal 150. It allows running one exceptional job or three large jobs or 7 medium or 15</w:t>
      </w:r>
      <w:r w:rsidR="005464FB">
        <w:t xml:space="preserve"> small jobs or its combination.</w:t>
      </w:r>
    </w:p>
    <w:p w14:paraId="082AB359" w14:textId="44C8107C" w:rsidR="00B539F7" w:rsidRPr="00963C49" w:rsidRDefault="00B539F7" w:rsidP="00B539F7">
      <w:r w:rsidRPr="00963C49">
        <w:t>Event if it can sound well, this principle will not work in practice efficiently. Think first why we suggest using initial value equal 150? When toughness of exceptional job is 80, value 150 doesn’t allow running two exceptional jobs together, but allows with one exceptional job running another large job plus one medium and one small job. Is it enough? We have to say – no. The toughness equal 150 allows concurrently run of 15 small jobs, but in this example only 4 jobs (1 exceptional + 1 large + 1 medium + 1 small) are running. This setting lowers parallel efficiency of this category to one quarter only. Typically exceptional and large jobs are running for very long time period. When we appreciate that every finished jobs unlocks another jobs for processing, the agglomeration of exceptional and large jobs running together decrease significantly processing throughput. To</w:t>
      </w:r>
      <w:r w:rsidR="005464FB">
        <w:t xml:space="preserve"> prevent this situation apparence</w:t>
      </w:r>
      <w:r w:rsidRPr="00963C49">
        <w:t xml:space="preserve">, there is another parameter, which define the minimal amount of jobs that can fulfill category toughness limit. </w:t>
      </w:r>
      <w:r w:rsidR="00A30F3E">
        <w:t>W</w:t>
      </w:r>
      <w:r w:rsidRPr="00963C49">
        <w:t xml:space="preserve">e </w:t>
      </w:r>
      <w:r w:rsidR="00A30F3E">
        <w:t xml:space="preserve">usually </w:t>
      </w:r>
      <w:r w:rsidRPr="00963C49">
        <w:t>set up the limit on value 6. Practically it means when exceptional job is running we have to fulfill toughness 70 by at least 5 jobs. This preventing launching large job (we need 40 for launch large job, so we can start 4 jobs in remaining 30) and only medium or small jobs will be executed.</w:t>
      </w:r>
    </w:p>
    <w:p w14:paraId="4CDE4FCB" w14:textId="77777777" w:rsidR="00B539F7" w:rsidRPr="00963C49" w:rsidRDefault="00B539F7" w:rsidP="00B539F7">
      <w:r w:rsidRPr="00963C49">
        <w:t>Will it work now? We have to say no once more. Imagine the situation when large amount small jobs are running and high priority exceptional job is waiting for launching. In every Engine cycle some small job is finished so it free category toughness valued of 10, 20, or little more, which is suitable for small or medium jobs, but we need 80 for exceptional job launching. If all other criteria for exceptional job launch are met and only insufficient toughness is the cause why job cannot be launched, something similar to “reservation system” is initiated. This blocks small jobs launching in free toughness.</w:t>
      </w:r>
    </w:p>
    <w:p w14:paraId="5445A9A7" w14:textId="7B00B25C" w:rsidR="00B539F7" w:rsidRPr="00963C49" w:rsidRDefault="00B539F7" w:rsidP="00B539F7">
      <w:r w:rsidRPr="00963C49">
        <w:t>Knowledge of these principles is necess</w:t>
      </w:r>
      <w:r w:rsidR="00A30F3E">
        <w:t>ary for correct toughness thresholds settings. These</w:t>
      </w:r>
      <w:r w:rsidRPr="00963C49">
        <w:t xml:space="preserve"> limits cannot be set during several processing, typically it takes one or two months until the limits are effectively defined. During this tuning we track resource consumption and running time of “hard” jobs to categorize them into adequate job category. The next step is monitoring each system running characteristics and changing limits to reach state when system is optimally loaded but not overloaded by running jobs. This is not easy task, but well tuned limits can significantly improve processing efficiency and shortage processing time.</w:t>
      </w:r>
    </w:p>
    <w:p w14:paraId="46688019" w14:textId="77777777" w:rsidR="00C71EBD" w:rsidRPr="00963C49" w:rsidRDefault="00C71EBD" w:rsidP="00C71EBD">
      <w:pPr>
        <w:pStyle w:val="Heading1"/>
      </w:pPr>
      <w:bookmarkStart w:id="64" w:name="_Toc251747746"/>
      <w:bookmarkStart w:id="65" w:name="_Toc290799572"/>
      <w:bookmarkStart w:id="66" w:name="_Toc498352974"/>
      <w:bookmarkStart w:id="67" w:name="_Toc290799573"/>
      <w:r w:rsidRPr="00963C49">
        <w:lastRenderedPageBreak/>
        <w:t>Scheduler</w:t>
      </w:r>
      <w:bookmarkEnd w:id="64"/>
      <w:bookmarkEnd w:id="65"/>
      <w:bookmarkEnd w:id="66"/>
    </w:p>
    <w:p w14:paraId="320711CE" w14:textId="77777777" w:rsidR="00C71EBD" w:rsidRPr="00963C49" w:rsidRDefault="00C71EBD" w:rsidP="00C71EBD">
      <w:pPr>
        <w:pStyle w:val="Heading2"/>
      </w:pPr>
      <w:bookmarkStart w:id="68" w:name="_Toc498352975"/>
      <w:r w:rsidRPr="00963C49">
        <w:t>Initialization</w:t>
      </w:r>
      <w:bookmarkEnd w:id="67"/>
      <w:bookmarkEnd w:id="68"/>
    </w:p>
    <w:p w14:paraId="5442D3B1" w14:textId="77777777" w:rsidR="00C71EBD" w:rsidRPr="00963C49" w:rsidRDefault="00C71EBD" w:rsidP="00C71EBD">
      <w:r w:rsidRPr="00963C49">
        <w:t>Initialization is used for setting jobs into initial state. Control metadata are taken from tables:</w:t>
      </w:r>
    </w:p>
    <w:p w14:paraId="22C00E8F" w14:textId="77777777" w:rsidR="00C71EBD" w:rsidRPr="00963C49" w:rsidRDefault="00C71EBD" w:rsidP="00C71EBD">
      <w:pPr>
        <w:numPr>
          <w:ilvl w:val="0"/>
          <w:numId w:val="16"/>
        </w:numPr>
        <w:spacing w:line="240" w:lineRule="auto"/>
        <w:contextualSpacing/>
        <w:rPr>
          <w:b/>
        </w:rPr>
      </w:pPr>
      <w:r w:rsidRPr="00963C49">
        <w:t>CTRL_STREAM – stream definition – stream_begin and stream_end jobs definition</w:t>
      </w:r>
    </w:p>
    <w:p w14:paraId="3CFB54F2" w14:textId="77777777" w:rsidR="00C71EBD" w:rsidRPr="00963C49" w:rsidRDefault="00C71EBD" w:rsidP="00C71EBD">
      <w:pPr>
        <w:numPr>
          <w:ilvl w:val="0"/>
          <w:numId w:val="16"/>
        </w:numPr>
        <w:spacing w:line="240" w:lineRule="auto"/>
        <w:contextualSpacing/>
        <w:rPr>
          <w:b/>
        </w:rPr>
      </w:pPr>
      <w:r w:rsidRPr="00963C49">
        <w:t>CTRL_JOB – job parameters</w:t>
      </w:r>
    </w:p>
    <w:p w14:paraId="10F6AF51" w14:textId="77777777" w:rsidR="00C71EBD" w:rsidRPr="00963C49" w:rsidRDefault="00C71EBD" w:rsidP="00C71EBD">
      <w:pPr>
        <w:numPr>
          <w:ilvl w:val="0"/>
          <w:numId w:val="16"/>
        </w:numPr>
        <w:spacing w:line="240" w:lineRule="auto"/>
        <w:contextualSpacing/>
        <w:rPr>
          <w:b/>
        </w:rPr>
      </w:pPr>
      <w:r w:rsidRPr="00963C49">
        <w:t>CTRL_STREAM_DEPENDENCY – stream to stream dependency and dependency type</w:t>
      </w:r>
    </w:p>
    <w:p w14:paraId="62B08360" w14:textId="77777777" w:rsidR="00C71EBD" w:rsidRPr="00963C49" w:rsidRDefault="00C71EBD" w:rsidP="00C71EBD">
      <w:pPr>
        <w:numPr>
          <w:ilvl w:val="0"/>
          <w:numId w:val="16"/>
        </w:numPr>
        <w:spacing w:line="240" w:lineRule="auto"/>
        <w:contextualSpacing/>
        <w:rPr>
          <w:b/>
        </w:rPr>
      </w:pPr>
      <w:r w:rsidRPr="00963C49">
        <w:t>CTRL_JOB_DEPENDENCY – job to job dependency and dependency type</w:t>
      </w:r>
    </w:p>
    <w:p w14:paraId="28ACE89F" w14:textId="77777777" w:rsidR="00C71EBD" w:rsidRPr="00963C49" w:rsidRDefault="00C71EBD" w:rsidP="00C71EBD">
      <w:pPr>
        <w:numPr>
          <w:ilvl w:val="0"/>
          <w:numId w:val="16"/>
        </w:numPr>
        <w:spacing w:line="240" w:lineRule="auto"/>
        <w:contextualSpacing/>
        <w:rPr>
          <w:b/>
        </w:rPr>
      </w:pPr>
      <w:r w:rsidRPr="00963C49">
        <w:t>CTRL_STREAM_PLAN_REF – calendar for job’s run definition on stream level</w:t>
      </w:r>
    </w:p>
    <w:p w14:paraId="0C64E113" w14:textId="77777777" w:rsidR="00C71EBD" w:rsidRPr="00963C49" w:rsidRDefault="00C71EBD" w:rsidP="00C71EBD">
      <w:pPr>
        <w:numPr>
          <w:ilvl w:val="0"/>
          <w:numId w:val="16"/>
        </w:numPr>
        <w:spacing w:line="240" w:lineRule="auto"/>
        <w:contextualSpacing/>
        <w:rPr>
          <w:b/>
        </w:rPr>
      </w:pPr>
      <w:r w:rsidRPr="00963C49">
        <w:t>CTRL_JOB_TABLE_REF – table lock definition on job level</w:t>
      </w:r>
    </w:p>
    <w:p w14:paraId="151B4A0E" w14:textId="77777777" w:rsidR="00C71EBD" w:rsidRPr="00963C49" w:rsidRDefault="00C71EBD" w:rsidP="00C71EBD">
      <w:r w:rsidRPr="00963C49">
        <w:t>Data are stored into tables:</w:t>
      </w:r>
    </w:p>
    <w:p w14:paraId="52F4BEBF" w14:textId="77777777" w:rsidR="00C71EBD" w:rsidRPr="00963C49" w:rsidRDefault="00C71EBD" w:rsidP="00C71EBD">
      <w:pPr>
        <w:numPr>
          <w:ilvl w:val="0"/>
          <w:numId w:val="17"/>
        </w:numPr>
        <w:spacing w:line="240" w:lineRule="auto"/>
        <w:contextualSpacing/>
        <w:rPr>
          <w:b/>
        </w:rPr>
      </w:pPr>
      <w:r w:rsidRPr="00963C49">
        <w:t>SESS_JOB – current state of jobs</w:t>
      </w:r>
    </w:p>
    <w:p w14:paraId="1246800E" w14:textId="77777777" w:rsidR="00C71EBD" w:rsidRPr="00963C49" w:rsidRDefault="00C71EBD" w:rsidP="00C71EBD">
      <w:pPr>
        <w:numPr>
          <w:ilvl w:val="0"/>
          <w:numId w:val="17"/>
        </w:numPr>
        <w:spacing w:line="240" w:lineRule="auto"/>
        <w:contextualSpacing/>
        <w:rPr>
          <w:b/>
        </w:rPr>
      </w:pPr>
      <w:r w:rsidRPr="00963C49">
        <w:t>SESS_JOB_DEPENDENCY – job to job dependency (parent – child)</w:t>
      </w:r>
    </w:p>
    <w:p w14:paraId="35AB4452" w14:textId="1B4CBC70" w:rsidR="00C71EBD" w:rsidRPr="00963C49" w:rsidRDefault="00C71EBD" w:rsidP="00C71EBD">
      <w:r w:rsidRPr="00963C49">
        <w:t>There are two steps of initialization. In the first step (small initialization) only that jobs which provided the initialization work are initialized. These jobs can be simply recognized therefore they have phase = INITIALIZATION. In the second step (big initialization) Engine runs the small initialization jobs that are doing all nece</w:t>
      </w:r>
      <w:r w:rsidR="00A30F3E">
        <w:t>ssary steps for initialization.</w:t>
      </w:r>
    </w:p>
    <w:p w14:paraId="62AFD0E7" w14:textId="77777777" w:rsidR="003940BC" w:rsidRPr="00963C49" w:rsidRDefault="00C71EBD" w:rsidP="003940BC">
      <w:pPr>
        <w:keepNext/>
      </w:pPr>
      <w:r w:rsidRPr="00963C49">
        <w:rPr>
          <w:noProof/>
        </w:rPr>
        <w:drawing>
          <wp:inline distT="0" distB="0" distL="0" distR="0" wp14:anchorId="54FEE314" wp14:editId="515A51E7">
            <wp:extent cx="6088380" cy="27736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380" cy="2773680"/>
                    </a:xfrm>
                    <a:prstGeom prst="rect">
                      <a:avLst/>
                    </a:prstGeom>
                    <a:noFill/>
                    <a:ln>
                      <a:noFill/>
                    </a:ln>
                  </pic:spPr>
                </pic:pic>
              </a:graphicData>
            </a:graphic>
          </wp:inline>
        </w:drawing>
      </w:r>
    </w:p>
    <w:p w14:paraId="0668D037" w14:textId="43F755C3" w:rsidR="00C71EBD" w:rsidRPr="00963C49" w:rsidRDefault="003940BC" w:rsidP="003940BC">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7</w:t>
      </w:r>
      <w:r w:rsidRPr="00963C49">
        <w:fldChar w:fldCharType="end"/>
      </w:r>
      <w:r w:rsidRPr="00963C49">
        <w:t xml:space="preserve"> - daily based initialization</w:t>
      </w:r>
    </w:p>
    <w:p w14:paraId="513C139B" w14:textId="77777777" w:rsidR="003940BC" w:rsidRPr="00963C49" w:rsidRDefault="00C71EBD" w:rsidP="003940BC">
      <w:pPr>
        <w:keepNext/>
      </w:pPr>
      <w:r w:rsidRPr="00963C49">
        <w:rPr>
          <w:noProof/>
        </w:rPr>
        <w:lastRenderedPageBreak/>
        <w:drawing>
          <wp:inline distT="0" distB="0" distL="0" distR="0" wp14:anchorId="1104EA61" wp14:editId="04A04E74">
            <wp:extent cx="6080760" cy="2316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0760" cy="2316480"/>
                    </a:xfrm>
                    <a:prstGeom prst="rect">
                      <a:avLst/>
                    </a:prstGeom>
                    <a:noFill/>
                    <a:ln>
                      <a:noFill/>
                    </a:ln>
                  </pic:spPr>
                </pic:pic>
              </a:graphicData>
            </a:graphic>
          </wp:inline>
        </w:drawing>
      </w:r>
    </w:p>
    <w:p w14:paraId="263BC41C" w14:textId="6E0D8D1C" w:rsidR="00C71EBD" w:rsidRPr="00963C49" w:rsidRDefault="003940BC" w:rsidP="003940BC">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8</w:t>
      </w:r>
      <w:r w:rsidRPr="00963C49">
        <w:fldChar w:fldCharType="end"/>
      </w:r>
      <w:r w:rsidRPr="00963C49">
        <w:t xml:space="preserve"> - intra-day initialization</w:t>
      </w:r>
    </w:p>
    <w:p w14:paraId="46FCCF6B" w14:textId="77777777" w:rsidR="00CE41E5" w:rsidRDefault="00C71EBD" w:rsidP="00C71EBD">
      <w:r w:rsidRPr="00963C49">
        <w:t xml:space="preserve">Two pictures above discuss daily and inter-day initialization difference. Every initialization is process, which is scheduled in OS scheduler. Initialization process itself has integrated check for testing if all jobs from the last processing are already finished. If not, </w:t>
      </w:r>
      <w:r w:rsidR="00CE41E5">
        <w:t>initialization cannot continue.</w:t>
      </w:r>
    </w:p>
    <w:p w14:paraId="57B7F30B" w14:textId="0AB46E6C" w:rsidR="00CE41E5" w:rsidRDefault="00C71EBD" w:rsidP="00C71EBD">
      <w:r w:rsidRPr="00963C49">
        <w:t>On the first picture the situation in daily load is drawn. Initialization of Day-3 cannot be done due running jobs from Day-2. It is necessary to correct the situation by manual launching of initialization when old day processing is finished. On the second picture the inter-day processing is shown. There is no chance for manual launch of Initialization when the last period jobs are running in time of initialization. In this case Hour-3 jobs are not initialized, but initialization time is updated. Factually it means that there is no Hour-3 processing, Hour-4 processing will have to process the sour</w:t>
      </w:r>
      <w:r w:rsidR="00CE41E5">
        <w:t>ce data together with its data.</w:t>
      </w:r>
    </w:p>
    <w:p w14:paraId="5DDF35D2" w14:textId="66194E18" w:rsidR="00C71EBD" w:rsidRPr="00963C49" w:rsidRDefault="00C71EBD" w:rsidP="00C71EBD">
      <w:r w:rsidRPr="00963C49">
        <w:t>The initialization behavior is defined in CTRL_PARAMETERS table by “INITIALIZATION_MUST_RUN” value. For daily processing value 1 guarantee that initialization process will not be skipped, otherwise value 0 for inter-day processing allows unbreakable run in case when jobs are still running in initialization time</w:t>
      </w:r>
      <w:r w:rsidR="00CE41E5">
        <w:t xml:space="preserve"> -&gt; it only updates </w:t>
      </w:r>
      <w:r w:rsidR="00CB3809" w:rsidRPr="00963C49">
        <w:t>LOAD_DATE</w:t>
      </w:r>
      <w:r w:rsidR="00CB3809">
        <w:t xml:space="preserve">  </w:t>
      </w:r>
      <w:r w:rsidR="00CE41E5">
        <w:t xml:space="preserve">value. </w:t>
      </w:r>
      <w:r w:rsidR="00CB3809" w:rsidRPr="00963C49">
        <w:t>LOAD_DATE</w:t>
      </w:r>
      <w:r w:rsidR="00CB3809">
        <w:t xml:space="preserve"> value </w:t>
      </w:r>
      <w:r w:rsidR="00CE41E5">
        <w:t xml:space="preserve">of running jobs remains </w:t>
      </w:r>
      <w:r w:rsidR="00CB3809">
        <w:t xml:space="preserve">the </w:t>
      </w:r>
      <w:r w:rsidR="00CE41E5">
        <w:t>old one.</w:t>
      </w:r>
    </w:p>
    <w:p w14:paraId="57209659" w14:textId="77777777" w:rsidR="00C71EBD" w:rsidRPr="00963C49" w:rsidRDefault="00C71EBD" w:rsidP="00C71EBD">
      <w:pPr>
        <w:pStyle w:val="Heading2"/>
      </w:pPr>
      <w:bookmarkStart w:id="69" w:name="_Toc290799574"/>
      <w:bookmarkStart w:id="70" w:name="_Toc498352976"/>
      <w:r w:rsidRPr="00963C49">
        <w:t>Small Initialization</w:t>
      </w:r>
      <w:bookmarkEnd w:id="69"/>
      <w:bookmarkEnd w:id="70"/>
    </w:p>
    <w:p w14:paraId="1834C51A" w14:textId="77777777" w:rsidR="00C71EBD" w:rsidRPr="00963C49" w:rsidRDefault="00C71EBD" w:rsidP="00C71EBD">
      <w:r w:rsidRPr="00963C49">
        <w:t>All functionality of small initialization is in procedure SP_INIT_PREPARE which is called form PERL script periodically from CRON on weekly, daily or hourly bases. Procedure provides these steps:</w:t>
      </w:r>
    </w:p>
    <w:p w14:paraId="3B7A3815" w14:textId="17ACA8A0" w:rsidR="00C71EBD" w:rsidRPr="00963C49" w:rsidRDefault="00C71EBD" w:rsidP="00C71EBD">
      <w:pPr>
        <w:numPr>
          <w:ilvl w:val="0"/>
          <w:numId w:val="23"/>
        </w:numPr>
        <w:spacing w:line="240" w:lineRule="auto"/>
        <w:contextualSpacing/>
      </w:pPr>
      <w:r w:rsidRPr="00963C49">
        <w:t xml:space="preserve">Check if all jobs for engine_id are already finished. If not, initialization is skipped therefore operational metadata should be damaged in case when initialization will continue. If </w:t>
      </w:r>
      <w:r w:rsidR="00CB3809" w:rsidRPr="00963C49">
        <w:t>INITIALIZATION_MUST_RUN</w:t>
      </w:r>
      <w:r w:rsidR="00CB3809">
        <w:t xml:space="preserve">=0 </w:t>
      </w:r>
      <w:r w:rsidRPr="00963C49">
        <w:t xml:space="preserve">some initialization steps are provided, such as </w:t>
      </w:r>
      <w:r w:rsidR="009E1573">
        <w:t xml:space="preserve">new </w:t>
      </w:r>
      <w:r w:rsidRPr="00963C49">
        <w:t>LOAD_DATE</w:t>
      </w:r>
      <w:r w:rsidR="00CB3809">
        <w:t xml:space="preserve"> calculation</w:t>
      </w:r>
      <w:r w:rsidRPr="00963C49">
        <w:t xml:space="preserve">. </w:t>
      </w:r>
      <w:r w:rsidR="00CB3809">
        <w:t xml:space="preserve">If </w:t>
      </w:r>
      <w:r w:rsidR="00CB3809" w:rsidRPr="00963C49">
        <w:t>INITIALIZATION_MUST_RUN</w:t>
      </w:r>
      <w:r w:rsidR="00CB3809">
        <w:t xml:space="preserve">=1 </w:t>
      </w:r>
      <w:r w:rsidRPr="00963C49">
        <w:t>no steps are provided, initialization has to be run manually once m</w:t>
      </w:r>
      <w:r w:rsidR="00CB3809">
        <w:t>ore when all jobs are finished.</w:t>
      </w:r>
    </w:p>
    <w:p w14:paraId="5AC65BF6" w14:textId="77777777" w:rsidR="00C71EBD" w:rsidRPr="00963C49" w:rsidRDefault="00C71EBD" w:rsidP="00C71EBD">
      <w:pPr>
        <w:numPr>
          <w:ilvl w:val="0"/>
          <w:numId w:val="23"/>
        </w:numPr>
        <w:spacing w:line="240" w:lineRule="auto"/>
        <w:contextualSpacing/>
      </w:pPr>
      <w:r w:rsidRPr="00963C49">
        <w:t>CURRENT_TIMESTAMP of initialization begin is stored into INITIALIZATION_BEGIN parameter in CTRL_PARAMETER table.</w:t>
      </w:r>
    </w:p>
    <w:p w14:paraId="06C2E083" w14:textId="77777777" w:rsidR="00C71EBD" w:rsidRPr="00963C49" w:rsidRDefault="00C71EBD" w:rsidP="00C71EBD">
      <w:pPr>
        <w:numPr>
          <w:ilvl w:val="0"/>
          <w:numId w:val="23"/>
        </w:numPr>
        <w:spacing w:line="240" w:lineRule="auto"/>
        <w:contextualSpacing/>
      </w:pPr>
      <w:r w:rsidRPr="00963C49">
        <w:t>All jobs for engine_id are deleted from SESS_JOB table</w:t>
      </w:r>
    </w:p>
    <w:p w14:paraId="7D2BA387" w14:textId="77777777" w:rsidR="00C71EBD" w:rsidRPr="00963C49" w:rsidRDefault="00C71EBD" w:rsidP="00C71EBD">
      <w:pPr>
        <w:numPr>
          <w:ilvl w:val="0"/>
          <w:numId w:val="23"/>
        </w:numPr>
        <w:spacing w:line="240" w:lineRule="auto"/>
        <w:contextualSpacing/>
      </w:pPr>
      <w:r w:rsidRPr="00963C49">
        <w:t>All records for not existing child or parent jobs in SESS_JOB table are deleted from SESS_JOB_DEPENDENCY table</w:t>
      </w:r>
    </w:p>
    <w:p w14:paraId="0E2D7D1D" w14:textId="77777777" w:rsidR="00C71EBD" w:rsidRPr="00963C49" w:rsidRDefault="00C71EBD" w:rsidP="00C71EBD">
      <w:pPr>
        <w:numPr>
          <w:ilvl w:val="0"/>
          <w:numId w:val="23"/>
        </w:numPr>
        <w:spacing w:line="240" w:lineRule="auto"/>
        <w:contextualSpacing/>
      </w:pPr>
      <w:r w:rsidRPr="00963C49">
        <w:t>If value of INITIALIZATION_IS_RUNNING parameter (in CTRL_PARAMETER table) equal zero, value one is set and next steps are executed, otherwise value of parameter is left and next steps are skipped (value of parameter = 1 means that the last initialization wasn’t finished successfully)</w:t>
      </w:r>
    </w:p>
    <w:p w14:paraId="022579CF" w14:textId="77777777" w:rsidR="00C71EBD" w:rsidRPr="00963C49" w:rsidRDefault="00C71EBD" w:rsidP="00C71EBD">
      <w:pPr>
        <w:numPr>
          <w:ilvl w:val="1"/>
          <w:numId w:val="18"/>
        </w:numPr>
        <w:spacing w:line="240" w:lineRule="auto"/>
        <w:contextualSpacing/>
      </w:pPr>
      <w:r w:rsidRPr="00963C49">
        <w:t>Value of LOAD_DATE parameter is stored in PREV_LOAD_DATE</w:t>
      </w:r>
    </w:p>
    <w:p w14:paraId="72BEBD7B" w14:textId="58D6A3AC" w:rsidR="00C71EBD" w:rsidRPr="00963C49" w:rsidRDefault="00F90526" w:rsidP="00F90526">
      <w:pPr>
        <w:pStyle w:val="ListParagraph"/>
        <w:numPr>
          <w:ilvl w:val="1"/>
          <w:numId w:val="18"/>
        </w:numPr>
      </w:pPr>
      <w:r w:rsidRPr="00F90526">
        <w:t>New LOAD_DATE calculation</w:t>
      </w:r>
    </w:p>
    <w:p w14:paraId="1A781C3D" w14:textId="77777777" w:rsidR="00C71EBD" w:rsidRPr="00963C49" w:rsidRDefault="00C71EBD" w:rsidP="00C71EBD">
      <w:pPr>
        <w:numPr>
          <w:ilvl w:val="0"/>
          <w:numId w:val="23"/>
        </w:numPr>
        <w:spacing w:line="240" w:lineRule="auto"/>
        <w:contextualSpacing/>
      </w:pPr>
      <w:r w:rsidRPr="00963C49">
        <w:t>Value of APPLICATION_ID parameter for engine_id changed to be one (initialization)</w:t>
      </w:r>
    </w:p>
    <w:p w14:paraId="0CE000A4" w14:textId="77777777" w:rsidR="00C71EBD" w:rsidRPr="00963C49" w:rsidRDefault="00C71EBD" w:rsidP="00C71EBD">
      <w:pPr>
        <w:numPr>
          <w:ilvl w:val="0"/>
          <w:numId w:val="23"/>
        </w:numPr>
        <w:spacing w:line="240" w:lineRule="auto"/>
        <w:contextualSpacing/>
      </w:pPr>
      <w:r w:rsidRPr="00963C49">
        <w:lastRenderedPageBreak/>
        <w:t>Scheduler is switched off by setting value of MAX_CONCURRENT_JOBS to zero for engine_id.</w:t>
      </w:r>
    </w:p>
    <w:p w14:paraId="08855B10" w14:textId="77777777" w:rsidR="00C71EBD" w:rsidRPr="00963C49" w:rsidRDefault="00C71EBD" w:rsidP="00C71EBD">
      <w:pPr>
        <w:numPr>
          <w:ilvl w:val="0"/>
          <w:numId w:val="23"/>
        </w:numPr>
        <w:spacing w:line="240" w:lineRule="auto"/>
        <w:contextualSpacing/>
      </w:pPr>
      <w:r w:rsidRPr="00963C49">
        <w:t>SESS_JOB_DEPENDENCY table is populated by dependency records of small initialization jobs</w:t>
      </w:r>
    </w:p>
    <w:p w14:paraId="7F033339" w14:textId="77777777" w:rsidR="00C71EBD" w:rsidRPr="00963C49" w:rsidRDefault="00C71EBD" w:rsidP="00C71EBD">
      <w:pPr>
        <w:numPr>
          <w:ilvl w:val="0"/>
          <w:numId w:val="23"/>
        </w:numPr>
        <w:spacing w:line="240" w:lineRule="auto"/>
        <w:contextualSpacing/>
      </w:pPr>
      <w:r w:rsidRPr="00963C49">
        <w:t>Jobs INITIALIZATION_STREAM_BEGIN and INITIALIZATION_STREAM_END are created in SESS_JOB table.</w:t>
      </w:r>
    </w:p>
    <w:p w14:paraId="38D11DAD" w14:textId="77777777" w:rsidR="00C71EBD" w:rsidRPr="00963C49" w:rsidRDefault="00C71EBD" w:rsidP="00C71EBD">
      <w:pPr>
        <w:numPr>
          <w:ilvl w:val="0"/>
          <w:numId w:val="23"/>
        </w:numPr>
        <w:spacing w:line="240" w:lineRule="auto"/>
        <w:contextualSpacing/>
      </w:pPr>
      <w:r w:rsidRPr="00963C49">
        <w:t>All jobs from CTRL_JOB table having phase = ‘INITIALIZATION’ are transferred into SESS_JOB table</w:t>
      </w:r>
    </w:p>
    <w:p w14:paraId="496C3503" w14:textId="77777777" w:rsidR="00C71EBD" w:rsidRPr="00963C49" w:rsidRDefault="00C71EBD" w:rsidP="00C71EBD">
      <w:pPr>
        <w:numPr>
          <w:ilvl w:val="0"/>
          <w:numId w:val="23"/>
        </w:numPr>
        <w:spacing w:line="240" w:lineRule="auto"/>
        <w:contextualSpacing/>
      </w:pPr>
      <w:r w:rsidRPr="00963C49">
        <w:t>Scheduler is switched on by changing value of parameter MAX_CONCURRENT_JOBS. The minimum value from MAX_CONCURRENT_JOB_SET and MAX_CONCURRENT_JOBS_DFLT parameter is taken.</w:t>
      </w:r>
    </w:p>
    <w:p w14:paraId="573A92A6" w14:textId="169EDDAC" w:rsidR="00C71EBD" w:rsidRDefault="00C71EBD" w:rsidP="00C71EBD">
      <w:pPr>
        <w:ind w:left="360"/>
      </w:pPr>
      <w:r w:rsidRPr="00963C49">
        <w:t>Next Engine starts small initialization jobs which causes that big initialization is provided.</w:t>
      </w:r>
    </w:p>
    <w:p w14:paraId="67AADB9C" w14:textId="4CCE33E3" w:rsidR="00CB3809" w:rsidRDefault="009E1573" w:rsidP="00CB3809">
      <w:pPr>
        <w:pStyle w:val="Heading3"/>
      </w:pPr>
      <w:r>
        <w:t xml:space="preserve">New </w:t>
      </w:r>
      <w:r w:rsidR="00CB3809" w:rsidRPr="00963C49">
        <w:t>LOAD_DATE</w:t>
      </w:r>
      <w:r w:rsidR="00CB3809">
        <w:t xml:space="preserve"> calculation</w:t>
      </w:r>
    </w:p>
    <w:p w14:paraId="38B46F36" w14:textId="7D1B3DA2" w:rsidR="009E1573" w:rsidRPr="009E1573" w:rsidRDefault="00CB3809" w:rsidP="009E1573">
      <w:pPr>
        <w:spacing w:before="0" w:after="0" w:line="240" w:lineRule="auto"/>
        <w:rPr>
          <w:rFonts w:ascii="Calibri" w:hAnsi="Calibri" w:cs="Calibri"/>
          <w:color w:val="000000"/>
          <w:sz w:val="22"/>
          <w:szCs w:val="22"/>
          <w:lang w:val="cs-CZ" w:eastAsia="cs-CZ"/>
        </w:rPr>
      </w:pPr>
      <w:r>
        <w:t>There are two way</w:t>
      </w:r>
      <w:r w:rsidR="009E1573">
        <w:t>s</w:t>
      </w:r>
      <w:r>
        <w:t xml:space="preserve"> how LOAD_DATE value is calculated</w:t>
      </w:r>
      <w:r w:rsidR="009E1573">
        <w:t xml:space="preserve"> based on </w:t>
      </w:r>
      <w:r w:rsidR="009E1573" w:rsidRPr="009E1573">
        <w:rPr>
          <w:rFonts w:ascii="Calibri" w:hAnsi="Calibri" w:cs="Calibri"/>
          <w:color w:val="000000"/>
          <w:sz w:val="22"/>
          <w:szCs w:val="22"/>
          <w:lang w:val="cs-CZ" w:eastAsia="cs-CZ"/>
        </w:rPr>
        <w:t>INITIALIZATION_CURRDATE_RELATED</w:t>
      </w:r>
    </w:p>
    <w:p w14:paraId="32537AB9" w14:textId="6CE69302" w:rsidR="00CB3809" w:rsidRDefault="009E1573" w:rsidP="00CB3809">
      <w:r>
        <w:t>parameter</w:t>
      </w:r>
      <w:r w:rsidR="00CB3809">
        <w:t>:</w:t>
      </w:r>
    </w:p>
    <w:p w14:paraId="47F6DB6C" w14:textId="77777777" w:rsidR="009E1573" w:rsidRDefault="009E1573" w:rsidP="006411DC">
      <w:pPr>
        <w:pStyle w:val="ListParagraph"/>
        <w:numPr>
          <w:ilvl w:val="1"/>
          <w:numId w:val="36"/>
        </w:numPr>
        <w:ind w:left="788" w:hanging="357"/>
        <w:contextualSpacing w:val="0"/>
      </w:pPr>
      <w:r>
        <w:t>If parameter equals to 0:</w:t>
      </w:r>
    </w:p>
    <w:p w14:paraId="1CB1AE81" w14:textId="511B94FD" w:rsidR="00CB3809" w:rsidRDefault="009E1573" w:rsidP="006411DC">
      <w:pPr>
        <w:pStyle w:val="ListParagraph"/>
        <w:ind w:left="794"/>
        <w:contextualSpacing w:val="0"/>
      </w:pPr>
      <w:r>
        <w:t xml:space="preserve">new LOAD_DATE value = current LOAD_DATE + </w:t>
      </w:r>
      <w:r w:rsidR="00CB3809">
        <w:t xml:space="preserve"> </w:t>
      </w:r>
      <w:r w:rsidRPr="009E1573">
        <w:t>INITIALIZATION_RETENTION_PERIOD</w:t>
      </w:r>
    </w:p>
    <w:p w14:paraId="7C495696" w14:textId="05955333" w:rsidR="009E1573" w:rsidRDefault="009E1573" w:rsidP="009E1573">
      <w:pPr>
        <w:pStyle w:val="ListParagraph"/>
        <w:numPr>
          <w:ilvl w:val="1"/>
          <w:numId w:val="36"/>
        </w:numPr>
      </w:pPr>
      <w:r>
        <w:t>If paremer equals to 1:</w:t>
      </w:r>
    </w:p>
    <w:p w14:paraId="2CC3DA2B" w14:textId="624967D5" w:rsidR="006411DC" w:rsidRDefault="009E1573" w:rsidP="006411DC">
      <w:pPr>
        <w:pStyle w:val="ListParagraph"/>
        <w:spacing w:after="240"/>
        <w:ind w:left="794"/>
        <w:contextualSpacing w:val="0"/>
      </w:pPr>
      <w:r>
        <w:t>new LOAD_DATE value = current_</w:t>
      </w:r>
      <w:r w:rsidR="0062775E">
        <w:t>date</w:t>
      </w:r>
      <w:r>
        <w:t>time  round</w:t>
      </w:r>
      <w:r w:rsidR="00AE4C5B">
        <w:t>ed</w:t>
      </w:r>
      <w:r>
        <w:t xml:space="preserve"> </w:t>
      </w:r>
      <w:r w:rsidR="00AE4C5B">
        <w:t>to</w:t>
      </w:r>
      <w:r w:rsidR="0062775E">
        <w:t xml:space="preserve"> </w:t>
      </w:r>
      <w:r w:rsidR="00AE4C5B">
        <w:t xml:space="preserve">nearest </w:t>
      </w:r>
      <w:r w:rsidRPr="009E1573">
        <w:t>INITIALIZATION_RETENTION_PERIOD</w:t>
      </w:r>
      <w:r w:rsidR="006411DC">
        <w:t xml:space="preserve"> [</w:t>
      </w:r>
      <w:r w:rsidR="00AE4C5B">
        <w:t xml:space="preserve">min]. By default value is round down, but it could be rounded up if </w:t>
      </w:r>
      <w:r w:rsidR="00AE4C5B" w:rsidRPr="00AE4C5B">
        <w:t>INITIALIZATION_CURRDATE_RELATED_ROUND_UP</w:t>
      </w:r>
      <w:r w:rsidR="00AE4C5B">
        <w:t xml:space="preserve"> is set to 1.</w:t>
      </w:r>
    </w:p>
    <w:p w14:paraId="2D719983" w14:textId="74DBAB4F" w:rsidR="00AE4C5B" w:rsidRPr="00CB3809" w:rsidRDefault="00AE4C5B" w:rsidP="006411DC">
      <w:pPr>
        <w:pStyle w:val="ListParagraph"/>
        <w:spacing w:before="360"/>
        <w:ind w:left="794"/>
      </w:pPr>
      <w:r w:rsidRPr="00AE4C5B">
        <w:rPr>
          <w:b/>
        </w:rPr>
        <w:t>Example:</w:t>
      </w:r>
      <w:r>
        <w:t xml:space="preserve"> current_datetime = 2017-10-30 23:59:55, </w:t>
      </w:r>
      <w:r w:rsidRPr="009E1573">
        <w:t>INITIALIZATION_RETENTION_PERIOD</w:t>
      </w:r>
      <w:r>
        <w:t xml:space="preserve">=5, </w:t>
      </w:r>
      <w:r w:rsidRPr="00AE4C5B">
        <w:t>INITIALIZATION_CURRDATE_RELATED_ROUND_UP</w:t>
      </w:r>
      <w:r>
        <w:t xml:space="preserve"> is not set -&gt; new LOAD_DATE = 2017-10-30 23:55:00, if</w:t>
      </w:r>
      <w:r w:rsidRPr="00AE4C5B">
        <w:t xml:space="preserve"> INITIALIZATION_CURRDATE_RELATED_ROUND_UP</w:t>
      </w:r>
      <w:r>
        <w:t xml:space="preserve"> would be set -&gt; new LOAD_DATE = 2017-11-01 00:00:00.</w:t>
      </w:r>
    </w:p>
    <w:p w14:paraId="05A416E3" w14:textId="77777777" w:rsidR="00CB3809" w:rsidRDefault="00CB3809" w:rsidP="00CB3809"/>
    <w:p w14:paraId="7D18CCFB" w14:textId="77777777" w:rsidR="00C71EBD" w:rsidRPr="00963C49" w:rsidRDefault="00C71EBD" w:rsidP="00C71EBD">
      <w:pPr>
        <w:pStyle w:val="Heading2"/>
      </w:pPr>
      <w:bookmarkStart w:id="71" w:name="_Toc251747749"/>
      <w:bookmarkStart w:id="72" w:name="_Toc290799575"/>
      <w:bookmarkStart w:id="73" w:name="_Toc498352977"/>
      <w:r w:rsidRPr="00963C49">
        <w:t xml:space="preserve">Big </w:t>
      </w:r>
      <w:bookmarkEnd w:id="71"/>
      <w:r w:rsidRPr="00963C49">
        <w:t>Initialization</w:t>
      </w:r>
      <w:bookmarkEnd w:id="72"/>
      <w:bookmarkEnd w:id="73"/>
    </w:p>
    <w:p w14:paraId="3B7CC1DA" w14:textId="77777777" w:rsidR="00C71EBD" w:rsidRPr="00963C49" w:rsidRDefault="00C71EBD" w:rsidP="00C71EBD">
      <w:r w:rsidRPr="00963C49">
        <w:t>Big initialization is constitutes by small initialization jobs. The small initialization jobs can have different meaning, but typically they have to do:</w:t>
      </w:r>
    </w:p>
    <w:p w14:paraId="3C25AE06" w14:textId="77777777" w:rsidR="00C71EBD" w:rsidRPr="00963C49" w:rsidRDefault="00C71EBD" w:rsidP="00C71EBD">
      <w:pPr>
        <w:numPr>
          <w:ilvl w:val="0"/>
          <w:numId w:val="19"/>
        </w:numPr>
        <w:spacing w:line="240" w:lineRule="auto"/>
        <w:contextualSpacing/>
      </w:pPr>
      <w:r w:rsidRPr="00963C49">
        <w:t xml:space="preserve">Initialization of all processing jobs </w:t>
      </w:r>
    </w:p>
    <w:p w14:paraId="0C91F041" w14:textId="77777777" w:rsidR="00C71EBD" w:rsidRPr="00963C49" w:rsidRDefault="00C71EBD" w:rsidP="00C71EBD">
      <w:pPr>
        <w:numPr>
          <w:ilvl w:val="0"/>
          <w:numId w:val="19"/>
        </w:numPr>
        <w:spacing w:line="240" w:lineRule="auto"/>
        <w:contextualSpacing/>
      </w:pPr>
      <w:r w:rsidRPr="00963C49">
        <w:t>Job’s statistics update</w:t>
      </w:r>
    </w:p>
    <w:p w14:paraId="55BA9972" w14:textId="77777777" w:rsidR="00C71EBD" w:rsidRPr="00963C49" w:rsidRDefault="00C71EBD" w:rsidP="00C71EBD">
      <w:pPr>
        <w:numPr>
          <w:ilvl w:val="0"/>
          <w:numId w:val="19"/>
        </w:numPr>
        <w:spacing w:line="240" w:lineRule="auto"/>
        <w:contextualSpacing/>
      </w:pPr>
      <w:r w:rsidRPr="00963C49">
        <w:t>Other special work execution like logs archiving or tables from UTILITY database archiving</w:t>
      </w:r>
    </w:p>
    <w:p w14:paraId="729D8E37" w14:textId="77777777" w:rsidR="00C71EBD" w:rsidRPr="00963C49" w:rsidRDefault="00C71EBD" w:rsidP="00C71EBD">
      <w:pPr>
        <w:numPr>
          <w:ilvl w:val="0"/>
          <w:numId w:val="19"/>
        </w:numPr>
        <w:spacing w:line="240" w:lineRule="auto"/>
        <w:contextualSpacing/>
      </w:pPr>
      <w:r w:rsidRPr="00963C49">
        <w:t>Initialization end confirmation</w:t>
      </w:r>
    </w:p>
    <w:p w14:paraId="2165D216" w14:textId="77777777" w:rsidR="00C71EBD" w:rsidRPr="00963C49" w:rsidRDefault="00C71EBD" w:rsidP="00C71EBD">
      <w:pPr>
        <w:pStyle w:val="Heading4"/>
        <w:numPr>
          <w:ilvl w:val="3"/>
          <w:numId w:val="0"/>
        </w:numPr>
        <w:tabs>
          <w:tab w:val="num" w:pos="864"/>
        </w:tabs>
        <w:spacing w:before="240"/>
        <w:ind w:left="864" w:hanging="864"/>
        <w:contextualSpacing/>
      </w:pPr>
      <w:r w:rsidRPr="00963C49">
        <w:t>Job’s initialization</w:t>
      </w:r>
    </w:p>
    <w:p w14:paraId="5A396471" w14:textId="77777777" w:rsidR="00C71EBD" w:rsidRPr="00963C49" w:rsidRDefault="00C71EBD" w:rsidP="00C71EBD">
      <w:r w:rsidRPr="00963C49">
        <w:t>Initialization has to initialize all jobs for engine_id from CTRL_JOB table which are not small initialization (phase &lt;&gt; ‘INITIALIZATION’). These jobs can’t be placed into SESS_JOB table directly therefore Engine is running so all jobs has to be placed into SESS_JOB_BCKP table first. All functionality is written in SP_INIT_INITIALIZE procedure which is called from PERL script. Procedure provides these steps:</w:t>
      </w:r>
    </w:p>
    <w:p w14:paraId="66CF23B5" w14:textId="77777777" w:rsidR="00C71EBD" w:rsidRPr="00963C49" w:rsidRDefault="00C71EBD" w:rsidP="00C71EBD">
      <w:pPr>
        <w:numPr>
          <w:ilvl w:val="0"/>
          <w:numId w:val="20"/>
        </w:numPr>
        <w:spacing w:line="240" w:lineRule="auto"/>
        <w:contextualSpacing/>
      </w:pPr>
      <w:r w:rsidRPr="00963C49">
        <w:t>Distinct list of runplan values is taken from CTRL_STREAM_PLAN_REF table and list is placed into TEMP_PLAN table.</w:t>
      </w:r>
    </w:p>
    <w:p w14:paraId="3399BCBB" w14:textId="77777777" w:rsidR="00C71EBD" w:rsidRPr="00963C49" w:rsidRDefault="00C71EBD" w:rsidP="00C71EBD">
      <w:pPr>
        <w:numPr>
          <w:ilvl w:val="0"/>
          <w:numId w:val="20"/>
        </w:numPr>
        <w:spacing w:line="240" w:lineRule="auto"/>
        <w:contextualSpacing/>
      </w:pPr>
      <w:r w:rsidRPr="00963C49">
        <w:t>Value of initial job’s status is calculated for every record in TEMP_PLAN_TABLE.</w:t>
      </w:r>
    </w:p>
    <w:p w14:paraId="2BEA33F1" w14:textId="77777777" w:rsidR="00C71EBD" w:rsidRPr="00963C49" w:rsidRDefault="00C71EBD" w:rsidP="00C71EBD">
      <w:pPr>
        <w:numPr>
          <w:ilvl w:val="0"/>
          <w:numId w:val="20"/>
        </w:numPr>
        <w:spacing w:line="240" w:lineRule="auto"/>
        <w:contextualSpacing/>
      </w:pPr>
      <w:r w:rsidRPr="00963C49">
        <w:t>Jobs STREAM_BEGIN and STREAM_END are created in SESS_JOB_BCKP table for all stream from CTRL_STREAM table which is initialized</w:t>
      </w:r>
    </w:p>
    <w:p w14:paraId="52D76E81" w14:textId="77777777" w:rsidR="00C71EBD" w:rsidRPr="00963C49" w:rsidRDefault="00C71EBD" w:rsidP="00C71EBD">
      <w:pPr>
        <w:numPr>
          <w:ilvl w:val="0"/>
          <w:numId w:val="20"/>
        </w:numPr>
        <w:spacing w:line="240" w:lineRule="auto"/>
        <w:contextualSpacing/>
      </w:pPr>
      <w:r w:rsidRPr="00963C49">
        <w:t>All regular jobs which is initialized from CTRL_JOB table are placed into SESS_JOB_BCKP table</w:t>
      </w:r>
    </w:p>
    <w:p w14:paraId="2DB72F6B" w14:textId="77777777" w:rsidR="00C71EBD" w:rsidRPr="00963C49" w:rsidRDefault="00C71EBD" w:rsidP="00C71EBD">
      <w:pPr>
        <w:numPr>
          <w:ilvl w:val="0"/>
          <w:numId w:val="20"/>
        </w:numPr>
        <w:spacing w:line="240" w:lineRule="auto"/>
        <w:contextualSpacing/>
      </w:pPr>
      <w:r w:rsidRPr="00963C49">
        <w:t>Initial value of job’s status is taken from TEPM_PLAN table</w:t>
      </w:r>
    </w:p>
    <w:p w14:paraId="67A2EC91" w14:textId="77777777" w:rsidR="00C71EBD" w:rsidRPr="00963C49" w:rsidRDefault="00C71EBD" w:rsidP="00C71EBD">
      <w:pPr>
        <w:numPr>
          <w:ilvl w:val="0"/>
          <w:numId w:val="20"/>
        </w:numPr>
        <w:spacing w:line="240" w:lineRule="auto"/>
        <w:contextualSpacing/>
      </w:pPr>
      <w:r w:rsidRPr="00963C49">
        <w:t>All dependencies are built in SESS_JOB_DEPENDENCY_BCKP table</w:t>
      </w:r>
    </w:p>
    <w:p w14:paraId="705A6890" w14:textId="77777777" w:rsidR="00C71EBD" w:rsidRPr="00963C49" w:rsidRDefault="00C71EBD" w:rsidP="00C71EBD">
      <w:pPr>
        <w:numPr>
          <w:ilvl w:val="0"/>
          <w:numId w:val="20"/>
        </w:numPr>
        <w:spacing w:line="240" w:lineRule="auto"/>
        <w:contextualSpacing/>
      </w:pPr>
      <w:r w:rsidRPr="00963C49">
        <w:lastRenderedPageBreak/>
        <w:t>Also dependency of all jobs on INITIALIZATION_STREAM_END job which blocked launching jobs before all small initialization jobs are finished is placed</w:t>
      </w:r>
    </w:p>
    <w:p w14:paraId="576A601C" w14:textId="77777777" w:rsidR="00C71EBD" w:rsidRPr="00963C49" w:rsidRDefault="00C71EBD" w:rsidP="00C71EBD">
      <w:pPr>
        <w:numPr>
          <w:ilvl w:val="0"/>
          <w:numId w:val="20"/>
        </w:numPr>
        <w:spacing w:line="240" w:lineRule="auto"/>
        <w:contextualSpacing/>
      </w:pPr>
      <w:r w:rsidRPr="00963C49">
        <w:t>Job’s initial status is modified by status_begin value for all jobs with not null value of status_begin</w:t>
      </w:r>
    </w:p>
    <w:p w14:paraId="26F5FF7E" w14:textId="77777777" w:rsidR="00C71EBD" w:rsidRPr="00963C49" w:rsidRDefault="00C71EBD" w:rsidP="00C71EBD">
      <w:pPr>
        <w:numPr>
          <w:ilvl w:val="0"/>
          <w:numId w:val="20"/>
        </w:numPr>
        <w:spacing w:line="240" w:lineRule="auto"/>
        <w:contextualSpacing/>
      </w:pPr>
      <w:r w:rsidRPr="00963C49">
        <w:t>All records from SESS_JOB_DEPENDENCY_BCKP table is placed into SESS_JOB_DEPENDENCY table</w:t>
      </w:r>
    </w:p>
    <w:p w14:paraId="46575F23" w14:textId="77777777" w:rsidR="00C71EBD" w:rsidRPr="00963C49" w:rsidRDefault="00C71EBD" w:rsidP="00C71EBD">
      <w:pPr>
        <w:numPr>
          <w:ilvl w:val="0"/>
          <w:numId w:val="20"/>
        </w:numPr>
        <w:spacing w:line="240" w:lineRule="auto"/>
        <w:contextualSpacing/>
      </w:pPr>
      <w:r w:rsidRPr="00963C49">
        <w:t xml:space="preserve">Finally all records from SESS_JOB_BCKP table is placed into SESS_JOB table </w:t>
      </w:r>
    </w:p>
    <w:p w14:paraId="20E99DCE" w14:textId="77777777" w:rsidR="00C71EBD" w:rsidRPr="00963C49" w:rsidRDefault="00C71EBD" w:rsidP="00C71EBD">
      <w:pPr>
        <w:pStyle w:val="Heading4"/>
        <w:numPr>
          <w:ilvl w:val="3"/>
          <w:numId w:val="0"/>
        </w:numPr>
        <w:tabs>
          <w:tab w:val="num" w:pos="864"/>
        </w:tabs>
        <w:spacing w:before="240"/>
        <w:ind w:left="864" w:hanging="864"/>
        <w:contextualSpacing/>
      </w:pPr>
      <w:r w:rsidRPr="00963C49">
        <w:t>Job’s statistics update</w:t>
      </w:r>
    </w:p>
    <w:p w14:paraId="3D57A461" w14:textId="77777777" w:rsidR="00C71EBD" w:rsidRPr="00963C49" w:rsidRDefault="00C71EBD" w:rsidP="00C71EBD">
      <w:r w:rsidRPr="00963C49">
        <w:t>Job’s statistics must be updated for possibility to compare current job’s behavior with standard one. Functionality is written in SP_INIT_RECALC_STATISTICS procedure that has these steps:</w:t>
      </w:r>
    </w:p>
    <w:p w14:paraId="6649EE15" w14:textId="77777777" w:rsidR="00C71EBD" w:rsidRPr="00963C49" w:rsidRDefault="00C71EBD" w:rsidP="00C71EBD">
      <w:pPr>
        <w:numPr>
          <w:ilvl w:val="0"/>
          <w:numId w:val="22"/>
        </w:numPr>
        <w:spacing w:line="240" w:lineRule="auto"/>
        <w:contextualSpacing/>
      </w:pPr>
      <w:r w:rsidRPr="00963C49">
        <w:t>Records from SESS_STATUS table are used for update of SESS_JOB_STATISTICS table:</w:t>
      </w:r>
    </w:p>
    <w:p w14:paraId="3D3F9B75" w14:textId="77777777" w:rsidR="00C71EBD" w:rsidRPr="00963C49" w:rsidRDefault="00C71EBD" w:rsidP="00C71EBD">
      <w:pPr>
        <w:numPr>
          <w:ilvl w:val="1"/>
          <w:numId w:val="22"/>
        </w:numPr>
        <w:spacing w:line="240" w:lineRule="auto"/>
        <w:contextualSpacing/>
      </w:pPr>
      <w:r w:rsidRPr="00963C49">
        <w:t>Avg_duration value is calculated as difference in seconds between last_start_ts and end_ts for successfully finished jobs</w:t>
      </w:r>
    </w:p>
    <w:p w14:paraId="4C3BACB2" w14:textId="77777777" w:rsidR="00C71EBD" w:rsidRPr="00963C49" w:rsidRDefault="00C71EBD" w:rsidP="00C71EBD">
      <w:pPr>
        <w:numPr>
          <w:ilvl w:val="1"/>
          <w:numId w:val="22"/>
        </w:numPr>
        <w:spacing w:line="240" w:lineRule="auto"/>
        <w:contextualSpacing/>
      </w:pPr>
      <w:r w:rsidRPr="00963C49">
        <w:t>Avg_end_tm value is calculated as difference in seconds between end_ts and timestamp when initialization has finished (INITIALIZATION_END in CTRL_PARAMETERS table)</w:t>
      </w:r>
    </w:p>
    <w:p w14:paraId="285D16A9" w14:textId="77777777" w:rsidR="00C71EBD" w:rsidRPr="00963C49" w:rsidRDefault="00C71EBD" w:rsidP="00C71EBD">
      <w:pPr>
        <w:numPr>
          <w:ilvl w:val="0"/>
          <w:numId w:val="22"/>
        </w:numPr>
        <w:spacing w:line="240" w:lineRule="auto"/>
        <w:contextualSpacing/>
      </w:pPr>
      <w:r w:rsidRPr="00963C49">
        <w:t>Records from SESS_JOB_STATISTICS are inserted into STAT_JOB_STATISTICS, already retired records are deleted</w:t>
      </w:r>
    </w:p>
    <w:p w14:paraId="163B1DC0" w14:textId="77777777" w:rsidR="00C71EBD" w:rsidRPr="00963C49" w:rsidRDefault="00C71EBD" w:rsidP="00C71EBD">
      <w:pPr>
        <w:numPr>
          <w:ilvl w:val="0"/>
          <w:numId w:val="22"/>
        </w:numPr>
        <w:spacing w:line="240" w:lineRule="auto"/>
        <w:contextualSpacing/>
      </w:pPr>
      <w:r w:rsidRPr="00963C49">
        <w:t>Content of SESS_STATUS table is backuped into STAT_STATUS table and deleted</w:t>
      </w:r>
    </w:p>
    <w:p w14:paraId="74F105BF" w14:textId="77777777" w:rsidR="00C71EBD" w:rsidRPr="00963C49" w:rsidRDefault="00C71EBD" w:rsidP="00C71EBD">
      <w:pPr>
        <w:numPr>
          <w:ilvl w:val="0"/>
          <w:numId w:val="22"/>
        </w:numPr>
        <w:spacing w:line="240" w:lineRule="auto"/>
        <w:contextualSpacing/>
      </w:pPr>
      <w:r w:rsidRPr="00963C49">
        <w:t>Estimates are placed into SESS_JOB_STATISTICS table:</w:t>
      </w:r>
    </w:p>
    <w:p w14:paraId="5D7656AA" w14:textId="77777777" w:rsidR="00C71EBD" w:rsidRPr="00963C49" w:rsidRDefault="00C71EBD" w:rsidP="00C71EBD">
      <w:pPr>
        <w:numPr>
          <w:ilvl w:val="1"/>
          <w:numId w:val="22"/>
        </w:numPr>
        <w:spacing w:line="240" w:lineRule="auto"/>
        <w:contextualSpacing/>
      </w:pPr>
      <w:r w:rsidRPr="00963C49">
        <w:t>Value of day_in_week is and day_in_month is taken from PREV_LOAD_DATE parameter, Monday = 1, Sunday = 7, Ultimo of the month = 999</w:t>
      </w:r>
    </w:p>
    <w:p w14:paraId="1FE78F5A" w14:textId="77777777" w:rsidR="00C71EBD" w:rsidRPr="00963C49" w:rsidRDefault="00C71EBD" w:rsidP="00C71EBD">
      <w:pPr>
        <w:numPr>
          <w:ilvl w:val="1"/>
          <w:numId w:val="22"/>
        </w:numPr>
        <w:spacing w:line="240" w:lineRule="auto"/>
        <w:contextualSpacing/>
      </w:pPr>
      <w:r w:rsidRPr="00963C49">
        <w:t>Rules used for avg_duration and avg_end_tm calculation:</w:t>
      </w:r>
    </w:p>
    <w:p w14:paraId="11733023" w14:textId="77777777" w:rsidR="00C71EBD" w:rsidRPr="00963C49" w:rsidRDefault="00C71EBD" w:rsidP="00C71EBD">
      <w:pPr>
        <w:numPr>
          <w:ilvl w:val="2"/>
          <w:numId w:val="22"/>
        </w:numPr>
        <w:spacing w:line="240" w:lineRule="auto"/>
        <w:contextualSpacing/>
      </w:pPr>
      <w:r w:rsidRPr="00963C49">
        <w:t>Values for day_in_week and day_in_month are calculated separately</w:t>
      </w:r>
    </w:p>
    <w:p w14:paraId="0B0A6A49" w14:textId="77777777" w:rsidR="00C71EBD" w:rsidRPr="00963C49" w:rsidRDefault="00C71EBD" w:rsidP="00C71EBD">
      <w:pPr>
        <w:numPr>
          <w:ilvl w:val="2"/>
          <w:numId w:val="22"/>
        </w:numPr>
        <w:spacing w:line="240" w:lineRule="auto"/>
        <w:contextualSpacing/>
      </w:pPr>
      <w:r w:rsidRPr="00963C49">
        <w:t>Only last 15 values are taken</w:t>
      </w:r>
    </w:p>
    <w:p w14:paraId="299C3582" w14:textId="77777777" w:rsidR="00C71EBD" w:rsidRPr="00963C49" w:rsidRDefault="00C71EBD" w:rsidP="00C71EBD">
      <w:pPr>
        <w:numPr>
          <w:ilvl w:val="2"/>
          <w:numId w:val="22"/>
        </w:numPr>
        <w:spacing w:line="240" w:lineRule="auto"/>
        <w:contextualSpacing/>
      </w:pPr>
      <w:r w:rsidRPr="00963C49">
        <w:t>Average is calculated from taken values</w:t>
      </w:r>
    </w:p>
    <w:p w14:paraId="68BD7E89" w14:textId="77777777" w:rsidR="00C71EBD" w:rsidRPr="00963C49" w:rsidRDefault="00C71EBD" w:rsidP="00C71EBD">
      <w:pPr>
        <w:numPr>
          <w:ilvl w:val="2"/>
          <w:numId w:val="22"/>
        </w:numPr>
        <w:spacing w:line="240" w:lineRule="auto"/>
        <w:contextualSpacing/>
      </w:pPr>
      <w:r w:rsidRPr="00963C49">
        <w:t>The higher value of day_in_week and day_in_month is taken</w:t>
      </w:r>
    </w:p>
    <w:p w14:paraId="13CB0B8E" w14:textId="77777777" w:rsidR="00C71EBD" w:rsidRPr="00963C49" w:rsidRDefault="00C71EBD" w:rsidP="00C71EBD">
      <w:pPr>
        <w:pStyle w:val="Heading4"/>
        <w:numPr>
          <w:ilvl w:val="3"/>
          <w:numId w:val="0"/>
        </w:numPr>
        <w:tabs>
          <w:tab w:val="num" w:pos="864"/>
        </w:tabs>
        <w:spacing w:before="240"/>
        <w:ind w:left="864" w:hanging="864"/>
        <w:contextualSpacing/>
      </w:pPr>
      <w:r w:rsidRPr="00963C49">
        <w:t>Initialization end confirmation</w:t>
      </w:r>
    </w:p>
    <w:p w14:paraId="6F871243" w14:textId="77777777" w:rsidR="00C71EBD" w:rsidRPr="00963C49" w:rsidRDefault="00C71EBD" w:rsidP="00C71EBD">
      <w:r w:rsidRPr="00963C49">
        <w:t>Job initialization end confirmation has to be the last initialization job. Values of some parameters in CTRL_PARAMETERS table are changed. Oracle procedure SP_INIT_INITIALIZATION_END is called from PERL script Init_Initialization_end.pl. These parameter’s values are changed by procedure:</w:t>
      </w:r>
    </w:p>
    <w:p w14:paraId="2BD47FB7" w14:textId="77777777" w:rsidR="00C71EBD" w:rsidRPr="00963C49" w:rsidRDefault="00C71EBD" w:rsidP="00C71EBD">
      <w:pPr>
        <w:numPr>
          <w:ilvl w:val="0"/>
          <w:numId w:val="21"/>
        </w:numPr>
        <w:spacing w:line="240" w:lineRule="auto"/>
        <w:contextualSpacing/>
      </w:pPr>
      <w:r w:rsidRPr="00963C49">
        <w:t>APPLICATION_ID is changed to 0 (regular processing).</w:t>
      </w:r>
    </w:p>
    <w:p w14:paraId="12344E33" w14:textId="77777777" w:rsidR="00C71EBD" w:rsidRPr="00963C49" w:rsidRDefault="00C71EBD" w:rsidP="00C71EBD">
      <w:pPr>
        <w:numPr>
          <w:ilvl w:val="0"/>
          <w:numId w:val="21"/>
        </w:numPr>
        <w:spacing w:line="240" w:lineRule="auto"/>
        <w:contextualSpacing/>
      </w:pPr>
      <w:r w:rsidRPr="00963C49">
        <w:t>INITIALIZATION_END is populated by current timestamp</w:t>
      </w:r>
    </w:p>
    <w:p w14:paraId="7BA8AF46" w14:textId="77777777" w:rsidR="00C71EBD" w:rsidRPr="00963C49" w:rsidRDefault="00C71EBD" w:rsidP="00C71EBD">
      <w:pPr>
        <w:numPr>
          <w:ilvl w:val="0"/>
          <w:numId w:val="21"/>
        </w:numPr>
        <w:spacing w:line="240" w:lineRule="auto"/>
        <w:contextualSpacing/>
      </w:pPr>
      <w:r w:rsidRPr="00963C49">
        <w:t>INITIALIZATION_IS_RUNNING is set to 0</w:t>
      </w:r>
    </w:p>
    <w:p w14:paraId="7B1722C6" w14:textId="77777777" w:rsidR="00BA03C1" w:rsidRPr="00963C49" w:rsidRDefault="00BA03C1" w:rsidP="00BA03C1">
      <w:pPr>
        <w:pStyle w:val="Heading1"/>
        <w:shd w:val="clear" w:color="auto" w:fill="auto"/>
        <w:tabs>
          <w:tab w:val="clear" w:pos="360"/>
          <w:tab w:val="num" w:pos="432"/>
        </w:tabs>
        <w:spacing w:before="240"/>
        <w:ind w:left="432" w:hanging="432"/>
        <w:contextualSpacing/>
      </w:pPr>
      <w:bookmarkStart w:id="74" w:name="_Toc251747750"/>
      <w:bookmarkStart w:id="75" w:name="_Toc290799576"/>
      <w:bookmarkStart w:id="76" w:name="_Toc498352978"/>
      <w:r w:rsidRPr="00963C49">
        <w:lastRenderedPageBreak/>
        <w:t>Framework checker</w:t>
      </w:r>
      <w:bookmarkEnd w:id="74"/>
      <w:bookmarkEnd w:id="75"/>
      <w:bookmarkEnd w:id="76"/>
    </w:p>
    <w:p w14:paraId="419DF606" w14:textId="77777777" w:rsidR="00BA03C1" w:rsidRPr="00963C49" w:rsidRDefault="00BA03C1" w:rsidP="00BA03C1">
      <w:r w:rsidRPr="00963C49">
        <w:t>Framework_checker is independent application that monitors work of Engine, Scheduler and also current state of all jobs. Application logic is saved in these procedures:</w:t>
      </w:r>
    </w:p>
    <w:p w14:paraId="63F413D4" w14:textId="77777777" w:rsidR="00BA03C1" w:rsidRPr="00963C49" w:rsidRDefault="00BA03C1" w:rsidP="00BA03C1">
      <w:pPr>
        <w:numPr>
          <w:ilvl w:val="0"/>
          <w:numId w:val="42"/>
        </w:numPr>
        <w:spacing w:line="240" w:lineRule="auto"/>
        <w:contextualSpacing/>
      </w:pPr>
      <w:r w:rsidRPr="00963C49">
        <w:t>SP_FWRK_CHECK_WD_STATUS – Engine check</w:t>
      </w:r>
    </w:p>
    <w:p w14:paraId="25A98914" w14:textId="77777777" w:rsidR="00BA03C1" w:rsidRPr="00963C49" w:rsidRDefault="00BA03C1" w:rsidP="00BA03C1">
      <w:pPr>
        <w:numPr>
          <w:ilvl w:val="0"/>
          <w:numId w:val="42"/>
        </w:numPr>
        <w:spacing w:line="240" w:lineRule="auto"/>
        <w:contextualSpacing/>
      </w:pPr>
      <w:r w:rsidRPr="00963C49">
        <w:t>SP_FRWK_CHECK_SCHED_STATUS – Scheduler check</w:t>
      </w:r>
    </w:p>
    <w:p w14:paraId="73FC8EAB" w14:textId="5C305929" w:rsidR="00BA03C1" w:rsidRPr="00963C49" w:rsidRDefault="00BA03C1" w:rsidP="00BA03C1">
      <w:pPr>
        <w:numPr>
          <w:ilvl w:val="0"/>
          <w:numId w:val="42"/>
        </w:numPr>
        <w:spacing w:line="240" w:lineRule="auto"/>
        <w:contextualSpacing/>
      </w:pPr>
      <w:r w:rsidRPr="00963C49">
        <w:t xml:space="preserve">SP_FWRK_CHECK_NOTIFICATION – job </w:t>
      </w:r>
      <w:r w:rsidR="00C66669" w:rsidRPr="00963C49">
        <w:t>state check</w:t>
      </w:r>
    </w:p>
    <w:p w14:paraId="3AFA1E1F" w14:textId="77777777" w:rsidR="00BA03C1" w:rsidRPr="00963C49" w:rsidRDefault="00BA03C1" w:rsidP="00BA03C1">
      <w:pPr>
        <w:numPr>
          <w:ilvl w:val="0"/>
          <w:numId w:val="42"/>
        </w:numPr>
        <w:spacing w:line="240" w:lineRule="auto"/>
        <w:contextualSpacing/>
      </w:pPr>
      <w:r w:rsidRPr="00963C49">
        <w:t>SP_FWRK_CHECK_INITIALIZATION – initialization check</w:t>
      </w:r>
    </w:p>
    <w:p w14:paraId="28626999" w14:textId="77777777" w:rsidR="00BA03C1" w:rsidRPr="00963C49" w:rsidRDefault="00BA03C1" w:rsidP="00BA03C1">
      <w:pPr>
        <w:numPr>
          <w:ilvl w:val="0"/>
          <w:numId w:val="42"/>
        </w:numPr>
        <w:spacing w:line="240" w:lineRule="auto"/>
        <w:contextualSpacing/>
      </w:pPr>
      <w:r w:rsidRPr="00963C49">
        <w:t>SP_FWRK_MESSAGE_GEN – evaluation of events from STAT_LOG_EVENT_HIST table and message generate into STAT_LOG_MESSAGE_HIST table.</w:t>
      </w:r>
    </w:p>
    <w:p w14:paraId="6279E05B" w14:textId="6B26D39D" w:rsidR="00BA03C1" w:rsidRPr="00963C49" w:rsidRDefault="003940BC" w:rsidP="00BA03C1">
      <w:pPr>
        <w:pStyle w:val="Heading2"/>
        <w:tabs>
          <w:tab w:val="clear" w:pos="510"/>
          <w:tab w:val="num" w:pos="576"/>
        </w:tabs>
        <w:spacing w:before="240"/>
        <w:ind w:left="576" w:hanging="576"/>
        <w:contextualSpacing/>
      </w:pPr>
      <w:bookmarkStart w:id="77" w:name="_Toc498352979"/>
      <w:r w:rsidRPr="00963C49">
        <w:t xml:space="preserve">Checker </w:t>
      </w:r>
      <w:r w:rsidR="004B329F" w:rsidRPr="00963C49">
        <w:t>Script</w:t>
      </w:r>
      <w:bookmarkEnd w:id="77"/>
    </w:p>
    <w:p w14:paraId="78A0F1B9" w14:textId="498B11AB" w:rsidR="00BA03C1" w:rsidRPr="00963C49" w:rsidRDefault="00BA03C1" w:rsidP="00BA03C1">
      <w:r w:rsidRPr="00963C49">
        <w:t xml:space="preserve">PERL </w:t>
      </w:r>
      <w:r w:rsidR="004B329F" w:rsidRPr="00963C49">
        <w:t>script</w:t>
      </w:r>
      <w:r w:rsidRPr="00963C49">
        <w:t xml:space="preserve"> Framework_checker.pl is started from CRON and calls all procedures. Procedure checks events and inserts them into STAT_LOG_EVENT_HIST table. The last procedure SP_FWRK_MESSAGE_GEN compares events with alert compartment and creates messages into STAT_LOG_MESSAGE_HIST table. All messages are dispatched as SNMP trap.</w:t>
      </w:r>
    </w:p>
    <w:p w14:paraId="51665146" w14:textId="055EE377" w:rsidR="00BA03C1" w:rsidRPr="00963C49" w:rsidRDefault="003940BC" w:rsidP="00BA03C1">
      <w:pPr>
        <w:pStyle w:val="Heading2"/>
        <w:tabs>
          <w:tab w:val="clear" w:pos="510"/>
          <w:tab w:val="num" w:pos="576"/>
        </w:tabs>
        <w:spacing w:before="240"/>
        <w:ind w:left="576" w:hanging="576"/>
        <w:contextualSpacing/>
      </w:pPr>
      <w:bookmarkStart w:id="78" w:name="_Toc290799578"/>
      <w:bookmarkStart w:id="79" w:name="_Toc498352980"/>
      <w:r w:rsidRPr="00963C49">
        <w:t>Metadata repository p</w:t>
      </w:r>
      <w:r w:rsidR="00BA03C1" w:rsidRPr="00963C49">
        <w:t>rocedures</w:t>
      </w:r>
      <w:bookmarkEnd w:id="78"/>
      <w:bookmarkEnd w:id="79"/>
    </w:p>
    <w:p w14:paraId="5D48C910" w14:textId="77777777" w:rsidR="00BA03C1" w:rsidRPr="00963C49" w:rsidRDefault="00BA03C1" w:rsidP="003940BC">
      <w:pPr>
        <w:pStyle w:val="Heading3"/>
      </w:pPr>
      <w:bookmarkStart w:id="80" w:name="_Toc251747753"/>
      <w:bookmarkStart w:id="81" w:name="_Toc290799579"/>
      <w:bookmarkStart w:id="82" w:name="_Toc498352981"/>
      <w:r w:rsidRPr="00963C49">
        <w:t>Procedure SP_FWRK_CHECK_WD_STATUS</w:t>
      </w:r>
      <w:bookmarkEnd w:id="80"/>
      <w:bookmarkEnd w:id="81"/>
      <w:bookmarkEnd w:id="82"/>
    </w:p>
    <w:p w14:paraId="4C565476" w14:textId="77777777" w:rsidR="00BA03C1" w:rsidRPr="00963C49" w:rsidRDefault="00BA03C1" w:rsidP="00BA03C1">
      <w:r w:rsidRPr="00963C49">
        <w:t>Procedure is used for correct Engine’s run detection. It calculates difference between last Engine cycle and current timestamp. If value exceeds WATCHDOG_INTERVAL_FRWK parameter value, event is created.</w:t>
      </w:r>
    </w:p>
    <w:p w14:paraId="26F3110E" w14:textId="77777777" w:rsidR="00BA03C1" w:rsidRPr="00963C49" w:rsidRDefault="00BA03C1" w:rsidP="003940BC">
      <w:pPr>
        <w:pStyle w:val="Heading3"/>
      </w:pPr>
      <w:bookmarkStart w:id="83" w:name="_Toc251747754"/>
      <w:bookmarkStart w:id="84" w:name="_Toc290799580"/>
      <w:bookmarkStart w:id="85" w:name="_Toc498352982"/>
      <w:r w:rsidRPr="00963C49">
        <w:t>Procedure SP_FWRK_CHECK_SCHED_STATUS</w:t>
      </w:r>
      <w:bookmarkEnd w:id="83"/>
      <w:bookmarkEnd w:id="84"/>
      <w:bookmarkEnd w:id="85"/>
    </w:p>
    <w:p w14:paraId="55E205ED" w14:textId="77777777" w:rsidR="00BA03C1" w:rsidRPr="00963C49" w:rsidRDefault="00BA03C1" w:rsidP="00BA03C1">
      <w:r w:rsidRPr="00963C49">
        <w:t>Procedure checks the Scheduler. Event is created when Scheduler is stopped when not all jobs are already finished.</w:t>
      </w:r>
    </w:p>
    <w:p w14:paraId="5B0A25A5" w14:textId="77777777" w:rsidR="00BA03C1" w:rsidRPr="00963C49" w:rsidRDefault="00BA03C1" w:rsidP="003940BC">
      <w:pPr>
        <w:pStyle w:val="Heading3"/>
      </w:pPr>
      <w:bookmarkStart w:id="86" w:name="_Toc251747755"/>
      <w:bookmarkStart w:id="87" w:name="_Toc290799581"/>
      <w:bookmarkStart w:id="88" w:name="_Toc498352983"/>
      <w:r w:rsidRPr="00963C49">
        <w:t>Procedure SP_FWRK_CHECK_NOTIFICATION</w:t>
      </w:r>
      <w:bookmarkEnd w:id="86"/>
      <w:bookmarkEnd w:id="87"/>
      <w:bookmarkEnd w:id="88"/>
    </w:p>
    <w:p w14:paraId="2F530EE6" w14:textId="3715FCA2" w:rsidR="00BA03C1" w:rsidRPr="00963C49" w:rsidRDefault="00BA03C1" w:rsidP="00BA03C1">
      <w:r w:rsidRPr="00963C49">
        <w:t xml:space="preserve">All jobs which is checked are located in CTRL_NOTIFICATION table where record is inserted using trigger during inserting job into CTRL_JOB table. Default value, which is checked is average running time of job. If other notification </w:t>
      </w:r>
      <w:r w:rsidR="004B329F" w:rsidRPr="00963C49">
        <w:t>type is required, manual edit of</w:t>
      </w:r>
      <w:r w:rsidRPr="00963C49">
        <w:t xml:space="preserve"> table is necessary. Column values are set using these rules:</w:t>
      </w:r>
    </w:p>
    <w:p w14:paraId="206F4CDF" w14:textId="77777777" w:rsidR="00BA03C1" w:rsidRPr="00963C49" w:rsidRDefault="00BA03C1" w:rsidP="00BA03C1">
      <w:pPr>
        <w:numPr>
          <w:ilvl w:val="0"/>
          <w:numId w:val="44"/>
        </w:numPr>
        <w:spacing w:line="240" w:lineRule="auto"/>
        <w:contextualSpacing/>
      </w:pPr>
      <w:r w:rsidRPr="00963C49">
        <w:t>Job_name – same as in CTRL_JOB</w:t>
      </w:r>
    </w:p>
    <w:p w14:paraId="68E4CD24" w14:textId="77777777" w:rsidR="00BA03C1" w:rsidRPr="00963C49" w:rsidRDefault="00BA03C1" w:rsidP="00BA03C1">
      <w:pPr>
        <w:numPr>
          <w:ilvl w:val="0"/>
          <w:numId w:val="44"/>
        </w:numPr>
        <w:spacing w:line="240" w:lineRule="auto"/>
        <w:contextualSpacing/>
      </w:pPr>
      <w:r w:rsidRPr="00963C49">
        <w:t>Notification_enabled – value of NOTIFICATION_ENABLED_DFLT parameter</w:t>
      </w:r>
    </w:p>
    <w:p w14:paraId="2C9EDEE2" w14:textId="77777777" w:rsidR="00BA03C1" w:rsidRPr="00963C49" w:rsidRDefault="00BA03C1" w:rsidP="00BA03C1">
      <w:pPr>
        <w:numPr>
          <w:ilvl w:val="0"/>
          <w:numId w:val="44"/>
        </w:numPr>
        <w:spacing w:line="240" w:lineRule="auto"/>
        <w:contextualSpacing/>
      </w:pPr>
      <w:r w:rsidRPr="00963C49">
        <w:t>Notification_code – CTRL_NOTIFICATION_TYPES.notification_type_cd WHERE UPPER(notification_type_ds) = ‘OPERATOR’</w:t>
      </w:r>
    </w:p>
    <w:p w14:paraId="65D940CB" w14:textId="77777777" w:rsidR="00BA03C1" w:rsidRPr="00963C49" w:rsidRDefault="00BA03C1" w:rsidP="00BA03C1">
      <w:pPr>
        <w:numPr>
          <w:ilvl w:val="0"/>
          <w:numId w:val="44"/>
        </w:numPr>
        <w:spacing w:line="240" w:lineRule="auto"/>
        <w:contextualSpacing/>
      </w:pPr>
      <w:r w:rsidRPr="00963C49">
        <w:t>Avg_duration_tolerance – when value of NOTIFICATION_DFLT parameter equal ‘AVG_DURATION’, then AVG_DURATION_TOLERANCE parameter value, otherwise NULL</w:t>
      </w:r>
    </w:p>
    <w:p w14:paraId="5A978A87" w14:textId="77777777" w:rsidR="00BA03C1" w:rsidRPr="00963C49" w:rsidRDefault="00BA03C1" w:rsidP="00BA03C1">
      <w:pPr>
        <w:numPr>
          <w:ilvl w:val="0"/>
          <w:numId w:val="44"/>
        </w:numPr>
        <w:spacing w:line="240" w:lineRule="auto"/>
        <w:contextualSpacing/>
      </w:pPr>
      <w:r w:rsidRPr="00963C49">
        <w:t>Avg_end_tm_tolerance – when value of NOTIFICATION_DFLT parameter equal  ‘AVG_END_TM’, then AVG_END_TM_TOLERANCE parameter value, otherwise NULL</w:t>
      </w:r>
    </w:p>
    <w:p w14:paraId="02AA54A2" w14:textId="77777777" w:rsidR="00BA03C1" w:rsidRPr="00963C49" w:rsidRDefault="00BA03C1" w:rsidP="00BA03C1">
      <w:pPr>
        <w:numPr>
          <w:ilvl w:val="0"/>
          <w:numId w:val="44"/>
        </w:numPr>
        <w:spacing w:line="240" w:lineRule="auto"/>
        <w:contextualSpacing/>
      </w:pPr>
      <w:r w:rsidRPr="00963C49">
        <w:t>Checked_status – NULL</w:t>
      </w:r>
    </w:p>
    <w:p w14:paraId="5B7D7A6E" w14:textId="77777777" w:rsidR="00BA03C1" w:rsidRPr="00963C49" w:rsidRDefault="00BA03C1" w:rsidP="00BA03C1">
      <w:pPr>
        <w:numPr>
          <w:ilvl w:val="0"/>
          <w:numId w:val="44"/>
        </w:numPr>
        <w:spacing w:line="240" w:lineRule="auto"/>
        <w:contextualSpacing/>
      </w:pPr>
      <w:r w:rsidRPr="00963C49">
        <w:t>Max_n_run – NULL</w:t>
      </w:r>
    </w:p>
    <w:p w14:paraId="77CEB4E9" w14:textId="77777777" w:rsidR="00BA03C1" w:rsidRPr="00963C49" w:rsidRDefault="00BA03C1" w:rsidP="00BA03C1">
      <w:pPr>
        <w:numPr>
          <w:ilvl w:val="0"/>
          <w:numId w:val="44"/>
        </w:numPr>
        <w:spacing w:line="240" w:lineRule="auto"/>
        <w:contextualSpacing/>
      </w:pPr>
      <w:r w:rsidRPr="00963C49">
        <w:t>Error_cd –NOTIFICATION_DFLT parameter value</w:t>
      </w:r>
    </w:p>
    <w:p w14:paraId="4FFF5584" w14:textId="77777777" w:rsidR="00BA03C1" w:rsidRPr="00963C49" w:rsidRDefault="00BA03C1" w:rsidP="00BA03C1">
      <w:pPr>
        <w:ind w:left="360"/>
      </w:pPr>
      <w:r w:rsidRPr="00963C49">
        <w:t>If several events for one job is required, it is necessary create new record for every event which will be checked. The reason for that is uniqueness of error_code for every event; therefore it is used for recommendation choice.</w:t>
      </w:r>
    </w:p>
    <w:p w14:paraId="118080FF" w14:textId="77777777" w:rsidR="00BA03C1" w:rsidRPr="00963C49" w:rsidRDefault="00BA03C1" w:rsidP="003940BC">
      <w:pPr>
        <w:pStyle w:val="Heading3"/>
      </w:pPr>
      <w:bookmarkStart w:id="89" w:name="_Toc290799582"/>
      <w:bookmarkStart w:id="90" w:name="_Toc498352984"/>
      <w:r w:rsidRPr="00963C49">
        <w:lastRenderedPageBreak/>
        <w:t>Procedure SP_FWRK_CHECK_INITIALIZATION</w:t>
      </w:r>
      <w:bookmarkEnd w:id="89"/>
      <w:bookmarkEnd w:id="90"/>
    </w:p>
    <w:p w14:paraId="09E17A86" w14:textId="77777777" w:rsidR="00BA03C1" w:rsidRPr="00963C49" w:rsidRDefault="00BA03C1" w:rsidP="00BA03C1">
      <w:r w:rsidRPr="00963C49">
        <w:t>Procedure checks a correctness of initialization by checking if:</w:t>
      </w:r>
    </w:p>
    <w:p w14:paraId="2A262FE3" w14:textId="77777777" w:rsidR="00BA03C1" w:rsidRPr="00963C49" w:rsidRDefault="00BA03C1" w:rsidP="00BA03C1">
      <w:r w:rsidRPr="00963C49">
        <w:t>LOAD_DATE + INITIALIZATION_DELAY_DAYS*24 + INITIALIZATION_RETENTION_PERIOD*1440 + INITIALIZATION_HOUR is greater than CURRENT_TIMESTAMP when INITIALIZATION_HOUR &gt;= 0. If not, event is created. Also duration of initialization is checked, when duration exceed INITIALIZATION_DURATION_MINUTES parameter vale, event is created</w:t>
      </w:r>
    </w:p>
    <w:p w14:paraId="1607DCB4" w14:textId="77777777" w:rsidR="00BA03C1" w:rsidRPr="00963C49" w:rsidRDefault="00BA03C1" w:rsidP="003940BC">
      <w:pPr>
        <w:pStyle w:val="Heading3"/>
      </w:pPr>
      <w:bookmarkStart w:id="91" w:name="_Toc251747757"/>
      <w:bookmarkStart w:id="92" w:name="_Toc290799583"/>
      <w:bookmarkStart w:id="93" w:name="_Toc498352985"/>
      <w:r w:rsidRPr="00963C49">
        <w:t>Procedure SP_FWRK_MESSAGE_GEN</w:t>
      </w:r>
      <w:bookmarkEnd w:id="91"/>
      <w:bookmarkEnd w:id="92"/>
      <w:bookmarkEnd w:id="93"/>
    </w:p>
    <w:p w14:paraId="46AA9293" w14:textId="77777777" w:rsidR="00BA03C1" w:rsidRPr="00963C49" w:rsidRDefault="00BA03C1" w:rsidP="00BA03C1">
      <w:r w:rsidRPr="00963C49">
        <w:t>Procedure checks new records in STAT_LOG_EVENT_HIST table and insert new message into STAT_LOG_MESSAGE_HIST table:</w:t>
      </w:r>
    </w:p>
    <w:p w14:paraId="18C5D930" w14:textId="77777777" w:rsidR="00BA03C1" w:rsidRPr="00963C49" w:rsidRDefault="00BA03C1" w:rsidP="00BA03C1">
      <w:pPr>
        <w:numPr>
          <w:ilvl w:val="0"/>
          <w:numId w:val="43"/>
        </w:numPr>
        <w:spacing w:line="240" w:lineRule="auto"/>
        <w:contextualSpacing/>
      </w:pPr>
      <w:r w:rsidRPr="00963C49">
        <w:t>If event is still active, new message is created when MESSAGE_REITERATION_INTERVAL parameter value is missed and MESSAGE_REITERATION_COUNT parameters value is not exceeded.</w:t>
      </w:r>
    </w:p>
    <w:p w14:paraId="7929BA5C" w14:textId="77777777" w:rsidR="00BA03C1" w:rsidRPr="00963C49" w:rsidRDefault="00BA03C1" w:rsidP="00BA03C1">
      <w:pPr>
        <w:numPr>
          <w:ilvl w:val="0"/>
          <w:numId w:val="43"/>
        </w:numPr>
        <w:spacing w:line="240" w:lineRule="auto"/>
        <w:contextualSpacing/>
      </w:pPr>
      <w:r w:rsidRPr="00963C49">
        <w:t>If Engine event appears, the message is generated for every event</w:t>
      </w:r>
    </w:p>
    <w:p w14:paraId="50DF56E7" w14:textId="77777777" w:rsidR="00BA03C1" w:rsidRPr="00963C49" w:rsidRDefault="00BA03C1" w:rsidP="00BA03C1">
      <w:pPr>
        <w:numPr>
          <w:ilvl w:val="0"/>
          <w:numId w:val="43"/>
        </w:numPr>
        <w:spacing w:line="240" w:lineRule="auto"/>
        <w:contextualSpacing/>
      </w:pPr>
      <w:r w:rsidRPr="00963C49">
        <w:t>Message Scheduler alert is created if number of Scheduler event is actual and appears SCHEDULER_OFF_COUNT parameter value times during last hour</w:t>
      </w:r>
    </w:p>
    <w:p w14:paraId="2315C2F2" w14:textId="77777777" w:rsidR="00BA03C1" w:rsidRPr="00963C49" w:rsidRDefault="00BA03C1" w:rsidP="00BA03C1">
      <w:pPr>
        <w:numPr>
          <w:ilvl w:val="0"/>
          <w:numId w:val="43"/>
        </w:numPr>
        <w:spacing w:line="240" w:lineRule="auto"/>
        <w:contextualSpacing/>
      </w:pPr>
      <w:r w:rsidRPr="00963C49">
        <w:t>Message Initialization alert is created if number of Initialization event is actual and INITIALIZATION_PROBLEM_COUNT parameter value times during last hour</w:t>
      </w:r>
    </w:p>
    <w:p w14:paraId="7A698115" w14:textId="23393CD6" w:rsidR="00C71EBD" w:rsidRPr="00963C49" w:rsidRDefault="00BA03C1" w:rsidP="00C71EBD">
      <w:r w:rsidRPr="00963C49">
        <w:t>Value transformation between STAT_LOG_EVENT_HIST.notification_cd and STAT_LOG_MESSAGE_HIST .notification_type_cd using transformation from CTRL_NOTIFICATION_RLTD lookup sometimes causes records multiply. It is necessary for respecting channel possibility.</w:t>
      </w:r>
    </w:p>
    <w:p w14:paraId="3C8A0DC5" w14:textId="09AA7078" w:rsidR="00C71EBD" w:rsidRPr="00963C49" w:rsidRDefault="00793097" w:rsidP="00793097">
      <w:pPr>
        <w:pStyle w:val="Heading1"/>
        <w:shd w:val="clear" w:color="auto" w:fill="auto"/>
        <w:tabs>
          <w:tab w:val="clear" w:pos="360"/>
          <w:tab w:val="num" w:pos="432"/>
        </w:tabs>
        <w:spacing w:before="240"/>
        <w:ind w:left="432" w:hanging="432"/>
        <w:contextualSpacing/>
      </w:pPr>
      <w:bookmarkStart w:id="94" w:name="_Toc498352986"/>
      <w:r w:rsidRPr="00963C49">
        <w:lastRenderedPageBreak/>
        <w:t>GUI application</w:t>
      </w:r>
      <w:bookmarkEnd w:id="94"/>
    </w:p>
    <w:p w14:paraId="173F243F" w14:textId="06B951FF" w:rsidR="00574253" w:rsidRPr="00963C49" w:rsidRDefault="00574253" w:rsidP="00574253">
      <w:r w:rsidRPr="00963C49">
        <w:t>GUI application is WEB based application supporting standard browser functionality and using Teradata Viewpoint graphical layout. The user must have appropriate permissions for working with any part of the application. The main ask on GUI application is to enable comfortable monitoring and controlling of job processing, but GUI application is not necessary for PDC work. Jobs can be located in different instances of PDC; these instances are totally independent and are used for controlling and monitoring independent data processing. GUI shows only jobs located in selected instance of PDC but on status line are displayed statuses of all instances simultaneously. For selecting only specific part of objects a filter can be used on stream and job level. GUI consists from several parts whose meaning and fu</w:t>
      </w:r>
      <w:r w:rsidR="00B870CA" w:rsidRPr="00963C49">
        <w:t>nctionality is described below.</w:t>
      </w:r>
    </w:p>
    <w:p w14:paraId="43CF5FF0" w14:textId="77777777" w:rsidR="00B870CA" w:rsidRPr="00963C49" w:rsidRDefault="00B870CA" w:rsidP="00B870CA">
      <w:pPr>
        <w:pStyle w:val="Heading2"/>
      </w:pPr>
      <w:bookmarkStart w:id="95" w:name="_Toc290799585"/>
      <w:bookmarkStart w:id="96" w:name="_Toc498352987"/>
      <w:r w:rsidRPr="00963C49">
        <w:t>Logon Page</w:t>
      </w:r>
      <w:bookmarkEnd w:id="95"/>
      <w:bookmarkEnd w:id="96"/>
    </w:p>
    <w:p w14:paraId="09FA9A26" w14:textId="70EB6223" w:rsidR="00F015F4" w:rsidRPr="00963C49" w:rsidRDefault="00E93C93" w:rsidP="004B61EE">
      <w:pPr>
        <w:keepNext/>
        <w:jc w:val="center"/>
      </w:pPr>
      <w:r>
        <w:rPr>
          <w:noProof/>
        </w:rPr>
        <w:drawing>
          <wp:inline distT="0" distB="0" distL="0" distR="0" wp14:anchorId="1120D3E6" wp14:editId="51FDE15B">
            <wp:extent cx="6480000" cy="32148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000" cy="3214800"/>
                    </a:xfrm>
                    <a:prstGeom prst="rect">
                      <a:avLst/>
                    </a:prstGeom>
                  </pic:spPr>
                </pic:pic>
              </a:graphicData>
            </a:graphic>
          </wp:inline>
        </w:drawing>
      </w:r>
    </w:p>
    <w:p w14:paraId="745F6FB8" w14:textId="4A4DFBAB" w:rsidR="00B870CA" w:rsidRPr="00963C49" w:rsidRDefault="00F015F4" w:rsidP="00F015F4">
      <w:pPr>
        <w:pStyle w:val="Caption"/>
        <w:jc w:val="center"/>
        <w:rPr>
          <w:noProof/>
        </w:rP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9</w:t>
      </w:r>
      <w:r w:rsidRPr="00963C49">
        <w:fldChar w:fldCharType="end"/>
      </w:r>
      <w:r w:rsidRPr="00963C49">
        <w:t xml:space="preserve"> - Logon page</w:t>
      </w:r>
    </w:p>
    <w:p w14:paraId="0C4DD7BD" w14:textId="77777777" w:rsidR="00B870CA" w:rsidRPr="00963C49" w:rsidRDefault="00B870CA" w:rsidP="00B870CA">
      <w:r w:rsidRPr="00963C49">
        <w:rPr>
          <w:noProof/>
        </w:rPr>
        <w:t>Picture shows the logon page layout. All information in PDC application is shown only when user have adequate rights to see or control it.</w:t>
      </w:r>
    </w:p>
    <w:p w14:paraId="7870D940" w14:textId="77777777" w:rsidR="00B931B4" w:rsidRPr="00963C49" w:rsidRDefault="00B931B4" w:rsidP="00B870CA">
      <w:pPr>
        <w:pStyle w:val="Heading2"/>
      </w:pPr>
      <w:bookmarkStart w:id="97" w:name="_Toc290799586"/>
      <w:bookmarkStart w:id="98" w:name="_Toc498352988"/>
      <w:r w:rsidRPr="00963C49">
        <w:lastRenderedPageBreak/>
        <w:t>Page Layout</w:t>
      </w:r>
      <w:bookmarkEnd w:id="97"/>
      <w:bookmarkEnd w:id="98"/>
    </w:p>
    <w:p w14:paraId="491FF3DF" w14:textId="77777777" w:rsidR="00B31856" w:rsidRPr="00963C49" w:rsidRDefault="00B4253B" w:rsidP="004B61EE">
      <w:pPr>
        <w:keepNext/>
        <w:jc w:val="center"/>
      </w:pPr>
      <w:r w:rsidRPr="00963C49">
        <w:rPr>
          <w:noProof/>
        </w:rPr>
        <w:drawing>
          <wp:inline distT="0" distB="0" distL="0" distR="0" wp14:anchorId="6D59A1FB" wp14:editId="13129426">
            <wp:extent cx="6483600" cy="4392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3600" cy="4392000"/>
                    </a:xfrm>
                    <a:prstGeom prst="rect">
                      <a:avLst/>
                    </a:prstGeom>
                  </pic:spPr>
                </pic:pic>
              </a:graphicData>
            </a:graphic>
          </wp:inline>
        </w:drawing>
      </w:r>
    </w:p>
    <w:p w14:paraId="1C4B75BF" w14:textId="3D362EA3" w:rsidR="00B931B4"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10</w:t>
      </w:r>
      <w:r w:rsidRPr="00963C49">
        <w:fldChar w:fldCharType="end"/>
      </w:r>
      <w:r w:rsidRPr="00963C49">
        <w:t xml:space="preserve"> - GUI page layout</w:t>
      </w:r>
    </w:p>
    <w:p w14:paraId="15F0DFDB" w14:textId="77777777" w:rsidR="00B931B4" w:rsidRPr="00963C49" w:rsidRDefault="00B931B4" w:rsidP="00B931B4">
      <w:r w:rsidRPr="00963C49">
        <w:t xml:space="preserve">Picture shows the main parties of PDC application. </w:t>
      </w:r>
    </w:p>
    <w:p w14:paraId="54C88244" w14:textId="77777777" w:rsidR="00B931B4" w:rsidRPr="00963C49" w:rsidRDefault="00B931B4" w:rsidP="00B931B4">
      <w:r w:rsidRPr="00963C49">
        <w:t>The Status Bar is located on the top of page. It is used for displaying Engine’s and Scheduler’s statuses and entering to filter menu for information filtering. All displayed data is related to Engine number, which is selected in the middle of Status Bar.</w:t>
      </w:r>
    </w:p>
    <w:p w14:paraId="2B3A3CE7" w14:textId="77777777" w:rsidR="00B931B4" w:rsidRPr="00963C49" w:rsidRDefault="00B931B4" w:rsidP="00B931B4">
      <w:r w:rsidRPr="00963C49">
        <w:t>Main Menu is located on the left side of the page and secondarily also under the Status Bar. Left menu can be used for direct access into menu and submenu entry. This menu can be hidden if more places for Page Related Content is necessary.</w:t>
      </w:r>
    </w:p>
    <w:p w14:paraId="743F275B" w14:textId="77777777" w:rsidR="00B931B4" w:rsidRPr="00963C49" w:rsidRDefault="00B931B4" w:rsidP="00B931B4">
      <w:r w:rsidRPr="00963C49">
        <w:t>Submenu is used in case that main menu is hidden for submenu entry access.</w:t>
      </w:r>
    </w:p>
    <w:p w14:paraId="35D5CC2A" w14:textId="77777777" w:rsidR="00B931B4" w:rsidRPr="00963C49" w:rsidRDefault="00B931B4" w:rsidP="00B931B4">
      <w:r w:rsidRPr="00963C49">
        <w:t>Monitor header is the most important part of PDC application. There are shown all processing related information about jobs. More detail will be discussed later.</w:t>
      </w:r>
    </w:p>
    <w:p w14:paraId="660635B5" w14:textId="77777777" w:rsidR="00B931B4" w:rsidRPr="00963C49" w:rsidRDefault="00B931B4" w:rsidP="00B931B4">
      <w:r w:rsidRPr="00963C49">
        <w:t>“Page Related Content” part shows chosen information that depends on menu entry, which is selected.</w:t>
      </w:r>
    </w:p>
    <w:p w14:paraId="1747416A" w14:textId="77777777" w:rsidR="00B931B4" w:rsidRPr="00963C49" w:rsidRDefault="00B931B4" w:rsidP="00B931B4">
      <w:pPr>
        <w:rPr>
          <w:i/>
        </w:rPr>
      </w:pPr>
      <w:r w:rsidRPr="00963C49">
        <w:rPr>
          <w:i/>
        </w:rPr>
        <w:t>Note: The default “blue” color schema can be changed for better recognition environment. Modify GUI_COLOR parameter in CTRL_PARAMETERS table with mean-full color name or with color hexadecimal value.</w:t>
      </w:r>
    </w:p>
    <w:p w14:paraId="23A53F20" w14:textId="77777777" w:rsidR="00B931B4" w:rsidRPr="00963C49" w:rsidRDefault="00B931B4" w:rsidP="00B931B4">
      <w:pPr>
        <w:pStyle w:val="Heading3"/>
        <w:tabs>
          <w:tab w:val="clear" w:pos="-1560"/>
          <w:tab w:val="clear" w:pos="0"/>
          <w:tab w:val="num" w:pos="1287"/>
        </w:tabs>
        <w:spacing w:before="240"/>
        <w:ind w:left="1287" w:hanging="720"/>
        <w:contextualSpacing/>
      </w:pPr>
      <w:bookmarkStart w:id="99" w:name="_Toc290799587"/>
      <w:bookmarkStart w:id="100" w:name="_Toc498352989"/>
      <w:r w:rsidRPr="00963C49">
        <w:lastRenderedPageBreak/>
        <w:t>Status Bar</w:t>
      </w:r>
      <w:bookmarkEnd w:id="99"/>
      <w:bookmarkEnd w:id="100"/>
    </w:p>
    <w:p w14:paraId="15736A45" w14:textId="77777777" w:rsidR="00B931B4" w:rsidRPr="00963C49" w:rsidRDefault="00B931B4" w:rsidP="00B931B4">
      <w:pPr>
        <w:pStyle w:val="Heading4"/>
        <w:numPr>
          <w:ilvl w:val="3"/>
          <w:numId w:val="0"/>
        </w:numPr>
        <w:tabs>
          <w:tab w:val="num" w:pos="864"/>
        </w:tabs>
        <w:spacing w:before="240"/>
        <w:ind w:left="864" w:hanging="864"/>
        <w:contextualSpacing/>
      </w:pPr>
      <w:r w:rsidRPr="00963C49">
        <w:t>Filter Menu</w:t>
      </w:r>
    </w:p>
    <w:p w14:paraId="07C0A306" w14:textId="77777777" w:rsidR="00B931B4" w:rsidRPr="00963C49" w:rsidRDefault="00B931B4" w:rsidP="00B931B4">
      <w:r w:rsidRPr="00963C49">
        <w:t xml:space="preserve">The Filter Menu is located in left part of Status Bar. The filter works as global filter on all values related filter entry. When filter is active, only records satisfied filter condition are displayed. The search value is case sensitive and </w:t>
      </w:r>
      <w:r w:rsidR="00185BA7" w:rsidRPr="00963C49">
        <w:t xml:space="preserve">you can choose if it </w:t>
      </w:r>
      <w:r w:rsidRPr="00963C49">
        <w:t>will be processed</w:t>
      </w:r>
      <w:r w:rsidR="00185BA7" w:rsidRPr="00963C49">
        <w:t xml:space="preserve"> with or without % wildcard (e.g. “LIKE” %value%)</w:t>
      </w:r>
      <w:r w:rsidRPr="00963C49">
        <w:t>.</w:t>
      </w:r>
    </w:p>
    <w:p w14:paraId="22093BBE" w14:textId="77777777" w:rsidR="00B31856" w:rsidRPr="00963C49" w:rsidRDefault="00185BA7" w:rsidP="00B31856">
      <w:pPr>
        <w:keepNext/>
        <w:jc w:val="center"/>
      </w:pPr>
      <w:r w:rsidRPr="00963C49">
        <w:rPr>
          <w:noProof/>
        </w:rPr>
        <w:drawing>
          <wp:inline distT="0" distB="0" distL="0" distR="0" wp14:anchorId="25D83BFD" wp14:editId="02917EFE">
            <wp:extent cx="6480000" cy="16524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000" cy="1652400"/>
                    </a:xfrm>
                    <a:prstGeom prst="rect">
                      <a:avLst/>
                    </a:prstGeom>
                  </pic:spPr>
                </pic:pic>
              </a:graphicData>
            </a:graphic>
          </wp:inline>
        </w:drawing>
      </w:r>
    </w:p>
    <w:p w14:paraId="043ADB60" w14:textId="37F0CD6D" w:rsidR="00B931B4"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11</w:t>
      </w:r>
      <w:r w:rsidRPr="00963C49">
        <w:fldChar w:fldCharType="end"/>
      </w:r>
      <w:r w:rsidRPr="00963C49">
        <w:t xml:space="preserve"> - GUI filtering box</w:t>
      </w:r>
    </w:p>
    <w:p w14:paraId="22BB8F26" w14:textId="77777777" w:rsidR="00B931B4" w:rsidRPr="00963C49" w:rsidRDefault="00B931B4" w:rsidP="00B931B4">
      <w:pPr>
        <w:pStyle w:val="Heading4"/>
        <w:numPr>
          <w:ilvl w:val="3"/>
          <w:numId w:val="0"/>
        </w:numPr>
        <w:tabs>
          <w:tab w:val="num" w:pos="864"/>
        </w:tabs>
        <w:spacing w:before="240"/>
        <w:ind w:left="864" w:hanging="864"/>
        <w:contextualSpacing/>
      </w:pPr>
      <w:r w:rsidRPr="00963C49">
        <w:t>Current Engine</w:t>
      </w:r>
    </w:p>
    <w:p w14:paraId="106F5BE1" w14:textId="77777777" w:rsidR="00B931B4" w:rsidRPr="00963C49" w:rsidRDefault="00B931B4" w:rsidP="00B931B4">
      <w:r w:rsidRPr="00963C49">
        <w:t>There is no limitation on Engine count. Generally is supposed that Engine ID = 0 is used for regular batch processing. Therefore no Engine has any dependency on other Engine, PDC application shows only information related to Engine ID which is selected.</w:t>
      </w:r>
    </w:p>
    <w:p w14:paraId="0929C47F" w14:textId="50CBB854" w:rsidR="00907A38" w:rsidRPr="00963C49" w:rsidRDefault="00907A38" w:rsidP="00907A38">
      <w:pPr>
        <w:pStyle w:val="Heading4"/>
        <w:numPr>
          <w:ilvl w:val="3"/>
          <w:numId w:val="0"/>
        </w:numPr>
        <w:tabs>
          <w:tab w:val="num" w:pos="864"/>
        </w:tabs>
        <w:spacing w:before="240"/>
        <w:ind w:left="864" w:hanging="864"/>
        <w:contextualSpacing/>
      </w:pPr>
      <w:r>
        <w:t>System</w:t>
      </w:r>
    </w:p>
    <w:p w14:paraId="2263E1E7" w14:textId="46575944" w:rsidR="00907A38" w:rsidRPr="00963C49" w:rsidRDefault="00907A38" w:rsidP="00907A38">
      <w:r>
        <w:t>In System</w:t>
      </w:r>
      <w:r w:rsidRPr="00963C49">
        <w:t xml:space="preserve"> part the</w:t>
      </w:r>
      <w:r>
        <w:t xml:space="preserve"> number</w:t>
      </w:r>
      <w:r w:rsidR="004E2271">
        <w:t>s</w:t>
      </w:r>
      <w:r>
        <w:t xml:space="preserve"> of running and off systems</w:t>
      </w:r>
      <w:r w:rsidR="004E2271">
        <w:t xml:space="preserve"> are shown</w:t>
      </w:r>
      <w:r>
        <w:t>. If you click on system, systems</w:t>
      </w:r>
      <w:r w:rsidR="00D82CC0">
        <w:t>’</w:t>
      </w:r>
      <w:r>
        <w:t xml:space="preserve"> overview is shown.</w:t>
      </w:r>
    </w:p>
    <w:p w14:paraId="1B248D9F" w14:textId="4D169113" w:rsidR="00B931B4" w:rsidRPr="00963C49" w:rsidRDefault="00B931B4" w:rsidP="00B931B4">
      <w:pPr>
        <w:pStyle w:val="Heading4"/>
        <w:numPr>
          <w:ilvl w:val="3"/>
          <w:numId w:val="0"/>
        </w:numPr>
        <w:tabs>
          <w:tab w:val="num" w:pos="864"/>
        </w:tabs>
        <w:spacing w:before="240"/>
        <w:ind w:left="864" w:hanging="864"/>
        <w:contextualSpacing/>
      </w:pPr>
      <w:r w:rsidRPr="00963C49">
        <w:t>Engine</w:t>
      </w:r>
    </w:p>
    <w:p w14:paraId="6459E028" w14:textId="1225B64A" w:rsidR="00B931B4" w:rsidRPr="00963C49" w:rsidRDefault="00B931B4" w:rsidP="00B931B4">
      <w:r w:rsidRPr="00963C49">
        <w:t>In Engine part th</w:t>
      </w:r>
      <w:r w:rsidR="00907A38">
        <w:t>e number</w:t>
      </w:r>
      <w:r w:rsidR="004E2271">
        <w:t>s</w:t>
      </w:r>
      <w:r w:rsidR="00907A38">
        <w:t xml:space="preserve"> of running and off e</w:t>
      </w:r>
      <w:r w:rsidRPr="00963C49">
        <w:t>ngine</w:t>
      </w:r>
      <w:r w:rsidR="00907A38">
        <w:t>s</w:t>
      </w:r>
      <w:r w:rsidR="004E2271">
        <w:t xml:space="preserve"> are shonw</w:t>
      </w:r>
      <w:r w:rsidR="00907A38">
        <w:t>.</w:t>
      </w:r>
      <w:r w:rsidRPr="00963C49">
        <w:t xml:space="preserve"> </w:t>
      </w:r>
      <w:r w:rsidR="00907A38">
        <w:t xml:space="preserve">If you click on </w:t>
      </w:r>
      <w:r w:rsidR="004E2271">
        <w:t>Engine</w:t>
      </w:r>
      <w:r w:rsidR="00907A38">
        <w:t>, engines</w:t>
      </w:r>
      <w:r w:rsidR="00D82CC0">
        <w:t>’</w:t>
      </w:r>
      <w:r w:rsidR="00907A38">
        <w:t xml:space="preserve"> overview is shown.</w:t>
      </w:r>
    </w:p>
    <w:p w14:paraId="66F93EBD" w14:textId="77777777" w:rsidR="00B931B4" w:rsidRPr="00963C49" w:rsidRDefault="00B931B4" w:rsidP="00B931B4">
      <w:pPr>
        <w:pStyle w:val="Heading4"/>
        <w:numPr>
          <w:ilvl w:val="3"/>
          <w:numId w:val="0"/>
        </w:numPr>
        <w:tabs>
          <w:tab w:val="num" w:pos="864"/>
        </w:tabs>
        <w:spacing w:before="240"/>
        <w:ind w:left="864" w:hanging="864"/>
        <w:contextualSpacing/>
      </w:pPr>
      <w:r w:rsidRPr="00963C49">
        <w:t>Scheduler</w:t>
      </w:r>
    </w:p>
    <w:p w14:paraId="02E8BB32" w14:textId="01FA9CD0" w:rsidR="00B931B4" w:rsidRPr="00963C49" w:rsidRDefault="00B931B4" w:rsidP="00B931B4">
      <w:r w:rsidRPr="00963C49">
        <w:t>In Scheduler part th</w:t>
      </w:r>
      <w:r w:rsidR="004E2271">
        <w:t>e numbers of running and off</w:t>
      </w:r>
      <w:r w:rsidRPr="00963C49">
        <w:t xml:space="preserve"> Scheduler </w:t>
      </w:r>
      <w:r w:rsidR="004E2271">
        <w:t>are shown. If you click on Scheduler, shedulers’ overview is shown.</w:t>
      </w:r>
    </w:p>
    <w:p w14:paraId="35621B2C" w14:textId="77777777" w:rsidR="00B931B4" w:rsidRPr="00963C49" w:rsidRDefault="00B931B4" w:rsidP="00B31856">
      <w:pPr>
        <w:pStyle w:val="Heading3"/>
      </w:pPr>
      <w:bookmarkStart w:id="101" w:name="_Toc290799588"/>
      <w:bookmarkStart w:id="102" w:name="_Toc498352990"/>
      <w:r w:rsidRPr="00963C49">
        <w:t>Main Menu</w:t>
      </w:r>
      <w:bookmarkEnd w:id="101"/>
      <w:bookmarkEnd w:id="102"/>
    </w:p>
    <w:p w14:paraId="0FB92EB2" w14:textId="77777777" w:rsidR="00B931B4" w:rsidRPr="00963C49" w:rsidRDefault="00B931B4" w:rsidP="00B931B4">
      <w:r w:rsidRPr="00963C49">
        <w:t>Menu is divided into main section such as Monitoring, Control and so on. Most section contains submenu entry. Meaning of each menu entry will be discussed later. The menu content can be hidden if more places for Page Related Contend is necessary. When main menu is hidden you can still touch entry in Menu and Submenu part on top part of the page.</w:t>
      </w:r>
    </w:p>
    <w:p w14:paraId="4E4126A0" w14:textId="77777777" w:rsidR="00B931B4" w:rsidRPr="00963C49" w:rsidRDefault="00B931B4" w:rsidP="00B31856">
      <w:pPr>
        <w:pStyle w:val="Heading3"/>
      </w:pPr>
      <w:bookmarkStart w:id="103" w:name="_Toc290799589"/>
      <w:bookmarkStart w:id="104" w:name="_Toc498352991"/>
      <w:r w:rsidRPr="00963C49">
        <w:t>Monitor Header</w:t>
      </w:r>
      <w:bookmarkEnd w:id="103"/>
      <w:bookmarkEnd w:id="104"/>
    </w:p>
    <w:p w14:paraId="3473984D" w14:textId="77777777" w:rsidR="00B931B4" w:rsidRPr="00963C49" w:rsidRDefault="00B931B4" w:rsidP="00B931B4">
      <w:r w:rsidRPr="00963C49">
        <w:t>Monitor header shows the most important information about batch processing. This information is displayed:</w:t>
      </w:r>
    </w:p>
    <w:p w14:paraId="51A68316" w14:textId="77777777" w:rsidR="00B931B4" w:rsidRPr="00963C49" w:rsidRDefault="00B931B4" w:rsidP="007722F3">
      <w:pPr>
        <w:numPr>
          <w:ilvl w:val="0"/>
          <w:numId w:val="24"/>
        </w:numPr>
        <w:spacing w:line="240" w:lineRule="auto"/>
        <w:contextualSpacing/>
      </w:pPr>
      <w:r w:rsidRPr="00963C49">
        <w:t xml:space="preserve">Environment – the environment kind which is monitored such as PROD, TEST or DEVL. There is no limitation on number or kind of environments but please note that every environment needs </w:t>
      </w:r>
      <w:r w:rsidRPr="00963C49">
        <w:lastRenderedPageBreak/>
        <w:t>separate instance of metadata database and GUI application. Shown value is taken from CTRL_PARAMETERS table.</w:t>
      </w:r>
    </w:p>
    <w:p w14:paraId="7BFFB6E9" w14:textId="77777777" w:rsidR="00B931B4" w:rsidRPr="00963C49" w:rsidRDefault="00B931B4" w:rsidP="007722F3">
      <w:pPr>
        <w:numPr>
          <w:ilvl w:val="0"/>
          <w:numId w:val="24"/>
        </w:numPr>
        <w:spacing w:line="240" w:lineRule="auto"/>
        <w:contextualSpacing/>
      </w:pPr>
      <w:r w:rsidRPr="00963C49">
        <w:t>Load Date – load date or load timestamp for intermediate load is displayed</w:t>
      </w:r>
    </w:p>
    <w:p w14:paraId="1C18F345" w14:textId="77777777" w:rsidR="00B931B4" w:rsidRPr="00963C49" w:rsidRDefault="00B931B4" w:rsidP="007722F3">
      <w:pPr>
        <w:numPr>
          <w:ilvl w:val="0"/>
          <w:numId w:val="24"/>
        </w:numPr>
        <w:spacing w:line="240" w:lineRule="auto"/>
        <w:contextualSpacing/>
      </w:pPr>
      <w:r w:rsidRPr="00963C49">
        <w:t>Task Type – AUTOMATIC for regular batch processing is shown. MANUAL is displayed when Manual batch is in progress.</w:t>
      </w:r>
    </w:p>
    <w:p w14:paraId="043963D4" w14:textId="77777777" w:rsidR="00B931B4" w:rsidRPr="00963C49" w:rsidRDefault="00B931B4" w:rsidP="007722F3">
      <w:pPr>
        <w:numPr>
          <w:ilvl w:val="0"/>
          <w:numId w:val="24"/>
        </w:numPr>
        <w:spacing w:line="240" w:lineRule="auto"/>
        <w:contextualSpacing/>
      </w:pPr>
      <w:r w:rsidRPr="00963C49">
        <w:t>Provided by – in case of Manual batch processing the user name that initialized Manual batch is shown, otherwise SCHEDULER is displayed.</w:t>
      </w:r>
    </w:p>
    <w:p w14:paraId="28B7739D" w14:textId="77777777" w:rsidR="00B931B4" w:rsidRPr="00963C49" w:rsidRDefault="00B931B4" w:rsidP="007722F3">
      <w:pPr>
        <w:numPr>
          <w:ilvl w:val="0"/>
          <w:numId w:val="24"/>
        </w:numPr>
        <w:spacing w:line="240" w:lineRule="auto"/>
        <w:contextualSpacing/>
      </w:pPr>
      <w:r w:rsidRPr="00963C49">
        <w:t>Task(s) – maximal number of running jobs concurrently is shown.</w:t>
      </w:r>
    </w:p>
    <w:p w14:paraId="20DB1F56" w14:textId="77777777" w:rsidR="00B931B4" w:rsidRPr="00963C49" w:rsidRDefault="00B931B4" w:rsidP="007722F3">
      <w:pPr>
        <w:numPr>
          <w:ilvl w:val="0"/>
          <w:numId w:val="24"/>
        </w:numPr>
        <w:spacing w:line="240" w:lineRule="auto"/>
        <w:contextualSpacing/>
      </w:pPr>
      <w:r w:rsidRPr="00963C49">
        <w:t>Refresh Rate – refresh rate in second of information placed on Monitor Header is displayed</w:t>
      </w:r>
    </w:p>
    <w:p w14:paraId="114DDCCB" w14:textId="77777777" w:rsidR="00B931B4" w:rsidRPr="00963C49" w:rsidRDefault="00B931B4" w:rsidP="007722F3">
      <w:pPr>
        <w:numPr>
          <w:ilvl w:val="0"/>
          <w:numId w:val="24"/>
        </w:numPr>
        <w:spacing w:line="240" w:lineRule="auto"/>
        <w:contextualSpacing/>
      </w:pPr>
      <w:r w:rsidRPr="00963C49">
        <w:t>Running – number of currently running jobs is displayed. Number works as hyperlink to corresponding page which shows job’s details of running jobs.</w:t>
      </w:r>
    </w:p>
    <w:p w14:paraId="731C1436" w14:textId="77777777" w:rsidR="00B931B4" w:rsidRPr="00963C49" w:rsidRDefault="00B931B4" w:rsidP="007722F3">
      <w:pPr>
        <w:numPr>
          <w:ilvl w:val="0"/>
          <w:numId w:val="24"/>
        </w:numPr>
        <w:spacing w:line="240" w:lineRule="auto"/>
        <w:contextualSpacing/>
      </w:pPr>
      <w:r w:rsidRPr="00963C49">
        <w:t>Failed Jobs – number of failed jobs is displayed. Please note that it’s big difference between Failed jobs and jobs in failed status. There are only placed jobs which already reach maximal number of automatic restart. These jobs have to be restarted by supervisor. Number is hyperlink to corresponding page which shows job’s details.</w:t>
      </w:r>
    </w:p>
    <w:p w14:paraId="17404BDD" w14:textId="77777777" w:rsidR="00B931B4" w:rsidRPr="00963C49" w:rsidRDefault="00B931B4" w:rsidP="007722F3">
      <w:pPr>
        <w:numPr>
          <w:ilvl w:val="0"/>
          <w:numId w:val="24"/>
        </w:numPr>
        <w:spacing w:line="240" w:lineRule="auto"/>
        <w:contextualSpacing/>
      </w:pPr>
      <w:r w:rsidRPr="00963C49">
        <w:t>Ready to Run Jobs – number of jobs not launched yet. Number is hyperlink to corresponding page which shows job’s details.</w:t>
      </w:r>
    </w:p>
    <w:p w14:paraId="18AB14A9" w14:textId="77777777" w:rsidR="00B931B4" w:rsidRPr="00963C49" w:rsidRDefault="00B931B4" w:rsidP="007722F3">
      <w:pPr>
        <w:numPr>
          <w:ilvl w:val="0"/>
          <w:numId w:val="24"/>
        </w:numPr>
        <w:spacing w:line="240" w:lineRule="auto"/>
        <w:contextualSpacing/>
      </w:pPr>
      <w:r w:rsidRPr="00963C49">
        <w:t>Finished Jobs – number already finished jobs. Number is hyperlink to corresponding page which shows job’s details.</w:t>
      </w:r>
    </w:p>
    <w:p w14:paraId="764453C9" w14:textId="77777777" w:rsidR="00B931B4" w:rsidRPr="00963C49" w:rsidRDefault="00B931B4" w:rsidP="007722F3">
      <w:pPr>
        <w:numPr>
          <w:ilvl w:val="0"/>
          <w:numId w:val="24"/>
        </w:numPr>
        <w:spacing w:line="240" w:lineRule="auto"/>
        <w:contextualSpacing/>
      </w:pPr>
      <w:r w:rsidRPr="00963C49">
        <w:t>Odd Jobs – number of jobs running oddly is displayed. The main reason for job become oddly is that job is running out of statistics. Number is hyperlink to corresponding page which shows job’s details.</w:t>
      </w:r>
    </w:p>
    <w:p w14:paraId="364F2F4B" w14:textId="77777777" w:rsidR="00B931B4" w:rsidRPr="00963C49" w:rsidRDefault="00B931B4" w:rsidP="00B931B4">
      <w:pPr>
        <w:ind w:left="720"/>
      </w:pPr>
    </w:p>
    <w:p w14:paraId="16D63208" w14:textId="77777777" w:rsidR="00B931B4" w:rsidRPr="00963C49" w:rsidRDefault="00B931B4" w:rsidP="00B931B4">
      <w:r w:rsidRPr="00963C49">
        <w:t>Tip: The best guidance for supervising is holding values in:</w:t>
      </w:r>
    </w:p>
    <w:p w14:paraId="324A11F5" w14:textId="77777777" w:rsidR="00B931B4" w:rsidRPr="00963C49" w:rsidRDefault="00B931B4" w:rsidP="007722F3">
      <w:pPr>
        <w:numPr>
          <w:ilvl w:val="0"/>
          <w:numId w:val="25"/>
        </w:numPr>
        <w:spacing w:line="240" w:lineRule="auto"/>
        <w:contextualSpacing/>
      </w:pPr>
      <w:r w:rsidRPr="00963C49">
        <w:t xml:space="preserve">Running – the value grater then zero means that some jobs are currently running, zero value, when job’s processing is not finished yet, is unwanted. </w:t>
      </w:r>
    </w:p>
    <w:p w14:paraId="5E9FAE8E" w14:textId="77777777" w:rsidR="00B931B4" w:rsidRPr="00963C49" w:rsidRDefault="00B931B4" w:rsidP="007722F3">
      <w:pPr>
        <w:numPr>
          <w:ilvl w:val="0"/>
          <w:numId w:val="25"/>
        </w:numPr>
        <w:spacing w:line="240" w:lineRule="auto"/>
        <w:contextualSpacing/>
      </w:pPr>
      <w:r w:rsidRPr="00963C49">
        <w:t>Failed Jobs – when not zero value is displayed, the job’s problem has to be solved</w:t>
      </w:r>
    </w:p>
    <w:p w14:paraId="2EF87386" w14:textId="77777777" w:rsidR="00B931B4" w:rsidRPr="00963C49" w:rsidRDefault="00B931B4" w:rsidP="007722F3">
      <w:pPr>
        <w:numPr>
          <w:ilvl w:val="0"/>
          <w:numId w:val="25"/>
        </w:numPr>
        <w:spacing w:line="240" w:lineRule="auto"/>
        <w:contextualSpacing/>
      </w:pPr>
      <w:r w:rsidRPr="00963C49">
        <w:t>Odd Jobs – not zero value says that some jobs are running out of statistics, the potential job’s freezing has to be revised.</w:t>
      </w:r>
    </w:p>
    <w:p w14:paraId="73D4C774" w14:textId="77777777" w:rsidR="00574253" w:rsidRPr="00963C49" w:rsidRDefault="00574253" w:rsidP="00B31856">
      <w:pPr>
        <w:pStyle w:val="Heading3"/>
      </w:pPr>
      <w:bookmarkStart w:id="105" w:name="_Toc498352992"/>
      <w:r w:rsidRPr="00963C49">
        <w:t>Status line</w:t>
      </w:r>
      <w:bookmarkEnd w:id="105"/>
    </w:p>
    <w:p w14:paraId="44F494C4" w14:textId="77777777" w:rsidR="00574253" w:rsidRPr="00963C49" w:rsidRDefault="00574253" w:rsidP="00574253">
      <w:r w:rsidRPr="00963C49">
        <w:t xml:space="preserve">Status line is located in the top level of GUI application and shows the number of the engine which is selected for monitoring and controlling. Statuses of other Engines and Schedulers are also displayed. For faster touching of information which is looked for a filter can be used. </w:t>
      </w:r>
    </w:p>
    <w:p w14:paraId="6ACB59A2" w14:textId="77777777" w:rsidR="00F02773" w:rsidRPr="00963C49" w:rsidRDefault="00F02773" w:rsidP="00F02773">
      <w:pPr>
        <w:pStyle w:val="Heading2"/>
      </w:pPr>
      <w:bookmarkStart w:id="106" w:name="_Toc498352993"/>
      <w:r w:rsidRPr="00963C49">
        <w:t>DASHBOARD</w:t>
      </w:r>
      <w:bookmarkEnd w:id="106"/>
    </w:p>
    <w:p w14:paraId="163A8C2C" w14:textId="77777777" w:rsidR="00F02773" w:rsidRPr="00963C49" w:rsidRDefault="00F02773" w:rsidP="00F02773">
      <w:r w:rsidRPr="00963C49">
        <w:t>Dashboard allows to get overview about all processes handled by engines. Number of running jobs, failed jobs and odd jobs is shown. After click on one of those numbers monitor page of related engines is shown. Progrress bar of processing, load date and scheduler state is also shown for each engine.</w:t>
      </w:r>
    </w:p>
    <w:p w14:paraId="5F203240" w14:textId="77777777" w:rsidR="00F02773" w:rsidRPr="00963C49" w:rsidRDefault="00F02773" w:rsidP="00F02773">
      <w:r w:rsidRPr="00963C49">
        <w:t>You can filter showed enignes by menu showed after click on filtering link.</w:t>
      </w:r>
    </w:p>
    <w:p w14:paraId="478CB78C" w14:textId="77777777" w:rsidR="00B31856" w:rsidRPr="00963C49" w:rsidRDefault="00F02773" w:rsidP="00B31856">
      <w:pPr>
        <w:keepNext/>
      </w:pPr>
      <w:r w:rsidRPr="00963C49">
        <w:rPr>
          <w:noProof/>
        </w:rPr>
        <w:lastRenderedPageBreak/>
        <w:drawing>
          <wp:inline distT="0" distB="0" distL="0" distR="0" wp14:anchorId="2DB1050B" wp14:editId="5317C108">
            <wp:extent cx="6480000" cy="447480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6480000" cy="4474800"/>
                    </a:xfrm>
                    <a:prstGeom prst="rect">
                      <a:avLst/>
                    </a:prstGeom>
                  </pic:spPr>
                </pic:pic>
              </a:graphicData>
            </a:graphic>
          </wp:inline>
        </w:drawing>
      </w:r>
    </w:p>
    <w:p w14:paraId="713498EA" w14:textId="717B319F" w:rsidR="00F02773"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12</w:t>
      </w:r>
      <w:r w:rsidRPr="00963C49">
        <w:fldChar w:fldCharType="end"/>
      </w:r>
      <w:r w:rsidRPr="00963C49">
        <w:t xml:space="preserve"> - GUI dashboard box view</w:t>
      </w:r>
    </w:p>
    <w:p w14:paraId="09DB36C8" w14:textId="77777777" w:rsidR="00F02773" w:rsidRPr="00963C49" w:rsidRDefault="00F02773" w:rsidP="00F02773">
      <w:r w:rsidRPr="00963C49">
        <w:t>There are two pageview modes:  boxing view and line view. Mode is change by click on the icon button next to filtering.</w:t>
      </w:r>
    </w:p>
    <w:p w14:paraId="10C0917B" w14:textId="77777777" w:rsidR="00B31856" w:rsidRPr="00963C49" w:rsidRDefault="00F02773" w:rsidP="00B31856">
      <w:pPr>
        <w:keepNext/>
      </w:pPr>
      <w:r w:rsidRPr="00963C49">
        <w:rPr>
          <w:noProof/>
        </w:rPr>
        <w:lastRenderedPageBreak/>
        <w:drawing>
          <wp:inline distT="0" distB="0" distL="0" distR="0" wp14:anchorId="5D4D2936" wp14:editId="6367EED6">
            <wp:extent cx="6480000" cy="43740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480000" cy="4374000"/>
                    </a:xfrm>
                    <a:prstGeom prst="rect">
                      <a:avLst/>
                    </a:prstGeom>
                  </pic:spPr>
                </pic:pic>
              </a:graphicData>
            </a:graphic>
          </wp:inline>
        </w:drawing>
      </w:r>
    </w:p>
    <w:p w14:paraId="39D14E2E" w14:textId="57224D98" w:rsidR="00F02773"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13</w:t>
      </w:r>
      <w:r w:rsidRPr="00963C49">
        <w:fldChar w:fldCharType="end"/>
      </w:r>
      <w:r w:rsidRPr="00963C49">
        <w:t xml:space="preserve"> - GUI dashboard line view</w:t>
      </w:r>
    </w:p>
    <w:p w14:paraId="75FC0522" w14:textId="774874EA" w:rsidR="00574253" w:rsidRPr="00963C49" w:rsidRDefault="00574253" w:rsidP="00F83445">
      <w:pPr>
        <w:pStyle w:val="Heading2"/>
      </w:pPr>
      <w:bookmarkStart w:id="107" w:name="_Toc498352994"/>
      <w:r w:rsidRPr="00963C49">
        <w:t>Monitor</w:t>
      </w:r>
      <w:bookmarkEnd w:id="107"/>
    </w:p>
    <w:p w14:paraId="605DD2B3" w14:textId="4FDADDEF" w:rsidR="00574253" w:rsidRPr="00963C49" w:rsidRDefault="00574253" w:rsidP="00574253">
      <w:r w:rsidRPr="00963C49">
        <w:t>Monitor is used for displaying of current status of processing. The information can be presented from stream or job point of view. Drill down functionality enables drill for further details, so from stream view the user can drill down the information of how many jobs are located in the stream, what they are and what their status is. User can also drill down to parameters of selected job. On job level the user operates the job; it means he can abort running job, restart or finishing failed job and so on. Jobs and streams are divided into processing classes which represents objects state such as prepare for run, running, finished, failed and so on. The environment, load date and task type is shown as well as display refresh rate and maximal number of concurrently running jobs. The status overview part contains number of currently running jobs, number of failed jobs, number of jobs prepared for run and number of already finished jobs shows. All these numbers support drill down functionality, it means you can directly get a list of jobs in a category by clic</w:t>
      </w:r>
      <w:r w:rsidR="00010FF8" w:rsidRPr="00963C49">
        <w:t>king on the appropriate number.</w:t>
      </w:r>
    </w:p>
    <w:p w14:paraId="6D5AFBC8" w14:textId="01806638" w:rsidR="00B31856" w:rsidRPr="00963C49" w:rsidRDefault="004B61EE" w:rsidP="00B31856">
      <w:pPr>
        <w:keepNext/>
        <w:jc w:val="center"/>
      </w:pPr>
      <w:r>
        <w:rPr>
          <w:noProof/>
        </w:rPr>
        <w:lastRenderedPageBreak/>
        <w:drawing>
          <wp:inline distT="0" distB="0" distL="0" distR="0" wp14:anchorId="35DE29F1" wp14:editId="78A746DD">
            <wp:extent cx="6480000" cy="4302000"/>
            <wp:effectExtent l="0" t="0" r="0" b="381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000" cy="4302000"/>
                    </a:xfrm>
                    <a:prstGeom prst="rect">
                      <a:avLst/>
                    </a:prstGeom>
                  </pic:spPr>
                </pic:pic>
              </a:graphicData>
            </a:graphic>
          </wp:inline>
        </w:drawing>
      </w:r>
    </w:p>
    <w:p w14:paraId="105E9FB0" w14:textId="13D9BAF8" w:rsidR="00F02773"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14</w:t>
      </w:r>
      <w:r w:rsidRPr="00963C49">
        <w:fldChar w:fldCharType="end"/>
      </w:r>
      <w:r w:rsidRPr="00963C49">
        <w:t xml:space="preserve"> - GUI Monitor page</w:t>
      </w:r>
    </w:p>
    <w:p w14:paraId="1F7A67E4" w14:textId="77777777" w:rsidR="00F02773" w:rsidRPr="00963C49" w:rsidRDefault="00F02773" w:rsidP="00F02773">
      <w:r w:rsidRPr="00963C49">
        <w:t>Picture shows the basic Monitor page. Only Page Related Content will be discussed, all other parts were already discussed above. There are two different lookup possible on processing – the stream related view and job related view. In both parties the number of jobs or streams in defined status is displayed. From stream perspective there are these status categories available:</w:t>
      </w:r>
    </w:p>
    <w:p w14:paraId="35F06A59" w14:textId="77777777" w:rsidR="00F02773" w:rsidRPr="00963C49" w:rsidRDefault="00F02773" w:rsidP="00F02773">
      <w:pPr>
        <w:numPr>
          <w:ilvl w:val="0"/>
          <w:numId w:val="26"/>
        </w:numPr>
        <w:spacing w:line="240" w:lineRule="auto"/>
        <w:contextualSpacing/>
      </w:pPr>
      <w:r w:rsidRPr="00963C49">
        <w:t>FINISHED – all jobs in stream are already finished</w:t>
      </w:r>
    </w:p>
    <w:p w14:paraId="632CADF9" w14:textId="77777777" w:rsidR="00F02773" w:rsidRPr="00963C49" w:rsidRDefault="00F02773" w:rsidP="00F02773">
      <w:pPr>
        <w:numPr>
          <w:ilvl w:val="0"/>
          <w:numId w:val="26"/>
        </w:numPr>
        <w:spacing w:line="240" w:lineRule="auto"/>
        <w:contextualSpacing/>
      </w:pPr>
      <w:r w:rsidRPr="00963C49">
        <w:t>FORCE_FINISHED – all jobs in stream are already finished, some jobs were force finished (job’s task wasn’t realized)</w:t>
      </w:r>
    </w:p>
    <w:p w14:paraId="441B1AE6" w14:textId="77777777" w:rsidR="00F02773" w:rsidRPr="00963C49" w:rsidRDefault="00F02773" w:rsidP="00F02773">
      <w:pPr>
        <w:numPr>
          <w:ilvl w:val="0"/>
          <w:numId w:val="26"/>
        </w:numPr>
        <w:spacing w:line="240" w:lineRule="auto"/>
        <w:contextualSpacing/>
      </w:pPr>
      <w:r w:rsidRPr="00963C49">
        <w:t>VOID_FINISHED – all jobs in stream are already finished, some jobs failed but successfully finishing of these jobs weren’t required</w:t>
      </w:r>
    </w:p>
    <w:p w14:paraId="5EE3C38B" w14:textId="77777777" w:rsidR="00F02773" w:rsidRPr="00963C49" w:rsidRDefault="00F02773" w:rsidP="00F02773">
      <w:pPr>
        <w:numPr>
          <w:ilvl w:val="0"/>
          <w:numId w:val="26"/>
        </w:numPr>
        <w:spacing w:line="240" w:lineRule="auto"/>
        <w:contextualSpacing/>
      </w:pPr>
      <w:r w:rsidRPr="00963C49">
        <w:t>FINISHED_ODDLY - all jobs in stream are already finished, some jobs finished oddly</w:t>
      </w:r>
    </w:p>
    <w:p w14:paraId="62D18B1A" w14:textId="77777777" w:rsidR="00F02773" w:rsidRPr="00963C49" w:rsidRDefault="00F02773" w:rsidP="00F02773">
      <w:pPr>
        <w:numPr>
          <w:ilvl w:val="0"/>
          <w:numId w:val="26"/>
        </w:numPr>
        <w:spacing w:line="240" w:lineRule="auto"/>
        <w:contextualSpacing/>
      </w:pPr>
      <w:r w:rsidRPr="00963C49">
        <w:t>RUNABLE – some jobs of stream weren’t launch yet</w:t>
      </w:r>
    </w:p>
    <w:p w14:paraId="1BD25BF5" w14:textId="77777777" w:rsidR="00F02773" w:rsidRPr="00963C49" w:rsidRDefault="00F02773" w:rsidP="00F02773">
      <w:pPr>
        <w:numPr>
          <w:ilvl w:val="0"/>
          <w:numId w:val="26"/>
        </w:numPr>
        <w:spacing w:line="240" w:lineRule="auto"/>
        <w:contextualSpacing/>
      </w:pPr>
      <w:r w:rsidRPr="00963C49">
        <w:t>RUNNING – some jobs of stream are currently running</w:t>
      </w:r>
    </w:p>
    <w:p w14:paraId="701E94FA" w14:textId="77777777" w:rsidR="00F02773" w:rsidRPr="00963C49" w:rsidRDefault="00F02773" w:rsidP="00F02773">
      <w:pPr>
        <w:numPr>
          <w:ilvl w:val="0"/>
          <w:numId w:val="26"/>
        </w:numPr>
        <w:spacing w:line="240" w:lineRule="auto"/>
        <w:contextualSpacing/>
      </w:pPr>
      <w:r w:rsidRPr="00963C49">
        <w:t>FAILED – some jobs of stream are in failed status</w:t>
      </w:r>
    </w:p>
    <w:p w14:paraId="604625E4" w14:textId="77777777" w:rsidR="00F02773" w:rsidRPr="00963C49" w:rsidRDefault="00F02773" w:rsidP="00F02773">
      <w:pPr>
        <w:numPr>
          <w:ilvl w:val="0"/>
          <w:numId w:val="26"/>
        </w:numPr>
        <w:spacing w:line="240" w:lineRule="auto"/>
        <w:contextualSpacing/>
      </w:pPr>
      <w:r w:rsidRPr="00963C49">
        <w:t>BLOCKED – some jobs of stream are manually protected to launch</w:t>
      </w:r>
    </w:p>
    <w:p w14:paraId="7E288B65" w14:textId="77777777" w:rsidR="00F02773" w:rsidRPr="00963C49" w:rsidRDefault="00F02773" w:rsidP="00F02773">
      <w:r w:rsidRPr="00963C49">
        <w:t>From job view there are many statuses which saying in which state job currently appears. The meaning of statuses is similar like statuses of the stream. Several statuses have same meaning even if number differs therefore status “remember” history of job’s processing.</w:t>
      </w:r>
    </w:p>
    <w:p w14:paraId="74788D49" w14:textId="4F025433" w:rsidR="00F02773" w:rsidRDefault="00F02773" w:rsidP="00F02773">
      <w:r w:rsidRPr="00963C49">
        <w:t>Monitor pages</w:t>
      </w:r>
      <w:r w:rsidR="00C0159A">
        <w:t xml:space="preserve"> allows to show excecution logs by click on show log(s)</w:t>
      </w:r>
      <w:r w:rsidR="00FE797F">
        <w:t xml:space="preserve"> button if job details are shown (click on right arrow in job list overviews)</w:t>
      </w:r>
      <w:r w:rsidR="00CF0E0A">
        <w:t>.</w:t>
      </w:r>
    </w:p>
    <w:p w14:paraId="56994BC4" w14:textId="3AEC630E" w:rsidR="00DD5AD3" w:rsidRDefault="00DD5AD3" w:rsidP="00DD5AD3">
      <w:pPr>
        <w:keepNext/>
        <w:jc w:val="center"/>
      </w:pPr>
      <w:r>
        <w:rPr>
          <w:noProof/>
        </w:rPr>
        <w:lastRenderedPageBreak/>
        <w:drawing>
          <wp:inline distT="0" distB="0" distL="0" distR="0" wp14:anchorId="230973FF" wp14:editId="27B37C60">
            <wp:extent cx="6480000" cy="9648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000" cy="964800"/>
                    </a:xfrm>
                    <a:prstGeom prst="rect">
                      <a:avLst/>
                    </a:prstGeom>
                  </pic:spPr>
                </pic:pic>
              </a:graphicData>
            </a:graphic>
          </wp:inline>
        </w:drawing>
      </w:r>
    </w:p>
    <w:p w14:paraId="55DFFA56" w14:textId="094B50BD" w:rsidR="00CF0E0A" w:rsidRDefault="00DD5AD3" w:rsidP="00DD5AD3">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 job details part of monitor page</w:t>
      </w:r>
    </w:p>
    <w:p w14:paraId="505C66C5" w14:textId="77777777" w:rsidR="00DD5AD3" w:rsidRDefault="00DD5AD3" w:rsidP="00DD5AD3">
      <w:pPr>
        <w:keepNext/>
        <w:jc w:val="center"/>
      </w:pPr>
      <w:r>
        <w:rPr>
          <w:noProof/>
        </w:rPr>
        <w:drawing>
          <wp:inline distT="0" distB="0" distL="0" distR="0" wp14:anchorId="3CE4B662" wp14:editId="1E251008">
            <wp:extent cx="6480000" cy="19620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000" cy="1962000"/>
                    </a:xfrm>
                    <a:prstGeom prst="rect">
                      <a:avLst/>
                    </a:prstGeom>
                  </pic:spPr>
                </pic:pic>
              </a:graphicData>
            </a:graphic>
          </wp:inline>
        </w:drawing>
      </w:r>
    </w:p>
    <w:p w14:paraId="56653BD9" w14:textId="74221B33" w:rsidR="00DD5AD3" w:rsidRDefault="00DD5AD3" w:rsidP="00DD5AD3">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 log shown via GUI</w:t>
      </w:r>
    </w:p>
    <w:p w14:paraId="5B7A7381" w14:textId="296BCAE6" w:rsidR="00DD5AD3" w:rsidRPr="00DD5AD3" w:rsidRDefault="00DD5AD3" w:rsidP="00DD5AD3">
      <w:r>
        <w:t>Log is shown in new pop-up window. You can download log by button on the left side next to close button.</w:t>
      </w:r>
    </w:p>
    <w:p w14:paraId="4FD1236D" w14:textId="77777777" w:rsidR="00F02773" w:rsidRPr="00963C49" w:rsidRDefault="00F02773" w:rsidP="00F02773">
      <w:pPr>
        <w:pStyle w:val="Heading3"/>
      </w:pPr>
      <w:bookmarkStart w:id="108" w:name="_Toc290799591"/>
      <w:bookmarkStart w:id="109" w:name="_Toc498352995"/>
      <w:r w:rsidRPr="00963C49">
        <w:lastRenderedPageBreak/>
        <w:t>Monitor – Stream View</w:t>
      </w:r>
      <w:bookmarkEnd w:id="108"/>
      <w:bookmarkEnd w:id="109"/>
    </w:p>
    <w:p w14:paraId="5C248AA6" w14:textId="2FC2857E" w:rsidR="00B31856" w:rsidRPr="00963C49" w:rsidRDefault="0001492D" w:rsidP="00B31856">
      <w:pPr>
        <w:keepNext/>
        <w:jc w:val="center"/>
      </w:pPr>
      <w:r>
        <w:rPr>
          <w:noProof/>
        </w:rPr>
        <w:drawing>
          <wp:inline distT="0" distB="0" distL="0" distR="0" wp14:anchorId="5488032C" wp14:editId="57ABCC5A">
            <wp:extent cx="6480175" cy="5139690"/>
            <wp:effectExtent l="0" t="0" r="0" b="381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5139690"/>
                    </a:xfrm>
                    <a:prstGeom prst="rect">
                      <a:avLst/>
                    </a:prstGeom>
                  </pic:spPr>
                </pic:pic>
              </a:graphicData>
            </a:graphic>
          </wp:inline>
        </w:drawing>
      </w:r>
    </w:p>
    <w:p w14:paraId="7BCB052E" w14:textId="620D727B" w:rsidR="00F02773"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17</w:t>
      </w:r>
      <w:r w:rsidRPr="00963C49">
        <w:fldChar w:fldCharType="end"/>
      </w:r>
      <w:r w:rsidRPr="00963C49">
        <w:t xml:space="preserve"> - GUI Monitor – Stream view with details</w:t>
      </w:r>
    </w:p>
    <w:p w14:paraId="34067304" w14:textId="77777777" w:rsidR="00F02773" w:rsidRPr="00963C49" w:rsidRDefault="00F02773" w:rsidP="00F02773">
      <w:r w:rsidRPr="00963C49">
        <w:t>All status categories in stream view are clickable. Clicking on it, the stream list assigned into this category appears. Detail table shows number of jobs in each status category for every stream. Clicking on stream the list of jobs assigned to this stream appears.</w:t>
      </w:r>
    </w:p>
    <w:p w14:paraId="7677345F" w14:textId="31AFD61D" w:rsidR="00F02773" w:rsidRPr="00963C49" w:rsidRDefault="00F02773" w:rsidP="00F02773">
      <w:pPr>
        <w:pStyle w:val="Heading3"/>
      </w:pPr>
      <w:bookmarkStart w:id="110" w:name="_Toc290799592"/>
      <w:bookmarkStart w:id="111" w:name="_Toc498352996"/>
      <w:r w:rsidRPr="00963C49">
        <w:lastRenderedPageBreak/>
        <w:t>Monitor – Job View</w:t>
      </w:r>
      <w:bookmarkEnd w:id="110"/>
      <w:bookmarkEnd w:id="111"/>
    </w:p>
    <w:p w14:paraId="4ACBC275" w14:textId="4BC03A38" w:rsidR="00B31856" w:rsidRPr="00963C49" w:rsidRDefault="0001492D" w:rsidP="00B31856">
      <w:pPr>
        <w:keepNext/>
        <w:jc w:val="center"/>
      </w:pPr>
      <w:r>
        <w:rPr>
          <w:noProof/>
        </w:rPr>
        <w:drawing>
          <wp:inline distT="0" distB="0" distL="0" distR="0" wp14:anchorId="28866577" wp14:editId="200D9ADE">
            <wp:extent cx="6480175" cy="4289425"/>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4289425"/>
                    </a:xfrm>
                    <a:prstGeom prst="rect">
                      <a:avLst/>
                    </a:prstGeom>
                  </pic:spPr>
                </pic:pic>
              </a:graphicData>
            </a:graphic>
          </wp:inline>
        </w:drawing>
      </w:r>
    </w:p>
    <w:p w14:paraId="56210B22" w14:textId="5DF764F9" w:rsidR="00F02773"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18</w:t>
      </w:r>
      <w:r w:rsidRPr="00963C49">
        <w:fldChar w:fldCharType="end"/>
      </w:r>
      <w:r w:rsidRPr="00963C49">
        <w:t xml:space="preserve"> - GUI Monitoring – Job View page</w:t>
      </w:r>
    </w:p>
    <w:p w14:paraId="575316EA" w14:textId="77777777" w:rsidR="00F02773" w:rsidRPr="00963C49" w:rsidRDefault="00F02773" w:rsidP="00F02773">
      <w:r w:rsidRPr="00963C49">
        <w:t>Monitoring – Job View page shows separate statuses and number of jobs currently having this status. All statuses are clickable. When clicking on it, the list of jobs in status appears. Clicking on job displays job’s details. This section is identical with detail’s section of the next monitoring pages and will be discussed in this section.</w:t>
      </w:r>
    </w:p>
    <w:p w14:paraId="6E43AB08" w14:textId="77777777" w:rsidR="00F02773" w:rsidRPr="00963C49" w:rsidRDefault="00F02773" w:rsidP="00F02773">
      <w:pPr>
        <w:pStyle w:val="Heading3"/>
      </w:pPr>
      <w:bookmarkStart w:id="112" w:name="_Toc290799593"/>
      <w:bookmarkStart w:id="113" w:name="_Toc498352997"/>
      <w:r w:rsidRPr="00963C49">
        <w:t>Monitor – Running Jobs</w:t>
      </w:r>
      <w:bookmarkEnd w:id="112"/>
      <w:bookmarkEnd w:id="113"/>
    </w:p>
    <w:p w14:paraId="350534BD" w14:textId="77777777" w:rsidR="00F02773" w:rsidRPr="00963C49" w:rsidRDefault="00F02773" w:rsidP="00F02773">
      <w:r w:rsidRPr="00963C49">
        <w:t>There are two possibilities how to reach this page. The first is using Running Jobs entry in menu, the second one is clicking on Number of Running Jobs in Monitoring Header section.</w:t>
      </w:r>
    </w:p>
    <w:p w14:paraId="64AA0E8D" w14:textId="31FF8741" w:rsidR="00B31856" w:rsidRPr="00963C49" w:rsidRDefault="004B61EE" w:rsidP="004B61EE">
      <w:pPr>
        <w:keepNext/>
        <w:jc w:val="center"/>
      </w:pPr>
      <w:r>
        <w:rPr>
          <w:noProof/>
        </w:rPr>
        <w:lastRenderedPageBreak/>
        <w:drawing>
          <wp:inline distT="0" distB="0" distL="0" distR="0" wp14:anchorId="32F490C5" wp14:editId="0845DC7A">
            <wp:extent cx="4680000" cy="4960800"/>
            <wp:effectExtent l="0" t="0" r="635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4960800"/>
                    </a:xfrm>
                    <a:prstGeom prst="rect">
                      <a:avLst/>
                    </a:prstGeom>
                  </pic:spPr>
                </pic:pic>
              </a:graphicData>
            </a:graphic>
          </wp:inline>
        </w:drawing>
      </w:r>
    </w:p>
    <w:p w14:paraId="23C5009E" w14:textId="67921D71" w:rsidR="00F02773" w:rsidRPr="00963C49" w:rsidRDefault="00B31856" w:rsidP="00B31856">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19</w:t>
      </w:r>
      <w:r w:rsidRPr="00963C49">
        <w:fldChar w:fldCharType="end"/>
      </w:r>
      <w:r w:rsidRPr="00963C49">
        <w:t xml:space="preserve"> - GUI Monitoring – Running Jobs with details</w:t>
      </w:r>
    </w:p>
    <w:p w14:paraId="65ED508D" w14:textId="77777777" w:rsidR="00F02773" w:rsidRPr="00963C49" w:rsidRDefault="00F02773" w:rsidP="00F02773">
      <w:r w:rsidRPr="00963C49">
        <w:t>Monitoring – Running Jobs displays the job list which is currently running. Please note that there is no automatic refresh of job’s details due ensure comfortable work with them, so the list couldn’t be current after some piece of time. Clicking on job the job’s details from SESS_JOB table appears. On the top part of job’s detail there are buttons for job operation. Buttons have this functionality:</w:t>
      </w:r>
    </w:p>
    <w:p w14:paraId="5C38231D" w14:textId="77777777" w:rsidR="00F02773" w:rsidRPr="00963C49" w:rsidRDefault="00F02773" w:rsidP="00F02773">
      <w:pPr>
        <w:numPr>
          <w:ilvl w:val="0"/>
          <w:numId w:val="27"/>
        </w:numPr>
        <w:spacing w:line="240" w:lineRule="auto"/>
        <w:contextualSpacing/>
      </w:pPr>
      <w:r w:rsidRPr="00963C49">
        <w:t>Abort Job – only when job is abortable is displayed. Clicking on this button, the special job for aborting of running job is started.</w:t>
      </w:r>
    </w:p>
    <w:p w14:paraId="70A7ECF8" w14:textId="77777777" w:rsidR="00F02773" w:rsidRPr="00963C49" w:rsidRDefault="00F02773" w:rsidP="00F02773">
      <w:pPr>
        <w:numPr>
          <w:ilvl w:val="0"/>
          <w:numId w:val="27"/>
        </w:numPr>
        <w:spacing w:line="240" w:lineRule="auto"/>
        <w:contextualSpacing/>
      </w:pPr>
      <w:r w:rsidRPr="00963C49">
        <w:t>Mark as Finished Successfully – marked jobs as successfully finished. This functionality is used only in case when job finished successfully but job’s metadata from oddly reason aren’t updated.</w:t>
      </w:r>
    </w:p>
    <w:p w14:paraId="753AD356" w14:textId="77777777" w:rsidR="00F02773" w:rsidRPr="00963C49" w:rsidRDefault="00F02773" w:rsidP="00F02773">
      <w:pPr>
        <w:numPr>
          <w:ilvl w:val="0"/>
          <w:numId w:val="27"/>
        </w:numPr>
        <w:spacing w:line="240" w:lineRule="auto"/>
        <w:contextualSpacing/>
      </w:pPr>
      <w:r w:rsidRPr="00963C49">
        <w:t>Mark as Failed – marked jobs as failed. This functionality is used only in case when job failed but job’s metadata from oddly reason aren’t updated.</w:t>
      </w:r>
    </w:p>
    <w:p w14:paraId="6CCA8426" w14:textId="77777777" w:rsidR="00F02773" w:rsidRPr="00963C49" w:rsidRDefault="00F02773" w:rsidP="00F02773">
      <w:pPr>
        <w:pStyle w:val="Heading3"/>
      </w:pPr>
      <w:bookmarkStart w:id="114" w:name="_Toc290799594"/>
      <w:bookmarkStart w:id="115" w:name="_Toc498352998"/>
      <w:r w:rsidRPr="00963C49">
        <w:t>Monitor – Failed Jobs</w:t>
      </w:r>
      <w:bookmarkEnd w:id="114"/>
      <w:bookmarkEnd w:id="115"/>
    </w:p>
    <w:p w14:paraId="303C9407" w14:textId="77777777" w:rsidR="00F02773" w:rsidRPr="00963C49" w:rsidRDefault="00F02773" w:rsidP="00F02773">
      <w:r w:rsidRPr="00963C49">
        <w:t>There are two possibilities how to reach this page. The first is using Failed Jobs entry in menu, the second one is clicking on Number of Failed Jobs in Monitoring Header section.</w:t>
      </w:r>
    </w:p>
    <w:p w14:paraId="15E88660" w14:textId="71BE24CD" w:rsidR="00A33DE9" w:rsidRPr="00963C49" w:rsidRDefault="0001492D" w:rsidP="00A33DE9">
      <w:pPr>
        <w:keepNext/>
        <w:jc w:val="center"/>
      </w:pPr>
      <w:r>
        <w:rPr>
          <w:noProof/>
        </w:rPr>
        <w:lastRenderedPageBreak/>
        <w:drawing>
          <wp:inline distT="0" distB="0" distL="0" distR="0" wp14:anchorId="02A79F13" wp14:editId="23438E7D">
            <wp:extent cx="4701540" cy="4069080"/>
            <wp:effectExtent l="0" t="0" r="3810" b="762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1540" cy="4069080"/>
                    </a:xfrm>
                    <a:prstGeom prst="rect">
                      <a:avLst/>
                    </a:prstGeom>
                    <a:noFill/>
                    <a:ln>
                      <a:noFill/>
                    </a:ln>
                  </pic:spPr>
                </pic:pic>
              </a:graphicData>
            </a:graphic>
          </wp:inline>
        </w:drawing>
      </w:r>
    </w:p>
    <w:p w14:paraId="7F7FF88D" w14:textId="51B05AB2" w:rsidR="00F02773" w:rsidRPr="00963C49" w:rsidRDefault="00A33DE9" w:rsidP="00A33DE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20</w:t>
      </w:r>
      <w:r w:rsidRPr="00963C49">
        <w:fldChar w:fldCharType="end"/>
      </w:r>
      <w:r w:rsidRPr="00963C49">
        <w:t xml:space="preserve"> - GUI Monitoring – Failed Jobs page with details</w:t>
      </w:r>
    </w:p>
    <w:p w14:paraId="0D8C1AA1" w14:textId="77777777" w:rsidR="00F02773" w:rsidRPr="00963C49" w:rsidRDefault="00F02773" w:rsidP="00F02773">
      <w:r w:rsidRPr="00963C49">
        <w:t>On this page there are only jobs which are in status fail and already reach the number of automatic restart (n_run = max_runs) displayed. These jobs have to be operated by supervisor. On the top part of job’s detail page there are buttons for job operation. Buttons have this functionality:</w:t>
      </w:r>
    </w:p>
    <w:p w14:paraId="52E6460A" w14:textId="77777777" w:rsidR="00F02773" w:rsidRPr="00963C49" w:rsidRDefault="00F02773" w:rsidP="00F02773">
      <w:pPr>
        <w:numPr>
          <w:ilvl w:val="0"/>
          <w:numId w:val="27"/>
        </w:numPr>
        <w:spacing w:line="240" w:lineRule="auto"/>
        <w:contextualSpacing/>
      </w:pPr>
      <w:r w:rsidRPr="00963C49">
        <w:t>Restart – job is returned to Scheduler by increasing value of max_runs parameter by the value of max_runs parameter from CTRL_JOB table. The value of restart parameter is set to true even if resume of job is permited.</w:t>
      </w:r>
    </w:p>
    <w:p w14:paraId="6719C645" w14:textId="77777777" w:rsidR="00F02773" w:rsidRPr="00963C49" w:rsidRDefault="00F02773" w:rsidP="00F02773">
      <w:pPr>
        <w:numPr>
          <w:ilvl w:val="0"/>
          <w:numId w:val="27"/>
        </w:numPr>
        <w:spacing w:line="240" w:lineRule="auto"/>
        <w:contextualSpacing/>
      </w:pPr>
      <w:r w:rsidRPr="00963C49">
        <w:t>Resume – job is returned to Scheduler by increasing value of max_runs parameter by the value of max_runs parameter from CTRL_JOB table. The value of restart parameter is set to false only when value of always_restart is set to false also. It means that resume has the same functionality as restart for jobs with value of always_restart parameter set to true.</w:t>
      </w:r>
    </w:p>
    <w:p w14:paraId="62D840B2" w14:textId="77777777" w:rsidR="00F02773" w:rsidRPr="00963C49" w:rsidRDefault="00F02773" w:rsidP="00F02773">
      <w:pPr>
        <w:numPr>
          <w:ilvl w:val="0"/>
          <w:numId w:val="27"/>
        </w:numPr>
        <w:spacing w:line="240" w:lineRule="auto"/>
        <w:contextualSpacing/>
      </w:pPr>
      <w:r w:rsidRPr="00963C49">
        <w:t>Mark as Finished – sending the signal for force finishing job. The job is removed from processing without its successfully ending, child jobs can be launched.</w:t>
      </w:r>
    </w:p>
    <w:p w14:paraId="0BFAD098" w14:textId="77777777" w:rsidR="00F02773" w:rsidRPr="00963C49" w:rsidRDefault="00F02773" w:rsidP="00F02773">
      <w:pPr>
        <w:pStyle w:val="Heading3"/>
      </w:pPr>
      <w:bookmarkStart w:id="116" w:name="_Toc290799595"/>
      <w:bookmarkStart w:id="117" w:name="_Toc498352999"/>
      <w:r w:rsidRPr="00963C49">
        <w:t>Monitor – Ready to Run Jobs</w:t>
      </w:r>
      <w:bookmarkEnd w:id="116"/>
      <w:bookmarkEnd w:id="117"/>
    </w:p>
    <w:p w14:paraId="30211290" w14:textId="77777777" w:rsidR="00F02773" w:rsidRPr="00963C49" w:rsidRDefault="00F02773" w:rsidP="00F02773">
      <w:r w:rsidRPr="00963C49">
        <w:t>There are two possibilities how to reach this page. The first is using Ready to Run Jobs entry in menu, the second one is clicking on Number of Ready to Run Jobs in Monitoring Header section.</w:t>
      </w:r>
    </w:p>
    <w:p w14:paraId="3518D8DD" w14:textId="57A287AD" w:rsidR="00A33DE9" w:rsidRPr="00963C49" w:rsidRDefault="004B61EE" w:rsidP="00A33DE9">
      <w:pPr>
        <w:keepNext/>
        <w:jc w:val="center"/>
      </w:pPr>
      <w:r>
        <w:rPr>
          <w:noProof/>
        </w:rPr>
        <w:lastRenderedPageBreak/>
        <w:drawing>
          <wp:inline distT="0" distB="0" distL="0" distR="0" wp14:anchorId="3CA27AD0" wp14:editId="72BDE5EE">
            <wp:extent cx="4680000" cy="4968000"/>
            <wp:effectExtent l="0" t="0" r="6350" b="444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4968000"/>
                    </a:xfrm>
                    <a:prstGeom prst="rect">
                      <a:avLst/>
                    </a:prstGeom>
                  </pic:spPr>
                </pic:pic>
              </a:graphicData>
            </a:graphic>
          </wp:inline>
        </w:drawing>
      </w:r>
    </w:p>
    <w:p w14:paraId="7FD1F2C1" w14:textId="0A0EFE3C" w:rsidR="00F02773" w:rsidRPr="00963C49" w:rsidRDefault="00A33DE9" w:rsidP="00A33DE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21</w:t>
      </w:r>
      <w:r w:rsidRPr="00963C49">
        <w:fldChar w:fldCharType="end"/>
      </w:r>
      <w:r w:rsidRPr="00963C49">
        <w:t xml:space="preserve"> - GUI Monitoring – Ready to Run Jobs with details</w:t>
      </w:r>
    </w:p>
    <w:p w14:paraId="1A306685" w14:textId="77777777" w:rsidR="00F02773" w:rsidRPr="00963C49" w:rsidRDefault="00F02773" w:rsidP="00F02773">
      <w:r w:rsidRPr="00963C49">
        <w:t>There are shown jobs prepared for launch on this page. It doesn’t matter if jobs are really prepared, it means having no dependency, no conflict with currently running or failed jobs and so on, or not. On the top part of job’s detail there is button for job operation. Button has this functionality:</w:t>
      </w:r>
    </w:p>
    <w:p w14:paraId="4DD9BD81" w14:textId="77777777" w:rsidR="00F02773" w:rsidRPr="00963C49" w:rsidRDefault="00F02773" w:rsidP="00F02773">
      <w:pPr>
        <w:numPr>
          <w:ilvl w:val="0"/>
          <w:numId w:val="28"/>
        </w:numPr>
        <w:spacing w:line="240" w:lineRule="auto"/>
        <w:contextualSpacing/>
      </w:pPr>
      <w:r w:rsidRPr="00963C49">
        <w:t>Mark as Finished – this button releases the job from processing. Factually the job can’t be removed therefore ending of the job causes removing its dependency. From this reason only status of the jobs is changed and job is finished by Scheduler when it comes into processing.</w:t>
      </w:r>
    </w:p>
    <w:p w14:paraId="20532441" w14:textId="77777777" w:rsidR="00F02773" w:rsidRPr="00963C49" w:rsidRDefault="00F02773" w:rsidP="00F02773">
      <w:pPr>
        <w:pStyle w:val="Heading3"/>
      </w:pPr>
      <w:bookmarkStart w:id="118" w:name="_Toc290799596"/>
      <w:bookmarkStart w:id="119" w:name="_Toc498353000"/>
      <w:r w:rsidRPr="00963C49">
        <w:t>Monitor – Finished Jobs</w:t>
      </w:r>
      <w:bookmarkEnd w:id="118"/>
      <w:bookmarkEnd w:id="119"/>
    </w:p>
    <w:p w14:paraId="30A297AC" w14:textId="77777777" w:rsidR="00F02773" w:rsidRPr="00963C49" w:rsidRDefault="00F02773" w:rsidP="00F02773">
      <w:r w:rsidRPr="00963C49">
        <w:t>There are two possibilities how to reach this page. The first is using Finished Jobs entry in menu, the second one is clicking on Number of Finished Jobs in Monitoring Header section.</w:t>
      </w:r>
    </w:p>
    <w:p w14:paraId="4F61807C" w14:textId="1D8B8F81" w:rsidR="00A33DE9" w:rsidRPr="00963C49" w:rsidRDefault="004B61EE" w:rsidP="00A33DE9">
      <w:pPr>
        <w:keepNext/>
        <w:jc w:val="center"/>
      </w:pPr>
      <w:r>
        <w:rPr>
          <w:noProof/>
        </w:rPr>
        <w:lastRenderedPageBreak/>
        <w:drawing>
          <wp:inline distT="0" distB="0" distL="0" distR="0" wp14:anchorId="0E0D01A3" wp14:editId="5FA4E64B">
            <wp:extent cx="4680000" cy="4964400"/>
            <wp:effectExtent l="0" t="0" r="6350" b="825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4964400"/>
                    </a:xfrm>
                    <a:prstGeom prst="rect">
                      <a:avLst/>
                    </a:prstGeom>
                  </pic:spPr>
                </pic:pic>
              </a:graphicData>
            </a:graphic>
          </wp:inline>
        </w:drawing>
      </w:r>
    </w:p>
    <w:p w14:paraId="68A174F4" w14:textId="7947C4CB" w:rsidR="00F02773" w:rsidRPr="00963C49" w:rsidRDefault="00A33DE9" w:rsidP="00A33DE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22</w:t>
      </w:r>
      <w:r w:rsidRPr="00963C49">
        <w:fldChar w:fldCharType="end"/>
      </w:r>
      <w:r w:rsidRPr="00963C49">
        <w:t xml:space="preserve"> - GUI Monitoring – Finished Jobs with details</w:t>
      </w:r>
    </w:p>
    <w:p w14:paraId="39367F56" w14:textId="77777777" w:rsidR="00F02773" w:rsidRPr="00963C49" w:rsidRDefault="00F02773" w:rsidP="00F02773">
      <w:r w:rsidRPr="00963C49">
        <w:t>There are shown jobs already finished on this page. On the top part of job’s detail there is button for job operation. Button has this functionality:</w:t>
      </w:r>
    </w:p>
    <w:p w14:paraId="7ABFDAFC" w14:textId="77777777" w:rsidR="00F02773" w:rsidRPr="00963C49" w:rsidRDefault="00F02773" w:rsidP="00F02773">
      <w:pPr>
        <w:numPr>
          <w:ilvl w:val="0"/>
          <w:numId w:val="27"/>
        </w:numPr>
        <w:spacing w:line="240" w:lineRule="auto"/>
        <w:contextualSpacing/>
      </w:pPr>
      <w:r w:rsidRPr="00963C49">
        <w:t xml:space="preserve">Restart – job is returned to Scheduler to be launched again. It is difference between Restart here and Restart in Failed Jobs section. Here already finished job is asked to be restarted, so it is not enough only increasing value of n_run parameter, but also status of the job has to be changed from finished to ready to run. Please remember that there are no job dependency in time of job restart, so it is not possible simply restart parent and child job together therefore Scheduler doesn’t know anything about execution order of these jobs now. If this task is required, you have to restart parent job first and wait until it finished and then restart child job. For comfortable processing of group of jobs, only Manual Batch is preferred to be used. </w:t>
      </w:r>
    </w:p>
    <w:p w14:paraId="2CE1DDF3" w14:textId="77777777" w:rsidR="00F02773" w:rsidRPr="00963C49" w:rsidRDefault="00F02773" w:rsidP="00F02773">
      <w:pPr>
        <w:pStyle w:val="Heading3"/>
      </w:pPr>
      <w:bookmarkStart w:id="120" w:name="_Toc290799597"/>
      <w:bookmarkStart w:id="121" w:name="_Toc498353001"/>
      <w:r w:rsidRPr="00963C49">
        <w:t>Monitor – All Jobs</w:t>
      </w:r>
      <w:bookmarkEnd w:id="120"/>
      <w:bookmarkEnd w:id="121"/>
    </w:p>
    <w:p w14:paraId="700C75F6" w14:textId="77777777" w:rsidR="00F02773" w:rsidRPr="00963C49" w:rsidRDefault="00F02773" w:rsidP="00F02773">
      <w:r w:rsidRPr="00963C49">
        <w:t>This page can be reached only from menu entry therefore there is no special meaning of the jobs listed on this page. This page is used in advance for searching within jobs when you are looking for job’s information and you have no knowledge about current job status.</w:t>
      </w:r>
    </w:p>
    <w:p w14:paraId="1803E1C4" w14:textId="1A8411D3" w:rsidR="00A33DE9" w:rsidRPr="00963C49" w:rsidRDefault="004B61EE" w:rsidP="00A33DE9">
      <w:pPr>
        <w:keepNext/>
        <w:jc w:val="center"/>
      </w:pPr>
      <w:r>
        <w:rPr>
          <w:noProof/>
        </w:rPr>
        <w:lastRenderedPageBreak/>
        <w:drawing>
          <wp:inline distT="0" distB="0" distL="0" distR="0" wp14:anchorId="57AC7948" wp14:editId="4FA1A6A2">
            <wp:extent cx="4680000" cy="4957200"/>
            <wp:effectExtent l="0" t="0" r="635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4957200"/>
                    </a:xfrm>
                    <a:prstGeom prst="rect">
                      <a:avLst/>
                    </a:prstGeom>
                  </pic:spPr>
                </pic:pic>
              </a:graphicData>
            </a:graphic>
          </wp:inline>
        </w:drawing>
      </w:r>
    </w:p>
    <w:p w14:paraId="29165189" w14:textId="093BF659" w:rsidR="00F02773" w:rsidRPr="00963C49" w:rsidRDefault="00A33DE9" w:rsidP="00A33DE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23</w:t>
      </w:r>
      <w:r w:rsidRPr="00963C49">
        <w:fldChar w:fldCharType="end"/>
      </w:r>
      <w:r w:rsidRPr="00963C49">
        <w:t xml:space="preserve"> - GUI Monitoring – All Jobs with details</w:t>
      </w:r>
    </w:p>
    <w:p w14:paraId="114B7E68" w14:textId="77777777" w:rsidR="00F02773" w:rsidRPr="00963C49" w:rsidRDefault="00F02773" w:rsidP="00F02773">
      <w:r w:rsidRPr="00963C49">
        <w:t>When jobs in different statuses are displayed, there is no button available on this page.</w:t>
      </w:r>
    </w:p>
    <w:p w14:paraId="183D0B10" w14:textId="77777777" w:rsidR="00F02773" w:rsidRPr="00963C49" w:rsidRDefault="00F02773" w:rsidP="00F02773">
      <w:pPr>
        <w:pStyle w:val="Heading3"/>
      </w:pPr>
      <w:bookmarkStart w:id="122" w:name="_Toc290799598"/>
      <w:bookmarkStart w:id="123" w:name="_Toc498353002"/>
      <w:r w:rsidRPr="00963C49">
        <w:t>Monitor – Odd Jobs</w:t>
      </w:r>
      <w:bookmarkEnd w:id="122"/>
      <w:bookmarkEnd w:id="123"/>
    </w:p>
    <w:p w14:paraId="78DE2FE3" w14:textId="77777777" w:rsidR="00F02773" w:rsidRPr="00963C49" w:rsidRDefault="00F02773" w:rsidP="00F02773">
      <w:r w:rsidRPr="00963C49">
        <w:t>There are two possibilities how to reach this page. The first is using Odd Jobs entry in menu, the second one is clicking on Number of Odd Jobs in Monitoring Header section.</w:t>
      </w:r>
    </w:p>
    <w:p w14:paraId="6395DDE1" w14:textId="13808278" w:rsidR="00A33DE9" w:rsidRPr="00963C49" w:rsidRDefault="005B4332" w:rsidP="00A33DE9">
      <w:pPr>
        <w:keepNext/>
        <w:jc w:val="center"/>
      </w:pPr>
      <w:r>
        <w:rPr>
          <w:noProof/>
        </w:rPr>
        <w:lastRenderedPageBreak/>
        <w:drawing>
          <wp:inline distT="0" distB="0" distL="0" distR="0" wp14:anchorId="441A0218" wp14:editId="263EA3B7">
            <wp:extent cx="4680000" cy="4960800"/>
            <wp:effectExtent l="0" t="0" r="635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4960800"/>
                    </a:xfrm>
                    <a:prstGeom prst="rect">
                      <a:avLst/>
                    </a:prstGeom>
                  </pic:spPr>
                </pic:pic>
              </a:graphicData>
            </a:graphic>
          </wp:inline>
        </w:drawing>
      </w:r>
    </w:p>
    <w:p w14:paraId="7EE017D0" w14:textId="59D2121B" w:rsidR="00F02773" w:rsidRPr="00963C49" w:rsidRDefault="00A33DE9" w:rsidP="00A33DE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24</w:t>
      </w:r>
      <w:r w:rsidRPr="00963C49">
        <w:fldChar w:fldCharType="end"/>
      </w:r>
      <w:r w:rsidRPr="00963C49">
        <w:t xml:space="preserve"> - GUI Monitoring – Odd Jobs with details</w:t>
      </w:r>
    </w:p>
    <w:p w14:paraId="416514DD" w14:textId="77777777" w:rsidR="00F02773" w:rsidRPr="00963C49" w:rsidRDefault="00F02773" w:rsidP="00F02773">
      <w:r w:rsidRPr="00963C49">
        <w:t>There are shown currently running jobs on this page, which average running time, coming from statistics, was exceeded. This situation gives a signal to supervisor for checking the correctness of job processing. On the top part of job’s detail there is button for job operation. Button has this functionality:</w:t>
      </w:r>
    </w:p>
    <w:p w14:paraId="5DDE342E" w14:textId="77777777" w:rsidR="00F02773" w:rsidRPr="00963C49" w:rsidRDefault="00F02773" w:rsidP="00F02773">
      <w:pPr>
        <w:numPr>
          <w:ilvl w:val="0"/>
          <w:numId w:val="27"/>
        </w:numPr>
        <w:spacing w:line="240" w:lineRule="auto"/>
        <w:contextualSpacing/>
      </w:pPr>
      <w:r w:rsidRPr="00963C49">
        <w:t>Abort job – only when job is abort-able is displayed. Clicking on this button, the special job, which aborts job, is started.</w:t>
      </w:r>
    </w:p>
    <w:p w14:paraId="3084B702" w14:textId="77777777" w:rsidR="00F02773" w:rsidRPr="00963C49" w:rsidRDefault="00F02773" w:rsidP="00F02773">
      <w:pPr>
        <w:numPr>
          <w:ilvl w:val="0"/>
          <w:numId w:val="27"/>
        </w:numPr>
        <w:spacing w:line="240" w:lineRule="auto"/>
        <w:contextualSpacing/>
      </w:pPr>
      <w:r w:rsidRPr="00963C49">
        <w:t>Mark as Finished Successfully – marked jobs as successfully finished. This functionality is used only in case when job finished successfully but job’s metadata from oddly reason aren’t updated.</w:t>
      </w:r>
    </w:p>
    <w:p w14:paraId="6E6D8996" w14:textId="77777777" w:rsidR="00F02773" w:rsidRPr="00963C49" w:rsidRDefault="00F02773" w:rsidP="00F02773">
      <w:pPr>
        <w:numPr>
          <w:ilvl w:val="0"/>
          <w:numId w:val="27"/>
        </w:numPr>
        <w:spacing w:line="240" w:lineRule="auto"/>
        <w:contextualSpacing/>
      </w:pPr>
      <w:r w:rsidRPr="00963C49">
        <w:t>Mark as Failed – marked jobs as failed. This functionality is used only in case when job failed but job’s metadata from oddly reason aren’t updated.</w:t>
      </w:r>
    </w:p>
    <w:p w14:paraId="0A6905DB" w14:textId="77777777" w:rsidR="00574253" w:rsidRPr="00963C49" w:rsidRDefault="00574253" w:rsidP="00F83445">
      <w:pPr>
        <w:pStyle w:val="Heading2"/>
      </w:pPr>
      <w:bookmarkStart w:id="124" w:name="_Toc498353003"/>
      <w:r w:rsidRPr="00963C49">
        <w:t>Control</w:t>
      </w:r>
      <w:bookmarkEnd w:id="124"/>
    </w:p>
    <w:p w14:paraId="7A125A74" w14:textId="57C1C1C9" w:rsidR="00574253" w:rsidRPr="00963C49" w:rsidRDefault="00574253" w:rsidP="00574253">
      <w:r w:rsidRPr="00963C49">
        <w:t>Control enables access to all necessary settings used for controlling of PDC application. Same basic functionality for job processing is also located on the monitor part, but Control part enables driving parallelisms, temporary stop the Scheduler or doing control task on job level simultaneously for group of jobs. User can also simply stop executing jobs on selected dependency branch by blocking its parent job. Manual Batch functionality enables recalculation of selected jobs for chosen load date. It’s often used for datam</w:t>
      </w:r>
      <w:r w:rsidR="003F2C8A" w:rsidRPr="00963C49">
        <w:t>arts recalculation for the day.</w:t>
      </w:r>
    </w:p>
    <w:p w14:paraId="523E1224" w14:textId="0D0340FA" w:rsidR="00A33DE9" w:rsidRPr="00963C49" w:rsidRDefault="00752FC7" w:rsidP="00A33DE9">
      <w:pPr>
        <w:keepNext/>
        <w:jc w:val="center"/>
      </w:pPr>
      <w:r>
        <w:rPr>
          <w:noProof/>
        </w:rPr>
        <w:lastRenderedPageBreak/>
        <w:drawing>
          <wp:inline distT="0" distB="0" distL="0" distR="0" wp14:anchorId="50E0741C" wp14:editId="77A80603">
            <wp:extent cx="6480000" cy="42948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000" cy="4294800"/>
                    </a:xfrm>
                    <a:prstGeom prst="rect">
                      <a:avLst/>
                    </a:prstGeom>
                  </pic:spPr>
                </pic:pic>
              </a:graphicData>
            </a:graphic>
          </wp:inline>
        </w:drawing>
      </w:r>
    </w:p>
    <w:p w14:paraId="7280C2CD" w14:textId="1C79B691" w:rsidR="003F2C8A" w:rsidRPr="00963C49" w:rsidRDefault="00A33DE9" w:rsidP="00A33DE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25</w:t>
      </w:r>
      <w:r w:rsidRPr="00963C49">
        <w:fldChar w:fldCharType="end"/>
      </w:r>
      <w:r w:rsidRPr="00963C49">
        <w:t xml:space="preserve"> - GUI main Control page</w:t>
      </w:r>
    </w:p>
    <w:p w14:paraId="293844CA" w14:textId="77777777" w:rsidR="003F2C8A" w:rsidRPr="00963C49" w:rsidRDefault="003F2C8A" w:rsidP="003F2C8A">
      <w:r w:rsidRPr="00963C49">
        <w:t>On Control page functionality description is displayed only.</w:t>
      </w:r>
    </w:p>
    <w:p w14:paraId="015C7EAC" w14:textId="77777777" w:rsidR="003F2C8A" w:rsidRPr="00963C49" w:rsidRDefault="003F2C8A" w:rsidP="003F2C8A">
      <w:pPr>
        <w:pStyle w:val="Heading3"/>
      </w:pPr>
      <w:bookmarkStart w:id="125" w:name="_Toc290799600"/>
      <w:bookmarkStart w:id="126" w:name="_Toc498353004"/>
      <w:r w:rsidRPr="00963C49">
        <w:t>Control – Scheduler</w:t>
      </w:r>
      <w:bookmarkEnd w:id="125"/>
      <w:bookmarkEnd w:id="126"/>
    </w:p>
    <w:p w14:paraId="547432C6" w14:textId="5FF17312" w:rsidR="003F2C8A" w:rsidRPr="00963C49" w:rsidRDefault="003F2C8A" w:rsidP="003F2C8A">
      <w:r w:rsidRPr="00963C49">
        <w:t>This page is used for Scheduler control. You can simply stop the Scheduler or change maximal number of currently running jobs for each Scheduler.</w:t>
      </w:r>
      <w:r w:rsidR="005B4332">
        <w:t xml:space="preserve"> You can also block system (it’s applied on all engines).</w:t>
      </w:r>
    </w:p>
    <w:p w14:paraId="79028039" w14:textId="10C3B5AB" w:rsidR="00AE74E0" w:rsidRPr="00963C49" w:rsidRDefault="005B4332" w:rsidP="00AE74E0">
      <w:pPr>
        <w:keepNext/>
        <w:jc w:val="center"/>
      </w:pPr>
      <w:r>
        <w:rPr>
          <w:noProof/>
        </w:rPr>
        <w:lastRenderedPageBreak/>
        <w:drawing>
          <wp:inline distT="0" distB="0" distL="0" distR="0" wp14:anchorId="3F1D2861" wp14:editId="2834455A">
            <wp:extent cx="6480175" cy="4284345"/>
            <wp:effectExtent l="0" t="0" r="0" b="190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4284345"/>
                    </a:xfrm>
                    <a:prstGeom prst="rect">
                      <a:avLst/>
                    </a:prstGeom>
                  </pic:spPr>
                </pic:pic>
              </a:graphicData>
            </a:graphic>
          </wp:inline>
        </w:drawing>
      </w:r>
    </w:p>
    <w:p w14:paraId="08CCA8CE" w14:textId="0D9E030A" w:rsidR="003F2C8A" w:rsidRPr="00963C49" w:rsidRDefault="00AE74E0" w:rsidP="00AE74E0">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26</w:t>
      </w:r>
      <w:r w:rsidRPr="00963C49">
        <w:fldChar w:fldCharType="end"/>
      </w:r>
      <w:r w:rsidRPr="00963C49">
        <w:t xml:space="preserve"> - GUI Control – Scheduler page</w:t>
      </w:r>
    </w:p>
    <w:p w14:paraId="4B6D53EE" w14:textId="77777777" w:rsidR="003F2C8A" w:rsidRPr="00963C49" w:rsidRDefault="003F2C8A" w:rsidP="003F2C8A">
      <w:r w:rsidRPr="00963C49">
        <w:t>There are several buttons for Scheduler control on this page:</w:t>
      </w:r>
    </w:p>
    <w:p w14:paraId="3C39B8DD" w14:textId="77777777" w:rsidR="003F2C8A" w:rsidRPr="00963C49" w:rsidRDefault="003F2C8A" w:rsidP="003F2C8A">
      <w:pPr>
        <w:numPr>
          <w:ilvl w:val="0"/>
          <w:numId w:val="29"/>
        </w:numPr>
        <w:spacing w:line="240" w:lineRule="auto"/>
        <w:contextualSpacing/>
      </w:pPr>
      <w:r w:rsidRPr="00963C49">
        <w:t>Start – Start of Scheduler. This action returns Scheduler possibility supply jobs to Engine for launching. The engine_id number of Scheduler is taken from Status Bar value of Current Engine.</w:t>
      </w:r>
    </w:p>
    <w:p w14:paraId="0D75C33D" w14:textId="77777777" w:rsidR="003F2C8A" w:rsidRPr="00963C49" w:rsidRDefault="003F2C8A" w:rsidP="003F2C8A">
      <w:pPr>
        <w:numPr>
          <w:ilvl w:val="0"/>
          <w:numId w:val="29"/>
        </w:numPr>
        <w:spacing w:line="240" w:lineRule="auto"/>
        <w:contextualSpacing/>
      </w:pPr>
      <w:r w:rsidRPr="00963C49">
        <w:t>Stop – Stop of Scheduler. This action removes Scheduler possibility to choose jobs for processing. Factually this action set value of number of concurrent running jobs to zero. No action is applied on already running jobs. The engine_id number of Scheduler is taken from Status Bar value of Current Engine.</w:t>
      </w:r>
    </w:p>
    <w:p w14:paraId="79CFC38A" w14:textId="77777777" w:rsidR="003F2C8A" w:rsidRPr="00963C49" w:rsidRDefault="003F2C8A" w:rsidP="003F2C8A">
      <w:pPr>
        <w:numPr>
          <w:ilvl w:val="0"/>
          <w:numId w:val="29"/>
        </w:numPr>
        <w:spacing w:line="240" w:lineRule="auto"/>
        <w:contextualSpacing/>
      </w:pPr>
      <w:r w:rsidRPr="00963C49">
        <w:t>Stop All – stops all Schedulers (for all Engine_ids).</w:t>
      </w:r>
    </w:p>
    <w:p w14:paraId="328D70CE" w14:textId="77777777" w:rsidR="003F2C8A" w:rsidRPr="00963C49" w:rsidRDefault="003F2C8A" w:rsidP="003F2C8A">
      <w:pPr>
        <w:numPr>
          <w:ilvl w:val="0"/>
          <w:numId w:val="29"/>
        </w:numPr>
        <w:spacing w:line="240" w:lineRule="auto"/>
        <w:contextualSpacing/>
      </w:pPr>
      <w:r w:rsidRPr="00963C49">
        <w:t>Number of Concurrent Jobs – you can set the maximal number of concurrently running jobs. Please remember that there are also limits on job category and subcategory which are real time effective.</w:t>
      </w:r>
    </w:p>
    <w:p w14:paraId="772D696C" w14:textId="77777777" w:rsidR="003F2C8A" w:rsidRPr="00963C49" w:rsidRDefault="003F2C8A" w:rsidP="003F2C8A">
      <w:pPr>
        <w:numPr>
          <w:ilvl w:val="0"/>
          <w:numId w:val="29"/>
        </w:numPr>
        <w:spacing w:line="240" w:lineRule="auto"/>
        <w:contextualSpacing/>
      </w:pPr>
      <w:r w:rsidRPr="00963C49">
        <w:t>Set Temporarily – set the number of concurrent jobs temporarily, it means for current job processing. Next day initialization returns the value of concurrently running jobs to default. The engine_id number of Scheduler is taken from Status Bar value of Current Engine.</w:t>
      </w:r>
    </w:p>
    <w:p w14:paraId="2432453A" w14:textId="77777777" w:rsidR="003F2C8A" w:rsidRPr="00963C49" w:rsidRDefault="003F2C8A" w:rsidP="003F2C8A">
      <w:pPr>
        <w:numPr>
          <w:ilvl w:val="0"/>
          <w:numId w:val="29"/>
        </w:numPr>
        <w:spacing w:line="240" w:lineRule="auto"/>
        <w:contextualSpacing/>
      </w:pPr>
      <w:r w:rsidRPr="00963C49">
        <w:t>Set Permanently - set the number of concurrent jobs permanently, it means that also default is changed. The engine_id number of Scheduler is taken from Status Bar value of Current Engine.</w:t>
      </w:r>
    </w:p>
    <w:p w14:paraId="3796989D" w14:textId="77777777" w:rsidR="003F2C8A" w:rsidRPr="00963C49" w:rsidRDefault="003F2C8A" w:rsidP="003F2C8A">
      <w:pPr>
        <w:ind w:left="720"/>
      </w:pPr>
    </w:p>
    <w:p w14:paraId="27699102" w14:textId="4DD6714A" w:rsidR="003F2C8A" w:rsidRPr="00963C49" w:rsidRDefault="003F2C8A" w:rsidP="003F2C8A">
      <w:pPr>
        <w:pStyle w:val="Heading3"/>
      </w:pPr>
      <w:bookmarkStart w:id="127" w:name="_Toc290799601"/>
      <w:bookmarkStart w:id="128" w:name="_Toc498353005"/>
      <w:r w:rsidRPr="00963C49">
        <w:t>Control – Finish</w:t>
      </w:r>
      <w:r w:rsidR="00DE45D3">
        <w:t xml:space="preserve"> failed</w:t>
      </w:r>
      <w:r w:rsidRPr="00963C49">
        <w:t xml:space="preserve"> Jobs</w:t>
      </w:r>
      <w:bookmarkEnd w:id="127"/>
      <w:bookmarkEnd w:id="128"/>
    </w:p>
    <w:p w14:paraId="17ECC8A1" w14:textId="77777777" w:rsidR="003F2C8A" w:rsidRPr="00963C49" w:rsidRDefault="003F2C8A" w:rsidP="003F2C8A">
      <w:r w:rsidRPr="00963C49">
        <w:t>This page is used for ending of failed jobs; in this case it means jobs having status Failed. The functionality is the same as it is when button Mark as Finished on Monitor – Failed Jobs is used, but there are some ads on this page:</w:t>
      </w:r>
    </w:p>
    <w:p w14:paraId="71D9863A" w14:textId="77777777" w:rsidR="003F2C8A" w:rsidRPr="00963C49" w:rsidRDefault="003F2C8A" w:rsidP="003F2C8A">
      <w:pPr>
        <w:numPr>
          <w:ilvl w:val="0"/>
          <w:numId w:val="30"/>
        </w:numPr>
        <w:spacing w:line="240" w:lineRule="auto"/>
        <w:contextualSpacing/>
      </w:pPr>
      <w:r w:rsidRPr="00963C49">
        <w:t>Multiple or all jobs can be selected</w:t>
      </w:r>
    </w:p>
    <w:p w14:paraId="40FF52AF" w14:textId="77777777" w:rsidR="003F2C8A" w:rsidRPr="00963C49" w:rsidRDefault="003F2C8A" w:rsidP="003F2C8A">
      <w:pPr>
        <w:numPr>
          <w:ilvl w:val="0"/>
          <w:numId w:val="30"/>
        </w:numPr>
        <w:spacing w:line="240" w:lineRule="auto"/>
        <w:contextualSpacing/>
      </w:pPr>
      <w:r w:rsidRPr="00963C49">
        <w:lastRenderedPageBreak/>
        <w:t>Also jobs with not already consumed limit of restarts can be selected</w:t>
      </w:r>
    </w:p>
    <w:p w14:paraId="5DB3FD13" w14:textId="29355293" w:rsidR="00AE74E0" w:rsidRPr="00963C49" w:rsidRDefault="00A668F9" w:rsidP="00AE74E0">
      <w:pPr>
        <w:keepNext/>
        <w:jc w:val="center"/>
      </w:pPr>
      <w:r>
        <w:rPr>
          <w:noProof/>
        </w:rPr>
        <w:drawing>
          <wp:inline distT="0" distB="0" distL="0" distR="0" wp14:anchorId="7DAD8FAA" wp14:editId="56A1783D">
            <wp:extent cx="6480175" cy="4304030"/>
            <wp:effectExtent l="0" t="0" r="0" b="127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4304030"/>
                    </a:xfrm>
                    <a:prstGeom prst="rect">
                      <a:avLst/>
                    </a:prstGeom>
                  </pic:spPr>
                </pic:pic>
              </a:graphicData>
            </a:graphic>
          </wp:inline>
        </w:drawing>
      </w:r>
    </w:p>
    <w:p w14:paraId="1E13E7E8" w14:textId="7B961835" w:rsidR="003F2C8A" w:rsidRPr="00963C49" w:rsidRDefault="00AE74E0" w:rsidP="00AE74E0">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27</w:t>
      </w:r>
      <w:r w:rsidRPr="00963C49">
        <w:fldChar w:fldCharType="end"/>
      </w:r>
      <w:r w:rsidRPr="00963C49">
        <w:t xml:space="preserve"> - GUI Control - Finish </w:t>
      </w:r>
      <w:r w:rsidR="00A668F9">
        <w:t>failed</w:t>
      </w:r>
      <w:r w:rsidR="00DE45D3">
        <w:t xml:space="preserve"> </w:t>
      </w:r>
      <w:r w:rsidRPr="00963C49">
        <w:t>Jobs page</w:t>
      </w:r>
    </w:p>
    <w:p w14:paraId="307C8FCB" w14:textId="77777777" w:rsidR="003F2C8A" w:rsidRPr="00963C49" w:rsidRDefault="003F2C8A" w:rsidP="003F2C8A">
      <w:r w:rsidRPr="00963C49">
        <w:t>Pressing the Mark as Finished button the signal Finished is send to the jobs which causes ending of job immediately.</w:t>
      </w:r>
    </w:p>
    <w:p w14:paraId="22C33784" w14:textId="7E174AB7" w:rsidR="00AC6030" w:rsidRPr="00963C49" w:rsidRDefault="00AC6030" w:rsidP="00AC6030">
      <w:pPr>
        <w:pStyle w:val="Heading3"/>
      </w:pPr>
      <w:bookmarkStart w:id="129" w:name="_Toc290799602"/>
      <w:bookmarkStart w:id="130" w:name="_Toc498353006"/>
      <w:r w:rsidRPr="00963C49">
        <w:t>Control – Finish</w:t>
      </w:r>
      <w:r>
        <w:t xml:space="preserve"> (skip)</w:t>
      </w:r>
      <w:r w:rsidRPr="00963C49">
        <w:t xml:space="preserve"> Jobs</w:t>
      </w:r>
    </w:p>
    <w:p w14:paraId="469D418E" w14:textId="0688E635" w:rsidR="00AC6030" w:rsidRPr="00963C49" w:rsidRDefault="00AC6030" w:rsidP="00AC6030">
      <w:r w:rsidRPr="00963C49">
        <w:t xml:space="preserve">This page is used for </w:t>
      </w:r>
      <w:r>
        <w:t xml:space="preserve">skipping </w:t>
      </w:r>
      <w:r w:rsidRPr="00963C49">
        <w:t>jobs</w:t>
      </w:r>
      <w:r>
        <w:t xml:space="preserve"> which</w:t>
      </w:r>
      <w:r w:rsidR="00773CC7">
        <w:t xml:space="preserve"> have</w:t>
      </w:r>
      <w:r>
        <w:t xml:space="preserve"> not finishe</w:t>
      </w:r>
      <w:r w:rsidR="00773CC7">
        <w:t>d</w:t>
      </w:r>
      <w:r>
        <w:t xml:space="preserve"> yet.</w:t>
      </w:r>
    </w:p>
    <w:p w14:paraId="19E8C64C" w14:textId="77777777" w:rsidR="00AC6030" w:rsidRPr="00963C49" w:rsidRDefault="00AC6030" w:rsidP="00AC6030">
      <w:pPr>
        <w:keepNext/>
        <w:jc w:val="center"/>
      </w:pPr>
      <w:r>
        <w:rPr>
          <w:noProof/>
        </w:rPr>
        <w:lastRenderedPageBreak/>
        <w:drawing>
          <wp:inline distT="0" distB="0" distL="0" distR="0" wp14:anchorId="16A20106" wp14:editId="600DF681">
            <wp:extent cx="6480175" cy="4312920"/>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4312920"/>
                    </a:xfrm>
                    <a:prstGeom prst="rect">
                      <a:avLst/>
                    </a:prstGeom>
                  </pic:spPr>
                </pic:pic>
              </a:graphicData>
            </a:graphic>
          </wp:inline>
        </w:drawing>
      </w:r>
    </w:p>
    <w:p w14:paraId="120BFFB2" w14:textId="6471511F" w:rsidR="00AC6030" w:rsidRPr="00963C49" w:rsidRDefault="00AC6030" w:rsidP="00AC6030">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Pr>
          <w:noProof/>
        </w:rPr>
        <w:t>27</w:t>
      </w:r>
      <w:r w:rsidRPr="00963C49">
        <w:fldChar w:fldCharType="end"/>
      </w:r>
      <w:r w:rsidRPr="00963C49">
        <w:t xml:space="preserve"> - GUI Control - Finish </w:t>
      </w:r>
      <w:r>
        <w:t>(</w:t>
      </w:r>
      <w:r w:rsidR="00E10F2C">
        <w:t>skip</w:t>
      </w:r>
      <w:r>
        <w:t xml:space="preserve">) </w:t>
      </w:r>
      <w:r w:rsidRPr="00963C49">
        <w:t>Jobs page</w:t>
      </w:r>
    </w:p>
    <w:p w14:paraId="2FD3F7C4" w14:textId="6CDC76F7" w:rsidR="00AC6030" w:rsidRDefault="00AC6030" w:rsidP="00AC6030">
      <w:r w:rsidRPr="00963C49">
        <w:t>Pressing the Mark as Finished button the signal Finished is send to the jobs which causes ending of job immediately.</w:t>
      </w:r>
    </w:p>
    <w:p w14:paraId="1EDA5FC5" w14:textId="6D6AA8A0" w:rsidR="003F2C8A" w:rsidRPr="00963C49" w:rsidRDefault="003F2C8A" w:rsidP="003F2C8A">
      <w:pPr>
        <w:pStyle w:val="Heading3"/>
      </w:pPr>
      <w:r w:rsidRPr="00963C49">
        <w:t>Control – Restart Jobs</w:t>
      </w:r>
      <w:bookmarkEnd w:id="129"/>
      <w:bookmarkEnd w:id="130"/>
    </w:p>
    <w:p w14:paraId="3A98C8EE" w14:textId="77777777" w:rsidR="003F2C8A" w:rsidRPr="00963C49" w:rsidRDefault="003F2C8A" w:rsidP="003F2C8A">
      <w:r w:rsidRPr="00963C49">
        <w:t xml:space="preserve">This page is used for restarting of failed jobs, in this case it means jobs not only having status Failed, but also jobs already consumed all possibility for auto restart by Scheduler. </w:t>
      </w:r>
    </w:p>
    <w:p w14:paraId="4004B86B" w14:textId="459FE9C2" w:rsidR="00497E6D" w:rsidRPr="00963C49" w:rsidRDefault="00A668F9" w:rsidP="00497E6D">
      <w:pPr>
        <w:keepNext/>
        <w:jc w:val="center"/>
      </w:pPr>
      <w:r>
        <w:rPr>
          <w:noProof/>
        </w:rPr>
        <w:lastRenderedPageBreak/>
        <w:drawing>
          <wp:inline distT="0" distB="0" distL="0" distR="0" wp14:anchorId="22D78567" wp14:editId="4C2F6ADE">
            <wp:extent cx="6480175" cy="4298315"/>
            <wp:effectExtent l="0" t="0" r="0" b="698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4298315"/>
                    </a:xfrm>
                    <a:prstGeom prst="rect">
                      <a:avLst/>
                    </a:prstGeom>
                  </pic:spPr>
                </pic:pic>
              </a:graphicData>
            </a:graphic>
          </wp:inline>
        </w:drawing>
      </w:r>
    </w:p>
    <w:p w14:paraId="12612D6D" w14:textId="31A4E186" w:rsidR="003F2C8A" w:rsidRPr="00963C49" w:rsidRDefault="00497E6D" w:rsidP="00497E6D">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28</w:t>
      </w:r>
      <w:r w:rsidRPr="00963C49">
        <w:fldChar w:fldCharType="end"/>
      </w:r>
      <w:r w:rsidRPr="00963C49">
        <w:t xml:space="preserve"> - GUI Control - Restart Jobs page</w:t>
      </w:r>
    </w:p>
    <w:p w14:paraId="066862B2" w14:textId="77777777" w:rsidR="003F2C8A" w:rsidRPr="00963C49" w:rsidRDefault="003F2C8A" w:rsidP="003F2C8A">
      <w:r w:rsidRPr="00963C49">
        <w:t>On the page you can select multiple or all jobs for processing. The action executed on jobs depends of value of always_restart parameter and button which is pressed:</w:t>
      </w:r>
    </w:p>
    <w:p w14:paraId="6D9EF425" w14:textId="77777777" w:rsidR="003F2C8A" w:rsidRPr="00963C49" w:rsidRDefault="003F2C8A" w:rsidP="003F2C8A">
      <w:pPr>
        <w:numPr>
          <w:ilvl w:val="0"/>
          <w:numId w:val="27"/>
        </w:numPr>
        <w:spacing w:line="240" w:lineRule="auto"/>
        <w:contextualSpacing/>
      </w:pPr>
      <w:r w:rsidRPr="00963C49">
        <w:t>Restart – job is returned to Scheduler by increasing value of max_runs parameter by the value of max_runs parameter from CTRL_JOB table. The value of restart parameter is set to true even if resume of job is permited.</w:t>
      </w:r>
    </w:p>
    <w:p w14:paraId="0609131A" w14:textId="77777777" w:rsidR="003F2C8A" w:rsidRPr="00963C49" w:rsidRDefault="003F2C8A" w:rsidP="003F2C8A">
      <w:pPr>
        <w:numPr>
          <w:ilvl w:val="0"/>
          <w:numId w:val="27"/>
        </w:numPr>
        <w:spacing w:line="240" w:lineRule="auto"/>
        <w:contextualSpacing/>
      </w:pPr>
      <w:r w:rsidRPr="00963C49">
        <w:t>Resume – job is returned to Scheduler by increasing value of max_runs parameter by the value of max_runs parameter from CTRL_JOB table. The value of restart parameter is set to false only when value of always_restart is set to false also. It means that resume has the same functionality as restart for jobs with value of always_restart parameter set to true.</w:t>
      </w:r>
    </w:p>
    <w:p w14:paraId="018CEDD4" w14:textId="77777777" w:rsidR="003F2C8A" w:rsidRPr="00963C49" w:rsidRDefault="003F2C8A" w:rsidP="003F2C8A">
      <w:pPr>
        <w:pStyle w:val="Heading3"/>
      </w:pPr>
      <w:bookmarkStart w:id="131" w:name="_Toc290799603"/>
      <w:bookmarkStart w:id="132" w:name="_Toc498353007"/>
      <w:r w:rsidRPr="00963C49">
        <w:t>Control – Restart Finished Jobs</w:t>
      </w:r>
      <w:bookmarkEnd w:id="131"/>
      <w:bookmarkEnd w:id="132"/>
    </w:p>
    <w:p w14:paraId="168C885A" w14:textId="77777777" w:rsidR="003F2C8A" w:rsidRPr="00963C49" w:rsidRDefault="003F2C8A" w:rsidP="003F2C8A">
      <w:r w:rsidRPr="00963C49">
        <w:t xml:space="preserve">This page is used for restarting already finished jobs. </w:t>
      </w:r>
    </w:p>
    <w:p w14:paraId="7DF9CB2B" w14:textId="7128C4E8" w:rsidR="00497E6D" w:rsidRPr="00963C49" w:rsidRDefault="00E41F66" w:rsidP="00497E6D">
      <w:pPr>
        <w:keepNext/>
        <w:jc w:val="center"/>
      </w:pPr>
      <w:r>
        <w:rPr>
          <w:noProof/>
        </w:rPr>
        <w:lastRenderedPageBreak/>
        <w:drawing>
          <wp:inline distT="0" distB="0" distL="0" distR="0" wp14:anchorId="4416F33D" wp14:editId="15E07C4F">
            <wp:extent cx="6480175" cy="429133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4291330"/>
                    </a:xfrm>
                    <a:prstGeom prst="rect">
                      <a:avLst/>
                    </a:prstGeom>
                  </pic:spPr>
                </pic:pic>
              </a:graphicData>
            </a:graphic>
          </wp:inline>
        </w:drawing>
      </w:r>
    </w:p>
    <w:p w14:paraId="2857B03A" w14:textId="6A16B5EF" w:rsidR="003F2C8A" w:rsidRPr="00963C49" w:rsidRDefault="00497E6D" w:rsidP="00497E6D">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29</w:t>
      </w:r>
      <w:r w:rsidRPr="00963C49">
        <w:fldChar w:fldCharType="end"/>
      </w:r>
      <w:r w:rsidRPr="00963C49">
        <w:t xml:space="preserve"> - GUI Control - Restart Finished Jobs page</w:t>
      </w:r>
    </w:p>
    <w:p w14:paraId="5ACB8679" w14:textId="77777777" w:rsidR="003F2C8A" w:rsidRPr="00963C49" w:rsidRDefault="003F2C8A" w:rsidP="003F2C8A">
      <w:r w:rsidRPr="00963C49">
        <w:t>Please note that even if multiple or all jobs can be selected, the jobs for restart has to be independent each other in case of job to job dependency therefore Scheduler doesn’t know anything about job’s dependency at this time.</w:t>
      </w:r>
    </w:p>
    <w:p w14:paraId="137FF342" w14:textId="77777777" w:rsidR="003F2C8A" w:rsidRPr="00963C49" w:rsidRDefault="003F2C8A" w:rsidP="003F2C8A">
      <w:pPr>
        <w:pStyle w:val="Heading3"/>
      </w:pPr>
      <w:bookmarkStart w:id="133" w:name="_Toc290799604"/>
      <w:bookmarkStart w:id="134" w:name="_Toc498353008"/>
      <w:r w:rsidRPr="00963C49">
        <w:t>Control – Block Jobs</w:t>
      </w:r>
      <w:bookmarkEnd w:id="133"/>
      <w:bookmarkEnd w:id="134"/>
    </w:p>
    <w:p w14:paraId="2EA3F8E7" w14:textId="78640899" w:rsidR="003F2C8A" w:rsidRPr="00963C49" w:rsidRDefault="003F2C8A" w:rsidP="003F2C8A">
      <w:r w:rsidRPr="00963C49">
        <w:t>This page is used for blocking jobs.</w:t>
      </w:r>
    </w:p>
    <w:p w14:paraId="517E76DB" w14:textId="11EBD739" w:rsidR="006E533B" w:rsidRPr="00963C49" w:rsidRDefault="00E41F66" w:rsidP="006E533B">
      <w:pPr>
        <w:keepNext/>
        <w:jc w:val="center"/>
      </w:pPr>
      <w:r>
        <w:rPr>
          <w:noProof/>
        </w:rPr>
        <w:lastRenderedPageBreak/>
        <w:drawing>
          <wp:inline distT="0" distB="0" distL="0" distR="0" wp14:anchorId="1FAC5C7B" wp14:editId="1CF00B4F">
            <wp:extent cx="6480175" cy="4248785"/>
            <wp:effectExtent l="0" t="0" r="0" b="0"/>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4248785"/>
                    </a:xfrm>
                    <a:prstGeom prst="rect">
                      <a:avLst/>
                    </a:prstGeom>
                  </pic:spPr>
                </pic:pic>
              </a:graphicData>
            </a:graphic>
          </wp:inline>
        </w:drawing>
      </w:r>
    </w:p>
    <w:p w14:paraId="63908C29" w14:textId="0108169B" w:rsidR="003F2C8A" w:rsidRPr="00963C49" w:rsidRDefault="006E533B" w:rsidP="006E533B">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30</w:t>
      </w:r>
      <w:r w:rsidRPr="00963C49">
        <w:fldChar w:fldCharType="end"/>
      </w:r>
      <w:r w:rsidRPr="00963C49">
        <w:t xml:space="preserve"> - GUI Control - Block Jobs page</w:t>
      </w:r>
    </w:p>
    <w:p w14:paraId="1B01CB72" w14:textId="77777777" w:rsidR="003F2C8A" w:rsidRPr="00963C49" w:rsidRDefault="003F2C8A" w:rsidP="003F2C8A">
      <w:r w:rsidRPr="00963C49">
        <w:t>Blocking functionality is used for temporarily removing some jobs from processing. It can be useful if error in processing is found and supervisor wants to protect wrong data to be processed by next jobs. In practice all not already blocked jobs can be blocked, but blocking has meaningful effect only on jobs not started yet. Therefore when finished or running job is selected for blocking, the not launched children has to be found for blocking instead of selected job.</w:t>
      </w:r>
    </w:p>
    <w:p w14:paraId="5E48585E" w14:textId="77777777" w:rsidR="003F2C8A" w:rsidRPr="00963C49" w:rsidRDefault="003F2C8A" w:rsidP="003F2C8A">
      <w:pPr>
        <w:pStyle w:val="Heading3"/>
      </w:pPr>
      <w:bookmarkStart w:id="135" w:name="_Toc290799605"/>
      <w:bookmarkStart w:id="136" w:name="_Toc498353009"/>
      <w:r w:rsidRPr="00963C49">
        <w:t>Control – Unblock Jobs</w:t>
      </w:r>
      <w:bookmarkEnd w:id="135"/>
      <w:bookmarkEnd w:id="136"/>
    </w:p>
    <w:p w14:paraId="1872F81A" w14:textId="77777777" w:rsidR="003F2C8A" w:rsidRPr="00963C49" w:rsidRDefault="003F2C8A" w:rsidP="003F2C8A">
      <w:r w:rsidRPr="00963C49">
        <w:t xml:space="preserve">This page is used for unblocking jobs. </w:t>
      </w:r>
    </w:p>
    <w:p w14:paraId="60808C2C" w14:textId="1C448221" w:rsidR="006E533B" w:rsidRPr="00963C49" w:rsidRDefault="00E41F66" w:rsidP="006E533B">
      <w:pPr>
        <w:keepNext/>
        <w:jc w:val="center"/>
      </w:pPr>
      <w:r>
        <w:rPr>
          <w:noProof/>
        </w:rPr>
        <w:lastRenderedPageBreak/>
        <w:drawing>
          <wp:inline distT="0" distB="0" distL="0" distR="0" wp14:anchorId="0B40FA24" wp14:editId="743F1F36">
            <wp:extent cx="6480175" cy="4291330"/>
            <wp:effectExtent l="0" t="0" r="0" b="0"/>
            <wp:docPr id="9218" name="Picture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175" cy="4291330"/>
                    </a:xfrm>
                    <a:prstGeom prst="rect">
                      <a:avLst/>
                    </a:prstGeom>
                  </pic:spPr>
                </pic:pic>
              </a:graphicData>
            </a:graphic>
          </wp:inline>
        </w:drawing>
      </w:r>
    </w:p>
    <w:p w14:paraId="0DA4AAC8" w14:textId="00DA2F03" w:rsidR="003F2C8A" w:rsidRPr="00963C49" w:rsidRDefault="006E533B" w:rsidP="006E533B">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31</w:t>
      </w:r>
      <w:r w:rsidRPr="00963C49">
        <w:fldChar w:fldCharType="end"/>
      </w:r>
      <w:r w:rsidRPr="00963C49">
        <w:t xml:space="preserve"> - GUI Control - Unblock Jobs page</w:t>
      </w:r>
    </w:p>
    <w:p w14:paraId="6C47C722" w14:textId="77777777" w:rsidR="003F2C8A" w:rsidRPr="00963C49" w:rsidRDefault="003F2C8A" w:rsidP="003F2C8A">
      <w:r w:rsidRPr="00963C49">
        <w:t>Only blocked jobs are shown on page. Multiple or all jobs can be selected. Unblocking returns jobs its original status value.</w:t>
      </w:r>
    </w:p>
    <w:p w14:paraId="18AF5F96" w14:textId="77777777" w:rsidR="003F2C8A" w:rsidRPr="00963C49" w:rsidRDefault="003F2C8A" w:rsidP="003F2C8A"/>
    <w:p w14:paraId="1AF2C2A7" w14:textId="77777777" w:rsidR="003F2C8A" w:rsidRPr="00963C49" w:rsidRDefault="003F2C8A" w:rsidP="003F2C8A">
      <w:pPr>
        <w:pStyle w:val="Heading3"/>
      </w:pPr>
      <w:bookmarkStart w:id="137" w:name="_Toc290799606"/>
      <w:bookmarkStart w:id="138" w:name="_Toc498353010"/>
      <w:r w:rsidRPr="00963C49">
        <w:t>Control – Manual Batch</w:t>
      </w:r>
      <w:bookmarkEnd w:id="137"/>
      <w:bookmarkEnd w:id="138"/>
    </w:p>
    <w:p w14:paraId="6E224D3E" w14:textId="77777777" w:rsidR="003F2C8A" w:rsidRPr="00963C49" w:rsidRDefault="003F2C8A" w:rsidP="003F2C8A">
      <w:r w:rsidRPr="00963C49">
        <w:t>This page is used restarting group of jobs respecting its dependency. Load date for processing also can be chosen.</w:t>
      </w:r>
    </w:p>
    <w:p w14:paraId="34FA35CA" w14:textId="77777777" w:rsidR="003F2C8A" w:rsidRPr="00963C49" w:rsidRDefault="003F2C8A" w:rsidP="003F2C8A">
      <w:pPr>
        <w:pStyle w:val="Heading4"/>
        <w:numPr>
          <w:ilvl w:val="3"/>
          <w:numId w:val="0"/>
        </w:numPr>
        <w:tabs>
          <w:tab w:val="num" w:pos="864"/>
        </w:tabs>
        <w:spacing w:before="240"/>
        <w:ind w:left="864" w:hanging="864"/>
        <w:contextualSpacing/>
      </w:pPr>
      <w:r w:rsidRPr="00963C49">
        <w:lastRenderedPageBreak/>
        <w:t>Step 1 – Select Date and Description</w:t>
      </w:r>
    </w:p>
    <w:p w14:paraId="48B449B8" w14:textId="64862ECE" w:rsidR="00006222" w:rsidRPr="00963C49" w:rsidRDefault="00E41F66" w:rsidP="00006222">
      <w:pPr>
        <w:keepNext/>
        <w:jc w:val="center"/>
      </w:pPr>
      <w:r>
        <w:rPr>
          <w:noProof/>
        </w:rPr>
        <w:drawing>
          <wp:inline distT="0" distB="0" distL="0" distR="0" wp14:anchorId="0ABE7DE4" wp14:editId="389C852C">
            <wp:extent cx="6480175" cy="4298315"/>
            <wp:effectExtent l="0" t="0" r="0" b="6985"/>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4298315"/>
                    </a:xfrm>
                    <a:prstGeom prst="rect">
                      <a:avLst/>
                    </a:prstGeom>
                  </pic:spPr>
                </pic:pic>
              </a:graphicData>
            </a:graphic>
          </wp:inline>
        </w:drawing>
      </w:r>
    </w:p>
    <w:p w14:paraId="7DEE605E" w14:textId="48B8CB2A" w:rsidR="003F2C8A" w:rsidRPr="00963C49" w:rsidRDefault="00006222" w:rsidP="00006222">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32</w:t>
      </w:r>
      <w:r w:rsidRPr="00963C49">
        <w:fldChar w:fldCharType="end"/>
      </w:r>
      <w:r w:rsidRPr="00963C49">
        <w:t xml:space="preserve"> - GUI Control – Manual Batch – Select Date and Description page</w:t>
      </w:r>
    </w:p>
    <w:p w14:paraId="771C0268" w14:textId="77777777" w:rsidR="003F2C8A" w:rsidRPr="00963C49" w:rsidRDefault="003F2C8A" w:rsidP="003F2C8A">
      <w:r w:rsidRPr="00963C49">
        <w:t>PDC application has implemented several checks if initialization of Manual Batch is possible or not, therefore initialization of Manual Batch during standard or other Manual Batch processing can cause unexpected job’s processing. If Manual Batch initialization is allowed, the page for load date and description appears.</w:t>
      </w:r>
    </w:p>
    <w:p w14:paraId="0895451F" w14:textId="77777777" w:rsidR="003F2C8A" w:rsidRPr="00963C49" w:rsidRDefault="003F2C8A" w:rsidP="003F2C8A">
      <w:pPr>
        <w:pStyle w:val="Heading4"/>
        <w:numPr>
          <w:ilvl w:val="3"/>
          <w:numId w:val="0"/>
        </w:numPr>
        <w:tabs>
          <w:tab w:val="num" w:pos="864"/>
        </w:tabs>
        <w:spacing w:before="240"/>
        <w:ind w:left="864" w:hanging="864"/>
        <w:contextualSpacing/>
      </w:pPr>
      <w:r w:rsidRPr="00963C49">
        <w:lastRenderedPageBreak/>
        <w:t>Step 2 – Select Jobs for Manual Batch</w:t>
      </w:r>
    </w:p>
    <w:p w14:paraId="484E410C" w14:textId="77777777" w:rsidR="00DD4DB9" w:rsidRPr="00963C49" w:rsidRDefault="003F2C8A" w:rsidP="00DD4DB9">
      <w:pPr>
        <w:keepNext/>
        <w:jc w:val="center"/>
      </w:pPr>
      <w:r w:rsidRPr="00963C49">
        <w:rPr>
          <w:noProof/>
        </w:rPr>
        <w:drawing>
          <wp:inline distT="0" distB="0" distL="0" distR="0" wp14:anchorId="6A2EEDA5" wp14:editId="255FB33A">
            <wp:extent cx="5974080" cy="4991100"/>
            <wp:effectExtent l="0" t="0" r="762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4080" cy="4991100"/>
                    </a:xfrm>
                    <a:prstGeom prst="rect">
                      <a:avLst/>
                    </a:prstGeom>
                    <a:noFill/>
                    <a:ln>
                      <a:noFill/>
                    </a:ln>
                  </pic:spPr>
                </pic:pic>
              </a:graphicData>
            </a:graphic>
          </wp:inline>
        </w:drawing>
      </w:r>
    </w:p>
    <w:p w14:paraId="61897B1E" w14:textId="423F287E" w:rsidR="003F2C8A" w:rsidRPr="00963C49" w:rsidRDefault="00DD4DB9" w:rsidP="00DD4DB9">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33</w:t>
      </w:r>
      <w:r w:rsidRPr="00963C49">
        <w:fldChar w:fldCharType="end"/>
      </w:r>
      <w:r w:rsidRPr="00963C49">
        <w:t xml:space="preserve"> - GUI Control – Manual Batch – Select Jobs for Manual Batch page</w:t>
      </w:r>
    </w:p>
    <w:p w14:paraId="629C11E7" w14:textId="77777777" w:rsidR="003F2C8A" w:rsidRPr="00963C49" w:rsidRDefault="003F2C8A" w:rsidP="003F2C8A">
      <w:r w:rsidRPr="00963C49">
        <w:t>On the page two tables are displayed. The left table contains jobs not selected for Manual Batch processing; the right one contains already selected jobs. There are four possibility how to get job from left table to the right one:</w:t>
      </w:r>
    </w:p>
    <w:p w14:paraId="1867A369" w14:textId="77777777" w:rsidR="003F2C8A" w:rsidRPr="00963C49" w:rsidRDefault="003F2C8A" w:rsidP="003F2C8A">
      <w:pPr>
        <w:numPr>
          <w:ilvl w:val="0"/>
          <w:numId w:val="31"/>
        </w:numPr>
        <w:spacing w:line="240" w:lineRule="auto"/>
        <w:contextualSpacing/>
      </w:pPr>
      <w:r w:rsidRPr="00963C49">
        <w:t>Selected Job Only – the simplest possibility, you select job(s) in left table ane move them into right one. This option also works for reverse selection from right table to left one.</w:t>
      </w:r>
    </w:p>
    <w:p w14:paraId="5AF4BA7A" w14:textId="77777777" w:rsidR="003F2C8A" w:rsidRPr="00963C49" w:rsidRDefault="003F2C8A" w:rsidP="003F2C8A">
      <w:pPr>
        <w:numPr>
          <w:ilvl w:val="0"/>
          <w:numId w:val="31"/>
        </w:numPr>
        <w:spacing w:line="240" w:lineRule="auto"/>
        <w:contextualSpacing/>
      </w:pPr>
      <w:r w:rsidRPr="00963C49">
        <w:t>Selected Job and Children – this option selects selected jobs and all its children. This option is useful when we have datafile and would like to select all jobs which process this datafile.</w:t>
      </w:r>
    </w:p>
    <w:p w14:paraId="79A2B129" w14:textId="77777777" w:rsidR="003F2C8A" w:rsidRPr="00963C49" w:rsidRDefault="003F2C8A" w:rsidP="003F2C8A">
      <w:pPr>
        <w:numPr>
          <w:ilvl w:val="0"/>
          <w:numId w:val="31"/>
        </w:numPr>
        <w:spacing w:line="240" w:lineRule="auto"/>
        <w:contextualSpacing/>
      </w:pPr>
      <w:r w:rsidRPr="00963C49">
        <w:t>Selected Job and Parents - this option selects selected job and all its parents. This option is useful when we want to refill some table and would like to select all jobs which prepared data for it.</w:t>
      </w:r>
    </w:p>
    <w:p w14:paraId="71735FBD" w14:textId="77777777" w:rsidR="003F2C8A" w:rsidRPr="00963C49" w:rsidRDefault="003F2C8A" w:rsidP="003F2C8A">
      <w:pPr>
        <w:numPr>
          <w:ilvl w:val="0"/>
          <w:numId w:val="31"/>
        </w:numPr>
        <w:spacing w:line="240" w:lineRule="auto"/>
        <w:contextualSpacing/>
      </w:pPr>
      <w:r w:rsidRPr="00963C49">
        <w:t>Selected Job and Child and Parents – union of the second and the third option.</w:t>
      </w:r>
    </w:p>
    <w:p w14:paraId="38FF001B" w14:textId="77777777" w:rsidR="003F2C8A" w:rsidRPr="00963C49" w:rsidRDefault="003F2C8A" w:rsidP="003F2C8A">
      <w:pPr>
        <w:pStyle w:val="Heading4"/>
        <w:numPr>
          <w:ilvl w:val="3"/>
          <w:numId w:val="0"/>
        </w:numPr>
        <w:tabs>
          <w:tab w:val="num" w:pos="864"/>
        </w:tabs>
        <w:spacing w:before="240"/>
        <w:ind w:left="864" w:hanging="864"/>
        <w:contextualSpacing/>
      </w:pPr>
      <w:r w:rsidRPr="00963C49">
        <w:t>Step 3 – Operate Manual Batch</w:t>
      </w:r>
    </w:p>
    <w:p w14:paraId="771050DE" w14:textId="77777777" w:rsidR="003F2C8A" w:rsidRPr="00963C49" w:rsidRDefault="003F2C8A" w:rsidP="003F2C8A">
      <w:r w:rsidRPr="00963C49">
        <w:t>There are two buttons available in this step. Pressing Start button causes Manual Batch processing contrary Cancel option finished Manual Batch without processing.</w:t>
      </w:r>
    </w:p>
    <w:p w14:paraId="2D250150" w14:textId="77777777" w:rsidR="00574253" w:rsidRPr="00963C49" w:rsidRDefault="00574253" w:rsidP="00F83445">
      <w:pPr>
        <w:pStyle w:val="Heading2"/>
      </w:pPr>
      <w:bookmarkStart w:id="139" w:name="_Toc498353011"/>
      <w:r w:rsidRPr="00963C49">
        <w:lastRenderedPageBreak/>
        <w:t>Logs</w:t>
      </w:r>
      <w:bookmarkEnd w:id="139"/>
    </w:p>
    <w:p w14:paraId="35F34D0D" w14:textId="21E4F4D4" w:rsidR="00FD4C1A" w:rsidRPr="00963C49" w:rsidRDefault="00FD4C1A" w:rsidP="00FD4C1A">
      <w:r w:rsidRPr="00963C49">
        <w:t>Logs display controlling steps done on PDC application – it enables potential supervisor cooperation on problem solving, and also all problems captured by Framework checker application.</w:t>
      </w:r>
    </w:p>
    <w:p w14:paraId="2FB8732D" w14:textId="2DF7B12A" w:rsidR="00362F50" w:rsidRPr="00963C49" w:rsidRDefault="00E41F66" w:rsidP="00362F50">
      <w:pPr>
        <w:keepNext/>
        <w:jc w:val="center"/>
      </w:pPr>
      <w:r>
        <w:rPr>
          <w:noProof/>
        </w:rPr>
        <w:drawing>
          <wp:inline distT="0" distB="0" distL="0" distR="0" wp14:anchorId="12546AAF" wp14:editId="3FC61269">
            <wp:extent cx="6480175" cy="4318000"/>
            <wp:effectExtent l="0" t="0" r="0" b="635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4318000"/>
                    </a:xfrm>
                    <a:prstGeom prst="rect">
                      <a:avLst/>
                    </a:prstGeom>
                  </pic:spPr>
                </pic:pic>
              </a:graphicData>
            </a:graphic>
          </wp:inline>
        </w:drawing>
      </w:r>
    </w:p>
    <w:p w14:paraId="0DBCB8BE" w14:textId="32733DD1" w:rsidR="00FD4C1A" w:rsidRPr="00963C49" w:rsidRDefault="00362F50" w:rsidP="00362F50">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34</w:t>
      </w:r>
      <w:r w:rsidRPr="00963C49">
        <w:fldChar w:fldCharType="end"/>
      </w:r>
      <w:r w:rsidRPr="00963C49">
        <w:t xml:space="preserve"> - GUI main Logs page</w:t>
      </w:r>
    </w:p>
    <w:p w14:paraId="7AC6D27D" w14:textId="23484ECD" w:rsidR="00FD4C1A" w:rsidRPr="00963C49" w:rsidRDefault="00FD4C1A" w:rsidP="00FD4C1A">
      <w:r w:rsidRPr="00963C49">
        <w:t>On Logs page functionality description is displayed only.</w:t>
      </w:r>
    </w:p>
    <w:p w14:paraId="3885F5F4" w14:textId="77777777" w:rsidR="00FD4C1A" w:rsidRPr="00963C49" w:rsidRDefault="00FD4C1A" w:rsidP="00FD4C1A">
      <w:pPr>
        <w:pStyle w:val="Heading3"/>
      </w:pPr>
      <w:bookmarkStart w:id="140" w:name="_Toc290799608"/>
      <w:bookmarkStart w:id="141" w:name="_Toc498353012"/>
      <w:r w:rsidRPr="00963C49">
        <w:t>Logs - GUI_LOG_CTRL_ACTION</w:t>
      </w:r>
      <w:bookmarkEnd w:id="140"/>
      <w:bookmarkEnd w:id="141"/>
    </w:p>
    <w:p w14:paraId="063964E4" w14:textId="77777777" w:rsidR="00FD4C1A" w:rsidRPr="00963C49" w:rsidRDefault="00FD4C1A" w:rsidP="00FD4C1A">
      <w:r w:rsidRPr="00963C49">
        <w:t>All control action in PDC application is logged in GUI_LOG_CONTROL_ACTION table for documentation reason. Information as user name, action type, execution timestamp and SQL code are available.</w:t>
      </w:r>
    </w:p>
    <w:p w14:paraId="0AF3E807" w14:textId="70FDEF98" w:rsidR="0024672E" w:rsidRPr="00963C49" w:rsidRDefault="00E41F66" w:rsidP="0024672E">
      <w:pPr>
        <w:keepNext/>
        <w:jc w:val="center"/>
      </w:pPr>
      <w:r>
        <w:rPr>
          <w:noProof/>
        </w:rPr>
        <w:lastRenderedPageBreak/>
        <w:drawing>
          <wp:inline distT="0" distB="0" distL="0" distR="0" wp14:anchorId="58DD9DA4" wp14:editId="1D7DA225">
            <wp:extent cx="6480175" cy="4332605"/>
            <wp:effectExtent l="0" t="0" r="0" b="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4332605"/>
                    </a:xfrm>
                    <a:prstGeom prst="rect">
                      <a:avLst/>
                    </a:prstGeom>
                  </pic:spPr>
                </pic:pic>
              </a:graphicData>
            </a:graphic>
          </wp:inline>
        </w:drawing>
      </w:r>
    </w:p>
    <w:p w14:paraId="62E02ABC" w14:textId="42208B77" w:rsidR="00FD4C1A" w:rsidRPr="00963C49" w:rsidRDefault="0024672E" w:rsidP="0024672E">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35</w:t>
      </w:r>
      <w:r w:rsidRPr="00963C49">
        <w:fldChar w:fldCharType="end"/>
      </w:r>
      <w:r w:rsidRPr="00963C49">
        <w:t xml:space="preserve"> - GUI Logs – GUI_LOG_CTRL_ACTION page</w:t>
      </w:r>
    </w:p>
    <w:p w14:paraId="3D0982A5" w14:textId="77777777" w:rsidR="00FD4C1A" w:rsidRPr="00963C49" w:rsidRDefault="00FD4C1A" w:rsidP="00FD4C1A">
      <w:pPr>
        <w:pStyle w:val="Heading3"/>
      </w:pPr>
      <w:bookmarkStart w:id="142" w:name="_Toc290799609"/>
      <w:bookmarkStart w:id="143" w:name="_Toc498353013"/>
      <w:r w:rsidRPr="00963C49">
        <w:t>Logs - STAT_LOG_MESSAGE_HIST</w:t>
      </w:r>
      <w:bookmarkEnd w:id="142"/>
      <w:bookmarkEnd w:id="143"/>
    </w:p>
    <w:p w14:paraId="30E5CA1C" w14:textId="77777777" w:rsidR="00FD4C1A" w:rsidRPr="00963C49" w:rsidRDefault="00FD4C1A" w:rsidP="00FD4C1A">
      <w:r w:rsidRPr="00963C49">
        <w:t>There are all alert messages created by Framework checker stored in STAT_LOG_MESSAGE_HIST table. The page allow simple checking table content.</w:t>
      </w:r>
    </w:p>
    <w:p w14:paraId="08D94D52" w14:textId="1B23C68A" w:rsidR="007B178F" w:rsidRPr="00963C49" w:rsidRDefault="00E41F66" w:rsidP="007B178F">
      <w:pPr>
        <w:keepNext/>
        <w:jc w:val="center"/>
      </w:pPr>
      <w:r>
        <w:rPr>
          <w:noProof/>
        </w:rPr>
        <w:lastRenderedPageBreak/>
        <w:drawing>
          <wp:inline distT="0" distB="0" distL="0" distR="0" wp14:anchorId="468451C8" wp14:editId="101976C3">
            <wp:extent cx="6480175" cy="4291330"/>
            <wp:effectExtent l="0" t="0" r="0" b="0"/>
            <wp:docPr id="9223" name="Picture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4291330"/>
                    </a:xfrm>
                    <a:prstGeom prst="rect">
                      <a:avLst/>
                    </a:prstGeom>
                  </pic:spPr>
                </pic:pic>
              </a:graphicData>
            </a:graphic>
          </wp:inline>
        </w:drawing>
      </w:r>
    </w:p>
    <w:p w14:paraId="7A8769A9" w14:textId="3A21EE73" w:rsidR="00FD4C1A" w:rsidRPr="00963C49" w:rsidRDefault="007B178F" w:rsidP="007B178F">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36</w:t>
      </w:r>
      <w:r w:rsidRPr="00963C49">
        <w:fldChar w:fldCharType="end"/>
      </w:r>
      <w:r w:rsidRPr="00963C49">
        <w:t xml:space="preserve"> - GUI Logs - STAT_LOG_MESSAGE_HIST page</w:t>
      </w:r>
    </w:p>
    <w:p w14:paraId="19F38DE7" w14:textId="77777777" w:rsidR="00FD4C1A" w:rsidRPr="00963C49" w:rsidRDefault="00FD4C1A" w:rsidP="00FD4C1A">
      <w:pPr>
        <w:pStyle w:val="Heading3"/>
      </w:pPr>
      <w:bookmarkStart w:id="144" w:name="_Toc290799610"/>
      <w:bookmarkStart w:id="145" w:name="_Toc498353014"/>
      <w:r w:rsidRPr="00963C49">
        <w:t>Logs - STAT_LOG_EVENT_HIST</w:t>
      </w:r>
      <w:bookmarkEnd w:id="144"/>
      <w:bookmarkEnd w:id="145"/>
    </w:p>
    <w:p w14:paraId="2F9788BF" w14:textId="77777777" w:rsidR="00FD4C1A" w:rsidRPr="00963C49" w:rsidRDefault="00FD4C1A" w:rsidP="00FD4C1A">
      <w:r w:rsidRPr="00963C49">
        <w:t>There are all events stored in STAT_LOG_MESSAGE_HIST table. Events are used for message generation when condition is met. The page allow simple checking table content. Structure of Event page is similar as structure of Message page.</w:t>
      </w:r>
    </w:p>
    <w:p w14:paraId="23C44D9D" w14:textId="77777777" w:rsidR="00574253" w:rsidRPr="00963C49" w:rsidRDefault="00574253" w:rsidP="00F83445">
      <w:pPr>
        <w:pStyle w:val="Heading2"/>
      </w:pPr>
      <w:bookmarkStart w:id="146" w:name="_Toc498353015"/>
      <w:r w:rsidRPr="00963C49">
        <w:t>SESS TABLES</w:t>
      </w:r>
      <w:bookmarkEnd w:id="146"/>
    </w:p>
    <w:p w14:paraId="3CE237B5" w14:textId="77777777" w:rsidR="00574253" w:rsidRPr="00963C49" w:rsidRDefault="00574253" w:rsidP="00574253">
      <w:r w:rsidRPr="00963C49">
        <w:t>SESS (session) tables contain operational metadata and store actual status of objects. SESS TABLES part enables changes in the table content. Such change can represent increasing actual job priority, command line changes and so on.</w:t>
      </w:r>
    </w:p>
    <w:p w14:paraId="4D7FF305" w14:textId="77777777" w:rsidR="00574253" w:rsidRPr="00963C49" w:rsidRDefault="00574253" w:rsidP="00F83445">
      <w:pPr>
        <w:pStyle w:val="Heading2"/>
      </w:pPr>
      <w:bookmarkStart w:id="147" w:name="_Toc498353016"/>
      <w:r w:rsidRPr="00963C49">
        <w:t>CTRL TABLES</w:t>
      </w:r>
      <w:bookmarkEnd w:id="147"/>
    </w:p>
    <w:p w14:paraId="56AD8490" w14:textId="77777777" w:rsidR="001444DA" w:rsidRPr="00963C49" w:rsidRDefault="001444DA" w:rsidP="001444DA">
      <w:r w:rsidRPr="00963C49">
        <w:t>CTRL (control) tables store configuration metadata of jobs, streams, their dependences, locks and calendars. This part of GUI application is used for creating or changing this metadata. Application automatically checks correctness of typed values. Changes are enabled only when a label is selected which is necessary for change management process</w:t>
      </w:r>
      <w:r w:rsidRPr="00963C49" w:rsidDel="000732F6">
        <w:t xml:space="preserve"> </w:t>
      </w:r>
      <w:r w:rsidRPr="00963C49">
        <w:t>package creation. All changes are directly interpreted in table and also stored in GUI_CHANGE_CONTROL table for change management process. For editing only Edit and Delete option are available. There is general rule:</w:t>
      </w:r>
    </w:p>
    <w:p w14:paraId="59C37F4C" w14:textId="77777777" w:rsidR="001444DA" w:rsidRPr="00963C49" w:rsidRDefault="001444DA" w:rsidP="00413D13">
      <w:pPr>
        <w:numPr>
          <w:ilvl w:val="0"/>
          <w:numId w:val="45"/>
        </w:numPr>
        <w:spacing w:line="240" w:lineRule="auto"/>
        <w:contextualSpacing/>
      </w:pPr>
      <w:r w:rsidRPr="00963C49">
        <w:t>When changing value of key column(s) of table, the new record creates</w:t>
      </w:r>
    </w:p>
    <w:p w14:paraId="3BF77188" w14:textId="77777777" w:rsidR="001444DA" w:rsidRPr="00963C49" w:rsidRDefault="001444DA" w:rsidP="00413D13">
      <w:pPr>
        <w:numPr>
          <w:ilvl w:val="0"/>
          <w:numId w:val="45"/>
        </w:numPr>
        <w:spacing w:line="240" w:lineRule="auto"/>
        <w:contextualSpacing/>
      </w:pPr>
      <w:r w:rsidRPr="00963C49">
        <w:t>When changing value of not key column(s) of table, only changed values are edited in existing record</w:t>
      </w:r>
    </w:p>
    <w:p w14:paraId="1ECB4FF7" w14:textId="77777777" w:rsidR="001444DA" w:rsidRPr="00963C49" w:rsidRDefault="001444DA" w:rsidP="001444DA">
      <w:r w:rsidRPr="00963C49">
        <w:lastRenderedPageBreak/>
        <w:t>Changing content of CTRL tables is meaningful only on development environment.</w:t>
      </w:r>
    </w:p>
    <w:p w14:paraId="19F8A1F4" w14:textId="77777777" w:rsidR="001444DA" w:rsidRPr="00963C49" w:rsidRDefault="001444DA" w:rsidP="001444DA">
      <w:pPr>
        <w:pStyle w:val="Heading3"/>
        <w:tabs>
          <w:tab w:val="clear" w:pos="-1560"/>
          <w:tab w:val="clear" w:pos="0"/>
          <w:tab w:val="num" w:pos="1287"/>
        </w:tabs>
        <w:spacing w:before="240"/>
        <w:ind w:left="1287" w:hanging="720"/>
        <w:contextualSpacing/>
      </w:pPr>
      <w:bookmarkStart w:id="148" w:name="_Toc290799613"/>
      <w:bookmarkStart w:id="149" w:name="_Toc498353017"/>
      <w:r w:rsidRPr="00963C49">
        <w:t>CTRL TABLES – Stream</w:t>
      </w:r>
      <w:bookmarkEnd w:id="148"/>
      <w:bookmarkEnd w:id="149"/>
    </w:p>
    <w:p w14:paraId="7269C084" w14:textId="77777777" w:rsidR="001444DA" w:rsidRPr="00963C49" w:rsidRDefault="001444DA" w:rsidP="001444DA">
      <w:r w:rsidRPr="00963C49">
        <w:t>This page is used for making changes in CTRL_STRAM table</w:t>
      </w:r>
    </w:p>
    <w:p w14:paraId="1676E3AF" w14:textId="05836136" w:rsidR="007B178F" w:rsidRPr="00963C49" w:rsidRDefault="00E7233B" w:rsidP="007B178F">
      <w:pPr>
        <w:keepNext/>
        <w:jc w:val="center"/>
      </w:pPr>
      <w:r>
        <w:rPr>
          <w:noProof/>
        </w:rPr>
        <w:drawing>
          <wp:inline distT="0" distB="0" distL="0" distR="0" wp14:anchorId="1C350A0B" wp14:editId="5F18DEDD">
            <wp:extent cx="6480175" cy="4298315"/>
            <wp:effectExtent l="0" t="0" r="0" b="6985"/>
            <wp:docPr id="9224" name="Picture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4298315"/>
                    </a:xfrm>
                    <a:prstGeom prst="rect">
                      <a:avLst/>
                    </a:prstGeom>
                  </pic:spPr>
                </pic:pic>
              </a:graphicData>
            </a:graphic>
          </wp:inline>
        </w:drawing>
      </w:r>
    </w:p>
    <w:p w14:paraId="5E0B6E9A" w14:textId="350C39ED" w:rsidR="001444DA" w:rsidRPr="00963C49" w:rsidRDefault="007B178F" w:rsidP="007B178F">
      <w:pPr>
        <w:pStyle w:val="Caption"/>
        <w:jc w:val="center"/>
        <w:rPr>
          <w:noProof/>
        </w:rP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37</w:t>
      </w:r>
      <w:r w:rsidRPr="00963C49">
        <w:fldChar w:fldCharType="end"/>
      </w:r>
      <w:r w:rsidRPr="00963C49">
        <w:t xml:space="preserve"> - GUI CTRL TABLES - Stream page</w:t>
      </w:r>
    </w:p>
    <w:p w14:paraId="2A7AAF4F" w14:textId="77777777" w:rsidR="001444DA" w:rsidRPr="00963C49" w:rsidRDefault="001444DA" w:rsidP="001444DA">
      <w:pPr>
        <w:rPr>
          <w:noProof/>
        </w:rPr>
      </w:pPr>
      <w:r w:rsidRPr="00963C49">
        <w:rPr>
          <w:noProof/>
        </w:rPr>
        <w:t>Columns and its meaning:</w:t>
      </w:r>
    </w:p>
    <w:p w14:paraId="3FA4232B" w14:textId="77777777" w:rsidR="001444DA" w:rsidRPr="00963C49" w:rsidRDefault="001444DA" w:rsidP="00413D13">
      <w:pPr>
        <w:numPr>
          <w:ilvl w:val="0"/>
          <w:numId w:val="46"/>
        </w:numPr>
        <w:spacing w:line="240" w:lineRule="auto"/>
        <w:contextualSpacing/>
        <w:rPr>
          <w:noProof/>
        </w:rPr>
      </w:pPr>
      <w:r w:rsidRPr="00963C49">
        <w:rPr>
          <w:b/>
          <w:noProof/>
        </w:rPr>
        <w:t>stream_name</w:t>
      </w:r>
      <w:r w:rsidRPr="00963C49">
        <w:rPr>
          <w:noProof/>
        </w:rPr>
        <w:t xml:space="preserve"> - Name of the stream, unique stream identifier</w:t>
      </w:r>
    </w:p>
    <w:p w14:paraId="16E60EAD" w14:textId="77777777" w:rsidR="001444DA" w:rsidRPr="00963C49" w:rsidRDefault="001444DA" w:rsidP="00413D13">
      <w:pPr>
        <w:numPr>
          <w:ilvl w:val="0"/>
          <w:numId w:val="46"/>
        </w:numPr>
        <w:spacing w:line="240" w:lineRule="auto"/>
        <w:contextualSpacing/>
        <w:rPr>
          <w:noProof/>
        </w:rPr>
      </w:pPr>
      <w:r w:rsidRPr="00963C49">
        <w:rPr>
          <w:b/>
          <w:noProof/>
        </w:rPr>
        <w:t>stream_desc</w:t>
      </w:r>
      <w:r w:rsidRPr="00963C49">
        <w:rPr>
          <w:noProof/>
        </w:rPr>
        <w:t xml:space="preserve"> - Description of the stream</w:t>
      </w:r>
    </w:p>
    <w:p w14:paraId="12CDC576" w14:textId="77777777" w:rsidR="001444DA" w:rsidRPr="00963C49" w:rsidRDefault="001444DA" w:rsidP="00413D13">
      <w:pPr>
        <w:numPr>
          <w:ilvl w:val="0"/>
          <w:numId w:val="46"/>
        </w:numPr>
        <w:spacing w:line="240" w:lineRule="auto"/>
        <w:contextualSpacing/>
        <w:rPr>
          <w:noProof/>
        </w:rPr>
      </w:pPr>
      <w:r w:rsidRPr="00963C49">
        <w:rPr>
          <w:b/>
          <w:noProof/>
        </w:rPr>
        <w:t>note</w:t>
      </w:r>
      <w:r w:rsidRPr="00963C49">
        <w:rPr>
          <w:noProof/>
        </w:rPr>
        <w:t xml:space="preserve"> - Note for stream procession</w:t>
      </w:r>
    </w:p>
    <w:p w14:paraId="7B1D05B2" w14:textId="77777777" w:rsidR="001444DA" w:rsidRPr="00963C49" w:rsidRDefault="001444DA" w:rsidP="001444DA">
      <w:pPr>
        <w:pStyle w:val="Heading3"/>
        <w:tabs>
          <w:tab w:val="clear" w:pos="-1560"/>
          <w:tab w:val="clear" w:pos="0"/>
          <w:tab w:val="num" w:pos="1287"/>
        </w:tabs>
        <w:spacing w:before="240"/>
        <w:ind w:left="1287" w:hanging="720"/>
        <w:contextualSpacing/>
      </w:pPr>
      <w:bookmarkStart w:id="150" w:name="_Toc290799614"/>
      <w:bookmarkStart w:id="151" w:name="_Toc498353018"/>
      <w:r w:rsidRPr="00963C49">
        <w:t>CTRL TABLES – Job</w:t>
      </w:r>
      <w:bookmarkEnd w:id="150"/>
      <w:bookmarkEnd w:id="151"/>
    </w:p>
    <w:p w14:paraId="237088F5" w14:textId="77777777" w:rsidR="001444DA" w:rsidRPr="00963C49" w:rsidRDefault="001444DA" w:rsidP="001444DA">
      <w:r w:rsidRPr="00963C49">
        <w:t>This page is used for making changes in CTRL_JOB table</w:t>
      </w:r>
    </w:p>
    <w:p w14:paraId="6E4095D7" w14:textId="311A4DE3" w:rsidR="00313CE8" w:rsidRPr="00963C49" w:rsidRDefault="00E7233B" w:rsidP="00313CE8">
      <w:pPr>
        <w:keepNext/>
        <w:jc w:val="center"/>
      </w:pPr>
      <w:r>
        <w:rPr>
          <w:noProof/>
        </w:rPr>
        <w:lastRenderedPageBreak/>
        <w:drawing>
          <wp:inline distT="0" distB="0" distL="0" distR="0" wp14:anchorId="592AD44E" wp14:editId="352C1BF5">
            <wp:extent cx="6480175" cy="4302125"/>
            <wp:effectExtent l="0" t="0" r="0" b="3175"/>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4302125"/>
                    </a:xfrm>
                    <a:prstGeom prst="rect">
                      <a:avLst/>
                    </a:prstGeom>
                  </pic:spPr>
                </pic:pic>
              </a:graphicData>
            </a:graphic>
          </wp:inline>
        </w:drawing>
      </w:r>
    </w:p>
    <w:p w14:paraId="2F42EC42" w14:textId="65AD35D3" w:rsidR="001444DA" w:rsidRPr="00963C49" w:rsidRDefault="00313CE8" w:rsidP="00313CE8">
      <w:pPr>
        <w:pStyle w:val="Caption"/>
        <w:jc w:val="center"/>
        <w:rPr>
          <w:noProof/>
        </w:rP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38</w:t>
      </w:r>
      <w:r w:rsidRPr="00963C49">
        <w:fldChar w:fldCharType="end"/>
      </w:r>
      <w:r w:rsidRPr="00963C49">
        <w:t xml:space="preserve"> - GUI CTRL TABLES - Job page</w:t>
      </w:r>
    </w:p>
    <w:p w14:paraId="6613E8D6" w14:textId="77777777" w:rsidR="001444DA" w:rsidRPr="00963C49" w:rsidRDefault="001444DA" w:rsidP="001444DA">
      <w:pPr>
        <w:rPr>
          <w:noProof/>
        </w:rPr>
      </w:pPr>
      <w:r w:rsidRPr="00963C49">
        <w:rPr>
          <w:noProof/>
        </w:rPr>
        <w:t>Columns and its meaning:</w:t>
      </w:r>
    </w:p>
    <w:p w14:paraId="24D835C2" w14:textId="77777777" w:rsidR="001444DA" w:rsidRPr="00963C49" w:rsidRDefault="001444DA" w:rsidP="00413D13">
      <w:pPr>
        <w:numPr>
          <w:ilvl w:val="0"/>
          <w:numId w:val="47"/>
        </w:numPr>
        <w:spacing w:line="240" w:lineRule="auto"/>
        <w:contextualSpacing/>
        <w:rPr>
          <w:noProof/>
        </w:rPr>
      </w:pPr>
      <w:r w:rsidRPr="00963C49">
        <w:rPr>
          <w:b/>
          <w:noProof/>
        </w:rPr>
        <w:t>job_name</w:t>
      </w:r>
      <w:r w:rsidRPr="00963C49">
        <w:rPr>
          <w:noProof/>
        </w:rPr>
        <w:t xml:space="preserve"> - Name of the job, unique job’s identifier.</w:t>
      </w:r>
    </w:p>
    <w:p w14:paraId="1593090E" w14:textId="77777777" w:rsidR="001444DA" w:rsidRPr="00963C49" w:rsidRDefault="001444DA" w:rsidP="00413D13">
      <w:pPr>
        <w:numPr>
          <w:ilvl w:val="0"/>
          <w:numId w:val="47"/>
        </w:numPr>
        <w:spacing w:line="240" w:lineRule="auto"/>
        <w:contextualSpacing/>
        <w:rPr>
          <w:noProof/>
        </w:rPr>
      </w:pPr>
      <w:r w:rsidRPr="00963C49">
        <w:rPr>
          <w:b/>
          <w:noProof/>
        </w:rPr>
        <w:t>stream_name</w:t>
      </w:r>
      <w:r w:rsidRPr="00963C49">
        <w:rPr>
          <w:noProof/>
        </w:rPr>
        <w:t xml:space="preserve"> - Name of the stream which job belongs to. Foreign key into CTRL_STREAM table.</w:t>
      </w:r>
    </w:p>
    <w:p w14:paraId="44CF0CB1" w14:textId="77777777" w:rsidR="001444DA" w:rsidRPr="00963C49" w:rsidRDefault="001444DA" w:rsidP="00413D13">
      <w:pPr>
        <w:numPr>
          <w:ilvl w:val="0"/>
          <w:numId w:val="47"/>
        </w:numPr>
        <w:spacing w:line="240" w:lineRule="auto"/>
        <w:contextualSpacing/>
        <w:rPr>
          <w:noProof/>
        </w:rPr>
      </w:pPr>
      <w:r w:rsidRPr="00963C49">
        <w:rPr>
          <w:b/>
          <w:noProof/>
        </w:rPr>
        <w:t>priority</w:t>
      </w:r>
      <w:r w:rsidRPr="00963C49">
        <w:rPr>
          <w:noProof/>
        </w:rPr>
        <w:t xml:space="preserve"> - Priority of the job, less means more. Zero priority is used for system’s jobs which don’t respect paralell control.</w:t>
      </w:r>
    </w:p>
    <w:p w14:paraId="5626BB64" w14:textId="77777777" w:rsidR="001444DA" w:rsidRPr="00963C49" w:rsidRDefault="001444DA" w:rsidP="00413D13">
      <w:pPr>
        <w:numPr>
          <w:ilvl w:val="0"/>
          <w:numId w:val="47"/>
        </w:numPr>
        <w:spacing w:line="240" w:lineRule="auto"/>
        <w:contextualSpacing/>
        <w:rPr>
          <w:noProof/>
        </w:rPr>
      </w:pPr>
      <w:r w:rsidRPr="00963C49">
        <w:rPr>
          <w:b/>
          <w:noProof/>
        </w:rPr>
        <w:t>cmd_line</w:t>
      </w:r>
      <w:r w:rsidRPr="00963C49">
        <w:rPr>
          <w:noProof/>
        </w:rPr>
        <w:t xml:space="preserve"> - Command line of the job.</w:t>
      </w:r>
    </w:p>
    <w:p w14:paraId="26EFC40C" w14:textId="77777777" w:rsidR="001444DA" w:rsidRPr="00963C49" w:rsidRDefault="001444DA" w:rsidP="00413D13">
      <w:pPr>
        <w:numPr>
          <w:ilvl w:val="0"/>
          <w:numId w:val="47"/>
        </w:numPr>
        <w:spacing w:line="240" w:lineRule="auto"/>
        <w:contextualSpacing/>
        <w:rPr>
          <w:noProof/>
        </w:rPr>
      </w:pPr>
      <w:r w:rsidRPr="00963C49">
        <w:rPr>
          <w:b/>
          <w:noProof/>
        </w:rPr>
        <w:t>src_sys_id</w:t>
      </w:r>
      <w:r w:rsidRPr="00963C49">
        <w:rPr>
          <w:noProof/>
        </w:rPr>
        <w:t xml:space="preserve"> - Source system code which data is processed. Foreign key into CTRL_SRC_SYS table.</w:t>
      </w:r>
    </w:p>
    <w:p w14:paraId="5740B63B" w14:textId="77777777" w:rsidR="001444DA" w:rsidRPr="00963C49" w:rsidRDefault="001444DA" w:rsidP="00413D13">
      <w:pPr>
        <w:numPr>
          <w:ilvl w:val="0"/>
          <w:numId w:val="47"/>
        </w:numPr>
        <w:spacing w:line="240" w:lineRule="auto"/>
        <w:contextualSpacing/>
        <w:rPr>
          <w:noProof/>
        </w:rPr>
      </w:pPr>
      <w:r w:rsidRPr="00963C49">
        <w:rPr>
          <w:b/>
          <w:noProof/>
        </w:rPr>
        <w:t>phase</w:t>
      </w:r>
      <w:r w:rsidRPr="00963C49">
        <w:rPr>
          <w:noProof/>
        </w:rPr>
        <w:t xml:space="preserve"> - Phase name of DWH transformation. Values are lookuped from LKP_PHASE table.</w:t>
      </w:r>
    </w:p>
    <w:p w14:paraId="689BE646" w14:textId="77777777" w:rsidR="001444DA" w:rsidRPr="00963C49" w:rsidRDefault="001444DA" w:rsidP="00413D13">
      <w:pPr>
        <w:numPr>
          <w:ilvl w:val="0"/>
          <w:numId w:val="47"/>
        </w:numPr>
        <w:spacing w:line="240" w:lineRule="auto"/>
        <w:contextualSpacing/>
        <w:rPr>
          <w:noProof/>
        </w:rPr>
      </w:pPr>
      <w:r w:rsidRPr="00963C49">
        <w:rPr>
          <w:b/>
          <w:noProof/>
        </w:rPr>
        <w:t>table_name</w:t>
      </w:r>
      <w:r w:rsidRPr="00963C49">
        <w:rPr>
          <w:noProof/>
        </w:rPr>
        <w:t xml:space="preserve"> - Main table name which data is processed.</w:t>
      </w:r>
    </w:p>
    <w:p w14:paraId="3FDDFA66" w14:textId="77777777" w:rsidR="001444DA" w:rsidRPr="00963C49" w:rsidRDefault="001444DA" w:rsidP="00413D13">
      <w:pPr>
        <w:numPr>
          <w:ilvl w:val="0"/>
          <w:numId w:val="47"/>
        </w:numPr>
        <w:spacing w:line="240" w:lineRule="auto"/>
        <w:contextualSpacing/>
        <w:rPr>
          <w:noProof/>
        </w:rPr>
      </w:pPr>
      <w:r w:rsidRPr="00963C49">
        <w:rPr>
          <w:b/>
          <w:noProof/>
        </w:rPr>
        <w:t>job_category</w:t>
      </w:r>
      <w:r w:rsidRPr="00963C49">
        <w:rPr>
          <w:noProof/>
        </w:rPr>
        <w:t xml:space="preserve"> - Category of the job. Suitable for parallelism control. Values are lookuped from LKP_JOB_CATEGORY table.</w:t>
      </w:r>
    </w:p>
    <w:p w14:paraId="41DBF545" w14:textId="77777777" w:rsidR="001444DA" w:rsidRPr="00963C49" w:rsidRDefault="001444DA" w:rsidP="00413D13">
      <w:pPr>
        <w:numPr>
          <w:ilvl w:val="0"/>
          <w:numId w:val="47"/>
        </w:numPr>
        <w:spacing w:line="240" w:lineRule="auto"/>
        <w:contextualSpacing/>
        <w:rPr>
          <w:noProof/>
        </w:rPr>
      </w:pPr>
      <w:r w:rsidRPr="00963C49">
        <w:rPr>
          <w:b/>
          <w:noProof/>
        </w:rPr>
        <w:t>job_type</w:t>
      </w:r>
      <w:r w:rsidRPr="00963C49">
        <w:rPr>
          <w:noProof/>
        </w:rPr>
        <w:t xml:space="preserve"> - Kind of job is used for special job handling. Values are lookuped from LKP_JOB_TYPE table.</w:t>
      </w:r>
    </w:p>
    <w:p w14:paraId="2E5D2638" w14:textId="77777777" w:rsidR="001444DA" w:rsidRPr="00963C49" w:rsidRDefault="001444DA" w:rsidP="00413D13">
      <w:pPr>
        <w:numPr>
          <w:ilvl w:val="0"/>
          <w:numId w:val="47"/>
        </w:numPr>
        <w:spacing w:line="240" w:lineRule="auto"/>
        <w:contextualSpacing/>
        <w:rPr>
          <w:noProof/>
        </w:rPr>
      </w:pPr>
      <w:r w:rsidRPr="00963C49">
        <w:rPr>
          <w:b/>
          <w:noProof/>
        </w:rPr>
        <w:t>cont_anyway</w:t>
      </w:r>
      <w:r w:rsidRPr="00963C49">
        <w:rPr>
          <w:noProof/>
        </w:rPr>
        <w:t xml:space="preserve"> – Set true if continue next job execution when job fails is asked.</w:t>
      </w:r>
    </w:p>
    <w:p w14:paraId="468FF721" w14:textId="77777777" w:rsidR="001444DA" w:rsidRPr="00963C49" w:rsidRDefault="001444DA" w:rsidP="00413D13">
      <w:pPr>
        <w:numPr>
          <w:ilvl w:val="0"/>
          <w:numId w:val="47"/>
        </w:numPr>
        <w:spacing w:line="240" w:lineRule="auto"/>
        <w:contextualSpacing/>
        <w:rPr>
          <w:noProof/>
        </w:rPr>
      </w:pPr>
      <w:r w:rsidRPr="00963C49">
        <w:rPr>
          <w:b/>
          <w:noProof/>
        </w:rPr>
        <w:t>max_runs</w:t>
      </w:r>
      <w:r w:rsidRPr="00963C49">
        <w:rPr>
          <w:noProof/>
        </w:rPr>
        <w:t xml:space="preserve"> - Maximum number of job launches without manual restart</w:t>
      </w:r>
    </w:p>
    <w:p w14:paraId="1C087D17" w14:textId="77777777" w:rsidR="001444DA" w:rsidRPr="00963C49" w:rsidRDefault="001444DA" w:rsidP="00413D13">
      <w:pPr>
        <w:numPr>
          <w:ilvl w:val="0"/>
          <w:numId w:val="47"/>
        </w:numPr>
        <w:spacing w:line="240" w:lineRule="auto"/>
        <w:contextualSpacing/>
        <w:rPr>
          <w:noProof/>
        </w:rPr>
      </w:pPr>
      <w:r w:rsidRPr="00963C49">
        <w:rPr>
          <w:b/>
          <w:noProof/>
        </w:rPr>
        <w:t>always_restart</w:t>
      </w:r>
      <w:r w:rsidRPr="00963C49">
        <w:rPr>
          <w:noProof/>
        </w:rPr>
        <w:t xml:space="preserve"> – Set true when doing restart, even in case when resume is asked, is necessary</w:t>
      </w:r>
    </w:p>
    <w:p w14:paraId="0CB39581" w14:textId="77777777" w:rsidR="001444DA" w:rsidRPr="00963C49" w:rsidRDefault="001444DA" w:rsidP="00413D13">
      <w:pPr>
        <w:numPr>
          <w:ilvl w:val="0"/>
          <w:numId w:val="47"/>
        </w:numPr>
        <w:spacing w:line="240" w:lineRule="auto"/>
        <w:contextualSpacing/>
        <w:rPr>
          <w:noProof/>
        </w:rPr>
      </w:pPr>
      <w:r w:rsidRPr="00963C49">
        <w:rPr>
          <w:b/>
          <w:noProof/>
        </w:rPr>
        <w:t>status_begin</w:t>
      </w:r>
      <w:r w:rsidRPr="00963C49">
        <w:rPr>
          <w:noProof/>
        </w:rPr>
        <w:t xml:space="preserve"> - Force pushed status when job launch, bypass calendar entry.</w:t>
      </w:r>
    </w:p>
    <w:p w14:paraId="607B278A" w14:textId="77777777" w:rsidR="001444DA" w:rsidRPr="00963C49" w:rsidRDefault="001444DA" w:rsidP="00413D13">
      <w:pPr>
        <w:numPr>
          <w:ilvl w:val="0"/>
          <w:numId w:val="47"/>
        </w:numPr>
        <w:spacing w:line="240" w:lineRule="auto"/>
        <w:contextualSpacing/>
        <w:rPr>
          <w:noProof/>
        </w:rPr>
      </w:pPr>
      <w:r w:rsidRPr="00963C49">
        <w:rPr>
          <w:b/>
          <w:noProof/>
        </w:rPr>
        <w:t>waiting_hr</w:t>
      </w:r>
      <w:r w:rsidRPr="00963C49">
        <w:rPr>
          <w:noProof/>
        </w:rPr>
        <w:t xml:space="preserve"> - Minimum number of hours passed from load_date for launch granting</w:t>
      </w:r>
    </w:p>
    <w:p w14:paraId="6FA8C361" w14:textId="77777777" w:rsidR="001444DA" w:rsidRPr="00963C49" w:rsidRDefault="001444DA" w:rsidP="00413D13">
      <w:pPr>
        <w:numPr>
          <w:ilvl w:val="0"/>
          <w:numId w:val="47"/>
        </w:numPr>
        <w:spacing w:line="240" w:lineRule="auto"/>
        <w:contextualSpacing/>
        <w:rPr>
          <w:noProof/>
        </w:rPr>
      </w:pPr>
      <w:r w:rsidRPr="00963C49">
        <w:rPr>
          <w:b/>
          <w:noProof/>
        </w:rPr>
        <w:t>deadline_hr</w:t>
      </w:r>
      <w:r w:rsidRPr="00963C49">
        <w:rPr>
          <w:noProof/>
        </w:rPr>
        <w:t xml:space="preserve"> - Maximal number of hours passed from load_date when job should be finished</w:t>
      </w:r>
    </w:p>
    <w:p w14:paraId="385C4FCF" w14:textId="77777777" w:rsidR="001444DA" w:rsidRPr="00963C49" w:rsidRDefault="001444DA" w:rsidP="00413D13">
      <w:pPr>
        <w:numPr>
          <w:ilvl w:val="0"/>
          <w:numId w:val="47"/>
        </w:numPr>
        <w:spacing w:line="240" w:lineRule="auto"/>
        <w:contextualSpacing/>
        <w:rPr>
          <w:noProof/>
        </w:rPr>
      </w:pPr>
      <w:r w:rsidRPr="00963C49">
        <w:rPr>
          <w:b/>
          <w:noProof/>
        </w:rPr>
        <w:t>engine_id</w:t>
      </w:r>
      <w:r w:rsidRPr="00963C49">
        <w:rPr>
          <w:noProof/>
        </w:rPr>
        <w:t xml:space="preserve"> - Engine id which can process the job</w:t>
      </w:r>
    </w:p>
    <w:p w14:paraId="486E7D82" w14:textId="77777777" w:rsidR="001444DA" w:rsidRPr="00963C49" w:rsidRDefault="001444DA" w:rsidP="00413D13">
      <w:pPr>
        <w:numPr>
          <w:ilvl w:val="0"/>
          <w:numId w:val="47"/>
        </w:numPr>
        <w:spacing w:line="240" w:lineRule="auto"/>
        <w:contextualSpacing/>
        <w:rPr>
          <w:noProof/>
        </w:rPr>
      </w:pPr>
      <w:r w:rsidRPr="00963C49">
        <w:rPr>
          <w:b/>
          <w:noProof/>
        </w:rPr>
        <w:t>job_desc</w:t>
      </w:r>
      <w:r w:rsidRPr="00963C49">
        <w:rPr>
          <w:noProof/>
        </w:rPr>
        <w:t xml:space="preserve"> - Description for job</w:t>
      </w:r>
    </w:p>
    <w:p w14:paraId="51D1BEBD" w14:textId="77777777" w:rsidR="001444DA" w:rsidRPr="00963C49" w:rsidRDefault="001444DA" w:rsidP="00413D13">
      <w:pPr>
        <w:numPr>
          <w:ilvl w:val="0"/>
          <w:numId w:val="47"/>
        </w:numPr>
        <w:spacing w:line="240" w:lineRule="auto"/>
        <w:contextualSpacing/>
        <w:rPr>
          <w:noProof/>
        </w:rPr>
      </w:pPr>
      <w:r w:rsidRPr="00963C49">
        <w:rPr>
          <w:b/>
          <w:noProof/>
        </w:rPr>
        <w:t>author</w:t>
      </w:r>
      <w:r w:rsidRPr="00963C49">
        <w:rPr>
          <w:noProof/>
        </w:rPr>
        <w:t xml:space="preserve"> - Author of the job</w:t>
      </w:r>
    </w:p>
    <w:p w14:paraId="768F42AE" w14:textId="77777777" w:rsidR="001444DA" w:rsidRPr="00963C49" w:rsidRDefault="001444DA" w:rsidP="00413D13">
      <w:pPr>
        <w:numPr>
          <w:ilvl w:val="0"/>
          <w:numId w:val="47"/>
        </w:numPr>
        <w:spacing w:line="240" w:lineRule="auto"/>
        <w:contextualSpacing/>
        <w:rPr>
          <w:noProof/>
        </w:rPr>
      </w:pPr>
      <w:r w:rsidRPr="00963C49">
        <w:rPr>
          <w:b/>
          <w:noProof/>
        </w:rPr>
        <w:t>note</w:t>
      </w:r>
      <w:r w:rsidRPr="00963C49">
        <w:rPr>
          <w:noProof/>
        </w:rPr>
        <w:t xml:space="preserve"> - Note for job procession</w:t>
      </w:r>
    </w:p>
    <w:p w14:paraId="70FE0E3C" w14:textId="77777777" w:rsidR="001444DA" w:rsidRPr="00963C49" w:rsidRDefault="001444DA" w:rsidP="001444DA">
      <w:pPr>
        <w:pStyle w:val="Heading3"/>
        <w:tabs>
          <w:tab w:val="clear" w:pos="-1560"/>
          <w:tab w:val="clear" w:pos="0"/>
          <w:tab w:val="num" w:pos="1287"/>
        </w:tabs>
        <w:spacing w:before="240"/>
        <w:ind w:left="1287" w:hanging="720"/>
        <w:contextualSpacing/>
      </w:pPr>
      <w:bookmarkStart w:id="152" w:name="_Toc290799615"/>
      <w:bookmarkStart w:id="153" w:name="_Toc498353019"/>
      <w:r w:rsidRPr="00963C49">
        <w:lastRenderedPageBreak/>
        <w:t>CTRL TABLES – Stream Dependency</w:t>
      </w:r>
      <w:bookmarkEnd w:id="152"/>
      <w:bookmarkEnd w:id="153"/>
    </w:p>
    <w:p w14:paraId="5D750BE8" w14:textId="77777777" w:rsidR="001444DA" w:rsidRPr="00963C49" w:rsidRDefault="001444DA" w:rsidP="001444DA">
      <w:r w:rsidRPr="00963C49">
        <w:t>This page is be used for making changes in CTRL_STREAM_DEPENDENCY table.</w:t>
      </w:r>
    </w:p>
    <w:p w14:paraId="6E56A3B6" w14:textId="77777777" w:rsidR="001444DA" w:rsidRPr="00963C49" w:rsidRDefault="001444DA" w:rsidP="001444DA">
      <w:r w:rsidRPr="00963C49">
        <w:t>The records in CTRL_STREAM_DEPENDENCY define execution order of streams in processing. This table has child – parent structure. Also relation type can be defined, but standard stream’s dependency hasn’t specified this value.</w:t>
      </w:r>
    </w:p>
    <w:p w14:paraId="0CD3748E" w14:textId="77777777" w:rsidR="001444DA" w:rsidRPr="00963C49" w:rsidRDefault="001444DA" w:rsidP="001444DA">
      <w:pPr>
        <w:rPr>
          <w:noProof/>
        </w:rPr>
      </w:pPr>
      <w:r w:rsidRPr="00963C49">
        <w:rPr>
          <w:noProof/>
        </w:rPr>
        <w:t>Columns and its meaning:</w:t>
      </w:r>
    </w:p>
    <w:p w14:paraId="272B33BE" w14:textId="77777777" w:rsidR="001444DA" w:rsidRPr="00963C49" w:rsidRDefault="001444DA" w:rsidP="00413D13">
      <w:pPr>
        <w:numPr>
          <w:ilvl w:val="0"/>
          <w:numId w:val="48"/>
        </w:numPr>
        <w:spacing w:line="240" w:lineRule="auto"/>
        <w:contextualSpacing/>
        <w:rPr>
          <w:noProof/>
        </w:rPr>
      </w:pPr>
      <w:r w:rsidRPr="00963C49">
        <w:rPr>
          <w:b/>
          <w:noProof/>
        </w:rPr>
        <w:t>stream_name</w:t>
      </w:r>
      <w:r w:rsidRPr="00963C49">
        <w:rPr>
          <w:noProof/>
        </w:rPr>
        <w:t xml:space="preserve"> - Child stream name. Foreign key into CTRL_STREAM table.</w:t>
      </w:r>
    </w:p>
    <w:p w14:paraId="3F6CD6CA" w14:textId="77777777" w:rsidR="001444DA" w:rsidRPr="00963C49" w:rsidRDefault="001444DA" w:rsidP="00413D13">
      <w:pPr>
        <w:numPr>
          <w:ilvl w:val="0"/>
          <w:numId w:val="48"/>
        </w:numPr>
        <w:spacing w:line="240" w:lineRule="auto"/>
        <w:contextualSpacing/>
        <w:rPr>
          <w:noProof/>
        </w:rPr>
      </w:pPr>
      <w:r w:rsidRPr="00963C49">
        <w:rPr>
          <w:b/>
          <w:noProof/>
        </w:rPr>
        <w:t>parent_stream_name</w:t>
      </w:r>
      <w:r w:rsidRPr="00963C49">
        <w:rPr>
          <w:noProof/>
        </w:rPr>
        <w:t xml:space="preserve"> - Parent stream name. Foreign key into CTRL_STREAM table.</w:t>
      </w:r>
    </w:p>
    <w:p w14:paraId="4D78EA42" w14:textId="77777777" w:rsidR="001444DA" w:rsidRPr="00963C49" w:rsidRDefault="001444DA" w:rsidP="00413D13">
      <w:pPr>
        <w:numPr>
          <w:ilvl w:val="0"/>
          <w:numId w:val="48"/>
        </w:numPr>
        <w:spacing w:line="240" w:lineRule="auto"/>
        <w:contextualSpacing/>
        <w:rPr>
          <w:noProof/>
        </w:rPr>
      </w:pPr>
      <w:r w:rsidRPr="00963C49">
        <w:rPr>
          <w:b/>
          <w:noProof/>
        </w:rPr>
        <w:t>rel_type</w:t>
      </w:r>
      <w:r w:rsidRPr="00963C49">
        <w:rPr>
          <w:noProof/>
        </w:rPr>
        <w:t xml:space="preserve"> - Relation type, NULL for real stream dependency</w:t>
      </w:r>
    </w:p>
    <w:p w14:paraId="32BFCEE1" w14:textId="77777777" w:rsidR="001444DA" w:rsidRPr="00963C49" w:rsidRDefault="001444DA" w:rsidP="001444DA">
      <w:pPr>
        <w:pStyle w:val="Heading3"/>
        <w:tabs>
          <w:tab w:val="clear" w:pos="-1560"/>
          <w:tab w:val="clear" w:pos="0"/>
          <w:tab w:val="num" w:pos="1287"/>
        </w:tabs>
        <w:spacing w:before="240"/>
        <w:ind w:left="1287" w:hanging="720"/>
        <w:contextualSpacing/>
      </w:pPr>
      <w:bookmarkStart w:id="154" w:name="_Toc290799616"/>
      <w:bookmarkStart w:id="155" w:name="_Toc498353020"/>
      <w:r w:rsidRPr="00963C49">
        <w:t>CTRL TABLES – Job Dependency</w:t>
      </w:r>
      <w:bookmarkEnd w:id="154"/>
      <w:bookmarkEnd w:id="155"/>
    </w:p>
    <w:p w14:paraId="03704C9B" w14:textId="77777777" w:rsidR="001444DA" w:rsidRPr="00963C49" w:rsidRDefault="001444DA" w:rsidP="001444DA">
      <w:r w:rsidRPr="00963C49">
        <w:t>This page is be used for making changes in CTRL_JOB_DEPENDENCY table.</w:t>
      </w:r>
    </w:p>
    <w:p w14:paraId="06379900" w14:textId="77777777" w:rsidR="001444DA" w:rsidRPr="00963C49" w:rsidRDefault="001444DA" w:rsidP="001444DA">
      <w:r w:rsidRPr="00963C49">
        <w:t>The records in CTRL_JOB_DEPENDENCY define execution order of jobs within the stream in processing. This table has child – parent structure. Also relation type can be defined, but standard job’s dependency hasn’t specified this value. Definition of job dependency within jobs in different stream is permitted but not recommended therefore it could not be done from GUI interface.</w:t>
      </w:r>
    </w:p>
    <w:p w14:paraId="1DF53B71" w14:textId="77777777" w:rsidR="001444DA" w:rsidRPr="00963C49" w:rsidRDefault="001444DA" w:rsidP="001444DA">
      <w:pPr>
        <w:rPr>
          <w:noProof/>
        </w:rPr>
      </w:pPr>
      <w:r w:rsidRPr="00963C49">
        <w:rPr>
          <w:noProof/>
        </w:rPr>
        <w:t>Columns and its meaning:</w:t>
      </w:r>
    </w:p>
    <w:p w14:paraId="63F6187E" w14:textId="77777777" w:rsidR="001444DA" w:rsidRPr="00963C49" w:rsidRDefault="001444DA" w:rsidP="00413D13">
      <w:pPr>
        <w:numPr>
          <w:ilvl w:val="0"/>
          <w:numId w:val="48"/>
        </w:numPr>
        <w:spacing w:line="240" w:lineRule="auto"/>
        <w:contextualSpacing/>
        <w:rPr>
          <w:noProof/>
        </w:rPr>
      </w:pPr>
      <w:r w:rsidRPr="00963C49">
        <w:rPr>
          <w:b/>
          <w:noProof/>
        </w:rPr>
        <w:t>job_name</w:t>
      </w:r>
      <w:r w:rsidRPr="00963C49">
        <w:rPr>
          <w:noProof/>
        </w:rPr>
        <w:t xml:space="preserve"> - Child job name. Foreign key into CTRL_JOB table.</w:t>
      </w:r>
    </w:p>
    <w:p w14:paraId="73168DAF" w14:textId="77777777" w:rsidR="001444DA" w:rsidRPr="00963C49" w:rsidRDefault="001444DA" w:rsidP="00413D13">
      <w:pPr>
        <w:numPr>
          <w:ilvl w:val="0"/>
          <w:numId w:val="48"/>
        </w:numPr>
        <w:spacing w:line="240" w:lineRule="auto"/>
        <w:contextualSpacing/>
        <w:rPr>
          <w:noProof/>
        </w:rPr>
      </w:pPr>
      <w:r w:rsidRPr="00963C49">
        <w:rPr>
          <w:b/>
          <w:noProof/>
        </w:rPr>
        <w:t>parent_job_name</w:t>
      </w:r>
      <w:r w:rsidRPr="00963C49">
        <w:rPr>
          <w:noProof/>
        </w:rPr>
        <w:t xml:space="preserve"> - Parent job name. Foreign key into CTRL_JOB table.</w:t>
      </w:r>
    </w:p>
    <w:p w14:paraId="434672B4" w14:textId="77777777" w:rsidR="001444DA" w:rsidRPr="00963C49" w:rsidRDefault="001444DA" w:rsidP="00413D13">
      <w:pPr>
        <w:numPr>
          <w:ilvl w:val="0"/>
          <w:numId w:val="48"/>
        </w:numPr>
        <w:spacing w:line="240" w:lineRule="auto"/>
        <w:contextualSpacing/>
        <w:rPr>
          <w:noProof/>
        </w:rPr>
      </w:pPr>
      <w:r w:rsidRPr="00963C49">
        <w:rPr>
          <w:b/>
          <w:noProof/>
        </w:rPr>
        <w:t>rel_type</w:t>
      </w:r>
      <w:r w:rsidRPr="00963C49">
        <w:rPr>
          <w:noProof/>
        </w:rPr>
        <w:t xml:space="preserve"> - Relation type, NULL for real stream dependency</w:t>
      </w:r>
    </w:p>
    <w:p w14:paraId="00AB2E40" w14:textId="77777777" w:rsidR="001444DA" w:rsidRPr="00963C49" w:rsidRDefault="001444DA" w:rsidP="001444DA">
      <w:pPr>
        <w:pStyle w:val="Heading3"/>
        <w:tabs>
          <w:tab w:val="clear" w:pos="-1560"/>
          <w:tab w:val="clear" w:pos="0"/>
          <w:tab w:val="num" w:pos="1287"/>
        </w:tabs>
        <w:spacing w:before="240"/>
        <w:ind w:left="1287" w:hanging="720"/>
        <w:contextualSpacing/>
      </w:pPr>
      <w:bookmarkStart w:id="156" w:name="_Toc290799617"/>
      <w:bookmarkStart w:id="157" w:name="_Toc498353021"/>
      <w:r w:rsidRPr="00963C49">
        <w:t>CTRL TABLES – Stream Plan Ref</w:t>
      </w:r>
      <w:bookmarkEnd w:id="156"/>
      <w:bookmarkEnd w:id="157"/>
    </w:p>
    <w:p w14:paraId="4219EBF9" w14:textId="77777777" w:rsidR="001444DA" w:rsidRPr="00963C49" w:rsidRDefault="001444DA" w:rsidP="001444DA">
      <w:r w:rsidRPr="00963C49">
        <w:t>This page is be used for making changes in CTRL_STREAM_PLAN_REF table.</w:t>
      </w:r>
    </w:p>
    <w:p w14:paraId="777E7510" w14:textId="77777777" w:rsidR="001444DA" w:rsidRPr="00963C49" w:rsidRDefault="001444DA" w:rsidP="001444DA">
      <w:r w:rsidRPr="00963C49">
        <w:t>The records in CTRL_STREAM_PLAN_REF defines execution calendar for job’s launch. There is no limitation on number of calendar connected to one stream. System evaluates all calendar entry. For job’s launching is sufficient if only one calendar entry is active. The value of runplan is structured 9 characters long text lookuped from LKP_CALENDAR table.</w:t>
      </w:r>
    </w:p>
    <w:p w14:paraId="495DE8AA" w14:textId="77777777" w:rsidR="001444DA" w:rsidRPr="00963C49" w:rsidRDefault="001444DA" w:rsidP="001444DA">
      <w:pPr>
        <w:rPr>
          <w:noProof/>
        </w:rPr>
      </w:pPr>
      <w:r w:rsidRPr="00963C49">
        <w:rPr>
          <w:noProof/>
        </w:rPr>
        <w:t>Columns and its meaning:</w:t>
      </w:r>
    </w:p>
    <w:p w14:paraId="32B3935B" w14:textId="77777777" w:rsidR="001444DA" w:rsidRPr="00963C49" w:rsidRDefault="001444DA" w:rsidP="00413D13">
      <w:pPr>
        <w:numPr>
          <w:ilvl w:val="0"/>
          <w:numId w:val="49"/>
        </w:numPr>
        <w:spacing w:line="240" w:lineRule="auto"/>
        <w:contextualSpacing/>
        <w:rPr>
          <w:noProof/>
        </w:rPr>
      </w:pPr>
      <w:r w:rsidRPr="00963C49">
        <w:rPr>
          <w:b/>
          <w:noProof/>
        </w:rPr>
        <w:t>stream_name</w:t>
      </w:r>
      <w:r w:rsidRPr="00963C49">
        <w:rPr>
          <w:noProof/>
        </w:rPr>
        <w:t xml:space="preserve"> - Name of the stream</w:t>
      </w:r>
    </w:p>
    <w:p w14:paraId="2E28DC7B" w14:textId="77777777" w:rsidR="001444DA" w:rsidRPr="00963C49" w:rsidRDefault="001444DA" w:rsidP="00413D13">
      <w:pPr>
        <w:numPr>
          <w:ilvl w:val="0"/>
          <w:numId w:val="49"/>
        </w:numPr>
        <w:spacing w:line="240" w:lineRule="auto"/>
        <w:contextualSpacing/>
        <w:rPr>
          <w:noProof/>
        </w:rPr>
      </w:pPr>
      <w:r w:rsidRPr="00963C49">
        <w:rPr>
          <w:b/>
          <w:noProof/>
        </w:rPr>
        <w:t>runplan</w:t>
      </w:r>
      <w:r w:rsidRPr="00963C49">
        <w:rPr>
          <w:noProof/>
        </w:rPr>
        <w:t xml:space="preserve"> - Plan for job in stream launch [type][reg|irreg][3from][3to][shift]</w:t>
      </w:r>
    </w:p>
    <w:p w14:paraId="709F2D07" w14:textId="77777777" w:rsidR="001444DA" w:rsidRPr="00963C49" w:rsidRDefault="001444DA" w:rsidP="001444DA">
      <w:pPr>
        <w:rPr>
          <w:noProof/>
        </w:rPr>
      </w:pPr>
      <w:r w:rsidRPr="00963C49">
        <w:rPr>
          <w:noProof/>
        </w:rPr>
        <w:t>Runplan definition ABCCCDDDE means:</w:t>
      </w:r>
    </w:p>
    <w:p w14:paraId="258F5749" w14:textId="77777777" w:rsidR="001444DA" w:rsidRPr="00963C49" w:rsidRDefault="001444DA" w:rsidP="00413D13">
      <w:pPr>
        <w:numPr>
          <w:ilvl w:val="0"/>
          <w:numId w:val="50"/>
        </w:numPr>
        <w:spacing w:line="240" w:lineRule="auto"/>
        <w:contextualSpacing/>
        <w:rPr>
          <w:noProof/>
        </w:rPr>
      </w:pPr>
      <w:r w:rsidRPr="00963C49">
        <w:rPr>
          <w:noProof/>
        </w:rPr>
        <w:t>A – calendar type:</w:t>
      </w:r>
    </w:p>
    <w:p w14:paraId="07145B2C" w14:textId="77777777" w:rsidR="001444DA" w:rsidRPr="00963C49" w:rsidRDefault="001444DA" w:rsidP="00413D13">
      <w:pPr>
        <w:numPr>
          <w:ilvl w:val="1"/>
          <w:numId w:val="50"/>
        </w:numPr>
        <w:spacing w:line="240" w:lineRule="auto"/>
        <w:contextualSpacing/>
        <w:rPr>
          <w:noProof/>
        </w:rPr>
      </w:pPr>
      <w:r w:rsidRPr="00963C49">
        <w:rPr>
          <w:noProof/>
        </w:rPr>
        <w:t>D – daily, used only fro irreguler entry</w:t>
      </w:r>
    </w:p>
    <w:p w14:paraId="32FA5DAF" w14:textId="77777777" w:rsidR="001444DA" w:rsidRPr="00963C49" w:rsidRDefault="001444DA" w:rsidP="00413D13">
      <w:pPr>
        <w:numPr>
          <w:ilvl w:val="1"/>
          <w:numId w:val="50"/>
        </w:numPr>
        <w:spacing w:line="240" w:lineRule="auto"/>
        <w:contextualSpacing/>
        <w:rPr>
          <w:noProof/>
        </w:rPr>
      </w:pPr>
      <w:r w:rsidRPr="00963C49">
        <w:rPr>
          <w:noProof/>
        </w:rPr>
        <w:t>W – weekly – day in week Monday = 1, Sunday = 7</w:t>
      </w:r>
    </w:p>
    <w:p w14:paraId="49E8CCFA" w14:textId="77777777" w:rsidR="001444DA" w:rsidRPr="00963C49" w:rsidRDefault="001444DA" w:rsidP="00413D13">
      <w:pPr>
        <w:numPr>
          <w:ilvl w:val="1"/>
          <w:numId w:val="50"/>
        </w:numPr>
        <w:spacing w:line="240" w:lineRule="auto"/>
        <w:contextualSpacing/>
        <w:rPr>
          <w:noProof/>
        </w:rPr>
      </w:pPr>
      <w:r w:rsidRPr="00963C49">
        <w:rPr>
          <w:noProof/>
        </w:rPr>
        <w:t>M – monthly – day in month</w:t>
      </w:r>
    </w:p>
    <w:p w14:paraId="030C7AD3" w14:textId="77777777" w:rsidR="001444DA" w:rsidRPr="00963C49" w:rsidRDefault="001444DA" w:rsidP="00413D13">
      <w:pPr>
        <w:numPr>
          <w:ilvl w:val="1"/>
          <w:numId w:val="50"/>
        </w:numPr>
        <w:spacing w:line="240" w:lineRule="auto"/>
        <w:contextualSpacing/>
        <w:rPr>
          <w:noProof/>
        </w:rPr>
      </w:pPr>
      <w:r w:rsidRPr="00963C49">
        <w:rPr>
          <w:noProof/>
        </w:rPr>
        <w:t>Y – yearly - day in year</w:t>
      </w:r>
    </w:p>
    <w:p w14:paraId="10D0A8A1" w14:textId="77777777" w:rsidR="001444DA" w:rsidRPr="00963C49" w:rsidRDefault="001444DA" w:rsidP="00413D13">
      <w:pPr>
        <w:numPr>
          <w:ilvl w:val="0"/>
          <w:numId w:val="50"/>
        </w:numPr>
        <w:spacing w:line="240" w:lineRule="auto"/>
        <w:contextualSpacing/>
        <w:rPr>
          <w:noProof/>
        </w:rPr>
      </w:pPr>
      <w:r w:rsidRPr="00963C49">
        <w:rPr>
          <w:noProof/>
        </w:rPr>
        <w:t>B – regular, iregular or counted calendar type</w:t>
      </w:r>
    </w:p>
    <w:p w14:paraId="2FE1CFE7" w14:textId="77777777" w:rsidR="001444DA" w:rsidRPr="00963C49" w:rsidRDefault="001444DA" w:rsidP="00413D13">
      <w:pPr>
        <w:numPr>
          <w:ilvl w:val="1"/>
          <w:numId w:val="50"/>
        </w:numPr>
        <w:spacing w:line="240" w:lineRule="auto"/>
        <w:contextualSpacing/>
        <w:rPr>
          <w:noProof/>
        </w:rPr>
      </w:pPr>
      <w:r w:rsidRPr="00963C49">
        <w:rPr>
          <w:noProof/>
        </w:rPr>
        <w:t>R – regular</w:t>
      </w:r>
    </w:p>
    <w:p w14:paraId="04F1B03B" w14:textId="77777777" w:rsidR="001444DA" w:rsidRPr="00963C49" w:rsidRDefault="001444DA" w:rsidP="00413D13">
      <w:pPr>
        <w:numPr>
          <w:ilvl w:val="1"/>
          <w:numId w:val="50"/>
        </w:numPr>
        <w:spacing w:line="240" w:lineRule="auto"/>
        <w:contextualSpacing/>
        <w:rPr>
          <w:noProof/>
        </w:rPr>
      </w:pPr>
      <w:r w:rsidRPr="00963C49">
        <w:rPr>
          <w:noProof/>
        </w:rPr>
        <w:t>I – iregular (for ultimo of month or year)</w:t>
      </w:r>
    </w:p>
    <w:p w14:paraId="47027CB5" w14:textId="77777777" w:rsidR="001444DA" w:rsidRPr="00963C49" w:rsidRDefault="001444DA" w:rsidP="00413D13">
      <w:pPr>
        <w:numPr>
          <w:ilvl w:val="1"/>
          <w:numId w:val="50"/>
        </w:numPr>
        <w:spacing w:line="240" w:lineRule="auto"/>
        <w:contextualSpacing/>
        <w:rPr>
          <w:noProof/>
        </w:rPr>
      </w:pPr>
      <w:r w:rsidRPr="00963C49">
        <w:rPr>
          <w:noProof/>
        </w:rPr>
        <w:t>C – counted (e.g. the second Sunday in month)</w:t>
      </w:r>
    </w:p>
    <w:p w14:paraId="45770B36" w14:textId="77777777" w:rsidR="001444DA" w:rsidRPr="00963C49" w:rsidRDefault="001444DA" w:rsidP="00413D13">
      <w:pPr>
        <w:numPr>
          <w:ilvl w:val="0"/>
          <w:numId w:val="50"/>
        </w:numPr>
        <w:spacing w:line="240" w:lineRule="auto"/>
        <w:contextualSpacing/>
        <w:rPr>
          <w:noProof/>
        </w:rPr>
      </w:pPr>
      <w:r w:rsidRPr="00963C49">
        <w:rPr>
          <w:noProof/>
        </w:rPr>
        <w:t>CCC – “from” value in R &amp; I and count in C</w:t>
      </w:r>
    </w:p>
    <w:p w14:paraId="02F60032" w14:textId="77777777" w:rsidR="001444DA" w:rsidRPr="00963C49" w:rsidRDefault="001444DA" w:rsidP="00413D13">
      <w:pPr>
        <w:numPr>
          <w:ilvl w:val="0"/>
          <w:numId w:val="50"/>
        </w:numPr>
        <w:spacing w:line="240" w:lineRule="auto"/>
        <w:contextualSpacing/>
        <w:rPr>
          <w:noProof/>
        </w:rPr>
      </w:pPr>
      <w:r w:rsidRPr="00963C49">
        <w:rPr>
          <w:noProof/>
        </w:rPr>
        <w:t>DDD – “to” value in R &amp; I and date type in C</w:t>
      </w:r>
    </w:p>
    <w:p w14:paraId="32722F05" w14:textId="77777777" w:rsidR="001444DA" w:rsidRPr="00963C49" w:rsidRDefault="001444DA" w:rsidP="00413D13">
      <w:pPr>
        <w:numPr>
          <w:ilvl w:val="0"/>
          <w:numId w:val="50"/>
        </w:numPr>
        <w:spacing w:line="240" w:lineRule="auto"/>
        <w:contextualSpacing/>
        <w:rPr>
          <w:noProof/>
        </w:rPr>
      </w:pPr>
      <w:r w:rsidRPr="00963C49">
        <w:rPr>
          <w:noProof/>
        </w:rPr>
        <w:t>E – execution shift:</w:t>
      </w:r>
    </w:p>
    <w:p w14:paraId="618296C7" w14:textId="77777777" w:rsidR="001444DA" w:rsidRPr="00963C49" w:rsidRDefault="001444DA" w:rsidP="00413D13">
      <w:pPr>
        <w:numPr>
          <w:ilvl w:val="1"/>
          <w:numId w:val="50"/>
        </w:numPr>
        <w:spacing w:line="240" w:lineRule="auto"/>
        <w:contextualSpacing/>
        <w:rPr>
          <w:noProof/>
        </w:rPr>
      </w:pPr>
      <w:r w:rsidRPr="00963C49">
        <w:rPr>
          <w:noProof/>
        </w:rPr>
        <w:t>A – after – if execution is not permited in load date (e.g. holiday), jobs will be executed somewhen in next days (not implemented, prepared for future use)</w:t>
      </w:r>
    </w:p>
    <w:p w14:paraId="69DF3778" w14:textId="77777777" w:rsidR="001444DA" w:rsidRPr="00963C49" w:rsidRDefault="001444DA" w:rsidP="00413D13">
      <w:pPr>
        <w:numPr>
          <w:ilvl w:val="1"/>
          <w:numId w:val="50"/>
        </w:numPr>
        <w:spacing w:line="240" w:lineRule="auto"/>
        <w:contextualSpacing/>
        <w:rPr>
          <w:noProof/>
        </w:rPr>
      </w:pPr>
      <w:r w:rsidRPr="00963C49">
        <w:rPr>
          <w:noProof/>
        </w:rPr>
        <w:lastRenderedPageBreak/>
        <w:t>B – before – if execution is not permited in load date, jobs will be executed somewhen in prewious days (not implemented, prepared for future use)</w:t>
      </w:r>
    </w:p>
    <w:p w14:paraId="335FD501" w14:textId="77777777" w:rsidR="001444DA" w:rsidRPr="00963C49" w:rsidRDefault="001444DA" w:rsidP="00413D13">
      <w:pPr>
        <w:numPr>
          <w:ilvl w:val="1"/>
          <w:numId w:val="50"/>
        </w:numPr>
        <w:spacing w:line="240" w:lineRule="auto"/>
        <w:contextualSpacing/>
        <w:rPr>
          <w:noProof/>
        </w:rPr>
      </w:pPr>
      <w:r w:rsidRPr="00963C49">
        <w:rPr>
          <w:noProof/>
        </w:rPr>
        <w:t>E – exact – execution of jobs is done without recpecting holiday days</w:t>
      </w:r>
    </w:p>
    <w:p w14:paraId="7E7B5C1B" w14:textId="77777777" w:rsidR="001444DA" w:rsidRPr="00963C49" w:rsidRDefault="001444DA" w:rsidP="00413D13">
      <w:pPr>
        <w:numPr>
          <w:ilvl w:val="1"/>
          <w:numId w:val="50"/>
        </w:numPr>
        <w:spacing w:line="240" w:lineRule="auto"/>
        <w:contextualSpacing/>
        <w:rPr>
          <w:noProof/>
        </w:rPr>
      </w:pPr>
      <w:r w:rsidRPr="00963C49">
        <w:rPr>
          <w:noProof/>
        </w:rPr>
        <w:t>I – ignore – execution of jobs during holiday days is not done. Haliday days are counted all holiday and Saturdays and Sundays.</w:t>
      </w:r>
    </w:p>
    <w:p w14:paraId="5D89625B" w14:textId="4660E23E" w:rsidR="001444DA" w:rsidRPr="00963C49" w:rsidRDefault="00B200F8" w:rsidP="00B200F8">
      <w:pPr>
        <w:rPr>
          <w:noProof/>
        </w:rPr>
      </w:pPr>
      <w:r w:rsidRPr="00B200F8">
        <w:rPr>
          <w:b/>
          <w:noProof/>
        </w:rPr>
        <w:t>Note:</w:t>
      </w:r>
      <w:r>
        <w:rPr>
          <w:noProof/>
        </w:rPr>
        <w:t xml:space="preserve"> definition of holiday is done via </w:t>
      </w:r>
    </w:p>
    <w:p w14:paraId="7A8F2249" w14:textId="77777777" w:rsidR="001444DA" w:rsidRPr="00B200F8" w:rsidRDefault="001444DA" w:rsidP="001444DA">
      <w:pPr>
        <w:rPr>
          <w:b/>
          <w:noProof/>
        </w:rPr>
      </w:pPr>
      <w:r w:rsidRPr="00B200F8">
        <w:rPr>
          <w:b/>
          <w:noProof/>
        </w:rPr>
        <w:t>Examples:</w:t>
      </w:r>
    </w:p>
    <w:p w14:paraId="06B52914" w14:textId="73F01FD6" w:rsidR="00C50610" w:rsidRPr="00963C49" w:rsidRDefault="00C50610" w:rsidP="00C50610">
      <w:pPr>
        <w:ind w:left="708"/>
        <w:rPr>
          <w:noProof/>
        </w:rPr>
      </w:pPr>
      <w:r w:rsidRPr="00963C49">
        <w:rPr>
          <w:noProof/>
        </w:rPr>
        <w:t>WR000000E – not exists -&gt; jobs will be skipped</w:t>
      </w:r>
    </w:p>
    <w:p w14:paraId="60233391" w14:textId="63B73690" w:rsidR="001444DA" w:rsidRPr="00963C49" w:rsidRDefault="001444DA" w:rsidP="00C50610">
      <w:pPr>
        <w:ind w:left="708"/>
        <w:rPr>
          <w:noProof/>
        </w:rPr>
      </w:pPr>
      <w:r w:rsidRPr="00963C49">
        <w:rPr>
          <w:noProof/>
        </w:rPr>
        <w:t>WR001007E – every day (from Monday (001) to Sunday (007))</w:t>
      </w:r>
    </w:p>
    <w:p w14:paraId="417E34FE" w14:textId="77777777" w:rsidR="001444DA" w:rsidRPr="00963C49" w:rsidRDefault="001444DA" w:rsidP="00C50610">
      <w:pPr>
        <w:ind w:left="708"/>
        <w:rPr>
          <w:noProof/>
        </w:rPr>
      </w:pPr>
      <w:r w:rsidRPr="00963C49">
        <w:rPr>
          <w:noProof/>
        </w:rPr>
        <w:t>WR001005E – every working day (from Monday (001) to Friday (005))</w:t>
      </w:r>
    </w:p>
    <w:p w14:paraId="21C3BCA8" w14:textId="77777777" w:rsidR="001444DA" w:rsidRPr="00963C49" w:rsidRDefault="001444DA" w:rsidP="00C50610">
      <w:pPr>
        <w:ind w:left="708"/>
        <w:rPr>
          <w:noProof/>
        </w:rPr>
      </w:pPr>
      <w:r w:rsidRPr="00963C49">
        <w:rPr>
          <w:noProof/>
        </w:rPr>
        <w:t>MR001001E – every first day in month (from (001) to (001))</w:t>
      </w:r>
    </w:p>
    <w:p w14:paraId="6D293E56" w14:textId="77777777" w:rsidR="001444DA" w:rsidRPr="00963C49" w:rsidRDefault="001444DA" w:rsidP="00C50610">
      <w:pPr>
        <w:ind w:left="708"/>
        <w:rPr>
          <w:noProof/>
        </w:rPr>
      </w:pPr>
      <w:r w:rsidRPr="00963C49">
        <w:rPr>
          <w:noProof/>
        </w:rPr>
        <w:t>MI000000E – every last day in month</w:t>
      </w:r>
    </w:p>
    <w:p w14:paraId="62496A1E" w14:textId="77777777" w:rsidR="001444DA" w:rsidRPr="00963C49" w:rsidRDefault="001444DA" w:rsidP="00C50610">
      <w:pPr>
        <w:ind w:left="708"/>
        <w:rPr>
          <w:noProof/>
        </w:rPr>
      </w:pPr>
      <w:r w:rsidRPr="00963C49">
        <w:rPr>
          <w:noProof/>
        </w:rPr>
        <w:t>WC002005E – every second (002) Friday (005) in month</w:t>
      </w:r>
    </w:p>
    <w:p w14:paraId="3578EAEC" w14:textId="77777777" w:rsidR="001444DA" w:rsidRPr="00963C49" w:rsidRDefault="001444DA" w:rsidP="001444DA">
      <w:pPr>
        <w:pStyle w:val="Heading3"/>
      </w:pPr>
      <w:bookmarkStart w:id="158" w:name="_Toc290799618"/>
      <w:bookmarkStart w:id="159" w:name="_Toc498353022"/>
      <w:r w:rsidRPr="00963C49">
        <w:t>CTRL TABLES – Job Table Ref</w:t>
      </w:r>
      <w:bookmarkEnd w:id="158"/>
      <w:bookmarkEnd w:id="159"/>
    </w:p>
    <w:p w14:paraId="7AD93A65" w14:textId="77777777" w:rsidR="001444DA" w:rsidRPr="00963C49" w:rsidRDefault="001444DA" w:rsidP="001444DA">
      <w:r w:rsidRPr="00963C49">
        <w:t>This page is be used for making changes in CTRL_JOB_TABLE_REF table.</w:t>
      </w:r>
    </w:p>
    <w:p w14:paraId="7AA22CA6" w14:textId="77777777" w:rsidR="001444DA" w:rsidRPr="00963C49" w:rsidRDefault="001444DA" w:rsidP="001444DA">
      <w:r w:rsidRPr="00963C49">
        <w:t>Records in CTRL_JOB_TABLE_REF define lock which job use on mentioned objects. Lock type should be “write” or “read”. There is possibility running many jobs having “read” on same object concurrently, but jobs having “write” lock has to run separate. If job uses “write” and “read” lock on the same object, only “write” log is entered.</w:t>
      </w:r>
    </w:p>
    <w:p w14:paraId="3A97D52A" w14:textId="77777777" w:rsidR="001444DA" w:rsidRPr="00963C49" w:rsidRDefault="001444DA" w:rsidP="001444DA">
      <w:pPr>
        <w:rPr>
          <w:noProof/>
        </w:rPr>
      </w:pPr>
      <w:r w:rsidRPr="00963C49">
        <w:rPr>
          <w:noProof/>
        </w:rPr>
        <w:t>Columns and its meaning:</w:t>
      </w:r>
    </w:p>
    <w:p w14:paraId="6DD985A5" w14:textId="77777777" w:rsidR="001444DA" w:rsidRPr="00963C49" w:rsidRDefault="001444DA" w:rsidP="00413D13">
      <w:pPr>
        <w:numPr>
          <w:ilvl w:val="0"/>
          <w:numId w:val="51"/>
        </w:numPr>
        <w:spacing w:line="240" w:lineRule="auto"/>
        <w:contextualSpacing/>
        <w:rPr>
          <w:noProof/>
        </w:rPr>
      </w:pPr>
      <w:r w:rsidRPr="00963C49">
        <w:rPr>
          <w:b/>
          <w:noProof/>
        </w:rPr>
        <w:t>job_name</w:t>
      </w:r>
      <w:r w:rsidRPr="00963C49">
        <w:rPr>
          <w:noProof/>
        </w:rPr>
        <w:t xml:space="preserve"> - Name of the job, foreign key into CTRL_JOB table</w:t>
      </w:r>
    </w:p>
    <w:p w14:paraId="4CE8FF88" w14:textId="77777777" w:rsidR="001444DA" w:rsidRPr="00963C49" w:rsidRDefault="001444DA" w:rsidP="00413D13">
      <w:pPr>
        <w:numPr>
          <w:ilvl w:val="0"/>
          <w:numId w:val="51"/>
        </w:numPr>
        <w:spacing w:line="240" w:lineRule="auto"/>
        <w:contextualSpacing/>
        <w:rPr>
          <w:noProof/>
        </w:rPr>
      </w:pPr>
      <w:r w:rsidRPr="00963C49">
        <w:rPr>
          <w:b/>
          <w:noProof/>
        </w:rPr>
        <w:t>database_name</w:t>
      </w:r>
      <w:r w:rsidRPr="00963C49">
        <w:rPr>
          <w:noProof/>
        </w:rPr>
        <w:t xml:space="preserve"> - Database or directory name which job in which object is located. </w:t>
      </w:r>
    </w:p>
    <w:p w14:paraId="219FD029" w14:textId="77777777" w:rsidR="001444DA" w:rsidRPr="00963C49" w:rsidRDefault="001444DA" w:rsidP="00413D13">
      <w:pPr>
        <w:numPr>
          <w:ilvl w:val="0"/>
          <w:numId w:val="51"/>
        </w:numPr>
        <w:spacing w:line="240" w:lineRule="auto"/>
        <w:contextualSpacing/>
        <w:rPr>
          <w:noProof/>
        </w:rPr>
      </w:pPr>
      <w:r w:rsidRPr="00963C49">
        <w:rPr>
          <w:b/>
          <w:noProof/>
        </w:rPr>
        <w:t>table_name</w:t>
      </w:r>
      <w:r w:rsidRPr="00963C49">
        <w:rPr>
          <w:noProof/>
        </w:rPr>
        <w:t xml:space="preserve"> - Table or file name which job is working with. Sign “%” can be used for selecting object using “LIKE” functionality.</w:t>
      </w:r>
    </w:p>
    <w:p w14:paraId="0B0180E0" w14:textId="77777777" w:rsidR="001444DA" w:rsidRPr="00963C49" w:rsidRDefault="001444DA" w:rsidP="00413D13">
      <w:pPr>
        <w:numPr>
          <w:ilvl w:val="0"/>
          <w:numId w:val="51"/>
        </w:numPr>
        <w:spacing w:line="240" w:lineRule="auto"/>
        <w:contextualSpacing/>
        <w:rPr>
          <w:noProof/>
        </w:rPr>
      </w:pPr>
      <w:r w:rsidRPr="00963C49">
        <w:rPr>
          <w:b/>
          <w:noProof/>
        </w:rPr>
        <w:t>lock_type</w:t>
      </w:r>
      <w:r w:rsidRPr="00963C49">
        <w:rPr>
          <w:noProof/>
        </w:rPr>
        <w:t xml:space="preserve"> - Lock type, W=write, R=read</w:t>
      </w:r>
    </w:p>
    <w:p w14:paraId="409ADF9B" w14:textId="6E63AF1B" w:rsidR="00574253" w:rsidRPr="00963C49" w:rsidRDefault="00574253" w:rsidP="00574253"/>
    <w:p w14:paraId="10812084" w14:textId="77777777" w:rsidR="00574253" w:rsidRPr="00963C49" w:rsidRDefault="00574253" w:rsidP="00F83445">
      <w:pPr>
        <w:pStyle w:val="Heading2"/>
      </w:pPr>
      <w:bookmarkStart w:id="160" w:name="_Toc498353023"/>
      <w:r w:rsidRPr="00963C49">
        <w:t>Admin</w:t>
      </w:r>
      <w:bookmarkEnd w:id="160"/>
    </w:p>
    <w:p w14:paraId="44C92E50" w14:textId="133E1B6B" w:rsidR="00574253" w:rsidRPr="00963C49" w:rsidRDefault="00574253" w:rsidP="00574253">
      <w:r w:rsidRPr="00963C49">
        <w:t>Admin section contains necessary administrative tasks such as label maintenance, change management process, access control and so on.</w:t>
      </w:r>
    </w:p>
    <w:p w14:paraId="5AD1C556" w14:textId="77777777" w:rsidR="00286488" w:rsidRPr="00963C49" w:rsidRDefault="00286488" w:rsidP="00286488">
      <w:pPr>
        <w:pStyle w:val="Heading3"/>
      </w:pPr>
      <w:bookmarkStart w:id="161" w:name="_Toc290799620"/>
      <w:bookmarkStart w:id="162" w:name="_Toc498353024"/>
      <w:r w:rsidRPr="00963C49">
        <w:t>Admin – Label maintenance</w:t>
      </w:r>
      <w:bookmarkEnd w:id="161"/>
      <w:bookmarkEnd w:id="162"/>
    </w:p>
    <w:p w14:paraId="3C8C4BD5" w14:textId="77777777" w:rsidR="00286488" w:rsidRPr="00963C49" w:rsidRDefault="00286488" w:rsidP="00286488">
      <w:r w:rsidRPr="00963C49">
        <w:t>Labels are used for identification of metadata changes which is necessary for correctness of change management process.</w:t>
      </w:r>
    </w:p>
    <w:p w14:paraId="43798AA7" w14:textId="7573474A" w:rsidR="00286488" w:rsidRPr="00963C49" w:rsidRDefault="00E7233B" w:rsidP="00286488">
      <w:pPr>
        <w:keepNext/>
        <w:jc w:val="center"/>
      </w:pPr>
      <w:r>
        <w:rPr>
          <w:noProof/>
        </w:rPr>
        <w:lastRenderedPageBreak/>
        <w:drawing>
          <wp:inline distT="0" distB="0" distL="0" distR="0" wp14:anchorId="6282E66E" wp14:editId="17A2D844">
            <wp:extent cx="6480175" cy="4287520"/>
            <wp:effectExtent l="0" t="0" r="0" b="0"/>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4287520"/>
                    </a:xfrm>
                    <a:prstGeom prst="rect">
                      <a:avLst/>
                    </a:prstGeom>
                  </pic:spPr>
                </pic:pic>
              </a:graphicData>
            </a:graphic>
          </wp:inline>
        </w:drawing>
      </w:r>
    </w:p>
    <w:p w14:paraId="6D46112E" w14:textId="7453EEC8" w:rsidR="00286488" w:rsidRPr="00963C49" w:rsidRDefault="00286488" w:rsidP="00286488">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39</w:t>
      </w:r>
      <w:r w:rsidRPr="00963C49">
        <w:fldChar w:fldCharType="end"/>
      </w:r>
      <w:r w:rsidRPr="00963C49">
        <w:t xml:space="preserve"> - GUI Admin – Label maintenance page</w:t>
      </w:r>
    </w:p>
    <w:p w14:paraId="1648C401" w14:textId="77777777" w:rsidR="00286488" w:rsidRPr="00963C49" w:rsidRDefault="00286488" w:rsidP="00286488">
      <w:r w:rsidRPr="00963C49">
        <w:t>In middle section of the page the label selection is permitted. Only opened labels can be chosen. Bottom section can be used for new label creation. Only label name and description can be entered. If some label is already chosen, the label name is displayed in top section.</w:t>
      </w:r>
    </w:p>
    <w:p w14:paraId="009423A6" w14:textId="77777777" w:rsidR="00286488" w:rsidRPr="00963C49" w:rsidRDefault="00286488" w:rsidP="00286488">
      <w:pPr>
        <w:pStyle w:val="Heading3"/>
      </w:pPr>
      <w:bookmarkStart w:id="163" w:name="_Toc290799621"/>
      <w:bookmarkStart w:id="164" w:name="_Toc498353025"/>
      <w:r w:rsidRPr="00963C49">
        <w:t>Admin – Change Management</w:t>
      </w:r>
      <w:bookmarkEnd w:id="163"/>
      <w:bookmarkEnd w:id="164"/>
    </w:p>
    <w:p w14:paraId="4E283D25" w14:textId="77777777" w:rsidR="00286488" w:rsidRPr="00963C49" w:rsidRDefault="00286488" w:rsidP="00286488">
      <w:r w:rsidRPr="00963C49">
        <w:t>Change management creates SQL file with all changes made in CTRL tables labeled with chosen label. This file is used for tracking these changes in test and production environment.</w:t>
      </w:r>
    </w:p>
    <w:p w14:paraId="4453B8FA" w14:textId="6825B30F" w:rsidR="00286488" w:rsidRPr="00963C49" w:rsidRDefault="00E7233B" w:rsidP="00286488">
      <w:pPr>
        <w:keepNext/>
        <w:jc w:val="center"/>
      </w:pPr>
      <w:r>
        <w:rPr>
          <w:noProof/>
        </w:rPr>
        <w:lastRenderedPageBreak/>
        <w:drawing>
          <wp:inline distT="0" distB="0" distL="0" distR="0" wp14:anchorId="09533067" wp14:editId="5E845172">
            <wp:extent cx="6480175" cy="4293235"/>
            <wp:effectExtent l="0" t="0" r="0" b="0"/>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4293235"/>
                    </a:xfrm>
                    <a:prstGeom prst="rect">
                      <a:avLst/>
                    </a:prstGeom>
                  </pic:spPr>
                </pic:pic>
              </a:graphicData>
            </a:graphic>
          </wp:inline>
        </w:drawing>
      </w:r>
    </w:p>
    <w:p w14:paraId="78BE83DD" w14:textId="1B254CF4" w:rsidR="00286488" w:rsidRPr="00963C49" w:rsidRDefault="00286488" w:rsidP="00286488">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40</w:t>
      </w:r>
      <w:r w:rsidRPr="00963C49">
        <w:fldChar w:fldCharType="end"/>
      </w:r>
      <w:r w:rsidRPr="00963C49">
        <w:t xml:space="preserve"> - GUI Admin – Change Management page</w:t>
      </w:r>
    </w:p>
    <w:p w14:paraId="03B1B8D2" w14:textId="77777777" w:rsidR="00286488" w:rsidRPr="00963C49" w:rsidRDefault="00286488" w:rsidP="00286488">
      <w:r w:rsidRPr="00963C49">
        <w:t>When pushing Generate Package button, process will ask you for file name for script save.</w:t>
      </w:r>
    </w:p>
    <w:p w14:paraId="540C0018" w14:textId="77777777" w:rsidR="00286488" w:rsidRPr="00963C49" w:rsidRDefault="00286488" w:rsidP="00286488">
      <w:pPr>
        <w:pStyle w:val="Heading3"/>
      </w:pPr>
      <w:bookmarkStart w:id="165" w:name="_Toc290799622"/>
      <w:bookmarkStart w:id="166" w:name="_Toc498353026"/>
      <w:r w:rsidRPr="00963C49">
        <w:t>Admin – Access Control</w:t>
      </w:r>
      <w:bookmarkEnd w:id="165"/>
      <w:bookmarkEnd w:id="166"/>
    </w:p>
    <w:p w14:paraId="6B6C6E36" w14:textId="77777777" w:rsidR="00286488" w:rsidRPr="00963C49" w:rsidRDefault="00286488" w:rsidP="00286488">
      <w:r w:rsidRPr="00963C49">
        <w:t>Access Control page is used for access rights granting. Generally there are two types of rights related to page:</w:t>
      </w:r>
    </w:p>
    <w:p w14:paraId="39CCF11F" w14:textId="77777777" w:rsidR="00286488" w:rsidRPr="00963C49" w:rsidRDefault="00286488" w:rsidP="00286488">
      <w:pPr>
        <w:numPr>
          <w:ilvl w:val="0"/>
          <w:numId w:val="32"/>
        </w:numPr>
        <w:spacing w:line="240" w:lineRule="auto"/>
        <w:contextualSpacing/>
      </w:pPr>
      <w:r w:rsidRPr="00963C49">
        <w:t>SHOW – user can see page content</w:t>
      </w:r>
    </w:p>
    <w:p w14:paraId="064B147F" w14:textId="77777777" w:rsidR="00286488" w:rsidRPr="00963C49" w:rsidRDefault="00286488" w:rsidP="00286488">
      <w:pPr>
        <w:numPr>
          <w:ilvl w:val="0"/>
          <w:numId w:val="32"/>
        </w:numPr>
        <w:spacing w:line="240" w:lineRule="auto"/>
        <w:contextualSpacing/>
      </w:pPr>
      <w:r w:rsidRPr="00963C49">
        <w:t>CONTROL – function buttons are active</w:t>
      </w:r>
    </w:p>
    <w:p w14:paraId="7FADDF2A" w14:textId="079F5573" w:rsidR="00286488" w:rsidRPr="00963C49" w:rsidRDefault="00E7233B" w:rsidP="00286488">
      <w:pPr>
        <w:keepNext/>
        <w:jc w:val="center"/>
      </w:pPr>
      <w:r>
        <w:rPr>
          <w:noProof/>
        </w:rPr>
        <w:lastRenderedPageBreak/>
        <w:drawing>
          <wp:inline distT="0" distB="0" distL="0" distR="0" wp14:anchorId="069DC70A" wp14:editId="02FE2B79">
            <wp:extent cx="6480175" cy="4302125"/>
            <wp:effectExtent l="0" t="0" r="0" b="3175"/>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4302125"/>
                    </a:xfrm>
                    <a:prstGeom prst="rect">
                      <a:avLst/>
                    </a:prstGeom>
                  </pic:spPr>
                </pic:pic>
              </a:graphicData>
            </a:graphic>
          </wp:inline>
        </w:drawing>
      </w:r>
    </w:p>
    <w:p w14:paraId="095E04A3" w14:textId="19148027" w:rsidR="00286488" w:rsidRPr="00963C49" w:rsidRDefault="00286488" w:rsidP="00286488">
      <w:pPr>
        <w:pStyle w:val="Caption"/>
        <w:jc w:val="center"/>
      </w:pPr>
      <w:r w:rsidRPr="00963C49">
        <w:t xml:space="preserve">Figure </w:t>
      </w:r>
      <w:r w:rsidRPr="00963C49">
        <w:fldChar w:fldCharType="begin"/>
      </w:r>
      <w:r w:rsidRPr="00963C49">
        <w:instrText xml:space="preserve"> SEQ Figure \* ARABIC </w:instrText>
      </w:r>
      <w:r w:rsidRPr="00963C49">
        <w:fldChar w:fldCharType="separate"/>
      </w:r>
      <w:r w:rsidR="00DD5AD3">
        <w:rPr>
          <w:noProof/>
        </w:rPr>
        <w:t>41</w:t>
      </w:r>
      <w:r w:rsidRPr="00963C49">
        <w:fldChar w:fldCharType="end"/>
      </w:r>
      <w:r w:rsidRPr="00963C49">
        <w:t xml:space="preserve"> - GUI Admin – Access Control page</w:t>
      </w:r>
    </w:p>
    <w:p w14:paraId="39E9DED2" w14:textId="77777777" w:rsidR="00286488" w:rsidRPr="00963C49" w:rsidRDefault="00286488" w:rsidP="00286488">
      <w:r w:rsidRPr="00963C49">
        <w:t>The rights are not granted on user level, but on group level. Every user with access to PDC application has to be a part of some group.</w:t>
      </w:r>
    </w:p>
    <w:p w14:paraId="75027C0A" w14:textId="77777777" w:rsidR="00574253" w:rsidRPr="00963C49" w:rsidRDefault="00574253" w:rsidP="00F83445">
      <w:pPr>
        <w:pStyle w:val="Heading2"/>
      </w:pPr>
      <w:bookmarkStart w:id="167" w:name="_Toc498353027"/>
      <w:r w:rsidRPr="00963C49">
        <w:t>Reports</w:t>
      </w:r>
      <w:bookmarkEnd w:id="167"/>
    </w:p>
    <w:p w14:paraId="7B5D88AF" w14:textId="77777777" w:rsidR="00180525" w:rsidRPr="00963C49" w:rsidRDefault="00574253" w:rsidP="00574253">
      <w:r w:rsidRPr="00963C49">
        <w:t>Reports page is a signpost for customer reports related for PDC processing. Customers can simply use their reporting tools for creating reports based on PDC metadata and place them on this page.</w:t>
      </w:r>
    </w:p>
    <w:p w14:paraId="3BCF5287" w14:textId="0E7898BA" w:rsidR="00D03A57" w:rsidRPr="00963C49" w:rsidRDefault="00FE7DCC" w:rsidP="00D03A57">
      <w:pPr>
        <w:pStyle w:val="Heading1"/>
        <w:shd w:val="clear" w:color="auto" w:fill="auto"/>
        <w:tabs>
          <w:tab w:val="clear" w:pos="360"/>
          <w:tab w:val="num" w:pos="432"/>
        </w:tabs>
        <w:spacing w:before="240"/>
        <w:ind w:left="432" w:hanging="432"/>
        <w:contextualSpacing/>
      </w:pPr>
      <w:bookmarkStart w:id="168" w:name="_Toc290799624"/>
      <w:bookmarkStart w:id="169" w:name="_Toc498353028"/>
      <w:bookmarkEnd w:id="6"/>
      <w:r w:rsidRPr="00963C49">
        <w:lastRenderedPageBreak/>
        <w:t>Metad</w:t>
      </w:r>
      <w:r w:rsidR="00596325" w:rsidRPr="00963C49">
        <w:t>a</w:t>
      </w:r>
      <w:r w:rsidRPr="00963C49">
        <w:t>ta repository t</w:t>
      </w:r>
      <w:r w:rsidR="00D03A57" w:rsidRPr="00963C49">
        <w:t>ables</w:t>
      </w:r>
      <w:bookmarkEnd w:id="168"/>
      <w:bookmarkEnd w:id="169"/>
    </w:p>
    <w:p w14:paraId="1B9DC6D5" w14:textId="1BA543BF" w:rsidR="00D03A57" w:rsidRPr="00963C49" w:rsidRDefault="00D03A57" w:rsidP="00D03A57">
      <w:r w:rsidRPr="00963C49">
        <w:t xml:space="preserve">All PDC application based metadata are stored in tables at Oracle database. Main table’s structure and vales meaning is </w:t>
      </w:r>
      <w:r w:rsidR="00C124EB" w:rsidRPr="00963C49">
        <w:t xml:space="preserve">described </w:t>
      </w:r>
      <w:r w:rsidRPr="00963C49">
        <w:t>in this section.</w:t>
      </w:r>
    </w:p>
    <w:p w14:paraId="0EE19F4A" w14:textId="77777777" w:rsidR="00D03A57" w:rsidRPr="00963C49" w:rsidRDefault="00D03A57" w:rsidP="00D03A57">
      <w:r w:rsidRPr="00963C49">
        <w:t>Tables of PDC application can be sorted in next classes:</w:t>
      </w:r>
    </w:p>
    <w:p w14:paraId="00A89F6C" w14:textId="77777777" w:rsidR="00D03A57" w:rsidRPr="00963C49" w:rsidRDefault="00D03A57" w:rsidP="00413D13">
      <w:pPr>
        <w:numPr>
          <w:ilvl w:val="0"/>
          <w:numId w:val="52"/>
        </w:numPr>
        <w:spacing w:line="240" w:lineRule="auto"/>
        <w:contextualSpacing/>
      </w:pPr>
      <w:r w:rsidRPr="00963C49">
        <w:t>CTRL tables – controlling metadata</w:t>
      </w:r>
    </w:p>
    <w:p w14:paraId="5FF894ED" w14:textId="77777777" w:rsidR="00D03A57" w:rsidRPr="00963C49" w:rsidRDefault="00D03A57" w:rsidP="00413D13">
      <w:pPr>
        <w:numPr>
          <w:ilvl w:val="0"/>
          <w:numId w:val="52"/>
        </w:numPr>
        <w:spacing w:line="240" w:lineRule="auto"/>
        <w:contextualSpacing/>
      </w:pPr>
      <w:r w:rsidRPr="00963C49">
        <w:t>STAT tables – historical storage of operational metadata</w:t>
      </w:r>
    </w:p>
    <w:p w14:paraId="5E7625C2" w14:textId="77777777" w:rsidR="00D03A57" w:rsidRPr="00963C49" w:rsidRDefault="00D03A57" w:rsidP="00413D13">
      <w:pPr>
        <w:numPr>
          <w:ilvl w:val="0"/>
          <w:numId w:val="52"/>
        </w:numPr>
        <w:spacing w:line="240" w:lineRule="auto"/>
        <w:contextualSpacing/>
      </w:pPr>
      <w:r w:rsidRPr="00963C49">
        <w:t>SESS tables – operational metadata, current state</w:t>
      </w:r>
    </w:p>
    <w:p w14:paraId="75936ABA" w14:textId="77777777" w:rsidR="00D03A57" w:rsidRPr="00963C49" w:rsidRDefault="00D03A57" w:rsidP="00413D13">
      <w:pPr>
        <w:numPr>
          <w:ilvl w:val="0"/>
          <w:numId w:val="52"/>
        </w:numPr>
        <w:spacing w:line="240" w:lineRule="auto"/>
        <w:contextualSpacing/>
      </w:pPr>
      <w:r w:rsidRPr="00963C49">
        <w:t>LKP tables – lookups</w:t>
      </w:r>
    </w:p>
    <w:p w14:paraId="337246F3" w14:textId="23DEE807" w:rsidR="00D03A57" w:rsidRPr="00963C49" w:rsidRDefault="00D03A57" w:rsidP="00413D13">
      <w:pPr>
        <w:numPr>
          <w:ilvl w:val="0"/>
          <w:numId w:val="52"/>
        </w:numPr>
        <w:spacing w:line="240" w:lineRule="auto"/>
        <w:contextualSpacing/>
      </w:pPr>
      <w:r w:rsidRPr="00963C49">
        <w:t>GUI tables – tables for GUI application support</w:t>
      </w:r>
    </w:p>
    <w:p w14:paraId="6AC26DA1" w14:textId="78D5B440" w:rsidR="00596325" w:rsidRDefault="00C124EB" w:rsidP="00413D13">
      <w:pPr>
        <w:numPr>
          <w:ilvl w:val="0"/>
          <w:numId w:val="52"/>
        </w:numPr>
        <w:spacing w:line="240" w:lineRule="auto"/>
        <w:contextualSpacing/>
      </w:pPr>
      <w:r w:rsidRPr="00963C49">
        <w:t>CUST tables – customer specific tables</w:t>
      </w:r>
    </w:p>
    <w:p w14:paraId="68CE7D52" w14:textId="0B20788F" w:rsidR="00007130" w:rsidRPr="00963C49" w:rsidRDefault="00007130" w:rsidP="00007130">
      <w:pPr>
        <w:spacing w:line="240" w:lineRule="auto"/>
        <w:contextualSpacing/>
      </w:pPr>
      <w:r>
        <w:t>Most important tables from user perspective are listed below:</w:t>
      </w:r>
    </w:p>
    <w:p w14:paraId="5A3B7424" w14:textId="77777777" w:rsidR="00596325" w:rsidRPr="00963C49" w:rsidRDefault="00596325" w:rsidP="00596325">
      <w:pPr>
        <w:pStyle w:val="Heading2"/>
      </w:pPr>
      <w:bookmarkStart w:id="170" w:name="_Toc290799625"/>
      <w:bookmarkStart w:id="171" w:name="_Toc498353029"/>
      <w:r w:rsidRPr="00963C49">
        <w:t>CTRL tables</w:t>
      </w:r>
      <w:bookmarkEnd w:id="170"/>
      <w:bookmarkEnd w:id="171"/>
    </w:p>
    <w:p w14:paraId="0C6D3251" w14:textId="77777777" w:rsidR="00514578" w:rsidRDefault="00596325" w:rsidP="00514578">
      <w:pPr>
        <w:pStyle w:val="Heading3"/>
      </w:pPr>
      <w:bookmarkStart w:id="172" w:name="_Toc251747794"/>
      <w:bookmarkStart w:id="173" w:name="_Toc290799626"/>
      <w:bookmarkStart w:id="174" w:name="_Toc498353030"/>
      <w:r w:rsidRPr="00963C49">
        <w:t>CTRL_STREAM</w:t>
      </w:r>
      <w:bookmarkEnd w:id="172"/>
      <w:bookmarkEnd w:id="173"/>
      <w:r w:rsidRPr="00963C49">
        <w:t xml:space="preserve"> table</w:t>
      </w:r>
      <w:bookmarkEnd w:id="174"/>
    </w:p>
    <w:p w14:paraId="5FBABEA4" w14:textId="6E5D4D59" w:rsidR="00596325" w:rsidRPr="00514578" w:rsidRDefault="00596325" w:rsidP="00514578">
      <w:pPr>
        <w:rPr>
          <w:rStyle w:val="Strong"/>
        </w:rPr>
      </w:pPr>
      <w:r w:rsidRPr="00514578">
        <w:rPr>
          <w:rStyle w:val="Strong"/>
          <w:lang w:eastAsia="cs-CZ"/>
        </w:rPr>
        <w:t>Stream definition</w:t>
      </w:r>
    </w:p>
    <w:tbl>
      <w:tblPr>
        <w:tblStyle w:val="ListTable1Light-Accent2"/>
        <w:tblW w:w="5145" w:type="pct"/>
        <w:tblLook w:val="04A0" w:firstRow="1" w:lastRow="0" w:firstColumn="1" w:lastColumn="0" w:noHBand="0" w:noVBand="1"/>
      </w:tblPr>
      <w:tblGrid>
        <w:gridCol w:w="2266"/>
        <w:gridCol w:w="1703"/>
        <w:gridCol w:w="1077"/>
        <w:gridCol w:w="5677"/>
      </w:tblGrid>
      <w:tr w:rsidR="001D1872" w:rsidRPr="00963C49" w14:paraId="1CEB4C0C" w14:textId="77777777" w:rsidTr="001D187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57" w:type="pct"/>
            <w:noWrap/>
            <w:hideMark/>
          </w:tcPr>
          <w:p w14:paraId="5FBC4EEB" w14:textId="3E7778E6" w:rsidR="00702566" w:rsidRPr="00963C49" w:rsidRDefault="00A76CDF" w:rsidP="005C6BCA">
            <w:pPr>
              <w:spacing w:before="0" w:after="0" w:line="276" w:lineRule="auto"/>
              <w:rPr>
                <w:bCs w:val="0"/>
                <w:sz w:val="16"/>
                <w:szCs w:val="16"/>
                <w:lang w:eastAsia="cs-CZ"/>
              </w:rPr>
            </w:pPr>
            <w:r w:rsidRPr="00963C49">
              <w:rPr>
                <w:bCs w:val="0"/>
                <w:sz w:val="16"/>
                <w:szCs w:val="16"/>
                <w:lang w:eastAsia="cs-CZ"/>
              </w:rPr>
              <w:t>COLUMN_</w:t>
            </w:r>
            <w:r w:rsidR="00702566" w:rsidRPr="00963C49">
              <w:rPr>
                <w:bCs w:val="0"/>
                <w:sz w:val="16"/>
                <w:szCs w:val="16"/>
                <w:lang w:eastAsia="cs-CZ"/>
              </w:rPr>
              <w:t>NAME</w:t>
            </w:r>
          </w:p>
        </w:tc>
        <w:tc>
          <w:tcPr>
            <w:tcW w:w="794" w:type="pct"/>
            <w:noWrap/>
            <w:hideMark/>
          </w:tcPr>
          <w:p w14:paraId="562C71B3" w14:textId="77777777" w:rsidR="00702566" w:rsidRPr="00963C49" w:rsidRDefault="00702566" w:rsidP="005C6BCA">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2" w:type="pct"/>
            <w:noWrap/>
            <w:hideMark/>
          </w:tcPr>
          <w:p w14:paraId="0212C230" w14:textId="77777777" w:rsidR="00702566" w:rsidRPr="00963C49" w:rsidRDefault="00702566" w:rsidP="005C6BCA">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47" w:type="pct"/>
            <w:noWrap/>
            <w:hideMark/>
          </w:tcPr>
          <w:p w14:paraId="24B05CF8" w14:textId="77777777" w:rsidR="00702566" w:rsidRPr="00963C49" w:rsidRDefault="00702566" w:rsidP="005C6BCA">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1D1872" w:rsidRPr="00963C49" w14:paraId="48832F5D" w14:textId="77777777" w:rsidTr="001D18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57" w:type="pct"/>
            <w:noWrap/>
            <w:hideMark/>
          </w:tcPr>
          <w:p w14:paraId="09D12A73" w14:textId="77777777" w:rsidR="00702566" w:rsidRPr="00963C49" w:rsidRDefault="00702566" w:rsidP="005C6BCA">
            <w:pPr>
              <w:spacing w:before="0" w:after="0" w:line="276" w:lineRule="auto"/>
              <w:rPr>
                <w:b w:val="0"/>
                <w:bCs w:val="0"/>
                <w:sz w:val="16"/>
                <w:szCs w:val="16"/>
                <w:lang w:eastAsia="cs-CZ"/>
              </w:rPr>
            </w:pPr>
            <w:r w:rsidRPr="00963C49">
              <w:rPr>
                <w:b w:val="0"/>
                <w:bCs w:val="0"/>
                <w:sz w:val="16"/>
                <w:szCs w:val="16"/>
                <w:lang w:eastAsia="cs-CZ"/>
              </w:rPr>
              <w:t>STREAM_NAME</w:t>
            </w:r>
          </w:p>
        </w:tc>
        <w:tc>
          <w:tcPr>
            <w:tcW w:w="794" w:type="pct"/>
            <w:noWrap/>
            <w:hideMark/>
          </w:tcPr>
          <w:p w14:paraId="38563932" w14:textId="77777777" w:rsidR="00702566" w:rsidRPr="00963C49" w:rsidRDefault="00702566" w:rsidP="005C6BCA">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VARCHAR2(128)</w:t>
            </w:r>
          </w:p>
        </w:tc>
        <w:tc>
          <w:tcPr>
            <w:tcW w:w="502" w:type="pct"/>
            <w:noWrap/>
            <w:hideMark/>
          </w:tcPr>
          <w:p w14:paraId="5EDD0E93" w14:textId="77777777" w:rsidR="00702566" w:rsidRPr="00963C49" w:rsidRDefault="00702566" w:rsidP="005C6BCA">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w:t>
            </w:r>
          </w:p>
        </w:tc>
        <w:tc>
          <w:tcPr>
            <w:tcW w:w="2647" w:type="pct"/>
            <w:noWrap/>
            <w:hideMark/>
          </w:tcPr>
          <w:p w14:paraId="61850E51" w14:textId="77777777" w:rsidR="00702566" w:rsidRPr="00963C49" w:rsidRDefault="00702566" w:rsidP="005C6BCA">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Name of the stream</w:t>
            </w:r>
          </w:p>
        </w:tc>
      </w:tr>
      <w:tr w:rsidR="001D1872" w:rsidRPr="00963C49" w14:paraId="2ADEBCE0" w14:textId="77777777" w:rsidTr="001D1872">
        <w:trPr>
          <w:trHeight w:val="288"/>
        </w:trPr>
        <w:tc>
          <w:tcPr>
            <w:cnfStyle w:val="001000000000" w:firstRow="0" w:lastRow="0" w:firstColumn="1" w:lastColumn="0" w:oddVBand="0" w:evenVBand="0" w:oddHBand="0" w:evenHBand="0" w:firstRowFirstColumn="0" w:firstRowLastColumn="0" w:lastRowFirstColumn="0" w:lastRowLastColumn="0"/>
            <w:tcW w:w="1057" w:type="pct"/>
            <w:noWrap/>
            <w:hideMark/>
          </w:tcPr>
          <w:p w14:paraId="6BBCD8E0" w14:textId="77777777" w:rsidR="00702566" w:rsidRPr="00963C49" w:rsidRDefault="00702566" w:rsidP="005C6BCA">
            <w:pPr>
              <w:spacing w:before="0" w:after="0" w:line="276" w:lineRule="auto"/>
              <w:rPr>
                <w:b w:val="0"/>
                <w:bCs w:val="0"/>
                <w:sz w:val="16"/>
                <w:szCs w:val="16"/>
                <w:lang w:eastAsia="cs-CZ"/>
              </w:rPr>
            </w:pPr>
            <w:r w:rsidRPr="00963C49">
              <w:rPr>
                <w:b w:val="0"/>
                <w:bCs w:val="0"/>
                <w:sz w:val="16"/>
                <w:szCs w:val="16"/>
                <w:lang w:eastAsia="cs-CZ"/>
              </w:rPr>
              <w:t>STREAM_DESC</w:t>
            </w:r>
          </w:p>
        </w:tc>
        <w:tc>
          <w:tcPr>
            <w:tcW w:w="794" w:type="pct"/>
            <w:noWrap/>
            <w:hideMark/>
          </w:tcPr>
          <w:p w14:paraId="46D8FE43" w14:textId="77777777" w:rsidR="00702566" w:rsidRPr="00963C49" w:rsidRDefault="00702566" w:rsidP="005C6BCA">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VARCHAR2(2048)</w:t>
            </w:r>
          </w:p>
        </w:tc>
        <w:tc>
          <w:tcPr>
            <w:tcW w:w="502" w:type="pct"/>
            <w:noWrap/>
            <w:hideMark/>
          </w:tcPr>
          <w:p w14:paraId="0D9F37F8" w14:textId="77777777" w:rsidR="00702566" w:rsidRPr="00963C49" w:rsidRDefault="00702566" w:rsidP="005C6BCA">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47" w:type="pct"/>
            <w:noWrap/>
            <w:hideMark/>
          </w:tcPr>
          <w:p w14:paraId="3032E097" w14:textId="77777777" w:rsidR="00702566" w:rsidRPr="00963C49" w:rsidRDefault="00702566" w:rsidP="005C6BCA">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Description of the stream</w:t>
            </w:r>
          </w:p>
        </w:tc>
      </w:tr>
      <w:tr w:rsidR="001D1872" w:rsidRPr="00963C49" w14:paraId="7E471F07" w14:textId="77777777" w:rsidTr="001D18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57" w:type="pct"/>
            <w:noWrap/>
            <w:hideMark/>
          </w:tcPr>
          <w:p w14:paraId="3E00A3CF" w14:textId="77777777" w:rsidR="00702566" w:rsidRPr="00963C49" w:rsidRDefault="00702566" w:rsidP="005C6BCA">
            <w:pPr>
              <w:spacing w:before="0" w:after="0" w:line="276" w:lineRule="auto"/>
              <w:rPr>
                <w:b w:val="0"/>
                <w:bCs w:val="0"/>
                <w:sz w:val="16"/>
                <w:szCs w:val="16"/>
                <w:lang w:eastAsia="cs-CZ"/>
              </w:rPr>
            </w:pPr>
            <w:r w:rsidRPr="00963C49">
              <w:rPr>
                <w:b w:val="0"/>
                <w:bCs w:val="0"/>
                <w:sz w:val="16"/>
                <w:szCs w:val="16"/>
                <w:lang w:eastAsia="cs-CZ"/>
              </w:rPr>
              <w:t>NOTE</w:t>
            </w:r>
          </w:p>
        </w:tc>
        <w:tc>
          <w:tcPr>
            <w:tcW w:w="794" w:type="pct"/>
            <w:noWrap/>
            <w:hideMark/>
          </w:tcPr>
          <w:p w14:paraId="39990C26" w14:textId="77777777" w:rsidR="00702566" w:rsidRPr="00917518" w:rsidRDefault="00702566" w:rsidP="005C6BCA">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17518">
              <w:rPr>
                <w:sz w:val="16"/>
                <w:szCs w:val="16"/>
                <w:lang w:eastAsia="cs-CZ"/>
              </w:rPr>
              <w:t>VARCHAR2</w:t>
            </w:r>
            <w:r w:rsidRPr="00917518">
              <w:rPr>
                <w:bCs/>
                <w:sz w:val="16"/>
                <w:szCs w:val="16"/>
                <w:lang w:eastAsia="cs-CZ"/>
              </w:rPr>
              <w:t>(2048)</w:t>
            </w:r>
          </w:p>
        </w:tc>
        <w:tc>
          <w:tcPr>
            <w:tcW w:w="502" w:type="pct"/>
            <w:noWrap/>
            <w:hideMark/>
          </w:tcPr>
          <w:p w14:paraId="3F73E060" w14:textId="77777777" w:rsidR="00702566" w:rsidRPr="00963C49" w:rsidRDefault="00702566" w:rsidP="005C6BCA">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47" w:type="pct"/>
            <w:noWrap/>
            <w:hideMark/>
          </w:tcPr>
          <w:p w14:paraId="5B73A328" w14:textId="77777777" w:rsidR="00702566" w:rsidRPr="00963C49" w:rsidRDefault="00702566" w:rsidP="005C6BCA">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Note for stream procession</w:t>
            </w:r>
          </w:p>
        </w:tc>
      </w:tr>
    </w:tbl>
    <w:p w14:paraId="26F68BF1" w14:textId="665E6701" w:rsidR="00596325" w:rsidRPr="00963C49" w:rsidRDefault="001426B8" w:rsidP="0030637D">
      <w:pPr>
        <w:pStyle w:val="Heading3"/>
      </w:pPr>
      <w:bookmarkStart w:id="175" w:name="_Toc251747796"/>
      <w:bookmarkStart w:id="176" w:name="_Toc290799628"/>
      <w:bookmarkStart w:id="177" w:name="_Toc498353031"/>
      <w:r w:rsidRPr="00963C49">
        <w:t>CTRL_STREAM_</w:t>
      </w:r>
      <w:r w:rsidRPr="0030637D">
        <w:t>DEPENDENCY</w:t>
      </w:r>
      <w:bookmarkEnd w:id="175"/>
      <w:bookmarkEnd w:id="176"/>
      <w:r w:rsidR="0030637D">
        <w:t xml:space="preserve"> table</w:t>
      </w:r>
      <w:bookmarkEnd w:id="177"/>
    </w:p>
    <w:p w14:paraId="4B95B854" w14:textId="77777777" w:rsidR="001426B8" w:rsidRPr="00514578" w:rsidRDefault="001426B8" w:rsidP="00514578">
      <w:pPr>
        <w:rPr>
          <w:rStyle w:val="Strong"/>
        </w:rPr>
      </w:pPr>
      <w:r w:rsidRPr="00514578">
        <w:rPr>
          <w:rStyle w:val="Strong"/>
        </w:rPr>
        <w:t>Dependency between streams</w:t>
      </w:r>
    </w:p>
    <w:tbl>
      <w:tblPr>
        <w:tblStyle w:val="ListTable1Light-Accent2"/>
        <w:tblW w:w="5103" w:type="pct"/>
        <w:tblLook w:val="04A0" w:firstRow="1" w:lastRow="0" w:firstColumn="1" w:lastColumn="0" w:noHBand="0" w:noVBand="1"/>
      </w:tblPr>
      <w:tblGrid>
        <w:gridCol w:w="2519"/>
        <w:gridCol w:w="1670"/>
        <w:gridCol w:w="1078"/>
        <w:gridCol w:w="5369"/>
      </w:tblGrid>
      <w:tr w:rsidR="00963C49" w:rsidRPr="00963C49" w14:paraId="753B299A" w14:textId="77777777" w:rsidTr="00963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hideMark/>
          </w:tcPr>
          <w:p w14:paraId="6BC39320" w14:textId="77777777" w:rsidR="00963C49" w:rsidRPr="00963C49" w:rsidRDefault="00963C49" w:rsidP="0072594E">
            <w:pPr>
              <w:spacing w:before="0" w:after="0" w:line="276" w:lineRule="auto"/>
              <w:rPr>
                <w:bCs w:val="0"/>
                <w:sz w:val="16"/>
                <w:szCs w:val="16"/>
                <w:lang w:eastAsia="cs-CZ"/>
              </w:rPr>
            </w:pPr>
            <w:r w:rsidRPr="00963C49">
              <w:rPr>
                <w:bCs w:val="0"/>
                <w:sz w:val="16"/>
                <w:szCs w:val="16"/>
                <w:lang w:eastAsia="cs-CZ"/>
              </w:rPr>
              <w:t>COLUMN_NAME</w:t>
            </w:r>
          </w:p>
        </w:tc>
        <w:tc>
          <w:tcPr>
            <w:tcW w:w="785" w:type="pct"/>
            <w:noWrap/>
            <w:hideMark/>
          </w:tcPr>
          <w:p w14:paraId="48F0118F" w14:textId="77777777" w:rsidR="00963C49" w:rsidRPr="00963C49" w:rsidRDefault="00963C49"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7" w:type="pct"/>
            <w:noWrap/>
            <w:hideMark/>
          </w:tcPr>
          <w:p w14:paraId="3CDE7A2F" w14:textId="77777777" w:rsidR="00963C49" w:rsidRPr="00963C49" w:rsidRDefault="00963C49"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524" w:type="pct"/>
            <w:noWrap/>
            <w:hideMark/>
          </w:tcPr>
          <w:p w14:paraId="3E0231BE" w14:textId="77777777" w:rsidR="00963C49" w:rsidRPr="00963C49" w:rsidRDefault="00963C49"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963C49" w:rsidRPr="00963C49" w14:paraId="2A7D0334" w14:textId="77777777" w:rsidTr="0096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5623991C" w14:textId="169E3DC3" w:rsidR="00963C49" w:rsidRPr="00963C49" w:rsidRDefault="00963C49" w:rsidP="00963C49">
            <w:pPr>
              <w:spacing w:before="0" w:after="0" w:line="276" w:lineRule="auto"/>
              <w:rPr>
                <w:b w:val="0"/>
                <w:bCs w:val="0"/>
                <w:sz w:val="16"/>
                <w:szCs w:val="16"/>
                <w:lang w:eastAsia="cs-CZ"/>
              </w:rPr>
            </w:pPr>
            <w:r w:rsidRPr="00963C49">
              <w:rPr>
                <w:b w:val="0"/>
                <w:bCs w:val="0"/>
                <w:sz w:val="16"/>
                <w:szCs w:val="16"/>
                <w:lang w:eastAsia="cs-CZ"/>
              </w:rPr>
              <w:t>STREAM_NAME</w:t>
            </w:r>
          </w:p>
        </w:tc>
        <w:tc>
          <w:tcPr>
            <w:tcW w:w="785" w:type="pct"/>
            <w:noWrap/>
            <w:vAlign w:val="bottom"/>
          </w:tcPr>
          <w:p w14:paraId="2EB5A4E9" w14:textId="4FB4310A" w:rsidR="00963C49" w:rsidRPr="00963C49" w:rsidRDefault="00963C49" w:rsidP="00963C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963C49">
              <w:rPr>
                <w:sz w:val="16"/>
                <w:szCs w:val="16"/>
                <w:lang w:eastAsia="cs-CZ"/>
              </w:rPr>
              <w:t>VARCHAR2(128)</w:t>
            </w:r>
          </w:p>
        </w:tc>
        <w:tc>
          <w:tcPr>
            <w:tcW w:w="507" w:type="pct"/>
            <w:noWrap/>
            <w:vAlign w:val="bottom"/>
          </w:tcPr>
          <w:p w14:paraId="09843B0A" w14:textId="4ECA263F" w:rsidR="00963C49" w:rsidRPr="00963C49" w:rsidRDefault="00963C49" w:rsidP="00963C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963C49">
              <w:rPr>
                <w:sz w:val="16"/>
                <w:szCs w:val="16"/>
                <w:lang w:eastAsia="cs-CZ"/>
              </w:rPr>
              <w:t>N</w:t>
            </w:r>
          </w:p>
        </w:tc>
        <w:tc>
          <w:tcPr>
            <w:tcW w:w="2524" w:type="pct"/>
            <w:noWrap/>
            <w:vAlign w:val="bottom"/>
          </w:tcPr>
          <w:p w14:paraId="30D9B18C" w14:textId="3C2A2204" w:rsidR="00963C49" w:rsidRPr="00963C49" w:rsidRDefault="00963C49" w:rsidP="00963C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963C49">
              <w:rPr>
                <w:sz w:val="16"/>
                <w:szCs w:val="16"/>
                <w:lang w:eastAsia="cs-CZ"/>
              </w:rPr>
              <w:t>Child stream name</w:t>
            </w:r>
          </w:p>
        </w:tc>
      </w:tr>
      <w:tr w:rsidR="00963C49" w:rsidRPr="00963C49" w14:paraId="58093CCC" w14:textId="77777777" w:rsidTr="00963C49">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18F0B656" w14:textId="3767D935" w:rsidR="00963C49" w:rsidRPr="00963C49" w:rsidRDefault="00963C49" w:rsidP="00963C49">
            <w:pPr>
              <w:spacing w:before="0" w:after="0" w:line="276" w:lineRule="auto"/>
              <w:rPr>
                <w:b w:val="0"/>
                <w:bCs w:val="0"/>
                <w:sz w:val="16"/>
                <w:szCs w:val="16"/>
                <w:lang w:eastAsia="cs-CZ"/>
              </w:rPr>
            </w:pPr>
            <w:r w:rsidRPr="00963C49">
              <w:rPr>
                <w:b w:val="0"/>
                <w:bCs w:val="0"/>
                <w:sz w:val="16"/>
                <w:szCs w:val="16"/>
                <w:lang w:eastAsia="cs-CZ"/>
              </w:rPr>
              <w:t>PARENT_STREAM_NAME</w:t>
            </w:r>
          </w:p>
        </w:tc>
        <w:tc>
          <w:tcPr>
            <w:tcW w:w="785" w:type="pct"/>
            <w:noWrap/>
            <w:vAlign w:val="bottom"/>
          </w:tcPr>
          <w:p w14:paraId="658FCFEA" w14:textId="2604935B" w:rsidR="00963C49" w:rsidRPr="00963C49" w:rsidRDefault="00963C49" w:rsidP="00963C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VARCHAR2(128)</w:t>
            </w:r>
          </w:p>
        </w:tc>
        <w:tc>
          <w:tcPr>
            <w:tcW w:w="507" w:type="pct"/>
            <w:noWrap/>
            <w:vAlign w:val="bottom"/>
          </w:tcPr>
          <w:p w14:paraId="59283992" w14:textId="1895E061" w:rsidR="00963C49" w:rsidRPr="00963C49" w:rsidRDefault="00963C49" w:rsidP="00963C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w:t>
            </w:r>
          </w:p>
        </w:tc>
        <w:tc>
          <w:tcPr>
            <w:tcW w:w="2524" w:type="pct"/>
            <w:noWrap/>
            <w:vAlign w:val="bottom"/>
          </w:tcPr>
          <w:p w14:paraId="77356FA6" w14:textId="48CDA64E" w:rsidR="00963C49" w:rsidRPr="00963C49" w:rsidRDefault="00963C49" w:rsidP="00963C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Parent stream name</w:t>
            </w:r>
          </w:p>
        </w:tc>
      </w:tr>
      <w:tr w:rsidR="00963C49" w:rsidRPr="00963C49" w14:paraId="18C62FE8" w14:textId="77777777" w:rsidTr="0096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756E43EF" w14:textId="1471D99A" w:rsidR="00963C49" w:rsidRPr="00963C49" w:rsidRDefault="00963C49" w:rsidP="00963C49">
            <w:pPr>
              <w:spacing w:before="0" w:after="0" w:line="276" w:lineRule="auto"/>
              <w:rPr>
                <w:b w:val="0"/>
                <w:bCs w:val="0"/>
                <w:sz w:val="16"/>
                <w:szCs w:val="16"/>
                <w:lang w:eastAsia="cs-CZ"/>
              </w:rPr>
            </w:pPr>
            <w:r w:rsidRPr="00963C49">
              <w:rPr>
                <w:b w:val="0"/>
                <w:bCs w:val="0"/>
                <w:sz w:val="16"/>
                <w:szCs w:val="16"/>
                <w:lang w:eastAsia="cs-CZ"/>
              </w:rPr>
              <w:t>REL_TYPE</w:t>
            </w:r>
          </w:p>
        </w:tc>
        <w:tc>
          <w:tcPr>
            <w:tcW w:w="785" w:type="pct"/>
            <w:noWrap/>
            <w:vAlign w:val="bottom"/>
          </w:tcPr>
          <w:p w14:paraId="22312242" w14:textId="6EB5A58F" w:rsidR="00963C49" w:rsidRPr="00963C49" w:rsidRDefault="00963C49" w:rsidP="00963C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963C49">
              <w:rPr>
                <w:sz w:val="16"/>
                <w:szCs w:val="16"/>
                <w:lang w:eastAsia="cs-CZ"/>
              </w:rPr>
              <w:t>CHAR(1)</w:t>
            </w:r>
          </w:p>
        </w:tc>
        <w:tc>
          <w:tcPr>
            <w:tcW w:w="507" w:type="pct"/>
            <w:noWrap/>
            <w:vAlign w:val="bottom"/>
          </w:tcPr>
          <w:p w14:paraId="51FC1052" w14:textId="499D5D21" w:rsidR="00963C49" w:rsidRPr="00963C49" w:rsidRDefault="00963C49" w:rsidP="00963C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963C49">
              <w:rPr>
                <w:sz w:val="16"/>
                <w:szCs w:val="16"/>
                <w:lang w:eastAsia="cs-CZ"/>
              </w:rPr>
              <w:t>Y</w:t>
            </w:r>
          </w:p>
        </w:tc>
        <w:tc>
          <w:tcPr>
            <w:tcW w:w="2524" w:type="pct"/>
            <w:noWrap/>
            <w:vAlign w:val="bottom"/>
          </w:tcPr>
          <w:p w14:paraId="4E0B0B88" w14:textId="350A9055" w:rsidR="00963C49" w:rsidRPr="00963C49" w:rsidRDefault="00963C49" w:rsidP="00963C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963C49">
              <w:rPr>
                <w:sz w:val="16"/>
                <w:szCs w:val="16"/>
                <w:lang w:eastAsia="cs-CZ"/>
              </w:rPr>
              <w:t>Relation type, NULL for real stream dependency</w:t>
            </w:r>
          </w:p>
        </w:tc>
      </w:tr>
    </w:tbl>
    <w:p w14:paraId="224C85C1" w14:textId="77777777" w:rsidR="00B200F8" w:rsidRDefault="00B200F8" w:rsidP="00B200F8">
      <w:pPr>
        <w:pStyle w:val="Heading3"/>
      </w:pPr>
      <w:bookmarkStart w:id="178" w:name="_Toc251747798"/>
      <w:bookmarkStart w:id="179" w:name="_Toc290799630"/>
      <w:bookmarkStart w:id="180" w:name="_Toc498353032"/>
      <w:bookmarkStart w:id="181" w:name="_Toc251747795"/>
      <w:bookmarkStart w:id="182" w:name="_Toc290799627"/>
      <w:bookmarkStart w:id="183" w:name="_Toc251747797"/>
      <w:bookmarkStart w:id="184" w:name="_Toc290799629"/>
      <w:r w:rsidRPr="00840E56">
        <w:t>CTRL_STREAM_PLAN_REF</w:t>
      </w:r>
      <w:bookmarkEnd w:id="178"/>
      <w:bookmarkEnd w:id="179"/>
      <w:r>
        <w:t xml:space="preserve"> table</w:t>
      </w:r>
      <w:bookmarkEnd w:id="180"/>
    </w:p>
    <w:p w14:paraId="6CB3F6E1" w14:textId="77777777" w:rsidR="00B200F8" w:rsidRPr="00514578" w:rsidRDefault="00B200F8" w:rsidP="00B200F8">
      <w:pPr>
        <w:rPr>
          <w:rStyle w:val="Strong"/>
        </w:rPr>
      </w:pPr>
      <w:r w:rsidRPr="00514578">
        <w:rPr>
          <w:rStyle w:val="Strong"/>
          <w:lang w:eastAsia="cs-CZ"/>
        </w:rPr>
        <w:t>Calendars to stream assignation</w:t>
      </w:r>
    </w:p>
    <w:tbl>
      <w:tblPr>
        <w:tblStyle w:val="ListTable1Light-Accent2"/>
        <w:tblW w:w="5103" w:type="pct"/>
        <w:tblLook w:val="04A0" w:firstRow="1" w:lastRow="0" w:firstColumn="1" w:lastColumn="0" w:noHBand="0" w:noVBand="1"/>
      </w:tblPr>
      <w:tblGrid>
        <w:gridCol w:w="2069"/>
        <w:gridCol w:w="1670"/>
        <w:gridCol w:w="943"/>
        <w:gridCol w:w="5954"/>
      </w:tblGrid>
      <w:tr w:rsidR="00B200F8" w:rsidRPr="00963C49" w14:paraId="4A69296B" w14:textId="77777777" w:rsidTr="00196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noWrap/>
            <w:hideMark/>
          </w:tcPr>
          <w:p w14:paraId="4F1317AA" w14:textId="77777777" w:rsidR="00B200F8" w:rsidRPr="00963C49" w:rsidRDefault="00B200F8" w:rsidP="00196E57">
            <w:pPr>
              <w:spacing w:before="0" w:after="0" w:line="276" w:lineRule="auto"/>
              <w:rPr>
                <w:bCs w:val="0"/>
                <w:sz w:val="16"/>
                <w:szCs w:val="16"/>
                <w:lang w:eastAsia="cs-CZ"/>
              </w:rPr>
            </w:pPr>
            <w:r w:rsidRPr="00963C49">
              <w:rPr>
                <w:bCs w:val="0"/>
                <w:sz w:val="16"/>
                <w:szCs w:val="16"/>
                <w:lang w:eastAsia="cs-CZ"/>
              </w:rPr>
              <w:t>COLUMN_NAME</w:t>
            </w:r>
          </w:p>
        </w:tc>
        <w:tc>
          <w:tcPr>
            <w:tcW w:w="785" w:type="pct"/>
            <w:noWrap/>
            <w:hideMark/>
          </w:tcPr>
          <w:p w14:paraId="2A7FAD66"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43" w:type="pct"/>
            <w:noWrap/>
            <w:hideMark/>
          </w:tcPr>
          <w:p w14:paraId="7F2BF752"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799" w:type="pct"/>
            <w:noWrap/>
            <w:hideMark/>
          </w:tcPr>
          <w:p w14:paraId="54BBF9C0"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B200F8" w:rsidRPr="00963C49" w14:paraId="607190C9"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3F66D293" w14:textId="77777777" w:rsidR="00B200F8" w:rsidRPr="00963C49" w:rsidRDefault="00B200F8" w:rsidP="00196E57">
            <w:pPr>
              <w:spacing w:before="0" w:after="0" w:line="276" w:lineRule="auto"/>
              <w:rPr>
                <w:b w:val="0"/>
                <w:bCs w:val="0"/>
                <w:sz w:val="16"/>
                <w:szCs w:val="16"/>
                <w:lang w:eastAsia="cs-CZ"/>
              </w:rPr>
            </w:pPr>
            <w:r w:rsidRPr="0048242F">
              <w:rPr>
                <w:b w:val="0"/>
                <w:bCs w:val="0"/>
                <w:sz w:val="16"/>
                <w:szCs w:val="16"/>
                <w:lang w:eastAsia="cs-CZ"/>
              </w:rPr>
              <w:t>STREAM_NAME</w:t>
            </w:r>
          </w:p>
        </w:tc>
        <w:tc>
          <w:tcPr>
            <w:tcW w:w="785" w:type="pct"/>
            <w:noWrap/>
            <w:vAlign w:val="bottom"/>
          </w:tcPr>
          <w:p w14:paraId="66A93009" w14:textId="77777777" w:rsidR="00B200F8" w:rsidRPr="00963C49" w:rsidRDefault="00B200F8"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VARCHAR2(128)</w:t>
            </w:r>
          </w:p>
        </w:tc>
        <w:tc>
          <w:tcPr>
            <w:tcW w:w="443" w:type="pct"/>
            <w:noWrap/>
            <w:vAlign w:val="bottom"/>
          </w:tcPr>
          <w:p w14:paraId="03A4B2EC" w14:textId="77777777" w:rsidR="00B200F8" w:rsidRPr="00963C49" w:rsidRDefault="00B200F8"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N</w:t>
            </w:r>
          </w:p>
        </w:tc>
        <w:tc>
          <w:tcPr>
            <w:tcW w:w="2799" w:type="pct"/>
            <w:noWrap/>
            <w:vAlign w:val="bottom"/>
          </w:tcPr>
          <w:p w14:paraId="6070BF8E" w14:textId="77777777" w:rsidR="00B200F8" w:rsidRPr="00963C49" w:rsidRDefault="00B200F8"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Name of the stream</w:t>
            </w:r>
          </w:p>
        </w:tc>
      </w:tr>
      <w:tr w:rsidR="00B200F8" w:rsidRPr="0048242F" w14:paraId="393F8D42" w14:textId="77777777" w:rsidTr="00196E57">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7FCC65ED" w14:textId="77777777" w:rsidR="00B200F8" w:rsidRPr="0048242F" w:rsidRDefault="00B200F8" w:rsidP="00196E57">
            <w:pPr>
              <w:spacing w:before="0" w:after="0" w:line="276" w:lineRule="auto"/>
              <w:rPr>
                <w:b w:val="0"/>
                <w:bCs w:val="0"/>
                <w:sz w:val="16"/>
                <w:szCs w:val="16"/>
                <w:lang w:eastAsia="cs-CZ"/>
              </w:rPr>
            </w:pPr>
            <w:r w:rsidRPr="0048242F">
              <w:rPr>
                <w:b w:val="0"/>
                <w:bCs w:val="0"/>
                <w:sz w:val="16"/>
                <w:szCs w:val="16"/>
                <w:lang w:eastAsia="cs-CZ"/>
              </w:rPr>
              <w:t>RUNPLAN</w:t>
            </w:r>
          </w:p>
        </w:tc>
        <w:tc>
          <w:tcPr>
            <w:tcW w:w="785" w:type="pct"/>
            <w:noWrap/>
            <w:vAlign w:val="bottom"/>
          </w:tcPr>
          <w:p w14:paraId="5F6F3F6A" w14:textId="77777777" w:rsidR="00B200F8" w:rsidRPr="0048242F" w:rsidRDefault="00B200F8"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CHAR(9)</w:t>
            </w:r>
          </w:p>
        </w:tc>
        <w:tc>
          <w:tcPr>
            <w:tcW w:w="443" w:type="pct"/>
            <w:noWrap/>
            <w:vAlign w:val="bottom"/>
          </w:tcPr>
          <w:p w14:paraId="49E0AB56" w14:textId="77777777" w:rsidR="00B200F8" w:rsidRPr="0048242F" w:rsidRDefault="00B200F8"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N</w:t>
            </w:r>
          </w:p>
        </w:tc>
        <w:tc>
          <w:tcPr>
            <w:tcW w:w="2799" w:type="pct"/>
            <w:noWrap/>
            <w:vAlign w:val="bottom"/>
          </w:tcPr>
          <w:p w14:paraId="4B19D650" w14:textId="77777777" w:rsidR="00B200F8" w:rsidRPr="0048242F" w:rsidRDefault="00B200F8"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Plan for job in stream launch [type][reg|irreg][3from][3to][shift]</w:t>
            </w:r>
          </w:p>
        </w:tc>
      </w:tr>
      <w:tr w:rsidR="00B200F8" w:rsidRPr="0048242F" w14:paraId="11D5CA68"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561B00C8" w14:textId="77777777" w:rsidR="00B200F8" w:rsidRPr="0048242F" w:rsidRDefault="00B200F8" w:rsidP="00196E57">
            <w:pPr>
              <w:spacing w:before="0" w:after="0" w:line="276" w:lineRule="auto"/>
              <w:rPr>
                <w:b w:val="0"/>
                <w:bCs w:val="0"/>
                <w:sz w:val="16"/>
                <w:szCs w:val="16"/>
                <w:lang w:eastAsia="cs-CZ"/>
              </w:rPr>
            </w:pPr>
            <w:r w:rsidRPr="0048242F">
              <w:rPr>
                <w:b w:val="0"/>
                <w:bCs w:val="0"/>
                <w:sz w:val="16"/>
                <w:szCs w:val="16"/>
                <w:lang w:eastAsia="cs-CZ"/>
              </w:rPr>
              <w:t>COUNTRY_CD</w:t>
            </w:r>
          </w:p>
        </w:tc>
        <w:tc>
          <w:tcPr>
            <w:tcW w:w="785" w:type="pct"/>
            <w:noWrap/>
            <w:vAlign w:val="bottom"/>
          </w:tcPr>
          <w:p w14:paraId="64F9D065" w14:textId="77777777" w:rsidR="00B200F8" w:rsidRPr="0048242F" w:rsidRDefault="00B200F8"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VARCHAR2(4)</w:t>
            </w:r>
          </w:p>
        </w:tc>
        <w:tc>
          <w:tcPr>
            <w:tcW w:w="443" w:type="pct"/>
            <w:noWrap/>
            <w:vAlign w:val="bottom"/>
          </w:tcPr>
          <w:p w14:paraId="5EBCA76E" w14:textId="77777777" w:rsidR="00B200F8" w:rsidRPr="0048242F" w:rsidRDefault="00B200F8"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Y</w:t>
            </w:r>
          </w:p>
        </w:tc>
        <w:tc>
          <w:tcPr>
            <w:tcW w:w="2799" w:type="pct"/>
            <w:noWrap/>
            <w:vAlign w:val="bottom"/>
          </w:tcPr>
          <w:p w14:paraId="067000A7" w14:textId="77777777" w:rsidR="00B200F8" w:rsidRPr="0048242F" w:rsidRDefault="00B200F8"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Country code</w:t>
            </w:r>
          </w:p>
        </w:tc>
      </w:tr>
    </w:tbl>
    <w:p w14:paraId="6CB8FE13" w14:textId="0E95BCDD" w:rsidR="0074055A" w:rsidRPr="00963C49" w:rsidRDefault="0074055A" w:rsidP="0074055A">
      <w:pPr>
        <w:pStyle w:val="Heading3"/>
      </w:pPr>
      <w:bookmarkStart w:id="185" w:name="_Toc498353033"/>
      <w:r w:rsidRPr="00963C49">
        <w:t>CTRL_JOB</w:t>
      </w:r>
      <w:bookmarkEnd w:id="181"/>
      <w:bookmarkEnd w:id="182"/>
      <w:r w:rsidRPr="00963C49">
        <w:t xml:space="preserve"> table</w:t>
      </w:r>
      <w:bookmarkEnd w:id="185"/>
    </w:p>
    <w:p w14:paraId="0FF81EBC" w14:textId="77777777" w:rsidR="0074055A" w:rsidRPr="00514578" w:rsidRDefault="0074055A" w:rsidP="0074055A">
      <w:pPr>
        <w:rPr>
          <w:rStyle w:val="Strong"/>
        </w:rPr>
      </w:pPr>
      <w:r w:rsidRPr="00514578">
        <w:rPr>
          <w:rStyle w:val="Strong"/>
        </w:rPr>
        <w:t xml:space="preserve">Job </w:t>
      </w:r>
      <w:r w:rsidRPr="00514578">
        <w:rPr>
          <w:rStyle w:val="Strong"/>
          <w:lang w:eastAsia="cs-CZ"/>
        </w:rPr>
        <w:t>definition</w:t>
      </w:r>
    </w:p>
    <w:tbl>
      <w:tblPr>
        <w:tblStyle w:val="ListTable1Light-Accent2"/>
        <w:tblW w:w="5103" w:type="pct"/>
        <w:tblLook w:val="04A0" w:firstRow="1" w:lastRow="0" w:firstColumn="1" w:lastColumn="0" w:noHBand="0" w:noVBand="1"/>
      </w:tblPr>
      <w:tblGrid>
        <w:gridCol w:w="1898"/>
        <w:gridCol w:w="1561"/>
        <w:gridCol w:w="943"/>
        <w:gridCol w:w="6234"/>
      </w:tblGrid>
      <w:tr w:rsidR="0074055A" w:rsidRPr="00963C49" w14:paraId="7F84F534" w14:textId="77777777" w:rsidTr="00196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3CBFC147" w14:textId="77777777" w:rsidR="0074055A" w:rsidRPr="00963C49" w:rsidRDefault="0074055A" w:rsidP="00196E57">
            <w:pPr>
              <w:spacing w:before="0" w:after="0" w:line="276" w:lineRule="auto"/>
              <w:rPr>
                <w:bCs w:val="0"/>
                <w:sz w:val="16"/>
                <w:szCs w:val="16"/>
                <w:lang w:eastAsia="cs-CZ"/>
              </w:rPr>
            </w:pPr>
            <w:r w:rsidRPr="00963C49">
              <w:rPr>
                <w:bCs w:val="0"/>
                <w:sz w:val="16"/>
                <w:szCs w:val="16"/>
                <w:lang w:eastAsia="cs-CZ"/>
              </w:rPr>
              <w:t>COLUMN_NAME</w:t>
            </w:r>
          </w:p>
        </w:tc>
        <w:tc>
          <w:tcPr>
            <w:tcW w:w="740" w:type="pct"/>
            <w:noWrap/>
            <w:hideMark/>
          </w:tcPr>
          <w:p w14:paraId="2366965D" w14:textId="77777777" w:rsidR="0074055A" w:rsidRPr="00963C49" w:rsidRDefault="0074055A"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7" w:type="pct"/>
            <w:noWrap/>
            <w:hideMark/>
          </w:tcPr>
          <w:p w14:paraId="31A331E5" w14:textId="77777777" w:rsidR="0074055A" w:rsidRPr="00963C49" w:rsidRDefault="0074055A"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86" w:type="pct"/>
            <w:noWrap/>
            <w:hideMark/>
          </w:tcPr>
          <w:p w14:paraId="5CBDFC4D" w14:textId="77777777" w:rsidR="0074055A" w:rsidRPr="00963C49" w:rsidRDefault="0074055A"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74055A" w:rsidRPr="00963C49" w14:paraId="3E462A3D"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2ABFC6ED"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JOB_NAME</w:t>
            </w:r>
          </w:p>
        </w:tc>
        <w:tc>
          <w:tcPr>
            <w:tcW w:w="740" w:type="pct"/>
            <w:noWrap/>
            <w:hideMark/>
          </w:tcPr>
          <w:p w14:paraId="1A3F2F77"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VARCHAR2(128)</w:t>
            </w:r>
          </w:p>
        </w:tc>
        <w:tc>
          <w:tcPr>
            <w:tcW w:w="507" w:type="pct"/>
            <w:noWrap/>
            <w:hideMark/>
          </w:tcPr>
          <w:p w14:paraId="050CB902"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54222DDC"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Name of the job</w:t>
            </w:r>
          </w:p>
        </w:tc>
      </w:tr>
      <w:tr w:rsidR="0074055A" w:rsidRPr="00963C49" w14:paraId="2476EB30"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24CF2D6B"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STREAM_NAME</w:t>
            </w:r>
          </w:p>
        </w:tc>
        <w:tc>
          <w:tcPr>
            <w:tcW w:w="740" w:type="pct"/>
            <w:noWrap/>
            <w:hideMark/>
          </w:tcPr>
          <w:p w14:paraId="3B0E31BF"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VARCHAR2(128)</w:t>
            </w:r>
          </w:p>
        </w:tc>
        <w:tc>
          <w:tcPr>
            <w:tcW w:w="507" w:type="pct"/>
            <w:noWrap/>
            <w:hideMark/>
          </w:tcPr>
          <w:p w14:paraId="2A9737FE"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064BC951"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Name of the stream which job belongs to</w:t>
            </w:r>
          </w:p>
        </w:tc>
      </w:tr>
      <w:tr w:rsidR="0074055A" w:rsidRPr="00963C49" w14:paraId="3A1BBAEC"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01296436"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PRIORITY</w:t>
            </w:r>
          </w:p>
        </w:tc>
        <w:tc>
          <w:tcPr>
            <w:tcW w:w="740" w:type="pct"/>
            <w:noWrap/>
            <w:hideMark/>
          </w:tcPr>
          <w:p w14:paraId="2BF621F1"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1C80E87B"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18637211"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Priority of the job, less number means higher priority</w:t>
            </w:r>
          </w:p>
        </w:tc>
      </w:tr>
      <w:tr w:rsidR="0074055A" w:rsidRPr="00963C49" w14:paraId="21CA25BA"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54DECF87"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CMD_LINE</w:t>
            </w:r>
          </w:p>
        </w:tc>
        <w:tc>
          <w:tcPr>
            <w:tcW w:w="740" w:type="pct"/>
            <w:noWrap/>
            <w:hideMark/>
          </w:tcPr>
          <w:p w14:paraId="02CC63D6"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VARCHAR2(1024)</w:t>
            </w:r>
          </w:p>
        </w:tc>
        <w:tc>
          <w:tcPr>
            <w:tcW w:w="507" w:type="pct"/>
            <w:noWrap/>
            <w:hideMark/>
          </w:tcPr>
          <w:p w14:paraId="761EAA88"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1181208B"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Command line of the job</w:t>
            </w:r>
          </w:p>
        </w:tc>
      </w:tr>
      <w:tr w:rsidR="0074055A" w:rsidRPr="00963C49" w14:paraId="031FFB56"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63161102"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SRC_SYS_ID</w:t>
            </w:r>
          </w:p>
        </w:tc>
        <w:tc>
          <w:tcPr>
            <w:tcW w:w="740" w:type="pct"/>
            <w:noWrap/>
            <w:hideMark/>
          </w:tcPr>
          <w:p w14:paraId="60975BA8"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29A42562"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193AE2EA"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Source system code which data is processed</w:t>
            </w:r>
          </w:p>
        </w:tc>
      </w:tr>
      <w:tr w:rsidR="0074055A" w:rsidRPr="00963C49" w14:paraId="6C0A031A"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7CF9BAED"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PHASE</w:t>
            </w:r>
          </w:p>
        </w:tc>
        <w:tc>
          <w:tcPr>
            <w:tcW w:w="740" w:type="pct"/>
            <w:noWrap/>
            <w:hideMark/>
          </w:tcPr>
          <w:p w14:paraId="13850825"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VARCHAR2(32)</w:t>
            </w:r>
          </w:p>
        </w:tc>
        <w:tc>
          <w:tcPr>
            <w:tcW w:w="507" w:type="pct"/>
            <w:noWrap/>
            <w:hideMark/>
          </w:tcPr>
          <w:p w14:paraId="7196292A"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28B6132A"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Phase name of DWH transformation</w:t>
            </w:r>
          </w:p>
        </w:tc>
      </w:tr>
      <w:tr w:rsidR="0074055A" w:rsidRPr="00963C49" w14:paraId="6C32C7C8"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5725FC46"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TABLE_NAME</w:t>
            </w:r>
          </w:p>
        </w:tc>
        <w:tc>
          <w:tcPr>
            <w:tcW w:w="740" w:type="pct"/>
            <w:noWrap/>
            <w:hideMark/>
          </w:tcPr>
          <w:p w14:paraId="674BDEC5"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VARCHAR2(128)</w:t>
            </w:r>
          </w:p>
        </w:tc>
        <w:tc>
          <w:tcPr>
            <w:tcW w:w="507" w:type="pct"/>
            <w:noWrap/>
            <w:hideMark/>
          </w:tcPr>
          <w:p w14:paraId="64AE277F"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082E1D9D"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Main table name which data is processed</w:t>
            </w:r>
          </w:p>
        </w:tc>
      </w:tr>
      <w:tr w:rsidR="0074055A" w:rsidRPr="00963C49" w14:paraId="0650C90C"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732722E3"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JOB_CATEGORY</w:t>
            </w:r>
          </w:p>
        </w:tc>
        <w:tc>
          <w:tcPr>
            <w:tcW w:w="740" w:type="pct"/>
            <w:noWrap/>
            <w:hideMark/>
          </w:tcPr>
          <w:p w14:paraId="3F725993"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VARCHAR2(32)</w:t>
            </w:r>
          </w:p>
        </w:tc>
        <w:tc>
          <w:tcPr>
            <w:tcW w:w="507" w:type="pct"/>
            <w:noWrap/>
            <w:hideMark/>
          </w:tcPr>
          <w:p w14:paraId="20E320AA"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4468DF71"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Category of the job. Used for parallelism control</w:t>
            </w:r>
          </w:p>
        </w:tc>
      </w:tr>
      <w:tr w:rsidR="0074055A" w:rsidRPr="00963C49" w14:paraId="45AE38A3"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643D806A"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JOB_TYPE</w:t>
            </w:r>
          </w:p>
        </w:tc>
        <w:tc>
          <w:tcPr>
            <w:tcW w:w="740" w:type="pct"/>
            <w:noWrap/>
            <w:hideMark/>
          </w:tcPr>
          <w:p w14:paraId="26743F0C"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VARCHAR2(32)</w:t>
            </w:r>
          </w:p>
        </w:tc>
        <w:tc>
          <w:tcPr>
            <w:tcW w:w="507" w:type="pct"/>
            <w:noWrap/>
            <w:hideMark/>
          </w:tcPr>
          <w:p w14:paraId="54A36F59"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1CF387D2"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Kind of job</w:t>
            </w:r>
          </w:p>
        </w:tc>
      </w:tr>
      <w:tr w:rsidR="0074055A" w:rsidRPr="00963C49" w14:paraId="5F11211E"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47BFABA4"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lastRenderedPageBreak/>
              <w:t>TOUGHNESS</w:t>
            </w:r>
          </w:p>
        </w:tc>
        <w:tc>
          <w:tcPr>
            <w:tcW w:w="740" w:type="pct"/>
            <w:noWrap/>
            <w:hideMark/>
          </w:tcPr>
          <w:p w14:paraId="1F289809"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VARCHAR2(32)</w:t>
            </w:r>
          </w:p>
        </w:tc>
        <w:tc>
          <w:tcPr>
            <w:tcW w:w="507" w:type="pct"/>
            <w:noWrap/>
            <w:hideMark/>
          </w:tcPr>
          <w:p w14:paraId="735D427F"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5BCCE8F0"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Job toughness</w:t>
            </w:r>
          </w:p>
        </w:tc>
      </w:tr>
      <w:tr w:rsidR="0074055A" w:rsidRPr="00963C49" w14:paraId="43777E61"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2F306540"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CONT_ANYWAY</w:t>
            </w:r>
          </w:p>
        </w:tc>
        <w:tc>
          <w:tcPr>
            <w:tcW w:w="740" w:type="pct"/>
            <w:noWrap/>
            <w:hideMark/>
          </w:tcPr>
          <w:p w14:paraId="6EA90A8F"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660706A2"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36966A44"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If continue next job execution when job fails</w:t>
            </w:r>
          </w:p>
        </w:tc>
      </w:tr>
      <w:tr w:rsidR="0074055A" w:rsidRPr="00963C49" w14:paraId="7C39C084"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5A383A9C"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MAX_RUNS</w:t>
            </w:r>
          </w:p>
        </w:tc>
        <w:tc>
          <w:tcPr>
            <w:tcW w:w="740" w:type="pct"/>
            <w:noWrap/>
            <w:hideMark/>
          </w:tcPr>
          <w:p w14:paraId="3A2D57AD"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78895BFD"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489AF870"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Maximum number of job launches without manual restart</w:t>
            </w:r>
          </w:p>
        </w:tc>
      </w:tr>
      <w:tr w:rsidR="0074055A" w:rsidRPr="00963C49" w14:paraId="791850FA"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4E9B945E"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ALWAYS_RESTART</w:t>
            </w:r>
          </w:p>
        </w:tc>
        <w:tc>
          <w:tcPr>
            <w:tcW w:w="740" w:type="pct"/>
            <w:noWrap/>
            <w:hideMark/>
          </w:tcPr>
          <w:p w14:paraId="4197C346"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762B2832"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70B20936"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Do restart in any case</w:t>
            </w:r>
          </w:p>
        </w:tc>
      </w:tr>
      <w:tr w:rsidR="0074055A" w:rsidRPr="00963C49" w14:paraId="209FF7DA"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34E78A78"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STATUS_BEGIN</w:t>
            </w:r>
          </w:p>
        </w:tc>
        <w:tc>
          <w:tcPr>
            <w:tcW w:w="740" w:type="pct"/>
            <w:noWrap/>
            <w:hideMark/>
          </w:tcPr>
          <w:p w14:paraId="31B7FCFB"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7A70E56C"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581E61EF"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Force pushed status when job launch</w:t>
            </w:r>
          </w:p>
        </w:tc>
      </w:tr>
      <w:tr w:rsidR="0074055A" w:rsidRPr="00963C49" w14:paraId="355AB92E"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33F41A7F"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WAITING_HR</w:t>
            </w:r>
          </w:p>
        </w:tc>
        <w:tc>
          <w:tcPr>
            <w:tcW w:w="740" w:type="pct"/>
            <w:noWrap/>
            <w:hideMark/>
          </w:tcPr>
          <w:p w14:paraId="36A94BBC"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17CB3DB9"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6B0B8E30"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Minimum number of hours passed from load_date for launch granting</w:t>
            </w:r>
          </w:p>
        </w:tc>
      </w:tr>
      <w:tr w:rsidR="0074055A" w:rsidRPr="00963C49" w14:paraId="17314969"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747EE95B"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DEADLINE_HR</w:t>
            </w:r>
          </w:p>
        </w:tc>
        <w:tc>
          <w:tcPr>
            <w:tcW w:w="740" w:type="pct"/>
            <w:noWrap/>
            <w:hideMark/>
          </w:tcPr>
          <w:p w14:paraId="43CB4B7C"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691B9E99"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63A04984"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Maximal number of hours passed from load_date when job should be finished</w:t>
            </w:r>
          </w:p>
        </w:tc>
      </w:tr>
      <w:tr w:rsidR="0074055A" w:rsidRPr="00963C49" w14:paraId="7FE0B1B6"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58DA0FAB"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ENGINE_ID</w:t>
            </w:r>
          </w:p>
        </w:tc>
        <w:tc>
          <w:tcPr>
            <w:tcW w:w="740" w:type="pct"/>
            <w:noWrap/>
            <w:hideMark/>
          </w:tcPr>
          <w:p w14:paraId="4097FABF"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NUMBER(38,0)</w:t>
            </w:r>
          </w:p>
        </w:tc>
        <w:tc>
          <w:tcPr>
            <w:tcW w:w="507" w:type="pct"/>
            <w:noWrap/>
            <w:hideMark/>
          </w:tcPr>
          <w:p w14:paraId="217B533F"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N</w:t>
            </w:r>
          </w:p>
        </w:tc>
        <w:tc>
          <w:tcPr>
            <w:tcW w:w="2686" w:type="pct"/>
            <w:noWrap/>
            <w:hideMark/>
          </w:tcPr>
          <w:p w14:paraId="133553E8"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Identification of engine which can process the job</w:t>
            </w:r>
          </w:p>
        </w:tc>
      </w:tr>
      <w:tr w:rsidR="0074055A" w:rsidRPr="00963C49" w14:paraId="6F1DD623"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6A0E896D"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JOB_DESC</w:t>
            </w:r>
          </w:p>
        </w:tc>
        <w:tc>
          <w:tcPr>
            <w:tcW w:w="740" w:type="pct"/>
            <w:noWrap/>
            <w:hideMark/>
          </w:tcPr>
          <w:p w14:paraId="4ABB139B"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VARCHAR2(1024)</w:t>
            </w:r>
          </w:p>
        </w:tc>
        <w:tc>
          <w:tcPr>
            <w:tcW w:w="507" w:type="pct"/>
            <w:noWrap/>
            <w:hideMark/>
          </w:tcPr>
          <w:p w14:paraId="05EC0890"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4B113B54"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Job description</w:t>
            </w:r>
          </w:p>
        </w:tc>
      </w:tr>
      <w:tr w:rsidR="0074055A" w:rsidRPr="00963C49" w14:paraId="510EBAF6"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noWrap/>
            <w:hideMark/>
          </w:tcPr>
          <w:p w14:paraId="66ACE7A3"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AUTHOR</w:t>
            </w:r>
          </w:p>
        </w:tc>
        <w:tc>
          <w:tcPr>
            <w:tcW w:w="740" w:type="pct"/>
            <w:noWrap/>
            <w:hideMark/>
          </w:tcPr>
          <w:p w14:paraId="123F39D9"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VARCHAR2(64)</w:t>
            </w:r>
          </w:p>
        </w:tc>
        <w:tc>
          <w:tcPr>
            <w:tcW w:w="507" w:type="pct"/>
            <w:noWrap/>
            <w:hideMark/>
          </w:tcPr>
          <w:p w14:paraId="1E9B074F"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3C74347F" w14:textId="77777777" w:rsidR="0074055A" w:rsidRPr="00963C49" w:rsidRDefault="0074055A" w:rsidP="00196E5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63C49">
              <w:rPr>
                <w:bCs/>
                <w:sz w:val="16"/>
                <w:szCs w:val="16"/>
                <w:lang w:eastAsia="cs-CZ"/>
              </w:rPr>
              <w:t>Author of the job</w:t>
            </w:r>
          </w:p>
        </w:tc>
      </w:tr>
      <w:tr w:rsidR="0074055A" w:rsidRPr="00963C49" w14:paraId="38A06A34" w14:textId="77777777" w:rsidTr="00196E57">
        <w:tc>
          <w:tcPr>
            <w:cnfStyle w:val="001000000000" w:firstRow="0" w:lastRow="0" w:firstColumn="1" w:lastColumn="0" w:oddVBand="0" w:evenVBand="0" w:oddHBand="0" w:evenHBand="0" w:firstRowFirstColumn="0" w:firstRowLastColumn="0" w:lastRowFirstColumn="0" w:lastRowLastColumn="0"/>
            <w:tcW w:w="1066" w:type="pct"/>
            <w:noWrap/>
            <w:hideMark/>
          </w:tcPr>
          <w:p w14:paraId="3D274C81" w14:textId="77777777" w:rsidR="0074055A" w:rsidRPr="00963C49" w:rsidRDefault="0074055A" w:rsidP="00196E57">
            <w:pPr>
              <w:spacing w:before="0" w:after="0" w:line="276" w:lineRule="auto"/>
              <w:rPr>
                <w:b w:val="0"/>
                <w:bCs w:val="0"/>
                <w:sz w:val="16"/>
                <w:szCs w:val="16"/>
                <w:lang w:eastAsia="cs-CZ"/>
              </w:rPr>
            </w:pPr>
            <w:r w:rsidRPr="00963C49">
              <w:rPr>
                <w:b w:val="0"/>
                <w:bCs w:val="0"/>
                <w:sz w:val="16"/>
                <w:szCs w:val="16"/>
                <w:lang w:eastAsia="cs-CZ"/>
              </w:rPr>
              <w:t>NOTE</w:t>
            </w:r>
          </w:p>
        </w:tc>
        <w:tc>
          <w:tcPr>
            <w:tcW w:w="740" w:type="pct"/>
            <w:noWrap/>
            <w:hideMark/>
          </w:tcPr>
          <w:p w14:paraId="27AEC23D"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VARCHAR2(2048)</w:t>
            </w:r>
          </w:p>
        </w:tc>
        <w:tc>
          <w:tcPr>
            <w:tcW w:w="507" w:type="pct"/>
            <w:noWrap/>
            <w:hideMark/>
          </w:tcPr>
          <w:p w14:paraId="765E5BAC"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Y</w:t>
            </w:r>
          </w:p>
        </w:tc>
        <w:tc>
          <w:tcPr>
            <w:tcW w:w="2686" w:type="pct"/>
            <w:noWrap/>
            <w:hideMark/>
          </w:tcPr>
          <w:p w14:paraId="1CEFDA8F" w14:textId="77777777" w:rsidR="0074055A" w:rsidRPr="00963C49" w:rsidRDefault="0074055A" w:rsidP="00196E5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63C49">
              <w:rPr>
                <w:bCs/>
                <w:sz w:val="16"/>
                <w:szCs w:val="16"/>
                <w:lang w:eastAsia="cs-CZ"/>
              </w:rPr>
              <w:t>Note for job procession</w:t>
            </w:r>
          </w:p>
        </w:tc>
      </w:tr>
    </w:tbl>
    <w:p w14:paraId="7D1726F3" w14:textId="77777777" w:rsidR="0074055A" w:rsidRDefault="0074055A" w:rsidP="0074055A">
      <w:pPr>
        <w:spacing w:line="240" w:lineRule="auto"/>
        <w:contextualSpacing/>
      </w:pPr>
    </w:p>
    <w:p w14:paraId="7C3E4537" w14:textId="77777777" w:rsidR="0074055A" w:rsidRPr="00615FC8" w:rsidRDefault="0074055A" w:rsidP="0074055A">
      <w:pPr>
        <w:spacing w:line="240" w:lineRule="auto"/>
        <w:contextualSpacing/>
      </w:pPr>
      <w:r>
        <w:t>More details about columns:</w:t>
      </w:r>
    </w:p>
    <w:p w14:paraId="7BF24271" w14:textId="77777777" w:rsidR="0074055A" w:rsidRPr="00963C49" w:rsidRDefault="0074055A" w:rsidP="0074055A">
      <w:pPr>
        <w:numPr>
          <w:ilvl w:val="0"/>
          <w:numId w:val="53"/>
        </w:numPr>
        <w:spacing w:line="240" w:lineRule="auto"/>
        <w:contextualSpacing/>
        <w:rPr>
          <w:b/>
        </w:rPr>
      </w:pPr>
      <w:r w:rsidRPr="00963C49">
        <w:rPr>
          <w:b/>
        </w:rPr>
        <w:t xml:space="preserve">job_name </w:t>
      </w:r>
      <w:r w:rsidRPr="00963C49">
        <w:t>– name of job, unique job identification</w:t>
      </w:r>
    </w:p>
    <w:p w14:paraId="17EBE5CF" w14:textId="77777777" w:rsidR="0074055A" w:rsidRPr="00963C49" w:rsidRDefault="0074055A" w:rsidP="0074055A">
      <w:pPr>
        <w:numPr>
          <w:ilvl w:val="0"/>
          <w:numId w:val="53"/>
        </w:numPr>
        <w:spacing w:line="240" w:lineRule="auto"/>
        <w:contextualSpacing/>
        <w:rPr>
          <w:b/>
        </w:rPr>
      </w:pPr>
      <w:r w:rsidRPr="00963C49">
        <w:rPr>
          <w:b/>
        </w:rPr>
        <w:t>stream_name</w:t>
      </w:r>
      <w:r w:rsidRPr="00963C49">
        <w:t xml:space="preserve"> – job to stream relation, foreign key into CTRL_STREAM</w:t>
      </w:r>
      <w:r w:rsidRPr="00963C49">
        <w:rPr>
          <w:b/>
        </w:rPr>
        <w:t xml:space="preserve"> </w:t>
      </w:r>
      <w:r w:rsidRPr="00963C49">
        <w:t>table</w:t>
      </w:r>
    </w:p>
    <w:p w14:paraId="4FDBFA4F" w14:textId="77777777" w:rsidR="0074055A" w:rsidRPr="00963C49" w:rsidRDefault="0074055A" w:rsidP="0074055A">
      <w:pPr>
        <w:numPr>
          <w:ilvl w:val="0"/>
          <w:numId w:val="53"/>
        </w:numPr>
        <w:spacing w:line="240" w:lineRule="auto"/>
        <w:contextualSpacing/>
        <w:rPr>
          <w:b/>
        </w:rPr>
      </w:pPr>
      <w:r w:rsidRPr="00963C49">
        <w:rPr>
          <w:b/>
        </w:rPr>
        <w:t>priority</w:t>
      </w:r>
      <w:r w:rsidRPr="00963C49">
        <w:t xml:space="preserve"> – job’s priority, lesser is higher. Priority lesser then 1000 is reserved for dynamical priority assign (future use). Zero priority using some service jobs which can’t respect parallel control</w:t>
      </w:r>
    </w:p>
    <w:p w14:paraId="451E86CF" w14:textId="77777777" w:rsidR="0074055A" w:rsidRPr="00963C49" w:rsidRDefault="0074055A" w:rsidP="0074055A">
      <w:pPr>
        <w:numPr>
          <w:ilvl w:val="0"/>
          <w:numId w:val="53"/>
        </w:numPr>
        <w:spacing w:line="240" w:lineRule="auto"/>
        <w:contextualSpacing/>
        <w:rPr>
          <w:b/>
        </w:rPr>
      </w:pPr>
      <w:r w:rsidRPr="00963C49">
        <w:rPr>
          <w:b/>
        </w:rPr>
        <w:t>cmd_line</w:t>
      </w:r>
      <w:r w:rsidRPr="00963C49">
        <w:t xml:space="preserve"> – command line</w:t>
      </w:r>
    </w:p>
    <w:p w14:paraId="3F26926F" w14:textId="77777777" w:rsidR="0074055A" w:rsidRPr="00963C49" w:rsidRDefault="0074055A" w:rsidP="0074055A">
      <w:pPr>
        <w:numPr>
          <w:ilvl w:val="0"/>
          <w:numId w:val="53"/>
        </w:numPr>
        <w:spacing w:line="240" w:lineRule="auto"/>
        <w:contextualSpacing/>
        <w:rPr>
          <w:b/>
        </w:rPr>
      </w:pPr>
      <w:r w:rsidRPr="00963C49">
        <w:rPr>
          <w:b/>
        </w:rPr>
        <w:t xml:space="preserve">src_sys_id </w:t>
      </w:r>
      <w:r w:rsidRPr="00963C49">
        <w:t xml:space="preserve"> - source system identification in CTRL_SRC_SYS table</w:t>
      </w:r>
    </w:p>
    <w:p w14:paraId="45CC80FE" w14:textId="77777777" w:rsidR="0074055A" w:rsidRPr="00963C49" w:rsidRDefault="0074055A" w:rsidP="0074055A">
      <w:pPr>
        <w:numPr>
          <w:ilvl w:val="0"/>
          <w:numId w:val="53"/>
        </w:numPr>
        <w:spacing w:line="240" w:lineRule="auto"/>
        <w:contextualSpacing/>
        <w:rPr>
          <w:b/>
        </w:rPr>
      </w:pPr>
      <w:r w:rsidRPr="00963C49">
        <w:rPr>
          <w:b/>
        </w:rPr>
        <w:t>phase</w:t>
      </w:r>
      <w:r w:rsidRPr="00963C49">
        <w:t xml:space="preserve"> – lookuped from LKP_PHASE table</w:t>
      </w:r>
    </w:p>
    <w:p w14:paraId="517D73DA" w14:textId="77777777" w:rsidR="0074055A" w:rsidRPr="00963C49" w:rsidRDefault="0074055A" w:rsidP="0074055A">
      <w:pPr>
        <w:numPr>
          <w:ilvl w:val="0"/>
          <w:numId w:val="53"/>
        </w:numPr>
        <w:tabs>
          <w:tab w:val="clear" w:pos="720"/>
          <w:tab w:val="num" w:pos="1276"/>
        </w:tabs>
        <w:spacing w:line="240" w:lineRule="auto"/>
        <w:ind w:left="709"/>
        <w:contextualSpacing/>
        <w:rPr>
          <w:b/>
        </w:rPr>
      </w:pPr>
      <w:r w:rsidRPr="00963C49">
        <w:rPr>
          <w:b/>
        </w:rPr>
        <w:t>table_name</w:t>
      </w:r>
      <w:r w:rsidRPr="00963C49">
        <w:t xml:space="preserve"> – main table name which data is transferred by job</w:t>
      </w:r>
    </w:p>
    <w:p w14:paraId="54D25B65" w14:textId="77777777" w:rsidR="0074055A" w:rsidRPr="00963C49" w:rsidRDefault="0074055A" w:rsidP="0074055A">
      <w:pPr>
        <w:numPr>
          <w:ilvl w:val="0"/>
          <w:numId w:val="53"/>
        </w:numPr>
        <w:spacing w:line="240" w:lineRule="auto"/>
        <w:contextualSpacing/>
        <w:rPr>
          <w:b/>
        </w:rPr>
      </w:pPr>
      <w:r w:rsidRPr="00963C49">
        <w:rPr>
          <w:b/>
        </w:rPr>
        <w:t xml:space="preserve">job_category </w:t>
      </w:r>
      <w:r w:rsidRPr="00963C49">
        <w:t>– job category is used for parallelism control (task_type</w:t>
      </w:r>
      <w:r w:rsidRPr="00963C49">
        <w:rPr>
          <w:b/>
        </w:rPr>
        <w:t xml:space="preserve"> </w:t>
      </w:r>
      <w:r w:rsidRPr="00963C49">
        <w:t>in  CTRL_TASK_PARAMETERS table). Value is lookuped form LKP_JOB_CATEGORY table</w:t>
      </w:r>
    </w:p>
    <w:p w14:paraId="25090C6E" w14:textId="77777777" w:rsidR="0074055A" w:rsidRPr="00963C49" w:rsidRDefault="0074055A" w:rsidP="0074055A">
      <w:pPr>
        <w:numPr>
          <w:ilvl w:val="0"/>
          <w:numId w:val="53"/>
        </w:numPr>
        <w:spacing w:line="240" w:lineRule="auto"/>
        <w:contextualSpacing/>
        <w:rPr>
          <w:b/>
        </w:rPr>
      </w:pPr>
      <w:r w:rsidRPr="00963C49">
        <w:rPr>
          <w:b/>
        </w:rPr>
        <w:t>job_type</w:t>
      </w:r>
      <w:r w:rsidRPr="00963C49">
        <w:t xml:space="preserve"> – job type is used for special job behavior handling, lookuped from LKP_JOB_TYPE table.</w:t>
      </w:r>
    </w:p>
    <w:p w14:paraId="672EB086" w14:textId="77777777" w:rsidR="0074055A" w:rsidRPr="00963C49" w:rsidRDefault="0074055A" w:rsidP="0074055A">
      <w:pPr>
        <w:numPr>
          <w:ilvl w:val="0"/>
          <w:numId w:val="53"/>
        </w:numPr>
        <w:spacing w:line="240" w:lineRule="auto"/>
        <w:contextualSpacing/>
        <w:rPr>
          <w:b/>
        </w:rPr>
      </w:pPr>
      <w:r w:rsidRPr="00963C49">
        <w:rPr>
          <w:b/>
        </w:rPr>
        <w:t>cont_anyway</w:t>
      </w:r>
      <w:r w:rsidRPr="00963C49">
        <w:t xml:space="preserve"> – this value is used for decision if finish job when fails after all possible automatics restart (defined by MAX_RUNS value). If parameter is set, the failed finished jobs are identified by VOID_FINISHED status value. “0” value is used for standard jobs, “1” is used only for jobs which success execution is not necessary (compress log files and so on). </w:t>
      </w:r>
    </w:p>
    <w:p w14:paraId="0536F959" w14:textId="77777777" w:rsidR="0074055A" w:rsidRPr="00963C49" w:rsidRDefault="0074055A" w:rsidP="0074055A">
      <w:pPr>
        <w:numPr>
          <w:ilvl w:val="0"/>
          <w:numId w:val="53"/>
        </w:numPr>
        <w:spacing w:line="240" w:lineRule="auto"/>
        <w:contextualSpacing/>
        <w:rPr>
          <w:b/>
        </w:rPr>
      </w:pPr>
      <w:r w:rsidRPr="00963C49">
        <w:rPr>
          <w:b/>
        </w:rPr>
        <w:t>max_runs</w:t>
      </w:r>
      <w:r w:rsidRPr="00963C49">
        <w:t xml:space="preserve"> – maximal number of automatically drive job launching. If all attempt are already consumed and job is not finished, manual job handling is required. There is a delay in minutes defined in CTRL_JOB_STATUS table between each attempt of job restart.</w:t>
      </w:r>
    </w:p>
    <w:p w14:paraId="290877B1" w14:textId="77777777" w:rsidR="0074055A" w:rsidRPr="00963C49" w:rsidRDefault="0074055A" w:rsidP="0074055A">
      <w:pPr>
        <w:numPr>
          <w:ilvl w:val="0"/>
          <w:numId w:val="53"/>
        </w:numPr>
        <w:spacing w:line="240" w:lineRule="auto"/>
        <w:contextualSpacing/>
        <w:rPr>
          <w:b/>
        </w:rPr>
      </w:pPr>
      <w:r w:rsidRPr="00963C49">
        <w:rPr>
          <w:b/>
        </w:rPr>
        <w:t xml:space="preserve"> always_restart</w:t>
      </w:r>
      <w:r w:rsidRPr="00963C49">
        <w:t xml:space="preserve"> – value defines restart type when job failed. When “1” is set, both restart and resume action causes restart. Restart type has to be supported by application called from job.</w:t>
      </w:r>
    </w:p>
    <w:p w14:paraId="44E48928" w14:textId="77777777" w:rsidR="0074055A" w:rsidRPr="00963C49" w:rsidRDefault="0074055A" w:rsidP="0074055A">
      <w:pPr>
        <w:numPr>
          <w:ilvl w:val="0"/>
          <w:numId w:val="53"/>
        </w:numPr>
        <w:spacing w:line="240" w:lineRule="auto"/>
        <w:contextualSpacing/>
        <w:rPr>
          <w:b/>
        </w:rPr>
      </w:pPr>
      <w:r w:rsidRPr="00963C49">
        <w:rPr>
          <w:b/>
        </w:rPr>
        <w:t>status_begin</w:t>
      </w:r>
      <w:r w:rsidRPr="00963C49">
        <w:t xml:space="preserve"> – suggested status for job. If value is not NULL, the calendar entry is ignored.</w:t>
      </w:r>
    </w:p>
    <w:p w14:paraId="0E6EA4CB" w14:textId="77777777" w:rsidR="0074055A" w:rsidRPr="00963C49" w:rsidRDefault="0074055A" w:rsidP="0074055A">
      <w:pPr>
        <w:numPr>
          <w:ilvl w:val="0"/>
          <w:numId w:val="53"/>
        </w:numPr>
        <w:spacing w:line="240" w:lineRule="auto"/>
        <w:contextualSpacing/>
        <w:rPr>
          <w:b/>
        </w:rPr>
      </w:pPr>
      <w:r w:rsidRPr="00963C49">
        <w:rPr>
          <w:b/>
        </w:rPr>
        <w:t xml:space="preserve">waiting_hr </w:t>
      </w:r>
      <w:r w:rsidRPr="00963C49">
        <w:t>– the value of number of hours measured from “load_date” value which has pass before job can be launched.</w:t>
      </w:r>
    </w:p>
    <w:p w14:paraId="45B4AA61" w14:textId="77777777" w:rsidR="0074055A" w:rsidRPr="00963C49" w:rsidRDefault="0074055A" w:rsidP="0074055A">
      <w:pPr>
        <w:numPr>
          <w:ilvl w:val="0"/>
          <w:numId w:val="53"/>
        </w:numPr>
        <w:spacing w:line="240" w:lineRule="auto"/>
        <w:contextualSpacing/>
        <w:rPr>
          <w:b/>
        </w:rPr>
      </w:pPr>
      <w:r w:rsidRPr="00963C49">
        <w:rPr>
          <w:b/>
        </w:rPr>
        <w:t xml:space="preserve"> deadline_hr</w:t>
      </w:r>
      <w:r w:rsidRPr="00963C49">
        <w:t xml:space="preserve"> – the value of number of hours measured from “load_date” value when is asked ending of job (job SLA definition)</w:t>
      </w:r>
    </w:p>
    <w:p w14:paraId="3EF932A4" w14:textId="77777777" w:rsidR="0074055A" w:rsidRPr="00963C49" w:rsidRDefault="0074055A" w:rsidP="0074055A">
      <w:pPr>
        <w:numPr>
          <w:ilvl w:val="0"/>
          <w:numId w:val="53"/>
        </w:numPr>
        <w:spacing w:line="240" w:lineRule="auto"/>
        <w:contextualSpacing/>
        <w:rPr>
          <w:b/>
        </w:rPr>
      </w:pPr>
      <w:r w:rsidRPr="00963C49">
        <w:rPr>
          <w:b/>
        </w:rPr>
        <w:t>engine_id</w:t>
      </w:r>
      <w:r w:rsidRPr="00963C49">
        <w:t xml:space="preserve"> – defines which Engine job belongs, default value is 0 (standard processing).</w:t>
      </w:r>
    </w:p>
    <w:p w14:paraId="79188A87" w14:textId="77777777" w:rsidR="0074055A" w:rsidRPr="00963C49" w:rsidRDefault="0074055A" w:rsidP="0074055A">
      <w:pPr>
        <w:numPr>
          <w:ilvl w:val="0"/>
          <w:numId w:val="53"/>
        </w:numPr>
        <w:spacing w:line="240" w:lineRule="auto"/>
        <w:contextualSpacing/>
        <w:rPr>
          <w:b/>
        </w:rPr>
      </w:pPr>
      <w:r w:rsidRPr="00963C49">
        <w:rPr>
          <w:b/>
        </w:rPr>
        <w:t>job_desc</w:t>
      </w:r>
      <w:r w:rsidRPr="00963C49">
        <w:t xml:space="preserve"> – job’s description</w:t>
      </w:r>
    </w:p>
    <w:p w14:paraId="3D874BCA" w14:textId="77777777" w:rsidR="0074055A" w:rsidRPr="00963C49" w:rsidRDefault="0074055A" w:rsidP="0074055A">
      <w:pPr>
        <w:numPr>
          <w:ilvl w:val="0"/>
          <w:numId w:val="53"/>
        </w:numPr>
        <w:spacing w:line="240" w:lineRule="auto"/>
        <w:contextualSpacing/>
        <w:rPr>
          <w:b/>
        </w:rPr>
      </w:pPr>
      <w:r w:rsidRPr="00963C49">
        <w:rPr>
          <w:b/>
        </w:rPr>
        <w:t xml:space="preserve">author </w:t>
      </w:r>
      <w:r w:rsidRPr="00963C49">
        <w:t>– job’s creator</w:t>
      </w:r>
    </w:p>
    <w:p w14:paraId="116630C4" w14:textId="1A712F3B" w:rsidR="0074055A" w:rsidRDefault="0074055A" w:rsidP="0074055A">
      <w:pPr>
        <w:numPr>
          <w:ilvl w:val="0"/>
          <w:numId w:val="53"/>
        </w:numPr>
        <w:spacing w:line="240" w:lineRule="auto"/>
        <w:contextualSpacing/>
      </w:pPr>
      <w:r w:rsidRPr="00963C49">
        <w:rPr>
          <w:b/>
        </w:rPr>
        <w:t>note</w:t>
      </w:r>
      <w:r w:rsidRPr="00963C49">
        <w:t xml:space="preserve"> – note for job’s execution</w:t>
      </w:r>
    </w:p>
    <w:p w14:paraId="4F6545C4" w14:textId="052FAF56" w:rsidR="001426B8" w:rsidRDefault="00E255FB" w:rsidP="00E255FB">
      <w:pPr>
        <w:pStyle w:val="Heading3"/>
      </w:pPr>
      <w:bookmarkStart w:id="186" w:name="_Toc498353034"/>
      <w:r w:rsidRPr="00840E56">
        <w:t>CTRL_JOB_DEPENDENCY</w:t>
      </w:r>
      <w:bookmarkEnd w:id="183"/>
      <w:bookmarkEnd w:id="184"/>
      <w:r>
        <w:t xml:space="preserve"> table</w:t>
      </w:r>
      <w:bookmarkEnd w:id="186"/>
    </w:p>
    <w:p w14:paraId="4A363897" w14:textId="19821016" w:rsidR="00E255FB" w:rsidRPr="0048242F" w:rsidRDefault="00E255FB" w:rsidP="00514578">
      <w:pPr>
        <w:rPr>
          <w:rFonts w:cs="Calibri"/>
          <w:b/>
          <w:color w:val="000000"/>
          <w:sz w:val="22"/>
          <w:szCs w:val="22"/>
          <w:lang w:eastAsia="cs-CZ"/>
        </w:rPr>
      </w:pPr>
      <w:r w:rsidRPr="00514578">
        <w:rPr>
          <w:rStyle w:val="Strong"/>
          <w:lang w:eastAsia="cs-CZ"/>
        </w:rPr>
        <w:t>Dependency between jobs inside the stream</w:t>
      </w:r>
      <w:r w:rsidR="0048242F" w:rsidRPr="00514578">
        <w:rPr>
          <w:rStyle w:val="Strong"/>
        </w:rPr>
        <w:t xml:space="preserve"> </w:t>
      </w:r>
      <w:r w:rsidR="0048242F" w:rsidRPr="00514578">
        <w:rPr>
          <w:rStyle w:val="Strong"/>
          <w:b w:val="0"/>
        </w:rPr>
        <w:t xml:space="preserve">(dependency between </w:t>
      </w:r>
      <w:r w:rsidR="0048242F" w:rsidRPr="00514578">
        <w:rPr>
          <w:rStyle w:val="Strong"/>
          <w:b w:val="0"/>
          <w:lang w:eastAsia="cs-CZ"/>
        </w:rPr>
        <w:t>job</w:t>
      </w:r>
      <w:r w:rsidR="0048242F" w:rsidRPr="00514578">
        <w:rPr>
          <w:rStyle w:val="Strong"/>
          <w:b w:val="0"/>
        </w:rPr>
        <w:t>s</w:t>
      </w:r>
      <w:r w:rsidR="0048242F" w:rsidRPr="00514578">
        <w:rPr>
          <w:rStyle w:val="Strong"/>
          <w:b w:val="0"/>
          <w:lang w:eastAsia="cs-CZ"/>
        </w:rPr>
        <w:t xml:space="preserve"> in different st</w:t>
      </w:r>
      <w:r w:rsidR="0048242F" w:rsidRPr="00514578">
        <w:rPr>
          <w:rStyle w:val="Strong"/>
          <w:b w:val="0"/>
        </w:rPr>
        <w:t>ream is permitted but not recomended</w:t>
      </w:r>
      <w:r w:rsidR="0048242F" w:rsidRPr="00514578">
        <w:rPr>
          <w:rStyle w:val="Strong"/>
          <w:b w:val="0"/>
          <w:lang w:eastAsia="cs-CZ"/>
        </w:rPr>
        <w:t>.</w:t>
      </w:r>
      <w:r w:rsidR="0048242F" w:rsidRPr="00514578">
        <w:rPr>
          <w:rStyle w:val="Strong"/>
          <w:b w:val="0"/>
        </w:rPr>
        <w:t>)</w:t>
      </w:r>
    </w:p>
    <w:tbl>
      <w:tblPr>
        <w:tblStyle w:val="ListTable1Light-Accent2"/>
        <w:tblW w:w="5103" w:type="pct"/>
        <w:tblLook w:val="04A0" w:firstRow="1" w:lastRow="0" w:firstColumn="1" w:lastColumn="0" w:noHBand="0" w:noVBand="1"/>
      </w:tblPr>
      <w:tblGrid>
        <w:gridCol w:w="2519"/>
        <w:gridCol w:w="1670"/>
        <w:gridCol w:w="1078"/>
        <w:gridCol w:w="5369"/>
      </w:tblGrid>
      <w:tr w:rsidR="00E255FB" w:rsidRPr="00963C49" w14:paraId="4B62DB88" w14:textId="77777777" w:rsidTr="00725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hideMark/>
          </w:tcPr>
          <w:p w14:paraId="3A0C2DBB" w14:textId="77777777" w:rsidR="00E255FB" w:rsidRPr="00963C49" w:rsidRDefault="00E255FB" w:rsidP="0072594E">
            <w:pPr>
              <w:spacing w:before="0" w:after="0" w:line="276" w:lineRule="auto"/>
              <w:rPr>
                <w:bCs w:val="0"/>
                <w:sz w:val="16"/>
                <w:szCs w:val="16"/>
                <w:lang w:eastAsia="cs-CZ"/>
              </w:rPr>
            </w:pPr>
            <w:r w:rsidRPr="00963C49">
              <w:rPr>
                <w:bCs w:val="0"/>
                <w:sz w:val="16"/>
                <w:szCs w:val="16"/>
                <w:lang w:eastAsia="cs-CZ"/>
              </w:rPr>
              <w:t>COLUMN_NAME</w:t>
            </w:r>
          </w:p>
        </w:tc>
        <w:tc>
          <w:tcPr>
            <w:tcW w:w="785" w:type="pct"/>
            <w:noWrap/>
            <w:hideMark/>
          </w:tcPr>
          <w:p w14:paraId="00433AE0" w14:textId="77777777" w:rsidR="00E255FB" w:rsidRPr="00963C49" w:rsidRDefault="00E255F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7" w:type="pct"/>
            <w:noWrap/>
            <w:hideMark/>
          </w:tcPr>
          <w:p w14:paraId="2E3651FB" w14:textId="77777777" w:rsidR="00E255FB" w:rsidRPr="00963C49" w:rsidRDefault="00E255F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524" w:type="pct"/>
            <w:noWrap/>
            <w:hideMark/>
          </w:tcPr>
          <w:p w14:paraId="74F3E346" w14:textId="77777777" w:rsidR="00E255FB" w:rsidRPr="00963C49" w:rsidRDefault="00E255F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48242F" w:rsidRPr="00963C49" w14:paraId="65156878"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7D898236" w14:textId="48B997B2" w:rsidR="0048242F" w:rsidRPr="00963C49" w:rsidRDefault="0048242F" w:rsidP="0048242F">
            <w:pPr>
              <w:spacing w:before="0" w:after="0" w:line="276" w:lineRule="auto"/>
              <w:rPr>
                <w:b w:val="0"/>
                <w:bCs w:val="0"/>
                <w:sz w:val="16"/>
                <w:szCs w:val="16"/>
                <w:lang w:eastAsia="cs-CZ"/>
              </w:rPr>
            </w:pPr>
            <w:r w:rsidRPr="0048242F">
              <w:rPr>
                <w:b w:val="0"/>
                <w:bCs w:val="0"/>
                <w:sz w:val="16"/>
                <w:szCs w:val="16"/>
                <w:lang w:eastAsia="cs-CZ"/>
              </w:rPr>
              <w:t>JOB_NAME</w:t>
            </w:r>
          </w:p>
        </w:tc>
        <w:tc>
          <w:tcPr>
            <w:tcW w:w="785" w:type="pct"/>
            <w:noWrap/>
            <w:vAlign w:val="bottom"/>
          </w:tcPr>
          <w:p w14:paraId="1F5543BC" w14:textId="12FD53F2"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VARCHAR2(128)</w:t>
            </w:r>
          </w:p>
        </w:tc>
        <w:tc>
          <w:tcPr>
            <w:tcW w:w="507" w:type="pct"/>
            <w:noWrap/>
            <w:vAlign w:val="bottom"/>
          </w:tcPr>
          <w:p w14:paraId="25144F5A" w14:textId="1B8A1AF2"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N</w:t>
            </w:r>
          </w:p>
        </w:tc>
        <w:tc>
          <w:tcPr>
            <w:tcW w:w="2524" w:type="pct"/>
            <w:noWrap/>
            <w:vAlign w:val="bottom"/>
          </w:tcPr>
          <w:p w14:paraId="1734F12F" w14:textId="1C3879F4"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Child job name</w:t>
            </w:r>
          </w:p>
        </w:tc>
      </w:tr>
      <w:tr w:rsidR="0048242F" w:rsidRPr="00963C49" w14:paraId="684D20A3" w14:textId="77777777" w:rsidTr="0072594E">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0155BFFB" w14:textId="3DAB366B" w:rsidR="0048242F" w:rsidRPr="00963C49" w:rsidRDefault="0048242F" w:rsidP="0048242F">
            <w:pPr>
              <w:spacing w:before="0" w:after="0" w:line="276" w:lineRule="auto"/>
              <w:rPr>
                <w:b w:val="0"/>
                <w:bCs w:val="0"/>
                <w:sz w:val="16"/>
                <w:szCs w:val="16"/>
                <w:lang w:eastAsia="cs-CZ"/>
              </w:rPr>
            </w:pPr>
            <w:r w:rsidRPr="0048242F">
              <w:rPr>
                <w:b w:val="0"/>
                <w:bCs w:val="0"/>
                <w:sz w:val="16"/>
                <w:szCs w:val="16"/>
                <w:lang w:eastAsia="cs-CZ"/>
              </w:rPr>
              <w:t>PARENT_JOB_NAME</w:t>
            </w:r>
          </w:p>
        </w:tc>
        <w:tc>
          <w:tcPr>
            <w:tcW w:w="785" w:type="pct"/>
            <w:noWrap/>
            <w:vAlign w:val="bottom"/>
          </w:tcPr>
          <w:p w14:paraId="51B2A160" w14:textId="6C538A39" w:rsidR="0048242F" w:rsidRPr="00963C49"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48242F">
              <w:rPr>
                <w:sz w:val="16"/>
                <w:szCs w:val="16"/>
                <w:lang w:eastAsia="cs-CZ"/>
              </w:rPr>
              <w:t>VARCHAR2(128)</w:t>
            </w:r>
          </w:p>
        </w:tc>
        <w:tc>
          <w:tcPr>
            <w:tcW w:w="507" w:type="pct"/>
            <w:noWrap/>
            <w:vAlign w:val="bottom"/>
          </w:tcPr>
          <w:p w14:paraId="4CE5CB9F" w14:textId="5BEAA75D" w:rsidR="0048242F" w:rsidRPr="00963C49"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48242F">
              <w:rPr>
                <w:sz w:val="16"/>
                <w:szCs w:val="16"/>
                <w:lang w:eastAsia="cs-CZ"/>
              </w:rPr>
              <w:t>N</w:t>
            </w:r>
          </w:p>
        </w:tc>
        <w:tc>
          <w:tcPr>
            <w:tcW w:w="2524" w:type="pct"/>
            <w:noWrap/>
            <w:vAlign w:val="bottom"/>
          </w:tcPr>
          <w:p w14:paraId="26C17FB6" w14:textId="542381F6" w:rsidR="0048242F" w:rsidRPr="00963C49"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48242F">
              <w:rPr>
                <w:sz w:val="16"/>
                <w:szCs w:val="16"/>
                <w:lang w:eastAsia="cs-CZ"/>
              </w:rPr>
              <w:t>Parent job name</w:t>
            </w:r>
          </w:p>
        </w:tc>
      </w:tr>
      <w:tr w:rsidR="0048242F" w:rsidRPr="00963C49" w14:paraId="55763394"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75F55C5D" w14:textId="32A5907B" w:rsidR="0048242F" w:rsidRPr="0048242F" w:rsidRDefault="0048242F" w:rsidP="0048242F">
            <w:pPr>
              <w:spacing w:before="0" w:after="0" w:line="276" w:lineRule="auto"/>
              <w:rPr>
                <w:b w:val="0"/>
                <w:bCs w:val="0"/>
                <w:sz w:val="16"/>
                <w:szCs w:val="16"/>
                <w:lang w:eastAsia="cs-CZ"/>
              </w:rPr>
            </w:pPr>
            <w:r w:rsidRPr="0048242F">
              <w:rPr>
                <w:b w:val="0"/>
                <w:bCs w:val="0"/>
                <w:sz w:val="16"/>
                <w:szCs w:val="16"/>
                <w:lang w:eastAsia="cs-CZ"/>
              </w:rPr>
              <w:t>REL_TYPE</w:t>
            </w:r>
          </w:p>
        </w:tc>
        <w:tc>
          <w:tcPr>
            <w:tcW w:w="785" w:type="pct"/>
            <w:noWrap/>
            <w:vAlign w:val="bottom"/>
          </w:tcPr>
          <w:p w14:paraId="60E55791" w14:textId="14A47EC0"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CHAR(1)</w:t>
            </w:r>
          </w:p>
        </w:tc>
        <w:tc>
          <w:tcPr>
            <w:tcW w:w="507" w:type="pct"/>
            <w:noWrap/>
            <w:vAlign w:val="bottom"/>
          </w:tcPr>
          <w:p w14:paraId="595D3236" w14:textId="059F4AD8"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Y</w:t>
            </w:r>
          </w:p>
        </w:tc>
        <w:tc>
          <w:tcPr>
            <w:tcW w:w="2524" w:type="pct"/>
            <w:noWrap/>
            <w:vAlign w:val="bottom"/>
          </w:tcPr>
          <w:p w14:paraId="675C27F8" w14:textId="4B06F1B2"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48242F">
              <w:rPr>
                <w:sz w:val="16"/>
                <w:szCs w:val="16"/>
                <w:lang w:eastAsia="cs-CZ"/>
              </w:rPr>
              <w:t>Relation type, NULL for real job dependency</w:t>
            </w:r>
          </w:p>
        </w:tc>
      </w:tr>
    </w:tbl>
    <w:p w14:paraId="0FC9753D" w14:textId="3F218FC5" w:rsidR="0048242F" w:rsidRDefault="0048242F" w:rsidP="0048242F">
      <w:pPr>
        <w:pStyle w:val="Heading3"/>
      </w:pPr>
      <w:bookmarkStart w:id="187" w:name="_Toc498353035"/>
      <w:r w:rsidRPr="0048242F">
        <w:t>CTRL_JOB_TABLE_REF table</w:t>
      </w:r>
      <w:bookmarkEnd w:id="187"/>
    </w:p>
    <w:p w14:paraId="158002C4" w14:textId="07EFAE25" w:rsidR="0048242F" w:rsidRPr="00514578" w:rsidRDefault="0048242F" w:rsidP="00514578">
      <w:pPr>
        <w:rPr>
          <w:rStyle w:val="Strong"/>
        </w:rPr>
      </w:pPr>
      <w:r w:rsidRPr="00514578">
        <w:rPr>
          <w:rStyle w:val="Strong"/>
          <w:lang w:eastAsia="cs-CZ"/>
        </w:rPr>
        <w:t>Relation of which job is using which table</w:t>
      </w:r>
    </w:p>
    <w:tbl>
      <w:tblPr>
        <w:tblStyle w:val="ListTable1Light-Accent2"/>
        <w:tblW w:w="5103" w:type="pct"/>
        <w:tblLook w:val="04A0" w:firstRow="1" w:lastRow="0" w:firstColumn="1" w:lastColumn="0" w:noHBand="0" w:noVBand="1"/>
      </w:tblPr>
      <w:tblGrid>
        <w:gridCol w:w="2069"/>
        <w:gridCol w:w="1670"/>
        <w:gridCol w:w="943"/>
        <w:gridCol w:w="5954"/>
      </w:tblGrid>
      <w:tr w:rsidR="0048242F" w:rsidRPr="00963C49" w14:paraId="731A0534" w14:textId="77777777" w:rsidTr="00725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noWrap/>
            <w:hideMark/>
          </w:tcPr>
          <w:p w14:paraId="6AF6C449" w14:textId="77777777" w:rsidR="0048242F" w:rsidRPr="00963C49" w:rsidRDefault="0048242F" w:rsidP="0072594E">
            <w:pPr>
              <w:spacing w:before="0" w:after="0" w:line="276" w:lineRule="auto"/>
              <w:rPr>
                <w:bCs w:val="0"/>
                <w:sz w:val="16"/>
                <w:szCs w:val="16"/>
                <w:lang w:eastAsia="cs-CZ"/>
              </w:rPr>
            </w:pPr>
            <w:r w:rsidRPr="00963C49">
              <w:rPr>
                <w:bCs w:val="0"/>
                <w:sz w:val="16"/>
                <w:szCs w:val="16"/>
                <w:lang w:eastAsia="cs-CZ"/>
              </w:rPr>
              <w:lastRenderedPageBreak/>
              <w:t>COLUMN_NAME</w:t>
            </w:r>
          </w:p>
        </w:tc>
        <w:tc>
          <w:tcPr>
            <w:tcW w:w="785" w:type="pct"/>
            <w:noWrap/>
            <w:hideMark/>
          </w:tcPr>
          <w:p w14:paraId="17D50F5F" w14:textId="77777777" w:rsidR="0048242F" w:rsidRPr="00963C49" w:rsidRDefault="0048242F"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43" w:type="pct"/>
            <w:noWrap/>
            <w:hideMark/>
          </w:tcPr>
          <w:p w14:paraId="63BB63E2" w14:textId="77777777" w:rsidR="0048242F" w:rsidRPr="00963C49" w:rsidRDefault="0048242F"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799" w:type="pct"/>
            <w:noWrap/>
            <w:hideMark/>
          </w:tcPr>
          <w:p w14:paraId="26F3D408" w14:textId="77777777" w:rsidR="0048242F" w:rsidRPr="00963C49" w:rsidRDefault="0048242F"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48242F" w:rsidRPr="0048242F" w14:paraId="124ABF04"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73B9431C" w14:textId="1E0AD90C" w:rsidR="0048242F" w:rsidRPr="0048242F" w:rsidRDefault="0048242F" w:rsidP="0048242F">
            <w:pPr>
              <w:spacing w:before="0" w:after="0" w:line="276" w:lineRule="auto"/>
              <w:rPr>
                <w:b w:val="0"/>
                <w:bCs w:val="0"/>
                <w:sz w:val="16"/>
                <w:szCs w:val="16"/>
                <w:lang w:eastAsia="cs-CZ"/>
              </w:rPr>
            </w:pPr>
            <w:r w:rsidRPr="0048242F">
              <w:rPr>
                <w:b w:val="0"/>
                <w:bCs w:val="0"/>
                <w:sz w:val="16"/>
                <w:szCs w:val="16"/>
                <w:lang w:eastAsia="cs-CZ"/>
              </w:rPr>
              <w:t>JOB_NAME</w:t>
            </w:r>
          </w:p>
        </w:tc>
        <w:tc>
          <w:tcPr>
            <w:tcW w:w="785" w:type="pct"/>
            <w:noWrap/>
            <w:vAlign w:val="bottom"/>
          </w:tcPr>
          <w:p w14:paraId="255077EB" w14:textId="21356579"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48242F">
              <w:rPr>
                <w:bCs/>
                <w:sz w:val="16"/>
                <w:szCs w:val="16"/>
                <w:lang w:eastAsia="cs-CZ"/>
              </w:rPr>
              <w:t>VARCHAR2(128)</w:t>
            </w:r>
          </w:p>
        </w:tc>
        <w:tc>
          <w:tcPr>
            <w:tcW w:w="443" w:type="pct"/>
            <w:noWrap/>
            <w:vAlign w:val="bottom"/>
          </w:tcPr>
          <w:p w14:paraId="1B1537D5" w14:textId="18828AB5"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48242F">
              <w:rPr>
                <w:bCs/>
                <w:sz w:val="16"/>
                <w:szCs w:val="16"/>
                <w:lang w:eastAsia="cs-CZ"/>
              </w:rPr>
              <w:t>N</w:t>
            </w:r>
          </w:p>
        </w:tc>
        <w:tc>
          <w:tcPr>
            <w:tcW w:w="2799" w:type="pct"/>
            <w:noWrap/>
            <w:vAlign w:val="bottom"/>
          </w:tcPr>
          <w:p w14:paraId="180BA878" w14:textId="630FFA9F"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48242F">
              <w:rPr>
                <w:bCs/>
                <w:sz w:val="16"/>
                <w:szCs w:val="16"/>
                <w:lang w:eastAsia="cs-CZ"/>
              </w:rPr>
              <w:t>Name of the job</w:t>
            </w:r>
          </w:p>
        </w:tc>
      </w:tr>
      <w:tr w:rsidR="0048242F" w:rsidRPr="0048242F" w14:paraId="25921C7F" w14:textId="77777777" w:rsidTr="0072594E">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588EB180" w14:textId="770EA0CA" w:rsidR="0048242F" w:rsidRPr="0048242F" w:rsidRDefault="0048242F" w:rsidP="0048242F">
            <w:pPr>
              <w:spacing w:before="0" w:after="0" w:line="276" w:lineRule="auto"/>
              <w:rPr>
                <w:b w:val="0"/>
                <w:bCs w:val="0"/>
                <w:sz w:val="16"/>
                <w:szCs w:val="16"/>
                <w:lang w:eastAsia="cs-CZ"/>
              </w:rPr>
            </w:pPr>
            <w:r w:rsidRPr="0048242F">
              <w:rPr>
                <w:b w:val="0"/>
                <w:bCs w:val="0"/>
                <w:sz w:val="16"/>
                <w:szCs w:val="16"/>
                <w:lang w:eastAsia="cs-CZ"/>
              </w:rPr>
              <w:t>DATABASE_NAME</w:t>
            </w:r>
          </w:p>
        </w:tc>
        <w:tc>
          <w:tcPr>
            <w:tcW w:w="785" w:type="pct"/>
            <w:noWrap/>
            <w:vAlign w:val="bottom"/>
          </w:tcPr>
          <w:p w14:paraId="753C6C6A" w14:textId="073B6F54" w:rsidR="0048242F" w:rsidRPr="0048242F"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VARCHAR2(128)</w:t>
            </w:r>
          </w:p>
        </w:tc>
        <w:tc>
          <w:tcPr>
            <w:tcW w:w="443" w:type="pct"/>
            <w:noWrap/>
            <w:vAlign w:val="bottom"/>
          </w:tcPr>
          <w:p w14:paraId="2A181472" w14:textId="0E2AAC6E" w:rsidR="0048242F" w:rsidRPr="0048242F"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N</w:t>
            </w:r>
          </w:p>
        </w:tc>
        <w:tc>
          <w:tcPr>
            <w:tcW w:w="2799" w:type="pct"/>
            <w:noWrap/>
            <w:vAlign w:val="bottom"/>
          </w:tcPr>
          <w:p w14:paraId="78D52FA7" w14:textId="1625B34F" w:rsidR="0048242F" w:rsidRPr="0048242F"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Database name which job is working with</w:t>
            </w:r>
          </w:p>
        </w:tc>
      </w:tr>
      <w:tr w:rsidR="0048242F" w:rsidRPr="0048242F" w14:paraId="73446847"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30335CDF" w14:textId="22616D6C" w:rsidR="0048242F" w:rsidRPr="0048242F" w:rsidRDefault="0048242F" w:rsidP="0048242F">
            <w:pPr>
              <w:spacing w:before="0" w:after="0" w:line="276" w:lineRule="auto"/>
              <w:rPr>
                <w:b w:val="0"/>
                <w:bCs w:val="0"/>
                <w:sz w:val="16"/>
                <w:szCs w:val="16"/>
                <w:lang w:eastAsia="cs-CZ"/>
              </w:rPr>
            </w:pPr>
            <w:r w:rsidRPr="0048242F">
              <w:rPr>
                <w:b w:val="0"/>
                <w:bCs w:val="0"/>
                <w:sz w:val="16"/>
                <w:szCs w:val="16"/>
                <w:lang w:eastAsia="cs-CZ"/>
              </w:rPr>
              <w:t>TABLE_NAME</w:t>
            </w:r>
          </w:p>
        </w:tc>
        <w:tc>
          <w:tcPr>
            <w:tcW w:w="785" w:type="pct"/>
            <w:noWrap/>
            <w:vAlign w:val="bottom"/>
          </w:tcPr>
          <w:p w14:paraId="3D7E9667" w14:textId="0EAF8501"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48242F">
              <w:rPr>
                <w:bCs/>
                <w:sz w:val="16"/>
                <w:szCs w:val="16"/>
                <w:lang w:eastAsia="cs-CZ"/>
              </w:rPr>
              <w:t>VARCHAR2(128)</w:t>
            </w:r>
          </w:p>
        </w:tc>
        <w:tc>
          <w:tcPr>
            <w:tcW w:w="443" w:type="pct"/>
            <w:noWrap/>
            <w:vAlign w:val="bottom"/>
          </w:tcPr>
          <w:p w14:paraId="3C5CBA85" w14:textId="7E8E36C0"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48242F">
              <w:rPr>
                <w:bCs/>
                <w:sz w:val="16"/>
                <w:szCs w:val="16"/>
                <w:lang w:eastAsia="cs-CZ"/>
              </w:rPr>
              <w:t>N</w:t>
            </w:r>
          </w:p>
        </w:tc>
        <w:tc>
          <w:tcPr>
            <w:tcW w:w="2799" w:type="pct"/>
            <w:noWrap/>
            <w:vAlign w:val="bottom"/>
          </w:tcPr>
          <w:p w14:paraId="4C6C56A2" w14:textId="30D75737" w:rsidR="0048242F" w:rsidRPr="0048242F" w:rsidRDefault="0048242F" w:rsidP="0048242F">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48242F">
              <w:rPr>
                <w:bCs/>
                <w:sz w:val="16"/>
                <w:szCs w:val="16"/>
                <w:lang w:eastAsia="cs-CZ"/>
              </w:rPr>
              <w:t>Table name which job is working with</w:t>
            </w:r>
          </w:p>
        </w:tc>
      </w:tr>
      <w:tr w:rsidR="0048242F" w:rsidRPr="0048242F" w14:paraId="49861FCB" w14:textId="77777777" w:rsidTr="0072594E">
        <w:tc>
          <w:tcPr>
            <w:cnfStyle w:val="001000000000" w:firstRow="0" w:lastRow="0" w:firstColumn="1" w:lastColumn="0" w:oddVBand="0" w:evenVBand="0" w:oddHBand="0" w:evenHBand="0" w:firstRowFirstColumn="0" w:firstRowLastColumn="0" w:lastRowFirstColumn="0" w:lastRowLastColumn="0"/>
            <w:tcW w:w="973" w:type="pct"/>
            <w:noWrap/>
            <w:vAlign w:val="bottom"/>
          </w:tcPr>
          <w:p w14:paraId="18BB172C" w14:textId="397E9759" w:rsidR="0048242F" w:rsidRPr="0048242F" w:rsidRDefault="0048242F" w:rsidP="0048242F">
            <w:pPr>
              <w:spacing w:before="0" w:after="0" w:line="276" w:lineRule="auto"/>
              <w:rPr>
                <w:b w:val="0"/>
                <w:bCs w:val="0"/>
                <w:sz w:val="16"/>
                <w:szCs w:val="16"/>
                <w:lang w:eastAsia="cs-CZ"/>
              </w:rPr>
            </w:pPr>
            <w:r w:rsidRPr="0048242F">
              <w:rPr>
                <w:b w:val="0"/>
                <w:bCs w:val="0"/>
                <w:sz w:val="16"/>
                <w:szCs w:val="16"/>
                <w:lang w:eastAsia="cs-CZ"/>
              </w:rPr>
              <w:t>LOCK_TYPE</w:t>
            </w:r>
          </w:p>
        </w:tc>
        <w:tc>
          <w:tcPr>
            <w:tcW w:w="785" w:type="pct"/>
            <w:noWrap/>
            <w:vAlign w:val="bottom"/>
          </w:tcPr>
          <w:p w14:paraId="5C74B3B9" w14:textId="4880FAB0" w:rsidR="0048242F" w:rsidRPr="0048242F"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CHAR(1)</w:t>
            </w:r>
          </w:p>
        </w:tc>
        <w:tc>
          <w:tcPr>
            <w:tcW w:w="443" w:type="pct"/>
            <w:noWrap/>
            <w:vAlign w:val="bottom"/>
          </w:tcPr>
          <w:p w14:paraId="041F97A7" w14:textId="171E051C" w:rsidR="0048242F" w:rsidRPr="0048242F"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N</w:t>
            </w:r>
          </w:p>
        </w:tc>
        <w:tc>
          <w:tcPr>
            <w:tcW w:w="2799" w:type="pct"/>
            <w:noWrap/>
            <w:vAlign w:val="bottom"/>
          </w:tcPr>
          <w:p w14:paraId="4B09942B" w14:textId="75B6CE79" w:rsidR="0048242F" w:rsidRPr="0048242F" w:rsidRDefault="0048242F" w:rsidP="0048242F">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48242F">
              <w:rPr>
                <w:bCs/>
                <w:sz w:val="16"/>
                <w:szCs w:val="16"/>
                <w:lang w:eastAsia="cs-CZ"/>
              </w:rPr>
              <w:t>Lock type, W=write, R=read</w:t>
            </w:r>
          </w:p>
        </w:tc>
      </w:tr>
    </w:tbl>
    <w:p w14:paraId="37A6DCC9" w14:textId="77777777" w:rsidR="00D123DB" w:rsidRPr="005B3FAE" w:rsidRDefault="00D123DB" w:rsidP="00D123DB">
      <w:pPr>
        <w:pStyle w:val="Heading2"/>
      </w:pPr>
      <w:bookmarkStart w:id="188" w:name="_Toc290799632"/>
      <w:bookmarkStart w:id="189" w:name="_Toc498353036"/>
      <w:r>
        <w:t>SESS tables</w:t>
      </w:r>
      <w:bookmarkEnd w:id="188"/>
      <w:bookmarkEnd w:id="189"/>
    </w:p>
    <w:p w14:paraId="38A1DDBC" w14:textId="0ED9DE17" w:rsidR="00D123DB" w:rsidRDefault="009F0A91" w:rsidP="00D123DB">
      <w:pPr>
        <w:pStyle w:val="Heading3"/>
      </w:pPr>
      <w:bookmarkStart w:id="190" w:name="_Toc498353037"/>
      <w:r>
        <w:t>SESS_JOB</w:t>
      </w:r>
      <w:r w:rsidR="005B0844">
        <w:t xml:space="preserve"> (</w:t>
      </w:r>
      <w:r w:rsidR="00943AC6">
        <w:t>SESS_JOB_BCKP</w:t>
      </w:r>
      <w:r w:rsidR="005B0844">
        <w:t>)</w:t>
      </w:r>
      <w:r>
        <w:t xml:space="preserve"> </w:t>
      </w:r>
      <w:r w:rsidR="00D123DB" w:rsidRPr="0048242F">
        <w:t>table</w:t>
      </w:r>
      <w:bookmarkEnd w:id="190"/>
    </w:p>
    <w:p w14:paraId="34C443BF" w14:textId="5D59E458" w:rsidR="00D123DB" w:rsidRDefault="00D123DB" w:rsidP="00514578">
      <w:pPr>
        <w:rPr>
          <w:rStyle w:val="Strong"/>
          <w:lang w:eastAsia="cs-CZ"/>
        </w:rPr>
      </w:pPr>
      <w:r w:rsidRPr="00514578">
        <w:rPr>
          <w:rStyle w:val="Strong"/>
          <w:lang w:eastAsia="cs-CZ"/>
        </w:rPr>
        <w:t>List of the job with actual status of processing</w:t>
      </w:r>
    </w:p>
    <w:p w14:paraId="5C99EAC5" w14:textId="776C539D" w:rsidR="00C37506" w:rsidRPr="00C37506" w:rsidRDefault="00C37506" w:rsidP="00514578">
      <w:pPr>
        <w:rPr>
          <w:rStyle w:val="Strong"/>
          <w:b w:val="0"/>
        </w:rPr>
      </w:pPr>
      <w:r w:rsidRPr="00C37506">
        <w:rPr>
          <w:rStyle w:val="Strong"/>
          <w:b w:val="0"/>
          <w:lang w:eastAsia="cs-CZ"/>
        </w:rPr>
        <w:t>Ta</w:t>
      </w:r>
      <w:r>
        <w:rPr>
          <w:rStyle w:val="Strong"/>
          <w:b w:val="0"/>
          <w:lang w:eastAsia="cs-CZ"/>
        </w:rPr>
        <w:t>ble is filled with initial status</w:t>
      </w:r>
      <w:r w:rsidRPr="00C37506">
        <w:rPr>
          <w:rStyle w:val="Strong"/>
          <w:b w:val="0"/>
          <w:lang w:eastAsia="cs-CZ"/>
        </w:rPr>
        <w:t xml:space="preserve"> of job</w:t>
      </w:r>
      <w:r w:rsidR="00943AC6">
        <w:rPr>
          <w:rStyle w:val="Strong"/>
          <w:b w:val="0"/>
          <w:lang w:eastAsia="cs-CZ"/>
        </w:rPr>
        <w:t xml:space="preserve">s during initialization process. </w:t>
      </w:r>
      <w:r>
        <w:t>initial status</w:t>
      </w:r>
      <w:r w:rsidR="00943AC6">
        <w:t xml:space="preserve"> before load start</w:t>
      </w:r>
      <w:r>
        <w:t xml:space="preserve"> is backed up in SESS_JOB_BCKP table</w:t>
      </w:r>
      <w:r>
        <w:rPr>
          <w:rStyle w:val="Strong"/>
          <w:b w:val="0"/>
          <w:lang w:eastAsia="cs-CZ"/>
        </w:rPr>
        <w:t>.</w:t>
      </w:r>
    </w:p>
    <w:tbl>
      <w:tblPr>
        <w:tblStyle w:val="ListTable1Light-Accent2"/>
        <w:tblW w:w="5099" w:type="pct"/>
        <w:tblLook w:val="04A0" w:firstRow="1" w:lastRow="0" w:firstColumn="1" w:lastColumn="0" w:noHBand="0" w:noVBand="1"/>
      </w:tblPr>
      <w:tblGrid>
        <w:gridCol w:w="1640"/>
        <w:gridCol w:w="1810"/>
        <w:gridCol w:w="943"/>
        <w:gridCol w:w="6234"/>
      </w:tblGrid>
      <w:tr w:rsidR="00D123DB" w:rsidRPr="00963C49" w14:paraId="114932A2" w14:textId="77777777" w:rsidTr="00D12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hideMark/>
          </w:tcPr>
          <w:p w14:paraId="6867D70B" w14:textId="77777777" w:rsidR="00D123DB" w:rsidRPr="00963C49" w:rsidRDefault="00D123DB" w:rsidP="0072594E">
            <w:pPr>
              <w:spacing w:before="0" w:after="0" w:line="276" w:lineRule="auto"/>
              <w:rPr>
                <w:bCs w:val="0"/>
                <w:sz w:val="16"/>
                <w:szCs w:val="16"/>
                <w:lang w:eastAsia="cs-CZ"/>
              </w:rPr>
            </w:pPr>
            <w:r w:rsidRPr="00963C49">
              <w:rPr>
                <w:bCs w:val="0"/>
                <w:sz w:val="16"/>
                <w:szCs w:val="16"/>
                <w:lang w:eastAsia="cs-CZ"/>
              </w:rPr>
              <w:t>COLUMN_NAME</w:t>
            </w:r>
          </w:p>
        </w:tc>
        <w:tc>
          <w:tcPr>
            <w:tcW w:w="852" w:type="pct"/>
            <w:noWrap/>
            <w:hideMark/>
          </w:tcPr>
          <w:p w14:paraId="72B1A6F9" w14:textId="77777777" w:rsidR="00D123DB" w:rsidRPr="00963C49" w:rsidRDefault="00D123D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44" w:type="pct"/>
            <w:noWrap/>
            <w:hideMark/>
          </w:tcPr>
          <w:p w14:paraId="245F8077" w14:textId="77777777" w:rsidR="00D123DB" w:rsidRPr="00963C49" w:rsidRDefault="00D123D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933" w:type="pct"/>
            <w:noWrap/>
            <w:hideMark/>
          </w:tcPr>
          <w:p w14:paraId="7ED01F2E" w14:textId="77777777" w:rsidR="00D123DB" w:rsidRPr="00963C49" w:rsidRDefault="00D123D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D123DB" w:rsidRPr="0048242F" w14:paraId="0ADE18B8"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525BE9FF" w14:textId="39BE6275"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JOB_ID</w:t>
            </w:r>
          </w:p>
        </w:tc>
        <w:tc>
          <w:tcPr>
            <w:tcW w:w="852" w:type="pct"/>
            <w:noWrap/>
            <w:vAlign w:val="bottom"/>
          </w:tcPr>
          <w:p w14:paraId="2B2CC1EA" w14:textId="57D3EF61"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6F180586" w14:textId="78934403"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0798C584" w14:textId="44A516E2"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Job identification</w:t>
            </w:r>
          </w:p>
        </w:tc>
      </w:tr>
      <w:tr w:rsidR="00D123DB" w:rsidRPr="0048242F" w14:paraId="40551B7F"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0567146D" w14:textId="0C6BB63E"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STREAM_ID</w:t>
            </w:r>
          </w:p>
        </w:tc>
        <w:tc>
          <w:tcPr>
            <w:tcW w:w="852" w:type="pct"/>
            <w:noWrap/>
            <w:vAlign w:val="bottom"/>
          </w:tcPr>
          <w:p w14:paraId="5E875B4F" w14:textId="1B3B2FB5"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09C6CB02" w14:textId="48A1FBA9"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w:t>
            </w:r>
          </w:p>
        </w:tc>
        <w:tc>
          <w:tcPr>
            <w:tcW w:w="2933" w:type="pct"/>
            <w:noWrap/>
            <w:vAlign w:val="bottom"/>
          </w:tcPr>
          <w:p w14:paraId="2A66AF05" w14:textId="0940521F"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Unique sequence number generated for stream_name identification</w:t>
            </w:r>
          </w:p>
        </w:tc>
      </w:tr>
      <w:tr w:rsidR="00D123DB" w:rsidRPr="0048242F" w14:paraId="37B7D2F6"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1C0CB852" w14:textId="039B2CEF"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JOB_NAME</w:t>
            </w:r>
          </w:p>
        </w:tc>
        <w:tc>
          <w:tcPr>
            <w:tcW w:w="852" w:type="pct"/>
            <w:noWrap/>
            <w:vAlign w:val="bottom"/>
          </w:tcPr>
          <w:p w14:paraId="2F07EBD2" w14:textId="73176CBE"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VARCHAR2(128)</w:t>
            </w:r>
          </w:p>
        </w:tc>
        <w:tc>
          <w:tcPr>
            <w:tcW w:w="444" w:type="pct"/>
            <w:noWrap/>
            <w:vAlign w:val="bottom"/>
          </w:tcPr>
          <w:p w14:paraId="5DEE9C72" w14:textId="64B39D66"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25F4B45B" w14:textId="59AA2CF1"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Name of the job</w:t>
            </w:r>
          </w:p>
        </w:tc>
      </w:tr>
      <w:tr w:rsidR="00D123DB" w:rsidRPr="0048242F" w14:paraId="3CF6AA74"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36A6D697" w14:textId="5DF5F583"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STREAM_NAME</w:t>
            </w:r>
          </w:p>
        </w:tc>
        <w:tc>
          <w:tcPr>
            <w:tcW w:w="852" w:type="pct"/>
            <w:noWrap/>
            <w:vAlign w:val="bottom"/>
          </w:tcPr>
          <w:p w14:paraId="398333FA" w14:textId="3FD89D79"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VARCHAR2(128)</w:t>
            </w:r>
          </w:p>
        </w:tc>
        <w:tc>
          <w:tcPr>
            <w:tcW w:w="444" w:type="pct"/>
            <w:noWrap/>
            <w:vAlign w:val="bottom"/>
          </w:tcPr>
          <w:p w14:paraId="796DBE7B" w14:textId="741E0099"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w:t>
            </w:r>
          </w:p>
        </w:tc>
        <w:tc>
          <w:tcPr>
            <w:tcW w:w="2933" w:type="pct"/>
            <w:noWrap/>
            <w:vAlign w:val="bottom"/>
          </w:tcPr>
          <w:p w14:paraId="02316B86" w14:textId="3E09DF06"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Name of the stream which job belongs to</w:t>
            </w:r>
          </w:p>
        </w:tc>
      </w:tr>
      <w:tr w:rsidR="00D123DB" w:rsidRPr="0048242F" w14:paraId="461F39C3"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155AE642" w14:textId="36F7B805"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STATUS</w:t>
            </w:r>
          </w:p>
        </w:tc>
        <w:tc>
          <w:tcPr>
            <w:tcW w:w="852" w:type="pct"/>
            <w:noWrap/>
            <w:vAlign w:val="bottom"/>
          </w:tcPr>
          <w:p w14:paraId="5B403842" w14:textId="585B6AE9"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49BB245A" w14:textId="46215758"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2B6E6B83" w14:textId="082097A0"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Current status of the job</w:t>
            </w:r>
          </w:p>
        </w:tc>
      </w:tr>
      <w:tr w:rsidR="00D123DB" w:rsidRPr="0048242F" w14:paraId="1AD7483C"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2A00A41D" w14:textId="4FFAD5D3"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LAST_UPDATE</w:t>
            </w:r>
          </w:p>
        </w:tc>
        <w:tc>
          <w:tcPr>
            <w:tcW w:w="852" w:type="pct"/>
            <w:noWrap/>
            <w:vAlign w:val="bottom"/>
          </w:tcPr>
          <w:p w14:paraId="75A4AD92" w14:textId="64E9EA0C"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TIMESTAMP(6)(11,6)</w:t>
            </w:r>
          </w:p>
        </w:tc>
        <w:tc>
          <w:tcPr>
            <w:tcW w:w="444" w:type="pct"/>
            <w:noWrap/>
            <w:vAlign w:val="bottom"/>
          </w:tcPr>
          <w:p w14:paraId="49A3AD5A" w14:textId="7CC4CBDC"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273E4484" w14:textId="24CDC0A4"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Timestamp of the job status last update</w:t>
            </w:r>
          </w:p>
        </w:tc>
      </w:tr>
      <w:tr w:rsidR="00D123DB" w:rsidRPr="0048242F" w14:paraId="1C6FFB47"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1206DD7D" w14:textId="0F0787B2"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LOAD_DATE</w:t>
            </w:r>
          </w:p>
        </w:tc>
        <w:tc>
          <w:tcPr>
            <w:tcW w:w="852" w:type="pct"/>
            <w:noWrap/>
            <w:vAlign w:val="bottom"/>
          </w:tcPr>
          <w:p w14:paraId="2C6BC3CD" w14:textId="2EED7448"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DATE(7)</w:t>
            </w:r>
          </w:p>
        </w:tc>
        <w:tc>
          <w:tcPr>
            <w:tcW w:w="444" w:type="pct"/>
            <w:noWrap/>
            <w:vAlign w:val="bottom"/>
          </w:tcPr>
          <w:p w14:paraId="3D435C93" w14:textId="6692C5F8"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5C4349B8" w14:textId="27C1B6CD"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Load date</w:t>
            </w:r>
          </w:p>
        </w:tc>
      </w:tr>
      <w:tr w:rsidR="00D123DB" w:rsidRPr="0048242F" w14:paraId="28ABFC43"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12F27BFB" w14:textId="68F964A4"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PRIORITY</w:t>
            </w:r>
          </w:p>
        </w:tc>
        <w:tc>
          <w:tcPr>
            <w:tcW w:w="852" w:type="pct"/>
            <w:noWrap/>
            <w:vAlign w:val="bottom"/>
          </w:tcPr>
          <w:p w14:paraId="7B8B0966" w14:textId="4296C5CD"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1FF47742" w14:textId="2D2F1FF1"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008FD35B" w14:textId="03E92B8F"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Priority of the job, less number means higher priority</w:t>
            </w:r>
          </w:p>
        </w:tc>
      </w:tr>
      <w:tr w:rsidR="00D123DB" w:rsidRPr="0048242F" w14:paraId="66F7115F"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5808B41B" w14:textId="2F6252A3"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CMD_LINE</w:t>
            </w:r>
          </w:p>
        </w:tc>
        <w:tc>
          <w:tcPr>
            <w:tcW w:w="852" w:type="pct"/>
            <w:noWrap/>
            <w:vAlign w:val="bottom"/>
          </w:tcPr>
          <w:p w14:paraId="60F25D6D" w14:textId="6A090AFC"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VARCHAR2(1024)</w:t>
            </w:r>
          </w:p>
        </w:tc>
        <w:tc>
          <w:tcPr>
            <w:tcW w:w="444" w:type="pct"/>
            <w:noWrap/>
            <w:vAlign w:val="bottom"/>
          </w:tcPr>
          <w:p w14:paraId="4CF714D6" w14:textId="77F7423B"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Y</w:t>
            </w:r>
          </w:p>
        </w:tc>
        <w:tc>
          <w:tcPr>
            <w:tcW w:w="2933" w:type="pct"/>
            <w:noWrap/>
            <w:vAlign w:val="bottom"/>
          </w:tcPr>
          <w:p w14:paraId="3DE72158" w14:textId="63B4C5B8"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Command line of the job</w:t>
            </w:r>
          </w:p>
        </w:tc>
      </w:tr>
      <w:tr w:rsidR="00D123DB" w:rsidRPr="0048242F" w14:paraId="7EEAC9E0"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5DFC2EC8" w14:textId="104F8F16"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SRC_SYS_ID</w:t>
            </w:r>
          </w:p>
        </w:tc>
        <w:tc>
          <w:tcPr>
            <w:tcW w:w="852" w:type="pct"/>
            <w:noWrap/>
            <w:vAlign w:val="bottom"/>
          </w:tcPr>
          <w:p w14:paraId="2E9B98AE" w14:textId="57310A72"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223D25E0" w14:textId="0F6A8DE2"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1EE2D3F9" w14:textId="05D1E21C"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Source system code which data is processed</w:t>
            </w:r>
          </w:p>
        </w:tc>
      </w:tr>
      <w:tr w:rsidR="00D123DB" w:rsidRPr="0048242F" w14:paraId="28CAEC39"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635F40A4" w14:textId="0BD50979"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PHASE</w:t>
            </w:r>
          </w:p>
        </w:tc>
        <w:tc>
          <w:tcPr>
            <w:tcW w:w="852" w:type="pct"/>
            <w:noWrap/>
            <w:vAlign w:val="bottom"/>
          </w:tcPr>
          <w:p w14:paraId="583FC132" w14:textId="06D9145E"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VARCHAR2(32)</w:t>
            </w:r>
          </w:p>
        </w:tc>
        <w:tc>
          <w:tcPr>
            <w:tcW w:w="444" w:type="pct"/>
            <w:noWrap/>
            <w:vAlign w:val="bottom"/>
          </w:tcPr>
          <w:p w14:paraId="20E39167" w14:textId="50EF1079"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Y</w:t>
            </w:r>
          </w:p>
        </w:tc>
        <w:tc>
          <w:tcPr>
            <w:tcW w:w="2933" w:type="pct"/>
            <w:noWrap/>
            <w:vAlign w:val="bottom"/>
          </w:tcPr>
          <w:p w14:paraId="554DE805" w14:textId="7E57BFE1"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Phase name of DWH transformation</w:t>
            </w:r>
          </w:p>
        </w:tc>
      </w:tr>
      <w:tr w:rsidR="00D123DB" w:rsidRPr="0048242F" w14:paraId="0C4DA49F"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2ABE32F2" w14:textId="19B12355"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TABLE_NAME</w:t>
            </w:r>
          </w:p>
        </w:tc>
        <w:tc>
          <w:tcPr>
            <w:tcW w:w="852" w:type="pct"/>
            <w:noWrap/>
            <w:vAlign w:val="bottom"/>
          </w:tcPr>
          <w:p w14:paraId="5DB52DFA" w14:textId="3BA536DE"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VARCHAR2(128)</w:t>
            </w:r>
          </w:p>
        </w:tc>
        <w:tc>
          <w:tcPr>
            <w:tcW w:w="444" w:type="pct"/>
            <w:noWrap/>
            <w:vAlign w:val="bottom"/>
          </w:tcPr>
          <w:p w14:paraId="0AB1B547" w14:textId="4C36A4F6"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5E841605" w14:textId="676341B0"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Main table name which data is processed</w:t>
            </w:r>
          </w:p>
        </w:tc>
      </w:tr>
      <w:tr w:rsidR="00D123DB" w:rsidRPr="0048242F" w14:paraId="443E152D"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27CE4FF4" w14:textId="1CBF4ACC"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JOB_CATEGORY</w:t>
            </w:r>
          </w:p>
        </w:tc>
        <w:tc>
          <w:tcPr>
            <w:tcW w:w="852" w:type="pct"/>
            <w:noWrap/>
            <w:vAlign w:val="bottom"/>
          </w:tcPr>
          <w:p w14:paraId="30DE1CCE" w14:textId="71A539B7"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VARCHAR2(32)</w:t>
            </w:r>
          </w:p>
        </w:tc>
        <w:tc>
          <w:tcPr>
            <w:tcW w:w="444" w:type="pct"/>
            <w:noWrap/>
            <w:vAlign w:val="bottom"/>
          </w:tcPr>
          <w:p w14:paraId="5403EA85" w14:textId="6AA417DD"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3548C86F" w14:textId="34347930"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Category of the job. Suitable for parallelism control</w:t>
            </w:r>
          </w:p>
        </w:tc>
      </w:tr>
      <w:tr w:rsidR="00D123DB" w:rsidRPr="0048242F" w14:paraId="6F8FACE2"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69852E19" w14:textId="75E841F3"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JOB_TYPE</w:t>
            </w:r>
          </w:p>
        </w:tc>
        <w:tc>
          <w:tcPr>
            <w:tcW w:w="852" w:type="pct"/>
            <w:noWrap/>
            <w:vAlign w:val="bottom"/>
          </w:tcPr>
          <w:p w14:paraId="354674D6" w14:textId="6A36FE30"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VARCHAR2(32)</w:t>
            </w:r>
          </w:p>
        </w:tc>
        <w:tc>
          <w:tcPr>
            <w:tcW w:w="444" w:type="pct"/>
            <w:noWrap/>
            <w:vAlign w:val="bottom"/>
          </w:tcPr>
          <w:p w14:paraId="6AFD03F7" w14:textId="5AC25B77"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078E0CDA" w14:textId="6D3BD0E0"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Kind of job</w:t>
            </w:r>
          </w:p>
        </w:tc>
      </w:tr>
      <w:tr w:rsidR="00D123DB" w:rsidRPr="0048242F" w14:paraId="2AFBFBB8"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1F0C0D64" w14:textId="1FF48090"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TOUGHNESS</w:t>
            </w:r>
          </w:p>
        </w:tc>
        <w:tc>
          <w:tcPr>
            <w:tcW w:w="852" w:type="pct"/>
            <w:noWrap/>
            <w:vAlign w:val="bottom"/>
          </w:tcPr>
          <w:p w14:paraId="2C6A7625" w14:textId="01F4C911"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0B43217E" w14:textId="26D23FDC"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Y</w:t>
            </w:r>
          </w:p>
        </w:tc>
        <w:tc>
          <w:tcPr>
            <w:tcW w:w="2933" w:type="pct"/>
            <w:noWrap/>
            <w:vAlign w:val="bottom"/>
          </w:tcPr>
          <w:p w14:paraId="29688D28" w14:textId="6AE8949E"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Job toughness</w:t>
            </w:r>
          </w:p>
        </w:tc>
      </w:tr>
      <w:tr w:rsidR="00D123DB" w:rsidRPr="0048242F" w14:paraId="32404EEF"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28E1F2B7" w14:textId="6821035C"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CONT_ANYWAY</w:t>
            </w:r>
          </w:p>
        </w:tc>
        <w:tc>
          <w:tcPr>
            <w:tcW w:w="852" w:type="pct"/>
            <w:noWrap/>
            <w:vAlign w:val="bottom"/>
          </w:tcPr>
          <w:p w14:paraId="7F291365" w14:textId="558AC6C6"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65D9FD61" w14:textId="47F8786A"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w:t>
            </w:r>
          </w:p>
        </w:tc>
        <w:tc>
          <w:tcPr>
            <w:tcW w:w="2933" w:type="pct"/>
            <w:noWrap/>
            <w:vAlign w:val="bottom"/>
          </w:tcPr>
          <w:p w14:paraId="76DA5D75" w14:textId="22305639"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If continue next job execution when job fails</w:t>
            </w:r>
          </w:p>
        </w:tc>
      </w:tr>
      <w:tr w:rsidR="00D123DB" w:rsidRPr="0048242F" w14:paraId="478F9021"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0185F010" w14:textId="69991DC6"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RESTART</w:t>
            </w:r>
          </w:p>
        </w:tc>
        <w:tc>
          <w:tcPr>
            <w:tcW w:w="852" w:type="pct"/>
            <w:noWrap/>
            <w:vAlign w:val="bottom"/>
          </w:tcPr>
          <w:p w14:paraId="0A5758CD" w14:textId="32182253"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53F672C9" w14:textId="62E9AB7B"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309E64D8" w14:textId="39648C03"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Do a restart</w:t>
            </w:r>
          </w:p>
        </w:tc>
      </w:tr>
      <w:tr w:rsidR="00D123DB" w:rsidRPr="0048242F" w14:paraId="76006CA1"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58F37B7F" w14:textId="095444CB"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ALWAYS_RESTART</w:t>
            </w:r>
          </w:p>
        </w:tc>
        <w:tc>
          <w:tcPr>
            <w:tcW w:w="852" w:type="pct"/>
            <w:noWrap/>
            <w:vAlign w:val="bottom"/>
          </w:tcPr>
          <w:p w14:paraId="0FD58F8E" w14:textId="00DFCD3B"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0EF0FAF4" w14:textId="24D10DBA"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w:t>
            </w:r>
          </w:p>
        </w:tc>
        <w:tc>
          <w:tcPr>
            <w:tcW w:w="2933" w:type="pct"/>
            <w:noWrap/>
            <w:vAlign w:val="bottom"/>
          </w:tcPr>
          <w:p w14:paraId="4DD8173D" w14:textId="03086261"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Do restart in any case</w:t>
            </w:r>
          </w:p>
        </w:tc>
      </w:tr>
      <w:tr w:rsidR="00D123DB" w:rsidRPr="0048242F" w14:paraId="40D335AC"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361A62C1" w14:textId="01BECC6C"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N_RUN</w:t>
            </w:r>
          </w:p>
        </w:tc>
        <w:tc>
          <w:tcPr>
            <w:tcW w:w="852" w:type="pct"/>
            <w:noWrap/>
            <w:vAlign w:val="bottom"/>
          </w:tcPr>
          <w:p w14:paraId="2D4B57F0" w14:textId="0FB502E9"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3E795327" w14:textId="2E3D568D"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w:t>
            </w:r>
          </w:p>
        </w:tc>
        <w:tc>
          <w:tcPr>
            <w:tcW w:w="2933" w:type="pct"/>
            <w:noWrap/>
            <w:vAlign w:val="bottom"/>
          </w:tcPr>
          <w:p w14:paraId="4F77C526" w14:textId="022E28A8"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Actual number of job launch</w:t>
            </w:r>
          </w:p>
        </w:tc>
      </w:tr>
      <w:tr w:rsidR="00D123DB" w:rsidRPr="0048242F" w14:paraId="2077525C"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7BE448D0" w14:textId="1C9F48B3"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MAX_RUNS</w:t>
            </w:r>
          </w:p>
        </w:tc>
        <w:tc>
          <w:tcPr>
            <w:tcW w:w="852" w:type="pct"/>
            <w:noWrap/>
            <w:vAlign w:val="bottom"/>
          </w:tcPr>
          <w:p w14:paraId="7FCA471A" w14:textId="25B4B420"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0E16A4D0" w14:textId="206EF2D7"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w:t>
            </w:r>
          </w:p>
        </w:tc>
        <w:tc>
          <w:tcPr>
            <w:tcW w:w="2933" w:type="pct"/>
            <w:noWrap/>
            <w:vAlign w:val="bottom"/>
          </w:tcPr>
          <w:p w14:paraId="15BD767D" w14:textId="5B66D2F5"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Maximum number of job launches without manual restart</w:t>
            </w:r>
          </w:p>
        </w:tc>
      </w:tr>
      <w:tr w:rsidR="00D123DB" w:rsidRPr="0048242F" w14:paraId="013F21CB"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1AB3F639" w14:textId="6E0028BB"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WAITING_HR</w:t>
            </w:r>
          </w:p>
        </w:tc>
        <w:tc>
          <w:tcPr>
            <w:tcW w:w="852" w:type="pct"/>
            <w:noWrap/>
            <w:vAlign w:val="bottom"/>
          </w:tcPr>
          <w:p w14:paraId="04F9AE65" w14:textId="172792C9"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79A40951" w14:textId="6436E9FB"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Y</w:t>
            </w:r>
          </w:p>
        </w:tc>
        <w:tc>
          <w:tcPr>
            <w:tcW w:w="2933" w:type="pct"/>
            <w:noWrap/>
            <w:vAlign w:val="bottom"/>
          </w:tcPr>
          <w:p w14:paraId="25066436" w14:textId="29BB2E88"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Minimum number of hours passed from load_date for launch granting</w:t>
            </w:r>
          </w:p>
        </w:tc>
      </w:tr>
      <w:tr w:rsidR="00D123DB" w:rsidRPr="0048242F" w14:paraId="523F2D3C"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54E7DC73" w14:textId="5CB73355"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DEADLINE_HR</w:t>
            </w:r>
          </w:p>
        </w:tc>
        <w:tc>
          <w:tcPr>
            <w:tcW w:w="852" w:type="pct"/>
            <w:noWrap/>
            <w:vAlign w:val="bottom"/>
          </w:tcPr>
          <w:p w14:paraId="5E010B0E" w14:textId="7B392A3A"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69120BC6" w14:textId="5B15F7EB"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745A9626" w14:textId="74D4CE28"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Maximal number of hours passed from load_date when job should be finished</w:t>
            </w:r>
          </w:p>
        </w:tc>
      </w:tr>
      <w:tr w:rsidR="00D123DB" w:rsidRPr="0048242F" w14:paraId="2C6ADF7B"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296B7691" w14:textId="1B0C3918"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APPLICATION_ID</w:t>
            </w:r>
          </w:p>
        </w:tc>
        <w:tc>
          <w:tcPr>
            <w:tcW w:w="852" w:type="pct"/>
            <w:noWrap/>
            <w:vAlign w:val="bottom"/>
          </w:tcPr>
          <w:p w14:paraId="1AB05D8A" w14:textId="3EF7052B"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NUMBER(38,0)</w:t>
            </w:r>
          </w:p>
        </w:tc>
        <w:tc>
          <w:tcPr>
            <w:tcW w:w="444" w:type="pct"/>
            <w:noWrap/>
            <w:vAlign w:val="bottom"/>
          </w:tcPr>
          <w:p w14:paraId="7B0127D5" w14:textId="258E05FC"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Y</w:t>
            </w:r>
          </w:p>
        </w:tc>
        <w:tc>
          <w:tcPr>
            <w:tcW w:w="2933" w:type="pct"/>
            <w:noWrap/>
            <w:vAlign w:val="bottom"/>
          </w:tcPr>
          <w:p w14:paraId="76621920" w14:textId="54885356"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Application identification which drive the job</w:t>
            </w:r>
          </w:p>
        </w:tc>
      </w:tr>
      <w:tr w:rsidR="00D123DB" w:rsidRPr="0048242F" w14:paraId="7C20FB98"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62D0816E" w14:textId="1860DE99"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ENGINE_ID</w:t>
            </w:r>
          </w:p>
        </w:tc>
        <w:tc>
          <w:tcPr>
            <w:tcW w:w="852" w:type="pct"/>
            <w:noWrap/>
            <w:vAlign w:val="bottom"/>
          </w:tcPr>
          <w:p w14:paraId="7402483A" w14:textId="5748481B"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1699CF29" w14:textId="0B031A50"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w:t>
            </w:r>
          </w:p>
        </w:tc>
        <w:tc>
          <w:tcPr>
            <w:tcW w:w="2933" w:type="pct"/>
            <w:noWrap/>
            <w:vAlign w:val="bottom"/>
          </w:tcPr>
          <w:p w14:paraId="25AD1590" w14:textId="11153520"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Engine id which can process the job</w:t>
            </w:r>
          </w:p>
        </w:tc>
      </w:tr>
      <w:tr w:rsidR="00D123DB" w:rsidRPr="0048242F" w14:paraId="6762F81D" w14:textId="77777777" w:rsidTr="00D1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486D8173" w14:textId="5AD559E2"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SYSTEM_NAME</w:t>
            </w:r>
          </w:p>
        </w:tc>
        <w:tc>
          <w:tcPr>
            <w:tcW w:w="852" w:type="pct"/>
            <w:noWrap/>
            <w:vAlign w:val="bottom"/>
          </w:tcPr>
          <w:p w14:paraId="2C0BFE3B" w14:textId="45E61BC7"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VARCHAR2(128)</w:t>
            </w:r>
          </w:p>
        </w:tc>
        <w:tc>
          <w:tcPr>
            <w:tcW w:w="444" w:type="pct"/>
            <w:noWrap/>
            <w:vAlign w:val="bottom"/>
          </w:tcPr>
          <w:p w14:paraId="6324F506" w14:textId="27C4719E"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Y</w:t>
            </w:r>
          </w:p>
        </w:tc>
        <w:tc>
          <w:tcPr>
            <w:tcW w:w="2933" w:type="pct"/>
            <w:noWrap/>
            <w:vAlign w:val="bottom"/>
          </w:tcPr>
          <w:p w14:paraId="1BD8CDFC" w14:textId="36478973" w:rsidR="00D123DB" w:rsidRPr="00D123DB" w:rsidRDefault="00D123DB" w:rsidP="00D123D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123DB">
              <w:rPr>
                <w:sz w:val="16"/>
                <w:szCs w:val="16"/>
                <w:lang w:eastAsia="cs-CZ"/>
              </w:rPr>
              <w:t>System which process the job</w:t>
            </w:r>
          </w:p>
        </w:tc>
      </w:tr>
      <w:tr w:rsidR="00D123DB" w:rsidRPr="0048242F" w14:paraId="1882992F" w14:textId="77777777" w:rsidTr="00D123DB">
        <w:tc>
          <w:tcPr>
            <w:cnfStyle w:val="001000000000" w:firstRow="0" w:lastRow="0" w:firstColumn="1" w:lastColumn="0" w:oddVBand="0" w:evenVBand="0" w:oddHBand="0" w:evenHBand="0" w:firstRowFirstColumn="0" w:firstRowLastColumn="0" w:lastRowFirstColumn="0" w:lastRowLastColumn="0"/>
            <w:tcW w:w="772" w:type="pct"/>
            <w:noWrap/>
            <w:vAlign w:val="bottom"/>
          </w:tcPr>
          <w:p w14:paraId="21B3C4D8" w14:textId="653B5259" w:rsidR="00D123DB" w:rsidRPr="00D123DB" w:rsidRDefault="00D123DB" w:rsidP="00D123DB">
            <w:pPr>
              <w:spacing w:before="0" w:after="0" w:line="276" w:lineRule="auto"/>
              <w:rPr>
                <w:b w:val="0"/>
                <w:bCs w:val="0"/>
                <w:sz w:val="16"/>
                <w:szCs w:val="16"/>
                <w:lang w:eastAsia="cs-CZ"/>
              </w:rPr>
            </w:pPr>
            <w:r w:rsidRPr="00D123DB">
              <w:rPr>
                <w:b w:val="0"/>
                <w:bCs w:val="0"/>
                <w:sz w:val="16"/>
                <w:szCs w:val="16"/>
                <w:lang w:eastAsia="cs-CZ"/>
              </w:rPr>
              <w:t>QUEUE_NUMBER</w:t>
            </w:r>
          </w:p>
        </w:tc>
        <w:tc>
          <w:tcPr>
            <w:tcW w:w="852" w:type="pct"/>
            <w:noWrap/>
            <w:vAlign w:val="bottom"/>
          </w:tcPr>
          <w:p w14:paraId="089357A2" w14:textId="2FD31BF7"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NUMBER(38,0)</w:t>
            </w:r>
          </w:p>
        </w:tc>
        <w:tc>
          <w:tcPr>
            <w:tcW w:w="444" w:type="pct"/>
            <w:noWrap/>
            <w:vAlign w:val="bottom"/>
          </w:tcPr>
          <w:p w14:paraId="17958811" w14:textId="50E4A154"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Y</w:t>
            </w:r>
          </w:p>
        </w:tc>
        <w:tc>
          <w:tcPr>
            <w:tcW w:w="2933" w:type="pct"/>
            <w:noWrap/>
            <w:vAlign w:val="bottom"/>
          </w:tcPr>
          <w:p w14:paraId="5E91C014" w14:textId="6E0E021B" w:rsidR="00D123DB" w:rsidRPr="00D123DB" w:rsidRDefault="00D123DB" w:rsidP="00D123D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123DB">
              <w:rPr>
                <w:bCs/>
                <w:sz w:val="16"/>
                <w:szCs w:val="16"/>
                <w:lang w:eastAsia="cs-CZ"/>
              </w:rPr>
              <w:t>Queue number</w:t>
            </w:r>
          </w:p>
        </w:tc>
      </w:tr>
    </w:tbl>
    <w:p w14:paraId="44859C46" w14:textId="77777777" w:rsidR="00615FC8" w:rsidRDefault="00615FC8" w:rsidP="0048242F">
      <w:pPr>
        <w:spacing w:before="0" w:after="0" w:line="276" w:lineRule="auto"/>
      </w:pPr>
    </w:p>
    <w:p w14:paraId="0595460C" w14:textId="2F5AAC02" w:rsidR="0048242F" w:rsidRDefault="00D123DB" w:rsidP="0048242F">
      <w:pPr>
        <w:spacing w:before="0" w:after="0" w:line="276" w:lineRule="auto"/>
      </w:pPr>
      <w:r>
        <w:t>The column meaning is same as in CTRL_JOB, but there are also some additional columns:</w:t>
      </w:r>
    </w:p>
    <w:p w14:paraId="24B9EAD6" w14:textId="77777777" w:rsidR="00D123DB" w:rsidRPr="005B3FAE" w:rsidRDefault="00D123DB" w:rsidP="00A659C7">
      <w:pPr>
        <w:numPr>
          <w:ilvl w:val="0"/>
          <w:numId w:val="54"/>
        </w:numPr>
        <w:spacing w:line="240" w:lineRule="auto"/>
        <w:contextualSpacing/>
        <w:rPr>
          <w:b/>
        </w:rPr>
      </w:pPr>
      <w:r w:rsidRPr="005B3FAE">
        <w:rPr>
          <w:b/>
        </w:rPr>
        <w:t xml:space="preserve">job_id </w:t>
      </w:r>
      <w:r w:rsidRPr="005B3FAE">
        <w:t xml:space="preserve">– </w:t>
      </w:r>
      <w:r>
        <w:t>job’s sequence number, unique job identifier in table</w:t>
      </w:r>
    </w:p>
    <w:p w14:paraId="0B72C7D2" w14:textId="77777777" w:rsidR="00D123DB" w:rsidRPr="005B3FAE" w:rsidRDefault="00D123DB" w:rsidP="00A659C7">
      <w:pPr>
        <w:numPr>
          <w:ilvl w:val="0"/>
          <w:numId w:val="54"/>
        </w:numPr>
        <w:spacing w:line="240" w:lineRule="auto"/>
        <w:contextualSpacing/>
        <w:rPr>
          <w:b/>
        </w:rPr>
      </w:pPr>
      <w:r w:rsidRPr="005B3FAE">
        <w:rPr>
          <w:b/>
        </w:rPr>
        <w:t xml:space="preserve">stream_id </w:t>
      </w:r>
      <w:r w:rsidRPr="005B3FAE">
        <w:t xml:space="preserve">– </w:t>
      </w:r>
      <w:r>
        <w:t>stream’s sequence number</w:t>
      </w:r>
    </w:p>
    <w:p w14:paraId="4D687FFB" w14:textId="77777777" w:rsidR="00D123DB" w:rsidRPr="005B3FAE" w:rsidRDefault="00D123DB" w:rsidP="00A659C7">
      <w:pPr>
        <w:numPr>
          <w:ilvl w:val="0"/>
          <w:numId w:val="54"/>
        </w:numPr>
        <w:spacing w:line="240" w:lineRule="auto"/>
        <w:contextualSpacing/>
        <w:rPr>
          <w:b/>
        </w:rPr>
      </w:pPr>
      <w:r w:rsidRPr="005B3FAE">
        <w:rPr>
          <w:b/>
        </w:rPr>
        <w:t>status</w:t>
      </w:r>
      <w:r w:rsidRPr="005B3FAE">
        <w:t xml:space="preserve"> – </w:t>
      </w:r>
      <w:r>
        <w:t>job’s actual status. Value and meaning are taken from</w:t>
      </w:r>
      <w:r w:rsidRPr="005B3FAE">
        <w:t> </w:t>
      </w:r>
      <w:r w:rsidRPr="005F408B">
        <w:t>CTRL_JOB_STATUS</w:t>
      </w:r>
      <w:r>
        <w:t xml:space="preserve"> table.</w:t>
      </w:r>
    </w:p>
    <w:p w14:paraId="3D029EF8" w14:textId="77777777" w:rsidR="00D123DB" w:rsidRPr="005B3FAE" w:rsidRDefault="00D123DB" w:rsidP="00A659C7">
      <w:pPr>
        <w:numPr>
          <w:ilvl w:val="0"/>
          <w:numId w:val="54"/>
        </w:numPr>
        <w:spacing w:line="240" w:lineRule="auto"/>
        <w:contextualSpacing/>
        <w:rPr>
          <w:b/>
        </w:rPr>
      </w:pPr>
      <w:r w:rsidRPr="005B3FAE">
        <w:rPr>
          <w:b/>
        </w:rPr>
        <w:t>last_update</w:t>
      </w:r>
      <w:r w:rsidRPr="005B3FAE">
        <w:t xml:space="preserve"> – timestamp </w:t>
      </w:r>
      <w:r>
        <w:t>of the last status change, NULL value means year 2000</w:t>
      </w:r>
    </w:p>
    <w:p w14:paraId="28996151" w14:textId="77777777" w:rsidR="00D123DB" w:rsidRPr="005B3FAE" w:rsidRDefault="00D123DB" w:rsidP="00A659C7">
      <w:pPr>
        <w:numPr>
          <w:ilvl w:val="0"/>
          <w:numId w:val="54"/>
        </w:numPr>
        <w:spacing w:line="240" w:lineRule="auto"/>
        <w:contextualSpacing/>
        <w:rPr>
          <w:b/>
        </w:rPr>
      </w:pPr>
      <w:r w:rsidRPr="005B3FAE">
        <w:rPr>
          <w:b/>
        </w:rPr>
        <w:t>load_date</w:t>
      </w:r>
      <w:r w:rsidRPr="005B3FAE">
        <w:t xml:space="preserve"> – </w:t>
      </w:r>
      <w:r>
        <w:t>business date which data is transferred by job</w:t>
      </w:r>
    </w:p>
    <w:p w14:paraId="1F37365F" w14:textId="77777777" w:rsidR="00D123DB" w:rsidRPr="005B3FAE" w:rsidRDefault="00D123DB" w:rsidP="00A659C7">
      <w:pPr>
        <w:numPr>
          <w:ilvl w:val="0"/>
          <w:numId w:val="54"/>
        </w:numPr>
        <w:spacing w:line="240" w:lineRule="auto"/>
        <w:contextualSpacing/>
        <w:rPr>
          <w:b/>
        </w:rPr>
      </w:pPr>
      <w:r w:rsidRPr="005B3FAE">
        <w:rPr>
          <w:b/>
        </w:rPr>
        <w:t xml:space="preserve">restart </w:t>
      </w:r>
      <w:r w:rsidRPr="005B3FAE">
        <w:t xml:space="preserve">– </w:t>
      </w:r>
      <w:r>
        <w:t>set to “1” if restart of job is required instead of resume</w:t>
      </w:r>
    </w:p>
    <w:p w14:paraId="242D9B1A" w14:textId="77777777" w:rsidR="00D123DB" w:rsidRPr="005B3FAE" w:rsidRDefault="00D123DB" w:rsidP="00A659C7">
      <w:pPr>
        <w:numPr>
          <w:ilvl w:val="0"/>
          <w:numId w:val="54"/>
        </w:numPr>
        <w:spacing w:line="240" w:lineRule="auto"/>
        <w:contextualSpacing/>
        <w:rPr>
          <w:b/>
        </w:rPr>
      </w:pPr>
      <w:r w:rsidRPr="005B3FAE">
        <w:rPr>
          <w:b/>
        </w:rPr>
        <w:t xml:space="preserve">n_run </w:t>
      </w:r>
      <w:r w:rsidRPr="005B3FAE">
        <w:t xml:space="preserve">– </w:t>
      </w:r>
      <w:r>
        <w:t>actual number of job launching attempts</w:t>
      </w:r>
    </w:p>
    <w:p w14:paraId="04A3FDF4" w14:textId="28AB03AD" w:rsidR="00D123DB" w:rsidRPr="00D123DB" w:rsidRDefault="00D123DB" w:rsidP="00A659C7">
      <w:pPr>
        <w:numPr>
          <w:ilvl w:val="0"/>
          <w:numId w:val="54"/>
        </w:numPr>
        <w:spacing w:line="240" w:lineRule="auto"/>
        <w:contextualSpacing/>
        <w:rPr>
          <w:b/>
        </w:rPr>
      </w:pPr>
      <w:r w:rsidRPr="005B3FAE">
        <w:rPr>
          <w:b/>
        </w:rPr>
        <w:t>application_id</w:t>
      </w:r>
      <w:r w:rsidRPr="005B3FAE">
        <w:t xml:space="preserve"> – </w:t>
      </w:r>
      <w:r>
        <w:t>application identification which changed job’s status</w:t>
      </w:r>
    </w:p>
    <w:p w14:paraId="2F765125" w14:textId="5B79CD28" w:rsidR="00D123DB" w:rsidRPr="00D123DB" w:rsidRDefault="00D123DB" w:rsidP="00A659C7">
      <w:pPr>
        <w:numPr>
          <w:ilvl w:val="0"/>
          <w:numId w:val="54"/>
        </w:numPr>
        <w:spacing w:line="240" w:lineRule="auto"/>
        <w:contextualSpacing/>
        <w:rPr>
          <w:b/>
        </w:rPr>
      </w:pPr>
      <w:r>
        <w:rPr>
          <w:b/>
        </w:rPr>
        <w:t xml:space="preserve">system_name – </w:t>
      </w:r>
      <w:r w:rsidRPr="00E0560C">
        <w:t>system / ETL server</w:t>
      </w:r>
      <w:r>
        <w:t xml:space="preserve"> which run the job</w:t>
      </w:r>
    </w:p>
    <w:p w14:paraId="6AC067C6" w14:textId="3B81151F" w:rsidR="00D123DB" w:rsidRPr="00D123DB" w:rsidRDefault="00D123DB" w:rsidP="00A659C7">
      <w:pPr>
        <w:numPr>
          <w:ilvl w:val="0"/>
          <w:numId w:val="54"/>
        </w:numPr>
        <w:spacing w:line="240" w:lineRule="auto"/>
        <w:contextualSpacing/>
        <w:rPr>
          <w:b/>
        </w:rPr>
      </w:pPr>
      <w:r w:rsidRPr="005B3FAE">
        <w:rPr>
          <w:b/>
        </w:rPr>
        <w:t>queue_number</w:t>
      </w:r>
      <w:r w:rsidRPr="005B3FAE">
        <w:t xml:space="preserve"> – </w:t>
      </w:r>
      <w:r>
        <w:t>queue unique identification</w:t>
      </w:r>
      <w:r>
        <w:rPr>
          <w:b/>
        </w:rPr>
        <w:t xml:space="preserve"> </w:t>
      </w:r>
      <w:r w:rsidRPr="00D123DB">
        <w:t>which is actually processing job</w:t>
      </w:r>
    </w:p>
    <w:p w14:paraId="62142665" w14:textId="0FE79055" w:rsidR="00D123DB" w:rsidRDefault="00D123DB" w:rsidP="00D123DB">
      <w:pPr>
        <w:pStyle w:val="Heading3"/>
      </w:pPr>
      <w:bookmarkStart w:id="191" w:name="_Toc251747802"/>
      <w:bookmarkStart w:id="192" w:name="_Toc290799634"/>
      <w:bookmarkStart w:id="193" w:name="_Toc498353038"/>
      <w:r w:rsidRPr="00840E56">
        <w:t>SESS_JOB_DEPENDENCY</w:t>
      </w:r>
      <w:bookmarkEnd w:id="191"/>
      <w:bookmarkEnd w:id="192"/>
      <w:r w:rsidR="005B0844">
        <w:t xml:space="preserve"> (</w:t>
      </w:r>
      <w:r w:rsidR="00033DF9" w:rsidRPr="00320FA1">
        <w:t>SESS_JOB_DEPENDENCY</w:t>
      </w:r>
      <w:r w:rsidR="00033DF9">
        <w:t>_BCKP</w:t>
      </w:r>
      <w:r w:rsidR="005B0844">
        <w:t>)</w:t>
      </w:r>
      <w:r>
        <w:t xml:space="preserve"> table</w:t>
      </w:r>
      <w:bookmarkEnd w:id="193"/>
    </w:p>
    <w:p w14:paraId="6054BD49" w14:textId="77777777" w:rsidR="00514578" w:rsidRPr="00514578" w:rsidRDefault="00514578" w:rsidP="00514578">
      <w:pPr>
        <w:rPr>
          <w:rStyle w:val="Strong"/>
          <w:lang w:eastAsia="cs-CZ"/>
        </w:rPr>
      </w:pPr>
      <w:r w:rsidRPr="00514578">
        <w:rPr>
          <w:rStyle w:val="Strong"/>
        </w:rPr>
        <w:t>Current state of job dependencies</w:t>
      </w:r>
    </w:p>
    <w:p w14:paraId="4F5C72C7" w14:textId="5FE49789" w:rsidR="00514578" w:rsidRDefault="00320FA1" w:rsidP="00514578">
      <w:r>
        <w:lastRenderedPageBreak/>
        <w:t xml:space="preserve">During initialization </w:t>
      </w:r>
      <w:r w:rsidR="00A50B61">
        <w:t xml:space="preserve">process </w:t>
      </w:r>
      <w:r>
        <w:t>initial state of dependencies is calculated from CTRL_STREAM_DEPENDENCY</w:t>
      </w:r>
      <w:r w:rsidR="00033DF9">
        <w:t xml:space="preserve"> and CTRL_JOB_DEPENDENCY table. I</w:t>
      </w:r>
      <w:r>
        <w:t xml:space="preserve">nitial state is backed up in </w:t>
      </w:r>
      <w:r w:rsidRPr="00320FA1">
        <w:t>SESS_JOB_DEPENDENCY</w:t>
      </w:r>
      <w:r w:rsidR="00033DF9">
        <w:t>_BCKP table</w:t>
      </w:r>
      <w:r>
        <w:t>.</w:t>
      </w:r>
    </w:p>
    <w:tbl>
      <w:tblPr>
        <w:tblStyle w:val="ListTable1Light-Accent2"/>
        <w:tblW w:w="5103" w:type="pct"/>
        <w:tblLook w:val="04A0" w:firstRow="1" w:lastRow="0" w:firstColumn="1" w:lastColumn="0" w:noHBand="0" w:noVBand="1"/>
      </w:tblPr>
      <w:tblGrid>
        <w:gridCol w:w="2519"/>
        <w:gridCol w:w="1670"/>
        <w:gridCol w:w="1078"/>
        <w:gridCol w:w="5369"/>
      </w:tblGrid>
      <w:tr w:rsidR="00320FA1" w:rsidRPr="00963C49" w14:paraId="32499510" w14:textId="77777777" w:rsidTr="00725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hideMark/>
          </w:tcPr>
          <w:p w14:paraId="649EF17D" w14:textId="77777777" w:rsidR="00320FA1" w:rsidRPr="00963C49" w:rsidRDefault="00320FA1" w:rsidP="0072594E">
            <w:pPr>
              <w:spacing w:before="0" w:after="0" w:line="276" w:lineRule="auto"/>
              <w:rPr>
                <w:bCs w:val="0"/>
                <w:sz w:val="16"/>
                <w:szCs w:val="16"/>
                <w:lang w:eastAsia="cs-CZ"/>
              </w:rPr>
            </w:pPr>
            <w:r w:rsidRPr="00963C49">
              <w:rPr>
                <w:bCs w:val="0"/>
                <w:sz w:val="16"/>
                <w:szCs w:val="16"/>
                <w:lang w:eastAsia="cs-CZ"/>
              </w:rPr>
              <w:t>COLUMN_NAME</w:t>
            </w:r>
          </w:p>
        </w:tc>
        <w:tc>
          <w:tcPr>
            <w:tcW w:w="785" w:type="pct"/>
            <w:noWrap/>
            <w:hideMark/>
          </w:tcPr>
          <w:p w14:paraId="40A32D6A" w14:textId="77777777" w:rsidR="00320FA1" w:rsidRPr="00963C49" w:rsidRDefault="00320FA1"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7" w:type="pct"/>
            <w:noWrap/>
            <w:hideMark/>
          </w:tcPr>
          <w:p w14:paraId="4F120FA7" w14:textId="77777777" w:rsidR="00320FA1" w:rsidRPr="00963C49" w:rsidRDefault="00320FA1"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524" w:type="pct"/>
            <w:noWrap/>
            <w:hideMark/>
          </w:tcPr>
          <w:p w14:paraId="02EF52D6" w14:textId="77777777" w:rsidR="00320FA1" w:rsidRPr="00963C49" w:rsidRDefault="00320FA1"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320FA1" w:rsidRPr="00320FA1" w14:paraId="0A0DE339"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54AC570B" w14:textId="0475642B" w:rsidR="00320FA1" w:rsidRPr="00320FA1" w:rsidRDefault="00320FA1" w:rsidP="00320FA1">
            <w:pPr>
              <w:spacing w:before="0" w:after="0" w:line="276" w:lineRule="auto"/>
              <w:rPr>
                <w:b w:val="0"/>
                <w:bCs w:val="0"/>
                <w:sz w:val="16"/>
                <w:szCs w:val="16"/>
                <w:lang w:eastAsia="cs-CZ"/>
              </w:rPr>
            </w:pPr>
            <w:r w:rsidRPr="00320FA1">
              <w:rPr>
                <w:b w:val="0"/>
                <w:bCs w:val="0"/>
                <w:sz w:val="16"/>
                <w:szCs w:val="16"/>
                <w:lang w:eastAsia="cs-CZ"/>
              </w:rPr>
              <w:t>JOB_ID</w:t>
            </w:r>
          </w:p>
        </w:tc>
        <w:tc>
          <w:tcPr>
            <w:tcW w:w="785" w:type="pct"/>
            <w:noWrap/>
            <w:vAlign w:val="bottom"/>
          </w:tcPr>
          <w:p w14:paraId="72942147" w14:textId="26906FCF"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NUMBER(38,0)</w:t>
            </w:r>
          </w:p>
        </w:tc>
        <w:tc>
          <w:tcPr>
            <w:tcW w:w="507" w:type="pct"/>
            <w:noWrap/>
            <w:vAlign w:val="bottom"/>
          </w:tcPr>
          <w:p w14:paraId="37CD8A4B" w14:textId="0E1E15CB"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N</w:t>
            </w:r>
          </w:p>
        </w:tc>
        <w:tc>
          <w:tcPr>
            <w:tcW w:w="2524" w:type="pct"/>
            <w:noWrap/>
            <w:vAlign w:val="bottom"/>
          </w:tcPr>
          <w:p w14:paraId="633F2F7E" w14:textId="3336CC10"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Child job name identification</w:t>
            </w:r>
          </w:p>
        </w:tc>
      </w:tr>
      <w:tr w:rsidR="00320FA1" w:rsidRPr="00320FA1" w14:paraId="616F679F" w14:textId="77777777" w:rsidTr="0072594E">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51D2AB24" w14:textId="583F47F2" w:rsidR="00320FA1" w:rsidRPr="00320FA1" w:rsidRDefault="00320FA1" w:rsidP="00320FA1">
            <w:pPr>
              <w:spacing w:before="0" w:after="0" w:line="276" w:lineRule="auto"/>
              <w:rPr>
                <w:b w:val="0"/>
                <w:bCs w:val="0"/>
                <w:sz w:val="16"/>
                <w:szCs w:val="16"/>
                <w:lang w:eastAsia="cs-CZ"/>
              </w:rPr>
            </w:pPr>
            <w:r w:rsidRPr="00320FA1">
              <w:rPr>
                <w:b w:val="0"/>
                <w:bCs w:val="0"/>
                <w:sz w:val="16"/>
                <w:szCs w:val="16"/>
                <w:lang w:eastAsia="cs-CZ"/>
              </w:rPr>
              <w:t>JOB_NAME</w:t>
            </w:r>
          </w:p>
        </w:tc>
        <w:tc>
          <w:tcPr>
            <w:tcW w:w="785" w:type="pct"/>
            <w:noWrap/>
            <w:vAlign w:val="bottom"/>
          </w:tcPr>
          <w:p w14:paraId="19FC6F14" w14:textId="0EB7E95B"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VARCHAR2(128)</w:t>
            </w:r>
          </w:p>
        </w:tc>
        <w:tc>
          <w:tcPr>
            <w:tcW w:w="507" w:type="pct"/>
            <w:noWrap/>
            <w:vAlign w:val="bottom"/>
          </w:tcPr>
          <w:p w14:paraId="043E146E" w14:textId="408004C0"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N</w:t>
            </w:r>
          </w:p>
        </w:tc>
        <w:tc>
          <w:tcPr>
            <w:tcW w:w="2524" w:type="pct"/>
            <w:noWrap/>
            <w:vAlign w:val="bottom"/>
          </w:tcPr>
          <w:p w14:paraId="5CA28259" w14:textId="0A43188A"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Name of the child job</w:t>
            </w:r>
          </w:p>
        </w:tc>
      </w:tr>
      <w:tr w:rsidR="00320FA1" w:rsidRPr="00320FA1" w14:paraId="592EAEAC"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71D73B9F" w14:textId="6EEFEB60" w:rsidR="00320FA1" w:rsidRPr="00320FA1" w:rsidRDefault="00320FA1" w:rsidP="00320FA1">
            <w:pPr>
              <w:spacing w:before="0" w:after="0" w:line="276" w:lineRule="auto"/>
              <w:rPr>
                <w:b w:val="0"/>
                <w:bCs w:val="0"/>
                <w:sz w:val="16"/>
                <w:szCs w:val="16"/>
                <w:lang w:eastAsia="cs-CZ"/>
              </w:rPr>
            </w:pPr>
            <w:r w:rsidRPr="00320FA1">
              <w:rPr>
                <w:b w:val="0"/>
                <w:bCs w:val="0"/>
                <w:sz w:val="16"/>
                <w:szCs w:val="16"/>
                <w:lang w:eastAsia="cs-CZ"/>
              </w:rPr>
              <w:t>PARENT_JOB_ID</w:t>
            </w:r>
          </w:p>
        </w:tc>
        <w:tc>
          <w:tcPr>
            <w:tcW w:w="785" w:type="pct"/>
            <w:noWrap/>
            <w:vAlign w:val="bottom"/>
          </w:tcPr>
          <w:p w14:paraId="69172C2F" w14:textId="0525BB7D"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NUMBER(38,0)</w:t>
            </w:r>
          </w:p>
        </w:tc>
        <w:tc>
          <w:tcPr>
            <w:tcW w:w="507" w:type="pct"/>
            <w:noWrap/>
            <w:vAlign w:val="bottom"/>
          </w:tcPr>
          <w:p w14:paraId="3906F6CB" w14:textId="13965665"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N</w:t>
            </w:r>
          </w:p>
        </w:tc>
        <w:tc>
          <w:tcPr>
            <w:tcW w:w="2524" w:type="pct"/>
            <w:noWrap/>
            <w:vAlign w:val="bottom"/>
          </w:tcPr>
          <w:p w14:paraId="5B369CEA" w14:textId="097D2C13"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Parent job name identification</w:t>
            </w:r>
          </w:p>
        </w:tc>
      </w:tr>
      <w:tr w:rsidR="00320FA1" w:rsidRPr="00320FA1" w14:paraId="232E9B9B" w14:textId="77777777" w:rsidTr="0072594E">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58A173EA" w14:textId="4E144D7E" w:rsidR="00320FA1" w:rsidRPr="00320FA1" w:rsidRDefault="00320FA1" w:rsidP="00320FA1">
            <w:pPr>
              <w:spacing w:before="0" w:after="0" w:line="276" w:lineRule="auto"/>
              <w:rPr>
                <w:b w:val="0"/>
                <w:bCs w:val="0"/>
                <w:sz w:val="16"/>
                <w:szCs w:val="16"/>
                <w:lang w:eastAsia="cs-CZ"/>
              </w:rPr>
            </w:pPr>
            <w:r w:rsidRPr="00320FA1">
              <w:rPr>
                <w:b w:val="0"/>
                <w:bCs w:val="0"/>
                <w:sz w:val="16"/>
                <w:szCs w:val="16"/>
                <w:lang w:eastAsia="cs-CZ"/>
              </w:rPr>
              <w:t>PARENT_JOB_NAME</w:t>
            </w:r>
          </w:p>
        </w:tc>
        <w:tc>
          <w:tcPr>
            <w:tcW w:w="785" w:type="pct"/>
            <w:noWrap/>
            <w:vAlign w:val="bottom"/>
          </w:tcPr>
          <w:p w14:paraId="44E8AB7A" w14:textId="7BEDBFD9"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VARCHAR2(128)</w:t>
            </w:r>
          </w:p>
        </w:tc>
        <w:tc>
          <w:tcPr>
            <w:tcW w:w="507" w:type="pct"/>
            <w:noWrap/>
            <w:vAlign w:val="bottom"/>
          </w:tcPr>
          <w:p w14:paraId="2D074E80" w14:textId="6AE5E94E"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N</w:t>
            </w:r>
          </w:p>
        </w:tc>
        <w:tc>
          <w:tcPr>
            <w:tcW w:w="2524" w:type="pct"/>
            <w:noWrap/>
            <w:vAlign w:val="bottom"/>
          </w:tcPr>
          <w:p w14:paraId="0C5B3C8D" w14:textId="113450BF"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Name of the parent job</w:t>
            </w:r>
          </w:p>
        </w:tc>
      </w:tr>
      <w:tr w:rsidR="00320FA1" w:rsidRPr="00320FA1" w14:paraId="1FB41357"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547F7AFD" w14:textId="5A56C1AD" w:rsidR="00320FA1" w:rsidRPr="00320FA1" w:rsidRDefault="00320FA1" w:rsidP="00320FA1">
            <w:pPr>
              <w:spacing w:before="0" w:after="0" w:line="276" w:lineRule="auto"/>
              <w:rPr>
                <w:b w:val="0"/>
                <w:bCs w:val="0"/>
                <w:sz w:val="16"/>
                <w:szCs w:val="16"/>
                <w:lang w:eastAsia="cs-CZ"/>
              </w:rPr>
            </w:pPr>
            <w:r w:rsidRPr="00320FA1">
              <w:rPr>
                <w:b w:val="0"/>
                <w:bCs w:val="0"/>
                <w:sz w:val="16"/>
                <w:szCs w:val="16"/>
                <w:lang w:eastAsia="cs-CZ"/>
              </w:rPr>
              <w:t>REL_TYPE</w:t>
            </w:r>
          </w:p>
        </w:tc>
        <w:tc>
          <w:tcPr>
            <w:tcW w:w="785" w:type="pct"/>
            <w:noWrap/>
            <w:vAlign w:val="bottom"/>
          </w:tcPr>
          <w:p w14:paraId="399E25A2" w14:textId="4D50F837"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CHAR(1)</w:t>
            </w:r>
          </w:p>
        </w:tc>
        <w:tc>
          <w:tcPr>
            <w:tcW w:w="507" w:type="pct"/>
            <w:noWrap/>
            <w:vAlign w:val="bottom"/>
          </w:tcPr>
          <w:p w14:paraId="03169D02" w14:textId="364F452D"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Y</w:t>
            </w:r>
          </w:p>
        </w:tc>
        <w:tc>
          <w:tcPr>
            <w:tcW w:w="2524" w:type="pct"/>
            <w:noWrap/>
            <w:vAlign w:val="bottom"/>
          </w:tcPr>
          <w:p w14:paraId="15921173" w14:textId="1A1D981B" w:rsidR="00320FA1" w:rsidRPr="00320FA1" w:rsidRDefault="00320FA1" w:rsidP="00320FA1">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20FA1">
              <w:rPr>
                <w:bCs/>
                <w:sz w:val="16"/>
                <w:szCs w:val="16"/>
                <w:lang w:eastAsia="cs-CZ"/>
              </w:rPr>
              <w:t>Relation type, NULL for real job dependency</w:t>
            </w:r>
          </w:p>
        </w:tc>
      </w:tr>
      <w:tr w:rsidR="00320FA1" w:rsidRPr="00320FA1" w14:paraId="4BFDE8A8" w14:textId="77777777" w:rsidTr="0072594E">
        <w:tc>
          <w:tcPr>
            <w:cnfStyle w:val="001000000000" w:firstRow="0" w:lastRow="0" w:firstColumn="1" w:lastColumn="0" w:oddVBand="0" w:evenVBand="0" w:oddHBand="0" w:evenHBand="0" w:firstRowFirstColumn="0" w:firstRowLastColumn="0" w:lastRowFirstColumn="0" w:lastRowLastColumn="0"/>
            <w:tcW w:w="1184" w:type="pct"/>
            <w:noWrap/>
            <w:vAlign w:val="bottom"/>
          </w:tcPr>
          <w:p w14:paraId="74E3A9A9" w14:textId="66D34773" w:rsidR="00320FA1" w:rsidRPr="00320FA1" w:rsidRDefault="00320FA1" w:rsidP="00320FA1">
            <w:pPr>
              <w:spacing w:before="0" w:after="0" w:line="276" w:lineRule="auto"/>
              <w:rPr>
                <w:b w:val="0"/>
                <w:bCs w:val="0"/>
                <w:sz w:val="16"/>
                <w:szCs w:val="16"/>
                <w:lang w:eastAsia="cs-CZ"/>
              </w:rPr>
            </w:pPr>
            <w:r w:rsidRPr="00320FA1">
              <w:rPr>
                <w:b w:val="0"/>
                <w:bCs w:val="0"/>
                <w:sz w:val="16"/>
                <w:szCs w:val="16"/>
                <w:lang w:eastAsia="cs-CZ"/>
              </w:rPr>
              <w:t>ENGINE_ID</w:t>
            </w:r>
          </w:p>
        </w:tc>
        <w:tc>
          <w:tcPr>
            <w:tcW w:w="785" w:type="pct"/>
            <w:noWrap/>
            <w:vAlign w:val="bottom"/>
          </w:tcPr>
          <w:p w14:paraId="5CF0BAEB" w14:textId="5268FF7C"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NUMBER(22)</w:t>
            </w:r>
          </w:p>
        </w:tc>
        <w:tc>
          <w:tcPr>
            <w:tcW w:w="507" w:type="pct"/>
            <w:noWrap/>
            <w:vAlign w:val="bottom"/>
          </w:tcPr>
          <w:p w14:paraId="1A3FB366" w14:textId="211E29CA"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Y</w:t>
            </w:r>
          </w:p>
        </w:tc>
        <w:tc>
          <w:tcPr>
            <w:tcW w:w="2524" w:type="pct"/>
            <w:noWrap/>
            <w:vAlign w:val="bottom"/>
          </w:tcPr>
          <w:p w14:paraId="18D2045B" w14:textId="1D35F9E2" w:rsidR="00320FA1" w:rsidRPr="00320FA1" w:rsidRDefault="00320FA1" w:rsidP="00320FA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20FA1">
              <w:rPr>
                <w:bCs/>
                <w:sz w:val="16"/>
                <w:szCs w:val="16"/>
                <w:lang w:eastAsia="cs-CZ"/>
              </w:rPr>
              <w:t>Engine identification</w:t>
            </w:r>
          </w:p>
        </w:tc>
      </w:tr>
    </w:tbl>
    <w:p w14:paraId="170CD5CE" w14:textId="6EDFBC08" w:rsidR="00BC72C7" w:rsidRDefault="00BC72C7" w:rsidP="00BC72C7">
      <w:pPr>
        <w:pStyle w:val="Heading3"/>
      </w:pPr>
      <w:bookmarkStart w:id="194" w:name="_Toc251747807"/>
      <w:bookmarkStart w:id="195" w:name="_Toc290799639"/>
      <w:bookmarkStart w:id="196" w:name="_Toc498353039"/>
      <w:bookmarkStart w:id="197" w:name="_Toc290799635"/>
      <w:r w:rsidRPr="00840E56">
        <w:t>SESS_QUEUE</w:t>
      </w:r>
      <w:bookmarkEnd w:id="194"/>
      <w:bookmarkEnd w:id="195"/>
      <w:r>
        <w:t xml:space="preserve"> table</w:t>
      </w:r>
      <w:bookmarkEnd w:id="196"/>
    </w:p>
    <w:p w14:paraId="71F812AF" w14:textId="6210FD69" w:rsidR="00BC72C7" w:rsidRPr="00BC72C7" w:rsidRDefault="00BC72C7" w:rsidP="00BC72C7">
      <w:pPr>
        <w:rPr>
          <w:b/>
          <w:bCs/>
          <w:lang w:eastAsia="cs-CZ"/>
        </w:rPr>
      </w:pPr>
      <w:r w:rsidRPr="00BC72C7">
        <w:rPr>
          <w:rStyle w:val="Strong"/>
          <w:lang w:eastAsia="cs-CZ"/>
        </w:rPr>
        <w:t>Queue list for job execution</w:t>
      </w:r>
    </w:p>
    <w:tbl>
      <w:tblPr>
        <w:tblStyle w:val="ListTable1Light-Accent2"/>
        <w:tblW w:w="5103" w:type="pct"/>
        <w:tblLook w:val="04A0" w:firstRow="1" w:lastRow="0" w:firstColumn="1" w:lastColumn="0" w:noHBand="0" w:noVBand="1"/>
      </w:tblPr>
      <w:tblGrid>
        <w:gridCol w:w="2510"/>
        <w:gridCol w:w="1698"/>
        <w:gridCol w:w="1070"/>
        <w:gridCol w:w="5358"/>
      </w:tblGrid>
      <w:tr w:rsidR="00BC72C7" w:rsidRPr="00963C49" w14:paraId="224534EB" w14:textId="77777777" w:rsidTr="006E1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hideMark/>
          </w:tcPr>
          <w:p w14:paraId="54F1BF0E" w14:textId="77777777" w:rsidR="00BC72C7" w:rsidRPr="00963C49" w:rsidRDefault="00BC72C7" w:rsidP="0072594E">
            <w:pPr>
              <w:spacing w:before="0" w:after="0" w:line="276" w:lineRule="auto"/>
              <w:rPr>
                <w:bCs w:val="0"/>
                <w:sz w:val="16"/>
                <w:szCs w:val="16"/>
                <w:lang w:eastAsia="cs-CZ"/>
              </w:rPr>
            </w:pPr>
            <w:r w:rsidRPr="00963C49">
              <w:rPr>
                <w:bCs w:val="0"/>
                <w:sz w:val="16"/>
                <w:szCs w:val="16"/>
                <w:lang w:eastAsia="cs-CZ"/>
              </w:rPr>
              <w:t>COLUMN_NAME</w:t>
            </w:r>
          </w:p>
        </w:tc>
        <w:tc>
          <w:tcPr>
            <w:tcW w:w="798" w:type="pct"/>
            <w:noWrap/>
            <w:hideMark/>
          </w:tcPr>
          <w:p w14:paraId="593B631C" w14:textId="77777777" w:rsidR="00BC72C7" w:rsidRPr="00963C49" w:rsidRDefault="00BC72C7"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3" w:type="pct"/>
            <w:noWrap/>
            <w:hideMark/>
          </w:tcPr>
          <w:p w14:paraId="56562002" w14:textId="77777777" w:rsidR="00BC72C7" w:rsidRPr="00963C49" w:rsidRDefault="00BC72C7"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519" w:type="pct"/>
            <w:noWrap/>
            <w:hideMark/>
          </w:tcPr>
          <w:p w14:paraId="4116C9B6" w14:textId="77777777" w:rsidR="00BC72C7" w:rsidRPr="00963C49" w:rsidRDefault="00BC72C7"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BC72C7" w:rsidRPr="00320FA1" w14:paraId="3B2D4FDC" w14:textId="77777777" w:rsidTr="006E1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0A279513" w14:textId="314790C5"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QUEUE_NUMBER</w:t>
            </w:r>
          </w:p>
        </w:tc>
        <w:tc>
          <w:tcPr>
            <w:tcW w:w="798" w:type="pct"/>
            <w:noWrap/>
            <w:vAlign w:val="bottom"/>
          </w:tcPr>
          <w:p w14:paraId="2B8EBCAA" w14:textId="2189AA93"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503" w:type="pct"/>
            <w:noWrap/>
            <w:vAlign w:val="bottom"/>
          </w:tcPr>
          <w:p w14:paraId="1DE89988" w14:textId="396192CC"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w:t>
            </w:r>
          </w:p>
        </w:tc>
        <w:tc>
          <w:tcPr>
            <w:tcW w:w="2519" w:type="pct"/>
            <w:noWrap/>
            <w:vAlign w:val="bottom"/>
          </w:tcPr>
          <w:p w14:paraId="7F56ACBA" w14:textId="6F495F94"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Queue number</w:t>
            </w:r>
          </w:p>
        </w:tc>
      </w:tr>
      <w:tr w:rsidR="00BC72C7" w:rsidRPr="00320FA1" w14:paraId="24CFC530" w14:textId="77777777" w:rsidTr="006E1532">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545D812A" w14:textId="6CE4B397"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JOB_NAME</w:t>
            </w:r>
          </w:p>
        </w:tc>
        <w:tc>
          <w:tcPr>
            <w:tcW w:w="798" w:type="pct"/>
            <w:noWrap/>
            <w:vAlign w:val="bottom"/>
          </w:tcPr>
          <w:p w14:paraId="223104B9" w14:textId="1CCA8764"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BC72C7">
              <w:rPr>
                <w:sz w:val="16"/>
                <w:szCs w:val="16"/>
                <w:lang w:eastAsia="cs-CZ"/>
              </w:rPr>
              <w:t>VARCHAR2(128)</w:t>
            </w:r>
          </w:p>
        </w:tc>
        <w:tc>
          <w:tcPr>
            <w:tcW w:w="503" w:type="pct"/>
            <w:noWrap/>
            <w:vAlign w:val="bottom"/>
          </w:tcPr>
          <w:p w14:paraId="4D8EE63A" w14:textId="20B8D196"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BC72C7">
              <w:rPr>
                <w:sz w:val="16"/>
                <w:szCs w:val="16"/>
                <w:lang w:eastAsia="cs-CZ"/>
              </w:rPr>
              <w:t>Y</w:t>
            </w:r>
          </w:p>
        </w:tc>
        <w:tc>
          <w:tcPr>
            <w:tcW w:w="2519" w:type="pct"/>
            <w:noWrap/>
            <w:vAlign w:val="bottom"/>
          </w:tcPr>
          <w:p w14:paraId="7E2321AC" w14:textId="6D4D1B31"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BC72C7">
              <w:rPr>
                <w:sz w:val="16"/>
                <w:szCs w:val="16"/>
                <w:lang w:eastAsia="cs-CZ"/>
              </w:rPr>
              <w:t>Job name running in queue number</w:t>
            </w:r>
          </w:p>
        </w:tc>
      </w:tr>
      <w:tr w:rsidR="00BC72C7" w:rsidRPr="00320FA1" w14:paraId="65A77070" w14:textId="77777777" w:rsidTr="006E1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51CC8619" w14:textId="42190D61"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JOB_ID</w:t>
            </w:r>
          </w:p>
        </w:tc>
        <w:tc>
          <w:tcPr>
            <w:tcW w:w="798" w:type="pct"/>
            <w:noWrap/>
            <w:vAlign w:val="bottom"/>
          </w:tcPr>
          <w:p w14:paraId="2E4147BF" w14:textId="56230F57"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503" w:type="pct"/>
            <w:noWrap/>
            <w:vAlign w:val="bottom"/>
          </w:tcPr>
          <w:p w14:paraId="196A3BFC" w14:textId="1A1052ED"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519" w:type="pct"/>
            <w:noWrap/>
            <w:vAlign w:val="bottom"/>
          </w:tcPr>
          <w:p w14:paraId="1B8C04F8" w14:textId="7F4A0B29"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Job identification running in queue number</w:t>
            </w:r>
          </w:p>
        </w:tc>
      </w:tr>
      <w:tr w:rsidR="00BC72C7" w:rsidRPr="00320FA1" w14:paraId="60F95EB2" w14:textId="77777777" w:rsidTr="006E1532">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63916A6D" w14:textId="569B2585"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AVAILABLE</w:t>
            </w:r>
          </w:p>
        </w:tc>
        <w:tc>
          <w:tcPr>
            <w:tcW w:w="798" w:type="pct"/>
            <w:noWrap/>
            <w:vAlign w:val="bottom"/>
          </w:tcPr>
          <w:p w14:paraId="5CACCD75" w14:textId="18FB4273"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NUMBER(38,0)</w:t>
            </w:r>
          </w:p>
        </w:tc>
        <w:tc>
          <w:tcPr>
            <w:tcW w:w="503" w:type="pct"/>
            <w:noWrap/>
            <w:vAlign w:val="bottom"/>
          </w:tcPr>
          <w:p w14:paraId="6C52F6FD" w14:textId="7A30F52A"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w:t>
            </w:r>
          </w:p>
        </w:tc>
        <w:tc>
          <w:tcPr>
            <w:tcW w:w="2519" w:type="pct"/>
            <w:noWrap/>
            <w:vAlign w:val="bottom"/>
          </w:tcPr>
          <w:p w14:paraId="45DA40EB" w14:textId="433A3FB9"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Is queue number available for job launch?</w:t>
            </w:r>
          </w:p>
        </w:tc>
      </w:tr>
      <w:tr w:rsidR="00BC72C7" w:rsidRPr="00320FA1" w14:paraId="0C6AD729" w14:textId="77777777" w:rsidTr="006E1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59B2BF02" w14:textId="2CAB729A"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LAST_UPDATE</w:t>
            </w:r>
          </w:p>
        </w:tc>
        <w:tc>
          <w:tcPr>
            <w:tcW w:w="798" w:type="pct"/>
            <w:noWrap/>
            <w:vAlign w:val="bottom"/>
          </w:tcPr>
          <w:p w14:paraId="3956A298" w14:textId="485841FB"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TIMESTAMP(6)(11,6)</w:t>
            </w:r>
          </w:p>
        </w:tc>
        <w:tc>
          <w:tcPr>
            <w:tcW w:w="503" w:type="pct"/>
            <w:noWrap/>
            <w:vAlign w:val="bottom"/>
          </w:tcPr>
          <w:p w14:paraId="4BA86627" w14:textId="7CE81152"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519" w:type="pct"/>
            <w:noWrap/>
            <w:vAlign w:val="bottom"/>
          </w:tcPr>
          <w:p w14:paraId="1663C435" w14:textId="6DED8081"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Timestamp of last used</w:t>
            </w:r>
          </w:p>
        </w:tc>
      </w:tr>
      <w:tr w:rsidR="00BC72C7" w:rsidRPr="00320FA1" w14:paraId="0F96FEF8" w14:textId="77777777" w:rsidTr="006E1532">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5F82D649" w14:textId="2EC01C74"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ENGINE_ID</w:t>
            </w:r>
          </w:p>
        </w:tc>
        <w:tc>
          <w:tcPr>
            <w:tcW w:w="798" w:type="pct"/>
            <w:noWrap/>
            <w:vAlign w:val="bottom"/>
          </w:tcPr>
          <w:p w14:paraId="396397B8" w14:textId="1B105600"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NUMBER(38,0)</w:t>
            </w:r>
          </w:p>
        </w:tc>
        <w:tc>
          <w:tcPr>
            <w:tcW w:w="503" w:type="pct"/>
            <w:noWrap/>
            <w:vAlign w:val="bottom"/>
          </w:tcPr>
          <w:p w14:paraId="3CC04895" w14:textId="5CBFF8E4"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w:t>
            </w:r>
          </w:p>
        </w:tc>
        <w:tc>
          <w:tcPr>
            <w:tcW w:w="2519" w:type="pct"/>
            <w:noWrap/>
            <w:vAlign w:val="bottom"/>
          </w:tcPr>
          <w:p w14:paraId="37AD54B2" w14:textId="4BBC3A30"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Engine id for which is queue determine</w:t>
            </w:r>
          </w:p>
        </w:tc>
      </w:tr>
      <w:tr w:rsidR="00BC72C7" w:rsidRPr="00320FA1" w14:paraId="5F8346B9" w14:textId="77777777" w:rsidTr="006E1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742D0C86" w14:textId="4A3D0757"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SYSTEM_NAME</w:t>
            </w:r>
          </w:p>
        </w:tc>
        <w:tc>
          <w:tcPr>
            <w:tcW w:w="798" w:type="pct"/>
            <w:noWrap/>
            <w:vAlign w:val="bottom"/>
          </w:tcPr>
          <w:p w14:paraId="7F4661AB" w14:textId="224F702C"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VARCHAR2(128)</w:t>
            </w:r>
          </w:p>
        </w:tc>
        <w:tc>
          <w:tcPr>
            <w:tcW w:w="503" w:type="pct"/>
            <w:noWrap/>
            <w:vAlign w:val="bottom"/>
          </w:tcPr>
          <w:p w14:paraId="4A1DDA07" w14:textId="5C8EFA1C"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519" w:type="pct"/>
            <w:noWrap/>
            <w:vAlign w:val="bottom"/>
          </w:tcPr>
          <w:p w14:paraId="76421096" w14:textId="741DF1DD"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Name of the system / ETL server on which is job running</w:t>
            </w:r>
          </w:p>
        </w:tc>
      </w:tr>
      <w:tr w:rsidR="00BC72C7" w:rsidRPr="00320FA1" w14:paraId="4420925D" w14:textId="77777777" w:rsidTr="006E1532">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6A3E4444" w14:textId="309BC829"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RUNNING_JOB_PID</w:t>
            </w:r>
          </w:p>
        </w:tc>
        <w:tc>
          <w:tcPr>
            <w:tcW w:w="798" w:type="pct"/>
            <w:noWrap/>
            <w:vAlign w:val="bottom"/>
          </w:tcPr>
          <w:p w14:paraId="71CDC6B5" w14:textId="635AA695"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NUMBER(22,0)</w:t>
            </w:r>
          </w:p>
        </w:tc>
        <w:tc>
          <w:tcPr>
            <w:tcW w:w="503" w:type="pct"/>
            <w:noWrap/>
            <w:vAlign w:val="bottom"/>
          </w:tcPr>
          <w:p w14:paraId="7E4CFE11" w14:textId="27B58C3B"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Y</w:t>
            </w:r>
          </w:p>
        </w:tc>
        <w:tc>
          <w:tcPr>
            <w:tcW w:w="2519" w:type="pct"/>
            <w:noWrap/>
            <w:vAlign w:val="bottom"/>
          </w:tcPr>
          <w:p w14:paraId="6ABBDD2A" w14:textId="7AD16EB3"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PID of PDC run job process</w:t>
            </w:r>
          </w:p>
        </w:tc>
      </w:tr>
    </w:tbl>
    <w:p w14:paraId="1503D8A3" w14:textId="73567F9B" w:rsidR="006E1532" w:rsidRDefault="006E1532" w:rsidP="006E1532">
      <w:pPr>
        <w:pStyle w:val="Heading3"/>
      </w:pPr>
      <w:bookmarkStart w:id="198" w:name="_Toc498353040"/>
      <w:r>
        <w:t>SESS_STATUS table</w:t>
      </w:r>
      <w:bookmarkEnd w:id="198"/>
    </w:p>
    <w:p w14:paraId="586A5E7C" w14:textId="0446C663" w:rsidR="00E96454" w:rsidRPr="00E96454" w:rsidRDefault="00E96454" w:rsidP="00E96454">
      <w:r w:rsidRPr="006E1532">
        <w:rPr>
          <w:rStyle w:val="Strong"/>
          <w:lang w:eastAsia="cs-CZ"/>
        </w:rPr>
        <w:t>Log table for job status trace</w:t>
      </w:r>
    </w:p>
    <w:tbl>
      <w:tblPr>
        <w:tblStyle w:val="ListTable1Light-Accent2"/>
        <w:tblW w:w="5103" w:type="pct"/>
        <w:tblLook w:val="04A0" w:firstRow="1" w:lastRow="0" w:firstColumn="1" w:lastColumn="0" w:noHBand="0" w:noVBand="1"/>
      </w:tblPr>
      <w:tblGrid>
        <w:gridCol w:w="2510"/>
        <w:gridCol w:w="1698"/>
        <w:gridCol w:w="1070"/>
        <w:gridCol w:w="5358"/>
      </w:tblGrid>
      <w:tr w:rsidR="006E1532" w:rsidRPr="00963C49" w14:paraId="1D6F2D11" w14:textId="77777777" w:rsidTr="00C57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hideMark/>
          </w:tcPr>
          <w:p w14:paraId="7C6CE71A" w14:textId="77777777" w:rsidR="006E1532" w:rsidRPr="00963C49" w:rsidRDefault="006E1532" w:rsidP="00EC643B">
            <w:pPr>
              <w:spacing w:before="0" w:after="0" w:line="276" w:lineRule="auto"/>
              <w:rPr>
                <w:bCs w:val="0"/>
                <w:sz w:val="16"/>
                <w:szCs w:val="16"/>
                <w:lang w:eastAsia="cs-CZ"/>
              </w:rPr>
            </w:pPr>
            <w:r w:rsidRPr="00963C49">
              <w:rPr>
                <w:bCs w:val="0"/>
                <w:sz w:val="16"/>
                <w:szCs w:val="16"/>
                <w:lang w:eastAsia="cs-CZ"/>
              </w:rPr>
              <w:t>COLUMN_NAME</w:t>
            </w:r>
          </w:p>
        </w:tc>
        <w:tc>
          <w:tcPr>
            <w:tcW w:w="798" w:type="pct"/>
            <w:noWrap/>
            <w:hideMark/>
          </w:tcPr>
          <w:p w14:paraId="78EAD24B" w14:textId="77777777" w:rsidR="006E1532" w:rsidRPr="00963C49" w:rsidRDefault="006E1532"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3" w:type="pct"/>
            <w:noWrap/>
            <w:hideMark/>
          </w:tcPr>
          <w:p w14:paraId="63927F34" w14:textId="77777777" w:rsidR="006E1532" w:rsidRPr="00963C49" w:rsidRDefault="006E1532"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519" w:type="pct"/>
            <w:noWrap/>
            <w:hideMark/>
          </w:tcPr>
          <w:p w14:paraId="0626E6C1" w14:textId="77777777" w:rsidR="006E1532" w:rsidRPr="00963C49" w:rsidRDefault="006E1532"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C57A97" w:rsidRPr="00320FA1" w14:paraId="3F6577AA"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74E154CC" w14:textId="3525A1E4"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JOB_ID</w:t>
            </w:r>
          </w:p>
        </w:tc>
        <w:tc>
          <w:tcPr>
            <w:tcW w:w="798" w:type="pct"/>
            <w:noWrap/>
            <w:vAlign w:val="bottom"/>
          </w:tcPr>
          <w:p w14:paraId="037F198A" w14:textId="7FC06B8F"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NUMBER(38,0)</w:t>
            </w:r>
          </w:p>
        </w:tc>
        <w:tc>
          <w:tcPr>
            <w:tcW w:w="503" w:type="pct"/>
            <w:noWrap/>
            <w:vAlign w:val="bottom"/>
          </w:tcPr>
          <w:p w14:paraId="3E036753" w14:textId="13EB54F2"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w:t>
            </w:r>
          </w:p>
        </w:tc>
        <w:tc>
          <w:tcPr>
            <w:tcW w:w="2519" w:type="pct"/>
            <w:noWrap/>
            <w:vAlign w:val="bottom"/>
          </w:tcPr>
          <w:p w14:paraId="239FAABA" w14:textId="46269577"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Job identification</w:t>
            </w:r>
          </w:p>
        </w:tc>
      </w:tr>
      <w:tr w:rsidR="00C57A97" w:rsidRPr="00320FA1" w14:paraId="7B553FE3" w14:textId="77777777" w:rsidTr="00C57A97">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32AC8349" w14:textId="5140CFFE"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JOB_NAME</w:t>
            </w:r>
          </w:p>
        </w:tc>
        <w:tc>
          <w:tcPr>
            <w:tcW w:w="798" w:type="pct"/>
            <w:noWrap/>
            <w:vAlign w:val="bottom"/>
          </w:tcPr>
          <w:p w14:paraId="1F3548C9" w14:textId="3E783457"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VARCHAR2(128)</w:t>
            </w:r>
          </w:p>
        </w:tc>
        <w:tc>
          <w:tcPr>
            <w:tcW w:w="503" w:type="pct"/>
            <w:noWrap/>
            <w:vAlign w:val="bottom"/>
          </w:tcPr>
          <w:p w14:paraId="5A360283" w14:textId="247CCB1E"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w:t>
            </w:r>
          </w:p>
        </w:tc>
        <w:tc>
          <w:tcPr>
            <w:tcW w:w="2519" w:type="pct"/>
            <w:noWrap/>
            <w:vAlign w:val="bottom"/>
          </w:tcPr>
          <w:p w14:paraId="650B3DF8" w14:textId="62890BBF"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Name of the job</w:t>
            </w:r>
          </w:p>
        </w:tc>
      </w:tr>
      <w:tr w:rsidR="00C57A97" w:rsidRPr="00320FA1" w14:paraId="620481CC"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1080DDC8" w14:textId="3E949406"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STREAM_NAME</w:t>
            </w:r>
          </w:p>
        </w:tc>
        <w:tc>
          <w:tcPr>
            <w:tcW w:w="798" w:type="pct"/>
            <w:noWrap/>
            <w:vAlign w:val="bottom"/>
          </w:tcPr>
          <w:p w14:paraId="3AC8EDF1" w14:textId="64FF8AC3"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VARCHAR2(128)</w:t>
            </w:r>
          </w:p>
        </w:tc>
        <w:tc>
          <w:tcPr>
            <w:tcW w:w="503" w:type="pct"/>
            <w:noWrap/>
            <w:vAlign w:val="bottom"/>
          </w:tcPr>
          <w:p w14:paraId="495CF770" w14:textId="3A7B39D9"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w:t>
            </w:r>
          </w:p>
        </w:tc>
        <w:tc>
          <w:tcPr>
            <w:tcW w:w="2519" w:type="pct"/>
            <w:noWrap/>
            <w:vAlign w:val="bottom"/>
          </w:tcPr>
          <w:p w14:paraId="0E8D6912" w14:textId="24671FF6"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Name of the stream</w:t>
            </w:r>
          </w:p>
        </w:tc>
      </w:tr>
      <w:tr w:rsidR="00C57A97" w:rsidRPr="00320FA1" w14:paraId="2940522A" w14:textId="77777777" w:rsidTr="00C57A97">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61F45A08" w14:textId="2341E9F3"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STATUS_TS</w:t>
            </w:r>
          </w:p>
        </w:tc>
        <w:tc>
          <w:tcPr>
            <w:tcW w:w="798" w:type="pct"/>
            <w:noWrap/>
            <w:vAlign w:val="bottom"/>
          </w:tcPr>
          <w:p w14:paraId="762EC676" w14:textId="32B8D0FE"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TIMESTAMP(6)(11,6)</w:t>
            </w:r>
          </w:p>
        </w:tc>
        <w:tc>
          <w:tcPr>
            <w:tcW w:w="503" w:type="pct"/>
            <w:noWrap/>
            <w:vAlign w:val="bottom"/>
          </w:tcPr>
          <w:p w14:paraId="7B8089BC" w14:textId="77365F36"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w:t>
            </w:r>
          </w:p>
        </w:tc>
        <w:tc>
          <w:tcPr>
            <w:tcW w:w="2519" w:type="pct"/>
            <w:noWrap/>
            <w:vAlign w:val="bottom"/>
          </w:tcPr>
          <w:p w14:paraId="0D30EEA8" w14:textId="7BEF8AA2"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Timestamp of status change</w:t>
            </w:r>
          </w:p>
        </w:tc>
      </w:tr>
      <w:tr w:rsidR="00C57A97" w:rsidRPr="00320FA1" w14:paraId="34A45AC9"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239CD267" w14:textId="2FA657F9"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LOAD_DATE</w:t>
            </w:r>
          </w:p>
        </w:tc>
        <w:tc>
          <w:tcPr>
            <w:tcW w:w="798" w:type="pct"/>
            <w:noWrap/>
            <w:vAlign w:val="bottom"/>
          </w:tcPr>
          <w:p w14:paraId="52407549" w14:textId="1B89AD52"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DATE(7)</w:t>
            </w:r>
          </w:p>
        </w:tc>
        <w:tc>
          <w:tcPr>
            <w:tcW w:w="503" w:type="pct"/>
            <w:noWrap/>
            <w:vAlign w:val="bottom"/>
          </w:tcPr>
          <w:p w14:paraId="0DE05062" w14:textId="0BCAEFAB"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w:t>
            </w:r>
          </w:p>
        </w:tc>
        <w:tc>
          <w:tcPr>
            <w:tcW w:w="2519" w:type="pct"/>
            <w:noWrap/>
            <w:vAlign w:val="bottom"/>
          </w:tcPr>
          <w:p w14:paraId="7178716D" w14:textId="0359348A"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Load date</w:t>
            </w:r>
          </w:p>
        </w:tc>
      </w:tr>
      <w:tr w:rsidR="00C57A97" w:rsidRPr="00320FA1" w14:paraId="43B201CD" w14:textId="77777777" w:rsidTr="00C57A97">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203B91FC" w14:textId="10413534"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STATUS</w:t>
            </w:r>
          </w:p>
        </w:tc>
        <w:tc>
          <w:tcPr>
            <w:tcW w:w="798" w:type="pct"/>
            <w:noWrap/>
            <w:vAlign w:val="bottom"/>
          </w:tcPr>
          <w:p w14:paraId="285C3688" w14:textId="30A2BFAB"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NUMBER(38,0)</w:t>
            </w:r>
          </w:p>
        </w:tc>
        <w:tc>
          <w:tcPr>
            <w:tcW w:w="503" w:type="pct"/>
            <w:noWrap/>
            <w:vAlign w:val="bottom"/>
          </w:tcPr>
          <w:p w14:paraId="74A4CBE8" w14:textId="6E9FCA4D"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w:t>
            </w:r>
          </w:p>
        </w:tc>
        <w:tc>
          <w:tcPr>
            <w:tcW w:w="2519" w:type="pct"/>
            <w:noWrap/>
            <w:vAlign w:val="bottom"/>
          </w:tcPr>
          <w:p w14:paraId="712F6E93" w14:textId="0320DB3F"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Job status</w:t>
            </w:r>
          </w:p>
        </w:tc>
      </w:tr>
      <w:tr w:rsidR="00C57A97" w:rsidRPr="00320FA1" w14:paraId="56BB0BA1"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1EFBEDD1" w14:textId="1E87A953"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N_RUN</w:t>
            </w:r>
          </w:p>
        </w:tc>
        <w:tc>
          <w:tcPr>
            <w:tcW w:w="798" w:type="pct"/>
            <w:noWrap/>
            <w:vAlign w:val="bottom"/>
          </w:tcPr>
          <w:p w14:paraId="41DF2452" w14:textId="557799CA"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NUMBER(38,0)</w:t>
            </w:r>
          </w:p>
        </w:tc>
        <w:tc>
          <w:tcPr>
            <w:tcW w:w="503" w:type="pct"/>
            <w:noWrap/>
            <w:vAlign w:val="bottom"/>
          </w:tcPr>
          <w:p w14:paraId="28813CE0" w14:textId="6853B38C"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w:t>
            </w:r>
          </w:p>
        </w:tc>
        <w:tc>
          <w:tcPr>
            <w:tcW w:w="2519" w:type="pct"/>
            <w:noWrap/>
            <w:vAlign w:val="bottom"/>
          </w:tcPr>
          <w:p w14:paraId="0109241D" w14:textId="6E1BE18A"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Number of job launching</w:t>
            </w:r>
          </w:p>
        </w:tc>
      </w:tr>
      <w:tr w:rsidR="00C57A97" w:rsidRPr="00320FA1" w14:paraId="7B143028" w14:textId="77777777" w:rsidTr="00C57A97">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1850306D" w14:textId="50886EBC"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SIGNAL</w:t>
            </w:r>
          </w:p>
        </w:tc>
        <w:tc>
          <w:tcPr>
            <w:tcW w:w="798" w:type="pct"/>
            <w:noWrap/>
            <w:vAlign w:val="bottom"/>
          </w:tcPr>
          <w:p w14:paraId="575E78C6" w14:textId="1D0CF40C"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VARCHAR2(16)</w:t>
            </w:r>
          </w:p>
        </w:tc>
        <w:tc>
          <w:tcPr>
            <w:tcW w:w="503" w:type="pct"/>
            <w:noWrap/>
            <w:vAlign w:val="bottom"/>
          </w:tcPr>
          <w:p w14:paraId="5E4C2017" w14:textId="14FB2A5B"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w:t>
            </w:r>
          </w:p>
        </w:tc>
        <w:tc>
          <w:tcPr>
            <w:tcW w:w="2519" w:type="pct"/>
            <w:noWrap/>
            <w:vAlign w:val="bottom"/>
          </w:tcPr>
          <w:p w14:paraId="2977FC3B" w14:textId="0294AF2B"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Signal which changed the status</w:t>
            </w:r>
          </w:p>
        </w:tc>
      </w:tr>
      <w:tr w:rsidR="00C57A97" w:rsidRPr="00320FA1" w14:paraId="711574F7"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7E23B204" w14:textId="5F3522C3"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APPLICATION_ID</w:t>
            </w:r>
          </w:p>
        </w:tc>
        <w:tc>
          <w:tcPr>
            <w:tcW w:w="798" w:type="pct"/>
            <w:noWrap/>
            <w:vAlign w:val="bottom"/>
          </w:tcPr>
          <w:p w14:paraId="3A713184" w14:textId="14837693"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NUMBER(38,0)</w:t>
            </w:r>
          </w:p>
        </w:tc>
        <w:tc>
          <w:tcPr>
            <w:tcW w:w="503" w:type="pct"/>
            <w:noWrap/>
            <w:vAlign w:val="bottom"/>
          </w:tcPr>
          <w:p w14:paraId="23855911" w14:textId="12688FD1"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Y</w:t>
            </w:r>
          </w:p>
        </w:tc>
        <w:tc>
          <w:tcPr>
            <w:tcW w:w="2519" w:type="pct"/>
            <w:noWrap/>
            <w:vAlign w:val="bottom"/>
          </w:tcPr>
          <w:p w14:paraId="4DB698EC" w14:textId="5061F10F"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Application identification which drives the job</w:t>
            </w:r>
          </w:p>
        </w:tc>
      </w:tr>
      <w:tr w:rsidR="00C57A97" w:rsidRPr="00320FA1" w14:paraId="4A22678C" w14:textId="77777777" w:rsidTr="00C57A97">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0056F388" w14:textId="24EB4A7D"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ENGINE_ID</w:t>
            </w:r>
          </w:p>
        </w:tc>
        <w:tc>
          <w:tcPr>
            <w:tcW w:w="798" w:type="pct"/>
            <w:noWrap/>
            <w:vAlign w:val="bottom"/>
          </w:tcPr>
          <w:p w14:paraId="22C96B2B" w14:textId="71957513"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NUMBER(38,0)</w:t>
            </w:r>
          </w:p>
        </w:tc>
        <w:tc>
          <w:tcPr>
            <w:tcW w:w="503" w:type="pct"/>
            <w:noWrap/>
            <w:vAlign w:val="bottom"/>
          </w:tcPr>
          <w:p w14:paraId="24212465" w14:textId="0DB947AD"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N</w:t>
            </w:r>
          </w:p>
        </w:tc>
        <w:tc>
          <w:tcPr>
            <w:tcW w:w="2519" w:type="pct"/>
            <w:noWrap/>
            <w:vAlign w:val="bottom"/>
          </w:tcPr>
          <w:p w14:paraId="267DFB67" w14:textId="17FF6F5F"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C57A97">
              <w:rPr>
                <w:sz w:val="16"/>
                <w:szCs w:val="16"/>
                <w:lang w:eastAsia="cs-CZ"/>
              </w:rPr>
              <w:t>Engine ID</w:t>
            </w:r>
          </w:p>
        </w:tc>
      </w:tr>
      <w:tr w:rsidR="00C57A97" w:rsidRPr="00320FA1" w14:paraId="22038FEB"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vAlign w:val="bottom"/>
          </w:tcPr>
          <w:p w14:paraId="729F61CA" w14:textId="7DB4EF27"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SYSTEM_NAME</w:t>
            </w:r>
          </w:p>
        </w:tc>
        <w:tc>
          <w:tcPr>
            <w:tcW w:w="798" w:type="pct"/>
            <w:noWrap/>
            <w:vAlign w:val="bottom"/>
          </w:tcPr>
          <w:p w14:paraId="67777BB1" w14:textId="2147A1A2"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VARCHAR2(128)</w:t>
            </w:r>
          </w:p>
        </w:tc>
        <w:tc>
          <w:tcPr>
            <w:tcW w:w="503" w:type="pct"/>
            <w:noWrap/>
            <w:vAlign w:val="bottom"/>
          </w:tcPr>
          <w:p w14:paraId="6DD11222" w14:textId="54107E12"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Y</w:t>
            </w:r>
          </w:p>
        </w:tc>
        <w:tc>
          <w:tcPr>
            <w:tcW w:w="2519" w:type="pct"/>
            <w:noWrap/>
            <w:vAlign w:val="bottom"/>
          </w:tcPr>
          <w:p w14:paraId="08B1A495" w14:textId="17C1578D"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57A97">
              <w:rPr>
                <w:bCs/>
                <w:sz w:val="16"/>
                <w:szCs w:val="16"/>
                <w:lang w:eastAsia="cs-CZ"/>
              </w:rPr>
              <w:t>System name where status change was applied</w:t>
            </w:r>
          </w:p>
        </w:tc>
      </w:tr>
    </w:tbl>
    <w:p w14:paraId="290B2D55" w14:textId="5E627D94" w:rsidR="006315B0" w:rsidRDefault="006837C7" w:rsidP="00B200F8">
      <w:pPr>
        <w:pStyle w:val="Heading3"/>
      </w:pPr>
      <w:bookmarkStart w:id="199" w:name="_Toc498353041"/>
      <w:r w:rsidRPr="00B200F8">
        <w:t>SESS</w:t>
      </w:r>
      <w:r w:rsidRPr="006837C7">
        <w:t>_JOB_TABLE_REF</w:t>
      </w:r>
      <w:r>
        <w:t xml:space="preserve"> </w:t>
      </w:r>
      <w:r w:rsidR="006315B0">
        <w:t>table</w:t>
      </w:r>
      <w:bookmarkEnd w:id="199"/>
    </w:p>
    <w:p w14:paraId="2CD6F0D8" w14:textId="3AC68A7F" w:rsidR="006315B0" w:rsidRDefault="006837C7" w:rsidP="006315B0">
      <w:pPr>
        <w:rPr>
          <w:rStyle w:val="Strong"/>
          <w:lang w:eastAsia="cs-CZ"/>
        </w:rPr>
      </w:pPr>
      <w:r w:rsidRPr="006837C7">
        <w:rPr>
          <w:rStyle w:val="Strong"/>
          <w:lang w:eastAsia="cs-CZ"/>
        </w:rPr>
        <w:t>Relation of which job is using which table</w:t>
      </w:r>
    </w:p>
    <w:p w14:paraId="6DBC08D8" w14:textId="43C41015" w:rsidR="006837C7" w:rsidRPr="00E96454" w:rsidRDefault="006837C7" w:rsidP="006315B0">
      <w:r>
        <w:t>Fill during initialization process with rows valid for executed jobs in load.</w:t>
      </w:r>
    </w:p>
    <w:tbl>
      <w:tblPr>
        <w:tblStyle w:val="ListTable1Light-Accent2"/>
        <w:tblW w:w="5103" w:type="pct"/>
        <w:tblLook w:val="04A0" w:firstRow="1" w:lastRow="0" w:firstColumn="1" w:lastColumn="0" w:noHBand="0" w:noVBand="1"/>
      </w:tblPr>
      <w:tblGrid>
        <w:gridCol w:w="2510"/>
        <w:gridCol w:w="1698"/>
        <w:gridCol w:w="1070"/>
        <w:gridCol w:w="5358"/>
      </w:tblGrid>
      <w:tr w:rsidR="006837C7" w:rsidRPr="00963C49" w14:paraId="1D70EDF3" w14:textId="77777777" w:rsidTr="00683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4CE25593" w14:textId="75F07B82" w:rsidR="006837C7" w:rsidRPr="00963C49" w:rsidRDefault="006837C7" w:rsidP="006837C7">
            <w:pPr>
              <w:spacing w:before="0" w:after="0" w:line="276" w:lineRule="auto"/>
              <w:rPr>
                <w:bCs w:val="0"/>
                <w:sz w:val="16"/>
                <w:szCs w:val="16"/>
                <w:lang w:eastAsia="cs-CZ"/>
              </w:rPr>
            </w:pPr>
            <w:r w:rsidRPr="00963C49">
              <w:rPr>
                <w:bCs w:val="0"/>
                <w:sz w:val="16"/>
                <w:szCs w:val="16"/>
                <w:lang w:eastAsia="cs-CZ"/>
              </w:rPr>
              <w:t>COLUMN_NAME</w:t>
            </w:r>
          </w:p>
        </w:tc>
        <w:tc>
          <w:tcPr>
            <w:tcW w:w="798" w:type="pct"/>
            <w:noWrap/>
          </w:tcPr>
          <w:p w14:paraId="21F9D0B4" w14:textId="25BF2676" w:rsidR="006837C7" w:rsidRPr="00963C49" w:rsidRDefault="006837C7" w:rsidP="006837C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503" w:type="pct"/>
            <w:noWrap/>
          </w:tcPr>
          <w:p w14:paraId="07C85D3D" w14:textId="313336A3" w:rsidR="006837C7" w:rsidRPr="00963C49" w:rsidRDefault="006837C7" w:rsidP="006837C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519" w:type="pct"/>
            <w:noWrap/>
          </w:tcPr>
          <w:p w14:paraId="2CADAA74" w14:textId="14C3E6C8" w:rsidR="006837C7" w:rsidRPr="00963C49" w:rsidRDefault="006837C7" w:rsidP="006837C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6837C7" w:rsidRPr="00320FA1" w14:paraId="6F997C65"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10653389" w14:textId="4F994A78"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JOB_NAME</w:t>
            </w:r>
          </w:p>
        </w:tc>
        <w:tc>
          <w:tcPr>
            <w:tcW w:w="798" w:type="pct"/>
            <w:noWrap/>
          </w:tcPr>
          <w:p w14:paraId="1576C159" w14:textId="46CAB662"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VARCHAR2(128)</w:t>
            </w:r>
          </w:p>
        </w:tc>
        <w:tc>
          <w:tcPr>
            <w:tcW w:w="503" w:type="pct"/>
            <w:noWrap/>
          </w:tcPr>
          <w:p w14:paraId="07E43E1D" w14:textId="69C3B0CE"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w:t>
            </w:r>
          </w:p>
        </w:tc>
        <w:tc>
          <w:tcPr>
            <w:tcW w:w="2519" w:type="pct"/>
            <w:noWrap/>
          </w:tcPr>
          <w:p w14:paraId="5A2F9CA6" w14:textId="1362BB8F"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Name of the job</w:t>
            </w:r>
          </w:p>
        </w:tc>
      </w:tr>
      <w:tr w:rsidR="006837C7" w:rsidRPr="00320FA1" w14:paraId="17BF0A91" w14:textId="77777777" w:rsidTr="00196E57">
        <w:tc>
          <w:tcPr>
            <w:cnfStyle w:val="001000000000" w:firstRow="0" w:lastRow="0" w:firstColumn="1" w:lastColumn="0" w:oddVBand="0" w:evenVBand="0" w:oddHBand="0" w:evenHBand="0" w:firstRowFirstColumn="0" w:firstRowLastColumn="0" w:lastRowFirstColumn="0" w:lastRowLastColumn="0"/>
            <w:tcW w:w="1180" w:type="pct"/>
            <w:noWrap/>
          </w:tcPr>
          <w:p w14:paraId="6E4624B3" w14:textId="4DC225EE"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DATABASE_NAME</w:t>
            </w:r>
          </w:p>
        </w:tc>
        <w:tc>
          <w:tcPr>
            <w:tcW w:w="798" w:type="pct"/>
            <w:noWrap/>
          </w:tcPr>
          <w:p w14:paraId="13FAEA88" w14:textId="2C35F228"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VARCHAR2(128)</w:t>
            </w:r>
          </w:p>
        </w:tc>
        <w:tc>
          <w:tcPr>
            <w:tcW w:w="503" w:type="pct"/>
            <w:noWrap/>
          </w:tcPr>
          <w:p w14:paraId="1C040E7E" w14:textId="2C97A214"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N</w:t>
            </w:r>
          </w:p>
        </w:tc>
        <w:tc>
          <w:tcPr>
            <w:tcW w:w="2519" w:type="pct"/>
            <w:noWrap/>
          </w:tcPr>
          <w:p w14:paraId="62ACBC42" w14:textId="50319FEC"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Database name which job is working with</w:t>
            </w:r>
          </w:p>
        </w:tc>
      </w:tr>
      <w:tr w:rsidR="006837C7" w:rsidRPr="00320FA1" w14:paraId="357A248F"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1705274F" w14:textId="1AD10597"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TABLE_NAME</w:t>
            </w:r>
          </w:p>
        </w:tc>
        <w:tc>
          <w:tcPr>
            <w:tcW w:w="798" w:type="pct"/>
            <w:noWrap/>
          </w:tcPr>
          <w:p w14:paraId="3BC1B1E1" w14:textId="5FD03810"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VARCHAR2(128)</w:t>
            </w:r>
          </w:p>
        </w:tc>
        <w:tc>
          <w:tcPr>
            <w:tcW w:w="503" w:type="pct"/>
            <w:noWrap/>
          </w:tcPr>
          <w:p w14:paraId="10D1D6B7" w14:textId="52039F38"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w:t>
            </w:r>
          </w:p>
        </w:tc>
        <w:tc>
          <w:tcPr>
            <w:tcW w:w="2519" w:type="pct"/>
            <w:noWrap/>
          </w:tcPr>
          <w:p w14:paraId="5D26D304" w14:textId="70000646"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Table name</w:t>
            </w:r>
          </w:p>
        </w:tc>
      </w:tr>
      <w:tr w:rsidR="006837C7" w:rsidRPr="00320FA1" w14:paraId="33692E9F" w14:textId="77777777" w:rsidTr="00196E57">
        <w:tc>
          <w:tcPr>
            <w:cnfStyle w:val="001000000000" w:firstRow="0" w:lastRow="0" w:firstColumn="1" w:lastColumn="0" w:oddVBand="0" w:evenVBand="0" w:oddHBand="0" w:evenHBand="0" w:firstRowFirstColumn="0" w:firstRowLastColumn="0" w:lastRowFirstColumn="0" w:lastRowLastColumn="0"/>
            <w:tcW w:w="1180" w:type="pct"/>
            <w:noWrap/>
          </w:tcPr>
          <w:p w14:paraId="29D94F34" w14:textId="4BFDB0F4"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LOCK_TYPE</w:t>
            </w:r>
          </w:p>
        </w:tc>
        <w:tc>
          <w:tcPr>
            <w:tcW w:w="798" w:type="pct"/>
            <w:noWrap/>
          </w:tcPr>
          <w:p w14:paraId="10C03BC9" w14:textId="5E7A4E7D"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CHAR(1)</w:t>
            </w:r>
          </w:p>
        </w:tc>
        <w:tc>
          <w:tcPr>
            <w:tcW w:w="503" w:type="pct"/>
            <w:noWrap/>
          </w:tcPr>
          <w:p w14:paraId="39C242D8" w14:textId="1522070D"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N</w:t>
            </w:r>
          </w:p>
        </w:tc>
        <w:tc>
          <w:tcPr>
            <w:tcW w:w="2519" w:type="pct"/>
            <w:noWrap/>
          </w:tcPr>
          <w:p w14:paraId="6C8B347A" w14:textId="557537F1"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Lock type, W=write, R=read</w:t>
            </w:r>
          </w:p>
        </w:tc>
      </w:tr>
      <w:tr w:rsidR="006837C7" w:rsidRPr="00320FA1" w14:paraId="6D50BDCE"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652E5ECE" w14:textId="0CEFF790"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JOB_NAME</w:t>
            </w:r>
          </w:p>
        </w:tc>
        <w:tc>
          <w:tcPr>
            <w:tcW w:w="798" w:type="pct"/>
            <w:noWrap/>
          </w:tcPr>
          <w:p w14:paraId="3EF7E4E5" w14:textId="6CF90F13"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VARCHAR2(128)</w:t>
            </w:r>
          </w:p>
        </w:tc>
        <w:tc>
          <w:tcPr>
            <w:tcW w:w="503" w:type="pct"/>
            <w:noWrap/>
          </w:tcPr>
          <w:p w14:paraId="4714F9C9" w14:textId="29C43BD9"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w:t>
            </w:r>
          </w:p>
        </w:tc>
        <w:tc>
          <w:tcPr>
            <w:tcW w:w="2519" w:type="pct"/>
            <w:noWrap/>
          </w:tcPr>
          <w:p w14:paraId="0ABF70A2" w14:textId="6838B5B1"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Name of the job</w:t>
            </w:r>
          </w:p>
        </w:tc>
      </w:tr>
      <w:tr w:rsidR="006837C7" w:rsidRPr="00320FA1" w14:paraId="75B1A897" w14:textId="77777777" w:rsidTr="00196E57">
        <w:tc>
          <w:tcPr>
            <w:cnfStyle w:val="001000000000" w:firstRow="0" w:lastRow="0" w:firstColumn="1" w:lastColumn="0" w:oddVBand="0" w:evenVBand="0" w:oddHBand="0" w:evenHBand="0" w:firstRowFirstColumn="0" w:firstRowLastColumn="0" w:lastRowFirstColumn="0" w:lastRowLastColumn="0"/>
            <w:tcW w:w="1180" w:type="pct"/>
            <w:noWrap/>
          </w:tcPr>
          <w:p w14:paraId="4D8E8890" w14:textId="629F3A8A"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DATABASE_NAME</w:t>
            </w:r>
          </w:p>
        </w:tc>
        <w:tc>
          <w:tcPr>
            <w:tcW w:w="798" w:type="pct"/>
            <w:noWrap/>
          </w:tcPr>
          <w:p w14:paraId="7019D88C" w14:textId="1195A7E9"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VARCHAR2(128)</w:t>
            </w:r>
          </w:p>
        </w:tc>
        <w:tc>
          <w:tcPr>
            <w:tcW w:w="503" w:type="pct"/>
            <w:noWrap/>
          </w:tcPr>
          <w:p w14:paraId="2A9563B4" w14:textId="35575F13"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N</w:t>
            </w:r>
          </w:p>
        </w:tc>
        <w:tc>
          <w:tcPr>
            <w:tcW w:w="2519" w:type="pct"/>
            <w:noWrap/>
          </w:tcPr>
          <w:p w14:paraId="401EB925" w14:textId="73E7360A"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Database name which job is working with</w:t>
            </w:r>
          </w:p>
        </w:tc>
      </w:tr>
      <w:tr w:rsidR="006837C7" w:rsidRPr="00320FA1" w14:paraId="6C9CE4FE"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3B9D9521" w14:textId="08110B2F"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TABLE_NAME</w:t>
            </w:r>
          </w:p>
        </w:tc>
        <w:tc>
          <w:tcPr>
            <w:tcW w:w="798" w:type="pct"/>
            <w:noWrap/>
          </w:tcPr>
          <w:p w14:paraId="276ED899" w14:textId="10E6ACC5"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VARCHAR2(128)</w:t>
            </w:r>
          </w:p>
        </w:tc>
        <w:tc>
          <w:tcPr>
            <w:tcW w:w="503" w:type="pct"/>
            <w:noWrap/>
          </w:tcPr>
          <w:p w14:paraId="6278359B" w14:textId="7C7EB8DC"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w:t>
            </w:r>
          </w:p>
        </w:tc>
        <w:tc>
          <w:tcPr>
            <w:tcW w:w="2519" w:type="pct"/>
            <w:noWrap/>
          </w:tcPr>
          <w:p w14:paraId="38AD54D9" w14:textId="2486D213"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Table name</w:t>
            </w:r>
          </w:p>
        </w:tc>
      </w:tr>
      <w:tr w:rsidR="006837C7" w:rsidRPr="00320FA1" w14:paraId="25A6888B" w14:textId="77777777" w:rsidTr="00196E57">
        <w:tc>
          <w:tcPr>
            <w:cnfStyle w:val="001000000000" w:firstRow="0" w:lastRow="0" w:firstColumn="1" w:lastColumn="0" w:oddVBand="0" w:evenVBand="0" w:oddHBand="0" w:evenHBand="0" w:firstRowFirstColumn="0" w:firstRowLastColumn="0" w:lastRowFirstColumn="0" w:lastRowLastColumn="0"/>
            <w:tcW w:w="1180" w:type="pct"/>
            <w:noWrap/>
          </w:tcPr>
          <w:p w14:paraId="5A09CE25" w14:textId="6335EA02"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LOCK_TYPE</w:t>
            </w:r>
          </w:p>
        </w:tc>
        <w:tc>
          <w:tcPr>
            <w:tcW w:w="798" w:type="pct"/>
            <w:noWrap/>
          </w:tcPr>
          <w:p w14:paraId="4536549B" w14:textId="265F3707"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CHAR(1)</w:t>
            </w:r>
          </w:p>
        </w:tc>
        <w:tc>
          <w:tcPr>
            <w:tcW w:w="503" w:type="pct"/>
            <w:noWrap/>
          </w:tcPr>
          <w:p w14:paraId="50589F1E" w14:textId="2DCEDB64"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N</w:t>
            </w:r>
          </w:p>
        </w:tc>
        <w:tc>
          <w:tcPr>
            <w:tcW w:w="2519" w:type="pct"/>
            <w:noWrap/>
          </w:tcPr>
          <w:p w14:paraId="72DD0F72" w14:textId="73C3489E"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Lock type, W=write, R=read</w:t>
            </w:r>
          </w:p>
        </w:tc>
      </w:tr>
      <w:tr w:rsidR="006837C7" w:rsidRPr="00320FA1" w14:paraId="44D96F10"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00D1075B" w14:textId="25C5C591"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JOB_NAME</w:t>
            </w:r>
          </w:p>
        </w:tc>
        <w:tc>
          <w:tcPr>
            <w:tcW w:w="798" w:type="pct"/>
            <w:noWrap/>
          </w:tcPr>
          <w:p w14:paraId="6E13CCC7" w14:textId="2F39225F"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VARCHAR2(128)</w:t>
            </w:r>
          </w:p>
        </w:tc>
        <w:tc>
          <w:tcPr>
            <w:tcW w:w="503" w:type="pct"/>
            <w:noWrap/>
          </w:tcPr>
          <w:p w14:paraId="08A3DA45" w14:textId="3DE8500F"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w:t>
            </w:r>
          </w:p>
        </w:tc>
        <w:tc>
          <w:tcPr>
            <w:tcW w:w="2519" w:type="pct"/>
            <w:noWrap/>
          </w:tcPr>
          <w:p w14:paraId="10F93E58" w14:textId="1454161C"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Name of the job</w:t>
            </w:r>
          </w:p>
        </w:tc>
      </w:tr>
      <w:tr w:rsidR="006837C7" w:rsidRPr="00320FA1" w14:paraId="1783E588" w14:textId="77777777" w:rsidTr="00196E57">
        <w:tc>
          <w:tcPr>
            <w:cnfStyle w:val="001000000000" w:firstRow="0" w:lastRow="0" w:firstColumn="1" w:lastColumn="0" w:oddVBand="0" w:evenVBand="0" w:oddHBand="0" w:evenHBand="0" w:firstRowFirstColumn="0" w:firstRowLastColumn="0" w:lastRowFirstColumn="0" w:lastRowLastColumn="0"/>
            <w:tcW w:w="1180" w:type="pct"/>
            <w:noWrap/>
          </w:tcPr>
          <w:p w14:paraId="6486A262" w14:textId="78E0EEA9"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DATABASE_NAME</w:t>
            </w:r>
          </w:p>
        </w:tc>
        <w:tc>
          <w:tcPr>
            <w:tcW w:w="798" w:type="pct"/>
            <w:noWrap/>
          </w:tcPr>
          <w:p w14:paraId="1C10872F" w14:textId="6830B5F7"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VARCHAR2(128)</w:t>
            </w:r>
          </w:p>
        </w:tc>
        <w:tc>
          <w:tcPr>
            <w:tcW w:w="503" w:type="pct"/>
            <w:noWrap/>
          </w:tcPr>
          <w:p w14:paraId="411EDA09" w14:textId="2FC1A637"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N</w:t>
            </w:r>
          </w:p>
        </w:tc>
        <w:tc>
          <w:tcPr>
            <w:tcW w:w="2519" w:type="pct"/>
            <w:noWrap/>
          </w:tcPr>
          <w:p w14:paraId="579F5B71" w14:textId="33124B85" w:rsidR="006837C7" w:rsidRPr="006837C7" w:rsidRDefault="006837C7" w:rsidP="006837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6837C7">
              <w:rPr>
                <w:bCs/>
                <w:sz w:val="16"/>
                <w:szCs w:val="16"/>
                <w:lang w:eastAsia="cs-CZ"/>
              </w:rPr>
              <w:t>Database name which job is working with</w:t>
            </w:r>
          </w:p>
        </w:tc>
      </w:tr>
      <w:tr w:rsidR="006837C7" w:rsidRPr="00320FA1" w14:paraId="0EA1D40F" w14:textId="77777777" w:rsidTr="00196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pct"/>
            <w:noWrap/>
          </w:tcPr>
          <w:p w14:paraId="3A093FF7" w14:textId="5FE8085A" w:rsidR="006837C7" w:rsidRPr="006837C7" w:rsidRDefault="006837C7" w:rsidP="006837C7">
            <w:pPr>
              <w:spacing w:before="0" w:after="0" w:line="276" w:lineRule="auto"/>
              <w:rPr>
                <w:b w:val="0"/>
                <w:bCs w:val="0"/>
                <w:sz w:val="16"/>
                <w:szCs w:val="16"/>
                <w:lang w:eastAsia="cs-CZ"/>
              </w:rPr>
            </w:pPr>
            <w:r w:rsidRPr="006837C7">
              <w:rPr>
                <w:b w:val="0"/>
                <w:bCs w:val="0"/>
                <w:sz w:val="16"/>
                <w:szCs w:val="16"/>
                <w:lang w:eastAsia="cs-CZ"/>
              </w:rPr>
              <w:t>TABLE_NAME</w:t>
            </w:r>
          </w:p>
        </w:tc>
        <w:tc>
          <w:tcPr>
            <w:tcW w:w="798" w:type="pct"/>
            <w:noWrap/>
          </w:tcPr>
          <w:p w14:paraId="0FE7AAFE" w14:textId="63955922"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VARCHAR2(128)</w:t>
            </w:r>
          </w:p>
        </w:tc>
        <w:tc>
          <w:tcPr>
            <w:tcW w:w="503" w:type="pct"/>
            <w:noWrap/>
          </w:tcPr>
          <w:p w14:paraId="459797F5" w14:textId="73895187"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N</w:t>
            </w:r>
          </w:p>
        </w:tc>
        <w:tc>
          <w:tcPr>
            <w:tcW w:w="2519" w:type="pct"/>
            <w:noWrap/>
          </w:tcPr>
          <w:p w14:paraId="63AD68FE" w14:textId="7609A29F" w:rsidR="006837C7" w:rsidRPr="006837C7" w:rsidRDefault="006837C7" w:rsidP="006837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6837C7">
              <w:rPr>
                <w:sz w:val="16"/>
                <w:szCs w:val="16"/>
                <w:lang w:eastAsia="cs-CZ"/>
              </w:rPr>
              <w:t>Table name</w:t>
            </w:r>
          </w:p>
        </w:tc>
      </w:tr>
    </w:tbl>
    <w:p w14:paraId="0E7F474B" w14:textId="0EBEAF8B" w:rsidR="006315B0" w:rsidRDefault="00B200F8" w:rsidP="00B200F8">
      <w:pPr>
        <w:pStyle w:val="Heading3"/>
      </w:pPr>
      <w:bookmarkStart w:id="200" w:name="_Toc498353042"/>
      <w:r w:rsidRPr="00B200F8">
        <w:lastRenderedPageBreak/>
        <w:t>SESS_PARALLELISM_CONTROL</w:t>
      </w:r>
      <w:bookmarkEnd w:id="200"/>
    </w:p>
    <w:p w14:paraId="255C2759" w14:textId="32C8881A" w:rsidR="00B200F8" w:rsidRDefault="00B200F8" w:rsidP="00B200F8">
      <w:pPr>
        <w:rPr>
          <w:rStyle w:val="Strong"/>
          <w:lang w:eastAsia="cs-CZ"/>
        </w:rPr>
      </w:pPr>
      <w:r w:rsidRPr="00B200F8">
        <w:rPr>
          <w:rStyle w:val="Strong"/>
          <w:lang w:eastAsia="cs-CZ"/>
        </w:rPr>
        <w:t>Current state of parallelism control</w:t>
      </w:r>
    </w:p>
    <w:p w14:paraId="521A20EA" w14:textId="4ACA6748" w:rsidR="00B200F8" w:rsidRPr="00B200F8" w:rsidRDefault="00B200F8" w:rsidP="00B200F8">
      <w:r w:rsidRPr="00B200F8">
        <w:t xml:space="preserve">Refreshed by engine via </w:t>
      </w:r>
      <w:r w:rsidRPr="00963C49">
        <w:t>SP_ENG_GET_JOB_LIST</w:t>
      </w:r>
      <w:r>
        <w:t xml:space="preserve"> procedure</w:t>
      </w:r>
    </w:p>
    <w:tbl>
      <w:tblPr>
        <w:tblStyle w:val="ListTable1Light-Accent2"/>
        <w:tblW w:w="5102" w:type="pct"/>
        <w:tblLook w:val="04A0" w:firstRow="1" w:lastRow="0" w:firstColumn="1" w:lastColumn="0" w:noHBand="0" w:noVBand="1"/>
      </w:tblPr>
      <w:tblGrid>
        <w:gridCol w:w="2208"/>
        <w:gridCol w:w="1472"/>
        <w:gridCol w:w="944"/>
        <w:gridCol w:w="6010"/>
      </w:tblGrid>
      <w:tr w:rsidR="00B200F8" w:rsidRPr="00963C49" w14:paraId="2343628C" w14:textId="77777777" w:rsidTr="00B20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tcPr>
          <w:p w14:paraId="5C1E94D5" w14:textId="77777777" w:rsidR="00B200F8" w:rsidRPr="00963C49" w:rsidRDefault="00B200F8" w:rsidP="00196E57">
            <w:pPr>
              <w:spacing w:before="0" w:after="0" w:line="276" w:lineRule="auto"/>
              <w:rPr>
                <w:bCs w:val="0"/>
                <w:sz w:val="16"/>
                <w:szCs w:val="16"/>
                <w:lang w:eastAsia="cs-CZ"/>
              </w:rPr>
            </w:pPr>
            <w:r w:rsidRPr="00963C49">
              <w:rPr>
                <w:bCs w:val="0"/>
                <w:sz w:val="16"/>
                <w:szCs w:val="16"/>
                <w:lang w:eastAsia="cs-CZ"/>
              </w:rPr>
              <w:t>COLUMN_NAME</w:t>
            </w:r>
          </w:p>
        </w:tc>
        <w:tc>
          <w:tcPr>
            <w:tcW w:w="692" w:type="pct"/>
            <w:noWrap/>
          </w:tcPr>
          <w:p w14:paraId="1C409E33"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44" w:type="pct"/>
            <w:noWrap/>
          </w:tcPr>
          <w:p w14:paraId="7601D6CD"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826" w:type="pct"/>
            <w:noWrap/>
          </w:tcPr>
          <w:p w14:paraId="3F9A733B"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B200F8" w:rsidRPr="00B200F8" w14:paraId="1FF7DE3A" w14:textId="77777777" w:rsidTr="00B20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43F94023" w14:textId="77777777" w:rsidR="00B200F8" w:rsidRPr="00B200F8" w:rsidRDefault="00B200F8" w:rsidP="00B200F8">
            <w:pPr>
              <w:spacing w:before="0" w:after="0" w:line="240" w:lineRule="auto"/>
              <w:rPr>
                <w:b w:val="0"/>
                <w:bCs w:val="0"/>
                <w:sz w:val="16"/>
                <w:szCs w:val="16"/>
                <w:lang w:eastAsia="cs-CZ"/>
              </w:rPr>
            </w:pPr>
            <w:r w:rsidRPr="00B200F8">
              <w:rPr>
                <w:b w:val="0"/>
                <w:bCs w:val="0"/>
                <w:sz w:val="16"/>
                <w:szCs w:val="16"/>
                <w:lang w:eastAsia="cs-CZ"/>
              </w:rPr>
              <w:t>PARAM_VAL_INT_CURR</w:t>
            </w:r>
          </w:p>
        </w:tc>
        <w:tc>
          <w:tcPr>
            <w:tcW w:w="692" w:type="pct"/>
            <w:noWrap/>
            <w:hideMark/>
          </w:tcPr>
          <w:p w14:paraId="4C1E49B8" w14:textId="77777777" w:rsidR="00B200F8" w:rsidRPr="00B200F8" w:rsidRDefault="00B200F8" w:rsidP="00B200F8">
            <w:pPr>
              <w:spacing w:before="0" w:after="0" w:line="240"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NUMBER(38,0)</w:t>
            </w:r>
          </w:p>
        </w:tc>
        <w:tc>
          <w:tcPr>
            <w:tcW w:w="444" w:type="pct"/>
            <w:noWrap/>
            <w:hideMark/>
          </w:tcPr>
          <w:p w14:paraId="40FEEADD" w14:textId="77777777" w:rsidR="00B200F8" w:rsidRPr="00B200F8" w:rsidRDefault="00B200F8" w:rsidP="00B200F8">
            <w:pPr>
              <w:spacing w:before="0" w:after="0" w:line="240"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Y</w:t>
            </w:r>
          </w:p>
        </w:tc>
        <w:tc>
          <w:tcPr>
            <w:tcW w:w="2826" w:type="pct"/>
            <w:noWrap/>
            <w:hideMark/>
          </w:tcPr>
          <w:p w14:paraId="0E850405" w14:textId="77777777" w:rsidR="00B200F8" w:rsidRPr="00B200F8" w:rsidRDefault="00B200F8" w:rsidP="00B200F8">
            <w:pPr>
              <w:spacing w:before="0" w:after="0" w:line="240"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toughness sum of currently running jobs</w:t>
            </w:r>
          </w:p>
        </w:tc>
      </w:tr>
      <w:tr w:rsidR="00B200F8" w:rsidRPr="00B200F8" w14:paraId="0ECF020F" w14:textId="77777777" w:rsidTr="00B200F8">
        <w:trPr>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3152992"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PARAM_VAL_INT_MAX</w:t>
            </w:r>
          </w:p>
        </w:tc>
        <w:tc>
          <w:tcPr>
            <w:tcW w:w="692" w:type="pct"/>
            <w:noWrap/>
            <w:hideMark/>
          </w:tcPr>
          <w:p w14:paraId="5DE878FD"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NUMBER(38,0)</w:t>
            </w:r>
          </w:p>
        </w:tc>
        <w:tc>
          <w:tcPr>
            <w:tcW w:w="444" w:type="pct"/>
            <w:noWrap/>
            <w:hideMark/>
          </w:tcPr>
          <w:p w14:paraId="3A766F89"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Y</w:t>
            </w:r>
          </w:p>
        </w:tc>
        <w:tc>
          <w:tcPr>
            <w:tcW w:w="2826" w:type="pct"/>
            <w:noWrap/>
            <w:hideMark/>
          </w:tcPr>
          <w:p w14:paraId="6CA19B48"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Maximal threshold which can be reached by category or subcategory</w:t>
            </w:r>
          </w:p>
        </w:tc>
      </w:tr>
      <w:tr w:rsidR="00B200F8" w:rsidRPr="00B200F8" w14:paraId="4E02B746" w14:textId="77777777" w:rsidTr="00B20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68EB851"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PARAM_VAL_INT_DEFAULT</w:t>
            </w:r>
          </w:p>
        </w:tc>
        <w:tc>
          <w:tcPr>
            <w:tcW w:w="692" w:type="pct"/>
            <w:noWrap/>
            <w:hideMark/>
          </w:tcPr>
          <w:p w14:paraId="1C41BE1D"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NUMBER(38,0)</w:t>
            </w:r>
          </w:p>
        </w:tc>
        <w:tc>
          <w:tcPr>
            <w:tcW w:w="444" w:type="pct"/>
            <w:noWrap/>
            <w:hideMark/>
          </w:tcPr>
          <w:p w14:paraId="21272B57"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N</w:t>
            </w:r>
          </w:p>
        </w:tc>
        <w:tc>
          <w:tcPr>
            <w:tcW w:w="2826" w:type="pct"/>
            <w:noWrap/>
            <w:hideMark/>
          </w:tcPr>
          <w:p w14:paraId="76B6630C"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Default maximal threshold for category or subcategory</w:t>
            </w:r>
          </w:p>
        </w:tc>
      </w:tr>
      <w:tr w:rsidR="00B200F8" w:rsidRPr="00B200F8" w14:paraId="3E86BC08" w14:textId="77777777" w:rsidTr="00B200F8">
        <w:trPr>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93DD244"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JOB_CATEGORY</w:t>
            </w:r>
          </w:p>
        </w:tc>
        <w:tc>
          <w:tcPr>
            <w:tcW w:w="692" w:type="pct"/>
            <w:noWrap/>
            <w:hideMark/>
          </w:tcPr>
          <w:p w14:paraId="33B872BD"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VARCHAR2(128)</w:t>
            </w:r>
          </w:p>
        </w:tc>
        <w:tc>
          <w:tcPr>
            <w:tcW w:w="444" w:type="pct"/>
            <w:noWrap/>
            <w:hideMark/>
          </w:tcPr>
          <w:p w14:paraId="4616960D"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Y</w:t>
            </w:r>
          </w:p>
        </w:tc>
        <w:tc>
          <w:tcPr>
            <w:tcW w:w="2826" w:type="pct"/>
            <w:noWrap/>
            <w:hideMark/>
          </w:tcPr>
          <w:p w14:paraId="6B873EF2"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Category of the job. Suitable for parallelism control</w:t>
            </w:r>
          </w:p>
        </w:tc>
      </w:tr>
      <w:tr w:rsidR="00B200F8" w:rsidRPr="00B200F8" w14:paraId="167ECFBD" w14:textId="77777777" w:rsidTr="00B20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1E84AF5"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PARENT_JOB_CATEGORY</w:t>
            </w:r>
          </w:p>
        </w:tc>
        <w:tc>
          <w:tcPr>
            <w:tcW w:w="692" w:type="pct"/>
            <w:noWrap/>
            <w:hideMark/>
          </w:tcPr>
          <w:p w14:paraId="579080DA"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VARCHAR2(128)</w:t>
            </w:r>
          </w:p>
        </w:tc>
        <w:tc>
          <w:tcPr>
            <w:tcW w:w="444" w:type="pct"/>
            <w:noWrap/>
            <w:hideMark/>
          </w:tcPr>
          <w:p w14:paraId="5DAC21F5"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Y</w:t>
            </w:r>
          </w:p>
        </w:tc>
        <w:tc>
          <w:tcPr>
            <w:tcW w:w="2826" w:type="pct"/>
            <w:noWrap/>
            <w:hideMark/>
          </w:tcPr>
          <w:p w14:paraId="2F9F8A06"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 xml:space="preserve">Parent job category for parallelism control </w:t>
            </w:r>
          </w:p>
        </w:tc>
      </w:tr>
      <w:tr w:rsidR="00B200F8" w:rsidRPr="00B200F8" w14:paraId="41BD1A76" w14:textId="77777777" w:rsidTr="00B200F8">
        <w:trPr>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19F44B0C"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ENGINE_ID</w:t>
            </w:r>
          </w:p>
        </w:tc>
        <w:tc>
          <w:tcPr>
            <w:tcW w:w="692" w:type="pct"/>
            <w:noWrap/>
            <w:hideMark/>
          </w:tcPr>
          <w:p w14:paraId="4BEFC67A"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NUMBER(38,0)</w:t>
            </w:r>
          </w:p>
        </w:tc>
        <w:tc>
          <w:tcPr>
            <w:tcW w:w="444" w:type="pct"/>
            <w:noWrap/>
            <w:hideMark/>
          </w:tcPr>
          <w:p w14:paraId="489E1C39"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N</w:t>
            </w:r>
          </w:p>
        </w:tc>
        <w:tc>
          <w:tcPr>
            <w:tcW w:w="2826" w:type="pct"/>
            <w:noWrap/>
            <w:hideMark/>
          </w:tcPr>
          <w:p w14:paraId="74AD91BE"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Engine identification</w:t>
            </w:r>
          </w:p>
        </w:tc>
      </w:tr>
      <w:tr w:rsidR="00B200F8" w:rsidRPr="00B200F8" w14:paraId="7D819720" w14:textId="77777777" w:rsidTr="00B20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EAD0533"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SYSTEM_NAME</w:t>
            </w:r>
          </w:p>
        </w:tc>
        <w:tc>
          <w:tcPr>
            <w:tcW w:w="692" w:type="pct"/>
            <w:noWrap/>
            <w:hideMark/>
          </w:tcPr>
          <w:p w14:paraId="1EAD3153"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VARCHAR2(128)</w:t>
            </w:r>
          </w:p>
        </w:tc>
        <w:tc>
          <w:tcPr>
            <w:tcW w:w="444" w:type="pct"/>
            <w:noWrap/>
            <w:hideMark/>
          </w:tcPr>
          <w:p w14:paraId="7549EEAD"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Y</w:t>
            </w:r>
          </w:p>
        </w:tc>
        <w:tc>
          <w:tcPr>
            <w:tcW w:w="2826" w:type="pct"/>
            <w:noWrap/>
            <w:hideMark/>
          </w:tcPr>
          <w:p w14:paraId="30566586"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System which process the job</w:t>
            </w:r>
          </w:p>
        </w:tc>
      </w:tr>
      <w:tr w:rsidR="00B200F8" w:rsidRPr="00B200F8" w14:paraId="390CF3C8" w14:textId="77777777" w:rsidTr="00B200F8">
        <w:trPr>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6F8F9178"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OVERLOAD</w:t>
            </w:r>
          </w:p>
        </w:tc>
        <w:tc>
          <w:tcPr>
            <w:tcW w:w="692" w:type="pct"/>
            <w:noWrap/>
            <w:hideMark/>
          </w:tcPr>
          <w:p w14:paraId="71CCA9B1"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NUMBER(22,0)</w:t>
            </w:r>
          </w:p>
        </w:tc>
        <w:tc>
          <w:tcPr>
            <w:tcW w:w="444" w:type="pct"/>
            <w:noWrap/>
            <w:hideMark/>
          </w:tcPr>
          <w:p w14:paraId="5396EA4E"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Y</w:t>
            </w:r>
          </w:p>
        </w:tc>
        <w:tc>
          <w:tcPr>
            <w:tcW w:w="2826" w:type="pct"/>
            <w:noWrap/>
            <w:hideMark/>
          </w:tcPr>
          <w:p w14:paraId="5FA787AD"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If overload process was done</w:t>
            </w:r>
          </w:p>
        </w:tc>
      </w:tr>
      <w:tr w:rsidR="00B200F8" w:rsidRPr="00B200F8" w14:paraId="7B9B1F3D" w14:textId="77777777" w:rsidTr="00B20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40F103C4"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CURR_RUNNING_JOBS</w:t>
            </w:r>
          </w:p>
        </w:tc>
        <w:tc>
          <w:tcPr>
            <w:tcW w:w="692" w:type="pct"/>
            <w:noWrap/>
            <w:hideMark/>
          </w:tcPr>
          <w:p w14:paraId="792A544F"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NUMBER(22,0)</w:t>
            </w:r>
          </w:p>
        </w:tc>
        <w:tc>
          <w:tcPr>
            <w:tcW w:w="444" w:type="pct"/>
            <w:noWrap/>
            <w:hideMark/>
          </w:tcPr>
          <w:p w14:paraId="67F1604B"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Y</w:t>
            </w:r>
          </w:p>
        </w:tc>
        <w:tc>
          <w:tcPr>
            <w:tcW w:w="2826" w:type="pct"/>
            <w:noWrap/>
            <w:hideMark/>
          </w:tcPr>
          <w:p w14:paraId="3208185B"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Current running job counter</w:t>
            </w:r>
          </w:p>
        </w:tc>
      </w:tr>
      <w:tr w:rsidR="00B200F8" w:rsidRPr="00B200F8" w14:paraId="69139E2C" w14:textId="77777777" w:rsidTr="00B200F8">
        <w:trPr>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90A729B"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TOTAL_TOUGH</w:t>
            </w:r>
          </w:p>
        </w:tc>
        <w:tc>
          <w:tcPr>
            <w:tcW w:w="692" w:type="pct"/>
            <w:noWrap/>
            <w:hideMark/>
          </w:tcPr>
          <w:p w14:paraId="70DB5921"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NUMBER(22,0)</w:t>
            </w:r>
          </w:p>
        </w:tc>
        <w:tc>
          <w:tcPr>
            <w:tcW w:w="444" w:type="pct"/>
            <w:noWrap/>
            <w:hideMark/>
          </w:tcPr>
          <w:p w14:paraId="29F7495D"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Y</w:t>
            </w:r>
          </w:p>
        </w:tc>
        <w:tc>
          <w:tcPr>
            <w:tcW w:w="2826" w:type="pct"/>
            <w:noWrap/>
            <w:hideMark/>
          </w:tcPr>
          <w:p w14:paraId="0EC650BA" w14:textId="77777777" w:rsidR="00B200F8" w:rsidRPr="00B200F8" w:rsidRDefault="00B200F8" w:rsidP="00B200F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200F8">
              <w:rPr>
                <w:bCs/>
                <w:sz w:val="16"/>
                <w:szCs w:val="16"/>
                <w:lang w:eastAsia="cs-CZ"/>
              </w:rPr>
              <w:t>Total toughness on category</w:t>
            </w:r>
          </w:p>
        </w:tc>
      </w:tr>
      <w:tr w:rsidR="00B200F8" w:rsidRPr="00B200F8" w14:paraId="0C77BA33" w14:textId="77777777" w:rsidTr="00B20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0A7FD70" w14:textId="77777777" w:rsidR="00B200F8" w:rsidRPr="00B200F8" w:rsidRDefault="00B200F8" w:rsidP="00B200F8">
            <w:pPr>
              <w:spacing w:before="0" w:after="0" w:line="276" w:lineRule="auto"/>
              <w:rPr>
                <w:b w:val="0"/>
                <w:bCs w:val="0"/>
                <w:sz w:val="16"/>
                <w:szCs w:val="16"/>
                <w:lang w:eastAsia="cs-CZ"/>
              </w:rPr>
            </w:pPr>
            <w:r w:rsidRPr="00B200F8">
              <w:rPr>
                <w:b w:val="0"/>
                <w:bCs w:val="0"/>
                <w:sz w:val="16"/>
                <w:szCs w:val="16"/>
                <w:lang w:eastAsia="cs-CZ"/>
              </w:rPr>
              <w:t>TASK_MIN_CONTROL</w:t>
            </w:r>
          </w:p>
        </w:tc>
        <w:tc>
          <w:tcPr>
            <w:tcW w:w="692" w:type="pct"/>
            <w:noWrap/>
            <w:hideMark/>
          </w:tcPr>
          <w:p w14:paraId="37B28A67"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NUMBER(22,0)</w:t>
            </w:r>
          </w:p>
        </w:tc>
        <w:tc>
          <w:tcPr>
            <w:tcW w:w="444" w:type="pct"/>
            <w:noWrap/>
            <w:hideMark/>
          </w:tcPr>
          <w:p w14:paraId="57746DA7"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Y</w:t>
            </w:r>
          </w:p>
        </w:tc>
        <w:tc>
          <w:tcPr>
            <w:tcW w:w="2826" w:type="pct"/>
            <w:noWrap/>
            <w:hideMark/>
          </w:tcPr>
          <w:p w14:paraId="289F9083" w14:textId="77777777" w:rsidR="00B200F8" w:rsidRPr="00B200F8" w:rsidRDefault="00B200F8" w:rsidP="00B200F8">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200F8">
              <w:rPr>
                <w:sz w:val="16"/>
                <w:szCs w:val="16"/>
                <w:lang w:eastAsia="cs-CZ"/>
              </w:rPr>
              <w:t>Min. num of jobs when toughness reservation is applied</w:t>
            </w:r>
          </w:p>
        </w:tc>
      </w:tr>
    </w:tbl>
    <w:p w14:paraId="44612084" w14:textId="77777777" w:rsidR="00B200F8" w:rsidRPr="00B200F8" w:rsidRDefault="00B200F8" w:rsidP="00B200F8"/>
    <w:p w14:paraId="68131890" w14:textId="14515039" w:rsidR="00064B93" w:rsidRPr="005B3FAE" w:rsidRDefault="00064B93" w:rsidP="00064B93">
      <w:pPr>
        <w:pStyle w:val="Heading2"/>
      </w:pPr>
      <w:bookmarkStart w:id="201" w:name="_Toc498353043"/>
      <w:r>
        <w:t>PDC</w:t>
      </w:r>
      <w:bookmarkEnd w:id="197"/>
      <w:r>
        <w:t xml:space="preserve"> config tables</w:t>
      </w:r>
      <w:bookmarkEnd w:id="201"/>
    </w:p>
    <w:p w14:paraId="106C8BE3" w14:textId="72E8CFB6" w:rsidR="00DA530B" w:rsidRDefault="00DA530B" w:rsidP="00DA530B">
      <w:pPr>
        <w:pStyle w:val="Heading3"/>
      </w:pPr>
      <w:bookmarkStart w:id="202" w:name="_Toc251747804"/>
      <w:bookmarkStart w:id="203" w:name="_Toc290799636"/>
      <w:bookmarkStart w:id="204" w:name="_Toc498353044"/>
      <w:r w:rsidRPr="00840E56">
        <w:t>CTRL_JOB_STATUS</w:t>
      </w:r>
      <w:bookmarkEnd w:id="202"/>
      <w:bookmarkEnd w:id="203"/>
      <w:r>
        <w:t xml:space="preserve"> table</w:t>
      </w:r>
      <w:bookmarkEnd w:id="204"/>
    </w:p>
    <w:p w14:paraId="2F3F390A" w14:textId="4EC17627" w:rsidR="00DA530B" w:rsidRPr="00514578" w:rsidRDefault="00DA530B" w:rsidP="00DA530B">
      <w:pPr>
        <w:rPr>
          <w:rStyle w:val="Strong"/>
          <w:lang w:eastAsia="cs-CZ"/>
        </w:rPr>
      </w:pPr>
      <w:r w:rsidRPr="00DA530B">
        <w:rPr>
          <w:rStyle w:val="Strong"/>
        </w:rPr>
        <w:t>Lookup of job statuses</w:t>
      </w:r>
    </w:p>
    <w:tbl>
      <w:tblPr>
        <w:tblStyle w:val="ListTable1Light-Accent2"/>
        <w:tblW w:w="5159" w:type="pct"/>
        <w:tblLook w:val="04A0" w:firstRow="1" w:lastRow="0" w:firstColumn="1" w:lastColumn="0" w:noHBand="0" w:noVBand="1"/>
      </w:tblPr>
      <w:tblGrid>
        <w:gridCol w:w="2457"/>
        <w:gridCol w:w="1722"/>
        <w:gridCol w:w="944"/>
        <w:gridCol w:w="5629"/>
      </w:tblGrid>
      <w:tr w:rsidR="00DA530B" w:rsidRPr="00963C49" w14:paraId="331D3A1B" w14:textId="77777777" w:rsidTr="00DA5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hideMark/>
          </w:tcPr>
          <w:p w14:paraId="5C893209" w14:textId="77777777" w:rsidR="00DA530B" w:rsidRPr="00963C49" w:rsidRDefault="00DA530B" w:rsidP="0072594E">
            <w:pPr>
              <w:spacing w:before="0" w:after="0" w:line="276" w:lineRule="auto"/>
              <w:rPr>
                <w:bCs w:val="0"/>
                <w:sz w:val="16"/>
                <w:szCs w:val="16"/>
                <w:lang w:eastAsia="cs-CZ"/>
              </w:rPr>
            </w:pPr>
            <w:r w:rsidRPr="00963C49">
              <w:rPr>
                <w:bCs w:val="0"/>
                <w:sz w:val="16"/>
                <w:szCs w:val="16"/>
                <w:lang w:eastAsia="cs-CZ"/>
              </w:rPr>
              <w:t>COLUMN_NAME</w:t>
            </w:r>
          </w:p>
        </w:tc>
        <w:tc>
          <w:tcPr>
            <w:tcW w:w="801" w:type="pct"/>
            <w:noWrap/>
            <w:hideMark/>
          </w:tcPr>
          <w:p w14:paraId="16515BFD" w14:textId="77777777" w:rsidR="00DA530B" w:rsidRPr="00963C49" w:rsidRDefault="00DA530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9" w:type="pct"/>
            <w:noWrap/>
            <w:hideMark/>
          </w:tcPr>
          <w:p w14:paraId="4A42AEC9" w14:textId="77777777" w:rsidR="00DA530B" w:rsidRPr="00963C49" w:rsidRDefault="00DA530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18" w:type="pct"/>
            <w:noWrap/>
            <w:hideMark/>
          </w:tcPr>
          <w:p w14:paraId="7B381F7F" w14:textId="77777777" w:rsidR="00DA530B" w:rsidRPr="00963C49" w:rsidRDefault="00DA530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DA530B" w:rsidRPr="00320FA1" w14:paraId="17BB5B35" w14:textId="77777777" w:rsidTr="00DA5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614BAF8E" w14:textId="7425C252"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STATUS</w:t>
            </w:r>
          </w:p>
        </w:tc>
        <w:tc>
          <w:tcPr>
            <w:tcW w:w="801" w:type="pct"/>
            <w:noWrap/>
            <w:vAlign w:val="bottom"/>
          </w:tcPr>
          <w:p w14:paraId="2F9AC6B5" w14:textId="679CB022"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NUMBER(38,0)</w:t>
            </w:r>
          </w:p>
        </w:tc>
        <w:tc>
          <w:tcPr>
            <w:tcW w:w="439" w:type="pct"/>
            <w:noWrap/>
            <w:vAlign w:val="bottom"/>
          </w:tcPr>
          <w:p w14:paraId="5FC5EBB6" w14:textId="011DFB5F"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w:t>
            </w:r>
          </w:p>
        </w:tc>
        <w:tc>
          <w:tcPr>
            <w:tcW w:w="2618" w:type="pct"/>
            <w:noWrap/>
            <w:vAlign w:val="bottom"/>
          </w:tcPr>
          <w:p w14:paraId="46F09CC7" w14:textId="76411804"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Status of  the job</w:t>
            </w:r>
          </w:p>
        </w:tc>
      </w:tr>
      <w:tr w:rsidR="00DA530B" w:rsidRPr="00320FA1" w14:paraId="0C023BA6" w14:textId="77777777" w:rsidTr="00DA530B">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09A6BCBA" w14:textId="3A434D9C"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RUNABLE</w:t>
            </w:r>
          </w:p>
        </w:tc>
        <w:tc>
          <w:tcPr>
            <w:tcW w:w="801" w:type="pct"/>
            <w:noWrap/>
            <w:vAlign w:val="bottom"/>
          </w:tcPr>
          <w:p w14:paraId="5CA2CF16" w14:textId="43053E4D"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VARCHAR2(16)</w:t>
            </w:r>
          </w:p>
        </w:tc>
        <w:tc>
          <w:tcPr>
            <w:tcW w:w="439" w:type="pct"/>
            <w:noWrap/>
            <w:vAlign w:val="bottom"/>
          </w:tcPr>
          <w:p w14:paraId="6CEF5C93" w14:textId="3B33E7A4"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N</w:t>
            </w:r>
          </w:p>
        </w:tc>
        <w:tc>
          <w:tcPr>
            <w:tcW w:w="2618" w:type="pct"/>
            <w:noWrap/>
            <w:vAlign w:val="bottom"/>
          </w:tcPr>
          <w:p w14:paraId="35BF6E96" w14:textId="514A45FC"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Status category</w:t>
            </w:r>
          </w:p>
        </w:tc>
      </w:tr>
      <w:tr w:rsidR="00DA530B" w:rsidRPr="00320FA1" w14:paraId="568BF808" w14:textId="77777777" w:rsidTr="00DA5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4CB709E6" w14:textId="296BB25C"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DELAY_MINUTES</w:t>
            </w:r>
          </w:p>
        </w:tc>
        <w:tc>
          <w:tcPr>
            <w:tcW w:w="801" w:type="pct"/>
            <w:noWrap/>
            <w:vAlign w:val="bottom"/>
          </w:tcPr>
          <w:p w14:paraId="2503980B" w14:textId="23A636C9"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NUMBER(38,0)</w:t>
            </w:r>
          </w:p>
        </w:tc>
        <w:tc>
          <w:tcPr>
            <w:tcW w:w="439" w:type="pct"/>
            <w:noWrap/>
            <w:vAlign w:val="bottom"/>
          </w:tcPr>
          <w:p w14:paraId="15ECAF85" w14:textId="3A907BCF"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w:t>
            </w:r>
          </w:p>
        </w:tc>
        <w:tc>
          <w:tcPr>
            <w:tcW w:w="2618" w:type="pct"/>
            <w:noWrap/>
            <w:vAlign w:val="bottom"/>
          </w:tcPr>
          <w:p w14:paraId="34164CC5" w14:textId="53EA9648"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Number in minutes how long job has to stay in status before launching</w:t>
            </w:r>
          </w:p>
        </w:tc>
      </w:tr>
      <w:tr w:rsidR="00DA530B" w:rsidRPr="00320FA1" w14:paraId="584A517F" w14:textId="77777777" w:rsidTr="00DA530B">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52B73C46" w14:textId="69941914"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FINISHED</w:t>
            </w:r>
          </w:p>
        </w:tc>
        <w:tc>
          <w:tcPr>
            <w:tcW w:w="801" w:type="pct"/>
            <w:noWrap/>
            <w:vAlign w:val="bottom"/>
          </w:tcPr>
          <w:p w14:paraId="5A901C73" w14:textId="7192F4B2"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NUMBER(38,0)</w:t>
            </w:r>
          </w:p>
        </w:tc>
        <w:tc>
          <w:tcPr>
            <w:tcW w:w="439" w:type="pct"/>
            <w:noWrap/>
            <w:vAlign w:val="bottom"/>
          </w:tcPr>
          <w:p w14:paraId="65A04B81" w14:textId="2DC2481A"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N</w:t>
            </w:r>
          </w:p>
        </w:tc>
        <w:tc>
          <w:tcPr>
            <w:tcW w:w="2618" w:type="pct"/>
            <w:noWrap/>
            <w:vAlign w:val="bottom"/>
          </w:tcPr>
          <w:p w14:paraId="517D8B00" w14:textId="1154D59B"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Is the status final ?</w:t>
            </w:r>
          </w:p>
        </w:tc>
      </w:tr>
      <w:tr w:rsidR="00DA530B" w:rsidRPr="00320FA1" w14:paraId="756A7B37" w14:textId="77777777" w:rsidTr="00DA5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36254E74" w14:textId="7E934BB5"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FINISHED_SUCCESSFULLY</w:t>
            </w:r>
          </w:p>
        </w:tc>
        <w:tc>
          <w:tcPr>
            <w:tcW w:w="801" w:type="pct"/>
            <w:noWrap/>
            <w:vAlign w:val="bottom"/>
          </w:tcPr>
          <w:p w14:paraId="503F7F66" w14:textId="73CC6BFE"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NUMBER(38,0)</w:t>
            </w:r>
          </w:p>
        </w:tc>
        <w:tc>
          <w:tcPr>
            <w:tcW w:w="439" w:type="pct"/>
            <w:noWrap/>
            <w:vAlign w:val="bottom"/>
          </w:tcPr>
          <w:p w14:paraId="2F073BEE" w14:textId="0457D840"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w:t>
            </w:r>
          </w:p>
        </w:tc>
        <w:tc>
          <w:tcPr>
            <w:tcW w:w="2618" w:type="pct"/>
            <w:noWrap/>
            <w:vAlign w:val="bottom"/>
          </w:tcPr>
          <w:p w14:paraId="4392E510" w14:textId="390FD529"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Was the job in this status finished successfully?</w:t>
            </w:r>
          </w:p>
        </w:tc>
      </w:tr>
      <w:tr w:rsidR="00DA530B" w:rsidRPr="00320FA1" w14:paraId="2F235673" w14:textId="77777777" w:rsidTr="00DA530B">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6AA41E2F" w14:textId="79B83EA2"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EXECUTABLE</w:t>
            </w:r>
          </w:p>
        </w:tc>
        <w:tc>
          <w:tcPr>
            <w:tcW w:w="801" w:type="pct"/>
            <w:noWrap/>
            <w:vAlign w:val="bottom"/>
          </w:tcPr>
          <w:p w14:paraId="3526D268" w14:textId="2C47CA48"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NUMBER(38,0)</w:t>
            </w:r>
          </w:p>
        </w:tc>
        <w:tc>
          <w:tcPr>
            <w:tcW w:w="439" w:type="pct"/>
            <w:noWrap/>
            <w:vAlign w:val="bottom"/>
          </w:tcPr>
          <w:p w14:paraId="2D62B7C0" w14:textId="592808B1"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N</w:t>
            </w:r>
          </w:p>
        </w:tc>
        <w:tc>
          <w:tcPr>
            <w:tcW w:w="2618" w:type="pct"/>
            <w:noWrap/>
            <w:vAlign w:val="bottom"/>
          </w:tcPr>
          <w:p w14:paraId="3F2FFDAB" w14:textId="6FE254A6"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Is status really executable</w:t>
            </w:r>
          </w:p>
        </w:tc>
      </w:tr>
      <w:tr w:rsidR="00DA530B" w:rsidRPr="00320FA1" w14:paraId="126EFEA6" w14:textId="77777777" w:rsidTr="00DA5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094D23EA" w14:textId="472BE34C"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SORTING_ORDER</w:t>
            </w:r>
          </w:p>
        </w:tc>
        <w:tc>
          <w:tcPr>
            <w:tcW w:w="801" w:type="pct"/>
            <w:noWrap/>
            <w:vAlign w:val="bottom"/>
          </w:tcPr>
          <w:p w14:paraId="6F6784EC" w14:textId="79BBAEE7"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NUMBER(38,0)</w:t>
            </w:r>
          </w:p>
        </w:tc>
        <w:tc>
          <w:tcPr>
            <w:tcW w:w="439" w:type="pct"/>
            <w:noWrap/>
            <w:vAlign w:val="bottom"/>
          </w:tcPr>
          <w:p w14:paraId="7163456C" w14:textId="3031BB05"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N</w:t>
            </w:r>
          </w:p>
        </w:tc>
        <w:tc>
          <w:tcPr>
            <w:tcW w:w="2618" w:type="pct"/>
            <w:noWrap/>
            <w:vAlign w:val="bottom"/>
          </w:tcPr>
          <w:p w14:paraId="086B2B76" w14:textId="7EE08641" w:rsidR="00DA530B" w:rsidRPr="00DA530B" w:rsidRDefault="00DA530B" w:rsidP="00DA530B">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A530B">
              <w:rPr>
                <w:sz w:val="16"/>
                <w:szCs w:val="16"/>
                <w:lang w:eastAsia="cs-CZ"/>
              </w:rPr>
              <w:t>Sorting order (for stream status indication)</w:t>
            </w:r>
          </w:p>
        </w:tc>
      </w:tr>
      <w:tr w:rsidR="00DA530B" w:rsidRPr="00320FA1" w14:paraId="52C2996A" w14:textId="77777777" w:rsidTr="00DA530B">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3B961BF0" w14:textId="0E845B17" w:rsidR="00DA530B" w:rsidRPr="00DA530B" w:rsidRDefault="00DA530B" w:rsidP="00DA530B">
            <w:pPr>
              <w:spacing w:before="0" w:after="0" w:line="276" w:lineRule="auto"/>
              <w:rPr>
                <w:b w:val="0"/>
                <w:bCs w:val="0"/>
                <w:sz w:val="16"/>
                <w:szCs w:val="16"/>
                <w:lang w:eastAsia="cs-CZ"/>
              </w:rPr>
            </w:pPr>
            <w:r w:rsidRPr="00DA530B">
              <w:rPr>
                <w:b w:val="0"/>
                <w:bCs w:val="0"/>
                <w:sz w:val="16"/>
                <w:szCs w:val="16"/>
                <w:lang w:eastAsia="cs-CZ"/>
              </w:rPr>
              <w:t>DESCRIPTION</w:t>
            </w:r>
          </w:p>
        </w:tc>
        <w:tc>
          <w:tcPr>
            <w:tcW w:w="801" w:type="pct"/>
            <w:noWrap/>
            <w:vAlign w:val="bottom"/>
          </w:tcPr>
          <w:p w14:paraId="08BA8A73" w14:textId="06A74432"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VARCHAR2(1024)</w:t>
            </w:r>
          </w:p>
        </w:tc>
        <w:tc>
          <w:tcPr>
            <w:tcW w:w="439" w:type="pct"/>
            <w:noWrap/>
            <w:vAlign w:val="bottom"/>
          </w:tcPr>
          <w:p w14:paraId="775E2375" w14:textId="59EFE68A"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Y</w:t>
            </w:r>
          </w:p>
        </w:tc>
        <w:tc>
          <w:tcPr>
            <w:tcW w:w="2618" w:type="pct"/>
            <w:noWrap/>
            <w:vAlign w:val="bottom"/>
          </w:tcPr>
          <w:p w14:paraId="71833CDB" w14:textId="636C14B2" w:rsidR="00DA530B" w:rsidRPr="00DA530B" w:rsidRDefault="00DA530B" w:rsidP="00DA530B">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A530B">
              <w:rPr>
                <w:bCs/>
                <w:sz w:val="16"/>
                <w:szCs w:val="16"/>
                <w:lang w:eastAsia="cs-CZ"/>
              </w:rPr>
              <w:t>Description of the status</w:t>
            </w:r>
          </w:p>
        </w:tc>
      </w:tr>
    </w:tbl>
    <w:p w14:paraId="50100343" w14:textId="4BCC24B3" w:rsidR="00C57A97" w:rsidRDefault="00C57A97" w:rsidP="00C57A97">
      <w:pPr>
        <w:pStyle w:val="Heading3"/>
      </w:pPr>
      <w:bookmarkStart w:id="205" w:name="_Toc498353045"/>
      <w:bookmarkStart w:id="206" w:name="_Toc251747805"/>
      <w:bookmarkStart w:id="207" w:name="_Toc290799637"/>
      <w:r w:rsidRPr="00C57A97">
        <w:t>CTRL_NBD_CAL</w:t>
      </w:r>
      <w:r>
        <w:t xml:space="preserve"> table</w:t>
      </w:r>
      <w:bookmarkEnd w:id="205"/>
    </w:p>
    <w:p w14:paraId="1159F0C4" w14:textId="4B7F3420" w:rsidR="00C57A97" w:rsidRDefault="00C57A97" w:rsidP="00C57A97">
      <w:pPr>
        <w:rPr>
          <w:rStyle w:val="Strong"/>
          <w:lang w:eastAsia="cs-CZ"/>
        </w:rPr>
      </w:pPr>
      <w:r w:rsidRPr="00C57A97">
        <w:rPr>
          <w:rStyle w:val="Strong"/>
          <w:lang w:eastAsia="cs-CZ"/>
        </w:rPr>
        <w:t>National bank holiday definition</w:t>
      </w:r>
    </w:p>
    <w:p w14:paraId="69FF9394" w14:textId="18EBE28F" w:rsidR="005A130A" w:rsidRPr="005A130A" w:rsidRDefault="005A130A" w:rsidP="00C57A97">
      <w:r w:rsidRPr="005A130A">
        <w:t>It’s used for calendar evaluation.</w:t>
      </w:r>
    </w:p>
    <w:tbl>
      <w:tblPr>
        <w:tblStyle w:val="ListTable1Light-Accent2"/>
        <w:tblW w:w="5159" w:type="pct"/>
        <w:tblLook w:val="04A0" w:firstRow="1" w:lastRow="0" w:firstColumn="1" w:lastColumn="0" w:noHBand="0" w:noVBand="1"/>
      </w:tblPr>
      <w:tblGrid>
        <w:gridCol w:w="2458"/>
        <w:gridCol w:w="1722"/>
        <w:gridCol w:w="944"/>
        <w:gridCol w:w="5628"/>
      </w:tblGrid>
      <w:tr w:rsidR="00C57A97" w:rsidRPr="00963C49" w14:paraId="19DCF299" w14:textId="77777777" w:rsidTr="00C57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hideMark/>
          </w:tcPr>
          <w:p w14:paraId="4276575C" w14:textId="77777777" w:rsidR="00C57A97" w:rsidRPr="00963C49" w:rsidRDefault="00C57A97" w:rsidP="00EC643B">
            <w:pPr>
              <w:spacing w:before="0" w:after="0" w:line="276" w:lineRule="auto"/>
              <w:rPr>
                <w:bCs w:val="0"/>
                <w:sz w:val="16"/>
                <w:szCs w:val="16"/>
                <w:lang w:eastAsia="cs-CZ"/>
              </w:rPr>
            </w:pPr>
            <w:r w:rsidRPr="00963C49">
              <w:rPr>
                <w:bCs w:val="0"/>
                <w:sz w:val="16"/>
                <w:szCs w:val="16"/>
                <w:lang w:eastAsia="cs-CZ"/>
              </w:rPr>
              <w:t>COLUMN_NAME</w:t>
            </w:r>
          </w:p>
        </w:tc>
        <w:tc>
          <w:tcPr>
            <w:tcW w:w="801" w:type="pct"/>
            <w:noWrap/>
            <w:hideMark/>
          </w:tcPr>
          <w:p w14:paraId="51023B30" w14:textId="77777777" w:rsidR="00C57A97" w:rsidRPr="00963C49" w:rsidRDefault="00C57A97"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9" w:type="pct"/>
            <w:noWrap/>
            <w:hideMark/>
          </w:tcPr>
          <w:p w14:paraId="5DA58750" w14:textId="77777777" w:rsidR="00C57A97" w:rsidRPr="00963C49" w:rsidRDefault="00C57A97"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17" w:type="pct"/>
            <w:noWrap/>
            <w:hideMark/>
          </w:tcPr>
          <w:p w14:paraId="3244F0F7" w14:textId="77777777" w:rsidR="00C57A97" w:rsidRPr="00963C49" w:rsidRDefault="00C57A97"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C57A97" w:rsidRPr="00320FA1" w14:paraId="61108A6A" w14:textId="77777777" w:rsidTr="00C57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1D1EA3C6" w14:textId="05835BE2"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COUNTRY_CD</w:t>
            </w:r>
          </w:p>
        </w:tc>
        <w:tc>
          <w:tcPr>
            <w:tcW w:w="801" w:type="pct"/>
            <w:noWrap/>
            <w:vAlign w:val="bottom"/>
          </w:tcPr>
          <w:p w14:paraId="3B7D95F5" w14:textId="1B688D8C"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C57A97">
              <w:rPr>
                <w:sz w:val="16"/>
                <w:szCs w:val="16"/>
                <w:lang w:eastAsia="cs-CZ"/>
              </w:rPr>
              <w:t>VARCHAR2(4)</w:t>
            </w:r>
          </w:p>
        </w:tc>
        <w:tc>
          <w:tcPr>
            <w:tcW w:w="439" w:type="pct"/>
            <w:noWrap/>
            <w:vAlign w:val="bottom"/>
          </w:tcPr>
          <w:p w14:paraId="5BEEA63A" w14:textId="150B004A"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C57A97">
              <w:rPr>
                <w:sz w:val="16"/>
                <w:szCs w:val="16"/>
                <w:lang w:eastAsia="cs-CZ"/>
              </w:rPr>
              <w:t>N</w:t>
            </w:r>
          </w:p>
        </w:tc>
        <w:tc>
          <w:tcPr>
            <w:tcW w:w="2617" w:type="pct"/>
            <w:noWrap/>
            <w:vAlign w:val="bottom"/>
          </w:tcPr>
          <w:p w14:paraId="6D6BF12F" w14:textId="6216D4D9" w:rsidR="00C57A97" w:rsidRPr="00C57A97" w:rsidRDefault="00C57A97" w:rsidP="00C57A9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C57A97">
              <w:rPr>
                <w:sz w:val="16"/>
                <w:szCs w:val="16"/>
                <w:lang w:eastAsia="cs-CZ"/>
              </w:rPr>
              <w:t>Country code</w:t>
            </w:r>
          </w:p>
        </w:tc>
      </w:tr>
      <w:tr w:rsidR="00C57A97" w:rsidRPr="00320FA1" w14:paraId="2C2A67C8" w14:textId="77777777" w:rsidTr="00C57A97">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529AE58A" w14:textId="20F06AFE" w:rsidR="00C57A97" w:rsidRPr="00C57A97" w:rsidRDefault="00C57A97" w:rsidP="00C57A97">
            <w:pPr>
              <w:spacing w:before="0" w:after="0" w:line="276" w:lineRule="auto"/>
              <w:rPr>
                <w:b w:val="0"/>
                <w:bCs w:val="0"/>
                <w:sz w:val="16"/>
                <w:szCs w:val="16"/>
                <w:lang w:eastAsia="cs-CZ"/>
              </w:rPr>
            </w:pPr>
            <w:r w:rsidRPr="00C57A97">
              <w:rPr>
                <w:b w:val="0"/>
                <w:bCs w:val="0"/>
                <w:sz w:val="16"/>
                <w:szCs w:val="16"/>
                <w:lang w:eastAsia="cs-CZ"/>
              </w:rPr>
              <w:t>NBD_DATE</w:t>
            </w:r>
          </w:p>
        </w:tc>
        <w:tc>
          <w:tcPr>
            <w:tcW w:w="801" w:type="pct"/>
            <w:noWrap/>
            <w:vAlign w:val="bottom"/>
          </w:tcPr>
          <w:p w14:paraId="1B64C197" w14:textId="424543CD"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C57A97">
              <w:rPr>
                <w:bCs/>
                <w:sz w:val="16"/>
                <w:szCs w:val="16"/>
                <w:lang w:eastAsia="cs-CZ"/>
              </w:rPr>
              <w:t>DATE(7)</w:t>
            </w:r>
          </w:p>
        </w:tc>
        <w:tc>
          <w:tcPr>
            <w:tcW w:w="439" w:type="pct"/>
            <w:noWrap/>
            <w:vAlign w:val="bottom"/>
          </w:tcPr>
          <w:p w14:paraId="03638B43" w14:textId="7646EBC8"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C57A97">
              <w:rPr>
                <w:bCs/>
                <w:sz w:val="16"/>
                <w:szCs w:val="16"/>
                <w:lang w:eastAsia="cs-CZ"/>
              </w:rPr>
              <w:t>N</w:t>
            </w:r>
          </w:p>
        </w:tc>
        <w:tc>
          <w:tcPr>
            <w:tcW w:w="2617" w:type="pct"/>
            <w:noWrap/>
            <w:vAlign w:val="bottom"/>
          </w:tcPr>
          <w:p w14:paraId="1CE22ECE" w14:textId="19D04F78" w:rsidR="00C57A97" w:rsidRPr="00C57A97" w:rsidRDefault="00C57A97" w:rsidP="00C57A9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C57A97">
              <w:rPr>
                <w:bCs/>
                <w:sz w:val="16"/>
                <w:szCs w:val="16"/>
                <w:lang w:eastAsia="cs-CZ"/>
              </w:rPr>
              <w:t>National bank holiday date</w:t>
            </w:r>
          </w:p>
        </w:tc>
      </w:tr>
    </w:tbl>
    <w:p w14:paraId="37BE440D" w14:textId="35FEEA35" w:rsidR="00DA530B" w:rsidRDefault="00DA530B" w:rsidP="00DA530B">
      <w:pPr>
        <w:pStyle w:val="Heading3"/>
      </w:pPr>
      <w:bookmarkStart w:id="208" w:name="_Toc498353046"/>
      <w:r w:rsidRPr="00840E56">
        <w:t>CTRL_NEXT_STATUS</w:t>
      </w:r>
      <w:bookmarkEnd w:id="206"/>
      <w:bookmarkEnd w:id="207"/>
      <w:r>
        <w:t xml:space="preserve"> table</w:t>
      </w:r>
      <w:bookmarkEnd w:id="208"/>
    </w:p>
    <w:p w14:paraId="196AB11C" w14:textId="682E8BFF" w:rsidR="00DA530B" w:rsidRPr="00DA530B" w:rsidRDefault="00DA530B" w:rsidP="00DA530B">
      <w:pPr>
        <w:rPr>
          <w:b/>
          <w:bCs/>
        </w:rPr>
      </w:pPr>
      <w:r w:rsidRPr="00DA530B">
        <w:rPr>
          <w:rStyle w:val="Strong"/>
          <w:lang w:eastAsia="cs-CZ"/>
        </w:rPr>
        <w:t>Job status transition table</w:t>
      </w:r>
    </w:p>
    <w:tbl>
      <w:tblPr>
        <w:tblStyle w:val="ListTable1Light-Accent2"/>
        <w:tblW w:w="5159" w:type="pct"/>
        <w:tblLook w:val="04A0" w:firstRow="1" w:lastRow="0" w:firstColumn="1" w:lastColumn="0" w:noHBand="0" w:noVBand="1"/>
      </w:tblPr>
      <w:tblGrid>
        <w:gridCol w:w="2458"/>
        <w:gridCol w:w="1722"/>
        <w:gridCol w:w="944"/>
        <w:gridCol w:w="5628"/>
      </w:tblGrid>
      <w:tr w:rsidR="00DA530B" w:rsidRPr="00963C49" w14:paraId="4DE90906" w14:textId="77777777" w:rsidTr="00BC7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hideMark/>
          </w:tcPr>
          <w:p w14:paraId="2D193B57" w14:textId="77777777" w:rsidR="00DA530B" w:rsidRPr="00963C49" w:rsidRDefault="00DA530B" w:rsidP="0072594E">
            <w:pPr>
              <w:spacing w:before="0" w:after="0" w:line="276" w:lineRule="auto"/>
              <w:rPr>
                <w:bCs w:val="0"/>
                <w:sz w:val="16"/>
                <w:szCs w:val="16"/>
                <w:lang w:eastAsia="cs-CZ"/>
              </w:rPr>
            </w:pPr>
            <w:r w:rsidRPr="00963C49">
              <w:rPr>
                <w:bCs w:val="0"/>
                <w:sz w:val="16"/>
                <w:szCs w:val="16"/>
                <w:lang w:eastAsia="cs-CZ"/>
              </w:rPr>
              <w:t>COLUMN_NAME</w:t>
            </w:r>
          </w:p>
        </w:tc>
        <w:tc>
          <w:tcPr>
            <w:tcW w:w="801" w:type="pct"/>
            <w:noWrap/>
            <w:hideMark/>
          </w:tcPr>
          <w:p w14:paraId="3C064CFA" w14:textId="77777777" w:rsidR="00DA530B" w:rsidRPr="00963C49" w:rsidRDefault="00DA530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9" w:type="pct"/>
            <w:noWrap/>
            <w:hideMark/>
          </w:tcPr>
          <w:p w14:paraId="58C3DA87" w14:textId="77777777" w:rsidR="00DA530B" w:rsidRPr="00963C49" w:rsidRDefault="00DA530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17" w:type="pct"/>
            <w:noWrap/>
            <w:hideMark/>
          </w:tcPr>
          <w:p w14:paraId="6CA3405C" w14:textId="77777777" w:rsidR="00DA530B" w:rsidRPr="00963C49" w:rsidRDefault="00DA530B"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BC72C7" w:rsidRPr="00320FA1" w14:paraId="75A327E3"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755682A4" w14:textId="18B88EEF"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STATUS_IN</w:t>
            </w:r>
          </w:p>
        </w:tc>
        <w:tc>
          <w:tcPr>
            <w:tcW w:w="801" w:type="pct"/>
            <w:noWrap/>
            <w:vAlign w:val="bottom"/>
          </w:tcPr>
          <w:p w14:paraId="12DEB535" w14:textId="7B501CC5"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439" w:type="pct"/>
            <w:noWrap/>
            <w:vAlign w:val="bottom"/>
          </w:tcPr>
          <w:p w14:paraId="04DA6DD3" w14:textId="4B6CA960"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w:t>
            </w:r>
          </w:p>
        </w:tc>
        <w:tc>
          <w:tcPr>
            <w:tcW w:w="2617" w:type="pct"/>
            <w:noWrap/>
            <w:vAlign w:val="bottom"/>
          </w:tcPr>
          <w:p w14:paraId="4AB3FAA3" w14:textId="22AAB2CD"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Input status</w:t>
            </w:r>
          </w:p>
        </w:tc>
      </w:tr>
      <w:tr w:rsidR="00BC72C7" w:rsidRPr="00320FA1" w14:paraId="205C2E71" w14:textId="77777777" w:rsidTr="00BC72C7">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0F3E2628" w14:textId="099A1DAB"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STATUS_OUT</w:t>
            </w:r>
          </w:p>
        </w:tc>
        <w:tc>
          <w:tcPr>
            <w:tcW w:w="801" w:type="pct"/>
            <w:noWrap/>
            <w:vAlign w:val="bottom"/>
          </w:tcPr>
          <w:p w14:paraId="5E4A7537" w14:textId="7870EFA0"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NUMBER(38,0)</w:t>
            </w:r>
          </w:p>
        </w:tc>
        <w:tc>
          <w:tcPr>
            <w:tcW w:w="439" w:type="pct"/>
            <w:noWrap/>
            <w:vAlign w:val="bottom"/>
          </w:tcPr>
          <w:p w14:paraId="697FB105" w14:textId="1FA5CA68"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w:t>
            </w:r>
          </w:p>
        </w:tc>
        <w:tc>
          <w:tcPr>
            <w:tcW w:w="2617" w:type="pct"/>
            <w:noWrap/>
            <w:vAlign w:val="bottom"/>
          </w:tcPr>
          <w:p w14:paraId="62B6F830" w14:textId="3652C63B"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Output status</w:t>
            </w:r>
          </w:p>
        </w:tc>
      </w:tr>
      <w:tr w:rsidR="00BC72C7" w:rsidRPr="00320FA1" w14:paraId="2157B2CC"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0B6E7933" w14:textId="208BA618"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SIGNAL</w:t>
            </w:r>
          </w:p>
        </w:tc>
        <w:tc>
          <w:tcPr>
            <w:tcW w:w="801" w:type="pct"/>
            <w:noWrap/>
            <w:vAlign w:val="bottom"/>
          </w:tcPr>
          <w:p w14:paraId="282C4C55" w14:textId="286FA656"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VARCHAR2(16)</w:t>
            </w:r>
          </w:p>
        </w:tc>
        <w:tc>
          <w:tcPr>
            <w:tcW w:w="439" w:type="pct"/>
            <w:noWrap/>
            <w:vAlign w:val="bottom"/>
          </w:tcPr>
          <w:p w14:paraId="46791233" w14:textId="5E4CECE2"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w:t>
            </w:r>
          </w:p>
        </w:tc>
        <w:tc>
          <w:tcPr>
            <w:tcW w:w="2617" w:type="pct"/>
            <w:noWrap/>
            <w:vAlign w:val="bottom"/>
          </w:tcPr>
          <w:p w14:paraId="2DBC06A5" w14:textId="48288A6B"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Signal which changing the status</w:t>
            </w:r>
          </w:p>
        </w:tc>
      </w:tr>
      <w:tr w:rsidR="00BC72C7" w:rsidRPr="00320FA1" w14:paraId="1BF4F5E0" w14:textId="77777777" w:rsidTr="00BC72C7">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3C730132" w14:textId="56530F6C"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REQUEST</w:t>
            </w:r>
          </w:p>
        </w:tc>
        <w:tc>
          <w:tcPr>
            <w:tcW w:w="801" w:type="pct"/>
            <w:noWrap/>
            <w:vAlign w:val="bottom"/>
          </w:tcPr>
          <w:p w14:paraId="2301A0C6" w14:textId="4B83994C"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VARCHAR2(16)</w:t>
            </w:r>
          </w:p>
        </w:tc>
        <w:tc>
          <w:tcPr>
            <w:tcW w:w="439" w:type="pct"/>
            <w:noWrap/>
            <w:vAlign w:val="bottom"/>
          </w:tcPr>
          <w:p w14:paraId="10819BF5" w14:textId="129CC424"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w:t>
            </w:r>
          </w:p>
        </w:tc>
        <w:tc>
          <w:tcPr>
            <w:tcW w:w="2617" w:type="pct"/>
            <w:noWrap/>
            <w:vAlign w:val="bottom"/>
          </w:tcPr>
          <w:p w14:paraId="5748B92E" w14:textId="231D5027"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Request for status change</w:t>
            </w:r>
          </w:p>
        </w:tc>
      </w:tr>
      <w:tr w:rsidR="00BC72C7" w:rsidRPr="00320FA1" w14:paraId="3D37F496"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1F8955E3" w14:textId="3698AF0D"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LAUNCH</w:t>
            </w:r>
          </w:p>
        </w:tc>
        <w:tc>
          <w:tcPr>
            <w:tcW w:w="801" w:type="pct"/>
            <w:noWrap/>
            <w:vAlign w:val="bottom"/>
          </w:tcPr>
          <w:p w14:paraId="72B0B230" w14:textId="1A80591F"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439" w:type="pct"/>
            <w:noWrap/>
            <w:vAlign w:val="bottom"/>
          </w:tcPr>
          <w:p w14:paraId="7FB0DBA3" w14:textId="48E7B41B"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w:t>
            </w:r>
          </w:p>
        </w:tc>
        <w:tc>
          <w:tcPr>
            <w:tcW w:w="2617" w:type="pct"/>
            <w:noWrap/>
            <w:vAlign w:val="bottom"/>
          </w:tcPr>
          <w:p w14:paraId="3EE6F453" w14:textId="7BF55256"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Job is launching</w:t>
            </w:r>
          </w:p>
        </w:tc>
      </w:tr>
      <w:tr w:rsidR="00BC72C7" w:rsidRPr="00320FA1" w14:paraId="40B4D0FF" w14:textId="77777777" w:rsidTr="00BC72C7">
        <w:tc>
          <w:tcPr>
            <w:cnfStyle w:val="001000000000" w:firstRow="0" w:lastRow="0" w:firstColumn="1" w:lastColumn="0" w:oddVBand="0" w:evenVBand="0" w:oddHBand="0" w:evenHBand="0" w:firstRowFirstColumn="0" w:firstRowLastColumn="0" w:lastRowFirstColumn="0" w:lastRowLastColumn="0"/>
            <w:tcW w:w="1143" w:type="pct"/>
            <w:noWrap/>
            <w:vAlign w:val="bottom"/>
          </w:tcPr>
          <w:p w14:paraId="26AEEF91" w14:textId="0D64A7FA"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CONT_ANYWAY</w:t>
            </w:r>
          </w:p>
        </w:tc>
        <w:tc>
          <w:tcPr>
            <w:tcW w:w="801" w:type="pct"/>
            <w:noWrap/>
            <w:vAlign w:val="bottom"/>
          </w:tcPr>
          <w:p w14:paraId="202955AF" w14:textId="698CE9AD"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NUMBER(38,0)</w:t>
            </w:r>
          </w:p>
        </w:tc>
        <w:tc>
          <w:tcPr>
            <w:tcW w:w="439" w:type="pct"/>
            <w:noWrap/>
            <w:vAlign w:val="bottom"/>
          </w:tcPr>
          <w:p w14:paraId="6CC8E367" w14:textId="5DED731A"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w:t>
            </w:r>
          </w:p>
        </w:tc>
        <w:tc>
          <w:tcPr>
            <w:tcW w:w="2617" w:type="pct"/>
            <w:noWrap/>
            <w:vAlign w:val="bottom"/>
          </w:tcPr>
          <w:p w14:paraId="71C8D589" w14:textId="7965A3CE"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If continue next job execution when job fails</w:t>
            </w:r>
          </w:p>
        </w:tc>
      </w:tr>
    </w:tbl>
    <w:p w14:paraId="3B71DC36" w14:textId="145F15DE" w:rsidR="00BC72C7" w:rsidRPr="00840E56" w:rsidRDefault="00BC72C7" w:rsidP="00BC72C7">
      <w:pPr>
        <w:pStyle w:val="Heading3"/>
      </w:pPr>
      <w:bookmarkStart w:id="209" w:name="_Toc251747806"/>
      <w:bookmarkStart w:id="210" w:name="_Toc290799638"/>
      <w:bookmarkStart w:id="211" w:name="_Toc498353047"/>
      <w:r w:rsidRPr="00840E56">
        <w:lastRenderedPageBreak/>
        <w:t>CTRL_TASK_PAREMETERS</w:t>
      </w:r>
      <w:bookmarkEnd w:id="209"/>
      <w:bookmarkEnd w:id="210"/>
      <w:r>
        <w:t xml:space="preserve"> table</w:t>
      </w:r>
      <w:bookmarkEnd w:id="211"/>
    </w:p>
    <w:p w14:paraId="463C99B6" w14:textId="1D2FCC31" w:rsidR="00BC72C7" w:rsidRPr="00DA530B" w:rsidRDefault="00BC72C7" w:rsidP="00BC72C7">
      <w:pPr>
        <w:rPr>
          <w:b/>
          <w:bCs/>
        </w:rPr>
      </w:pPr>
      <w:r w:rsidRPr="00BC72C7">
        <w:rPr>
          <w:rStyle w:val="Strong"/>
          <w:lang w:eastAsia="cs-CZ"/>
        </w:rPr>
        <w:t>Parallelism control settings table</w:t>
      </w:r>
    </w:p>
    <w:tbl>
      <w:tblPr>
        <w:tblStyle w:val="ListTable1Light-Accent2"/>
        <w:tblW w:w="5158" w:type="pct"/>
        <w:tblLook w:val="04A0" w:firstRow="1" w:lastRow="0" w:firstColumn="1" w:lastColumn="0" w:noHBand="0" w:noVBand="1"/>
      </w:tblPr>
      <w:tblGrid>
        <w:gridCol w:w="2534"/>
        <w:gridCol w:w="1576"/>
        <w:gridCol w:w="944"/>
        <w:gridCol w:w="5696"/>
      </w:tblGrid>
      <w:tr w:rsidR="00BC72C7" w:rsidRPr="00963C49" w14:paraId="3AF51FA6" w14:textId="77777777" w:rsidTr="00BC7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hideMark/>
          </w:tcPr>
          <w:p w14:paraId="1DE1A48D" w14:textId="77777777" w:rsidR="00BC72C7" w:rsidRPr="00963C49" w:rsidRDefault="00BC72C7" w:rsidP="0072594E">
            <w:pPr>
              <w:spacing w:before="0" w:after="0" w:line="276" w:lineRule="auto"/>
              <w:rPr>
                <w:bCs w:val="0"/>
                <w:sz w:val="16"/>
                <w:szCs w:val="16"/>
                <w:lang w:eastAsia="cs-CZ"/>
              </w:rPr>
            </w:pPr>
            <w:r w:rsidRPr="00963C49">
              <w:rPr>
                <w:bCs w:val="0"/>
                <w:sz w:val="16"/>
                <w:szCs w:val="16"/>
                <w:lang w:eastAsia="cs-CZ"/>
              </w:rPr>
              <w:t>COLUMN_NAME</w:t>
            </w:r>
          </w:p>
        </w:tc>
        <w:tc>
          <w:tcPr>
            <w:tcW w:w="733" w:type="pct"/>
            <w:noWrap/>
            <w:hideMark/>
          </w:tcPr>
          <w:p w14:paraId="747268FF" w14:textId="77777777" w:rsidR="00BC72C7" w:rsidRPr="00963C49" w:rsidRDefault="00BC72C7"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9" w:type="pct"/>
            <w:noWrap/>
            <w:hideMark/>
          </w:tcPr>
          <w:p w14:paraId="6432EC2E" w14:textId="77777777" w:rsidR="00BC72C7" w:rsidRPr="00963C49" w:rsidRDefault="00BC72C7"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49" w:type="pct"/>
            <w:noWrap/>
            <w:hideMark/>
          </w:tcPr>
          <w:p w14:paraId="109B9022" w14:textId="77777777" w:rsidR="00BC72C7" w:rsidRPr="00963C49" w:rsidRDefault="00BC72C7"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BC72C7" w:rsidRPr="00320FA1" w14:paraId="0A4889E9"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6CEBC8CB" w14:textId="1B9FCC9B"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PARAM_NAME</w:t>
            </w:r>
          </w:p>
        </w:tc>
        <w:tc>
          <w:tcPr>
            <w:tcW w:w="733" w:type="pct"/>
            <w:noWrap/>
            <w:vAlign w:val="bottom"/>
          </w:tcPr>
          <w:p w14:paraId="2C82FD3F" w14:textId="5C791519"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VARCHAR2(128)</w:t>
            </w:r>
          </w:p>
        </w:tc>
        <w:tc>
          <w:tcPr>
            <w:tcW w:w="439" w:type="pct"/>
            <w:noWrap/>
            <w:vAlign w:val="bottom"/>
          </w:tcPr>
          <w:p w14:paraId="383A2A23" w14:textId="2C2B422A"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2A6F48CC" w14:textId="1296162F"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Parameter name</w:t>
            </w:r>
          </w:p>
        </w:tc>
      </w:tr>
      <w:tr w:rsidR="00BC72C7" w:rsidRPr="00320FA1" w14:paraId="0BD65B83" w14:textId="77777777" w:rsidTr="00BC72C7">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1BDF7448" w14:textId="22DDC325"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PARAM_TYPE</w:t>
            </w:r>
          </w:p>
        </w:tc>
        <w:tc>
          <w:tcPr>
            <w:tcW w:w="733" w:type="pct"/>
            <w:noWrap/>
            <w:vAlign w:val="bottom"/>
          </w:tcPr>
          <w:p w14:paraId="667CB051" w14:textId="30943384"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BC72C7">
              <w:rPr>
                <w:sz w:val="16"/>
                <w:szCs w:val="16"/>
                <w:lang w:eastAsia="cs-CZ"/>
              </w:rPr>
              <w:t>VARCHAR2(128)</w:t>
            </w:r>
          </w:p>
        </w:tc>
        <w:tc>
          <w:tcPr>
            <w:tcW w:w="439" w:type="pct"/>
            <w:noWrap/>
            <w:vAlign w:val="bottom"/>
          </w:tcPr>
          <w:p w14:paraId="5884FC2D" w14:textId="408916F6"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00CB21A5" w14:textId="6642A432"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BC72C7">
              <w:rPr>
                <w:sz w:val="16"/>
                <w:szCs w:val="16"/>
                <w:lang w:eastAsia="cs-CZ"/>
              </w:rPr>
              <w:t>Parameter type</w:t>
            </w:r>
          </w:p>
        </w:tc>
      </w:tr>
      <w:tr w:rsidR="00BC72C7" w:rsidRPr="00320FA1" w14:paraId="045DEDDD"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39815648" w14:textId="25A20149"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PARAM_VAL_INT_CURR</w:t>
            </w:r>
          </w:p>
        </w:tc>
        <w:tc>
          <w:tcPr>
            <w:tcW w:w="733" w:type="pct"/>
            <w:noWrap/>
            <w:vAlign w:val="bottom"/>
          </w:tcPr>
          <w:p w14:paraId="31D7D525" w14:textId="53180F4E"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439" w:type="pct"/>
            <w:noWrap/>
            <w:vAlign w:val="bottom"/>
          </w:tcPr>
          <w:p w14:paraId="4018CB73" w14:textId="5D100F9B"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1241E0E8" w14:textId="4C339934"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Not used, moved to SESS_PARALLELISM_CONTROL</w:t>
            </w:r>
          </w:p>
        </w:tc>
      </w:tr>
      <w:tr w:rsidR="00BC72C7" w:rsidRPr="00320FA1" w14:paraId="28624528" w14:textId="77777777" w:rsidTr="00BC72C7">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227AF900" w14:textId="72894F4E"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PARAM_VAL_INT_MAX</w:t>
            </w:r>
          </w:p>
        </w:tc>
        <w:tc>
          <w:tcPr>
            <w:tcW w:w="733" w:type="pct"/>
            <w:noWrap/>
            <w:vAlign w:val="bottom"/>
          </w:tcPr>
          <w:p w14:paraId="62AF33F0" w14:textId="18B4675D"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NUMBER(38,0)</w:t>
            </w:r>
          </w:p>
        </w:tc>
        <w:tc>
          <w:tcPr>
            <w:tcW w:w="439" w:type="pct"/>
            <w:noWrap/>
            <w:vAlign w:val="bottom"/>
          </w:tcPr>
          <w:p w14:paraId="76686E34" w14:textId="5BEE105C"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Y</w:t>
            </w:r>
          </w:p>
        </w:tc>
        <w:tc>
          <w:tcPr>
            <w:tcW w:w="2649" w:type="pct"/>
            <w:noWrap/>
            <w:vAlign w:val="bottom"/>
          </w:tcPr>
          <w:p w14:paraId="1F58AFF0" w14:textId="56F66E64"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Maximal threshold which can be reached by category or subcategory</w:t>
            </w:r>
          </w:p>
        </w:tc>
      </w:tr>
      <w:tr w:rsidR="00BC72C7" w:rsidRPr="00320FA1" w14:paraId="4116061B"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5D03E77F" w14:textId="46F5CB6B"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PARAM_VAL_INT_DEFAULT</w:t>
            </w:r>
          </w:p>
        </w:tc>
        <w:tc>
          <w:tcPr>
            <w:tcW w:w="733" w:type="pct"/>
            <w:noWrap/>
            <w:vAlign w:val="bottom"/>
          </w:tcPr>
          <w:p w14:paraId="79D4D66A" w14:textId="5E89A096"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439" w:type="pct"/>
            <w:noWrap/>
            <w:vAlign w:val="bottom"/>
          </w:tcPr>
          <w:p w14:paraId="75329432" w14:textId="60E276BA"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w:t>
            </w:r>
          </w:p>
        </w:tc>
        <w:tc>
          <w:tcPr>
            <w:tcW w:w="2649" w:type="pct"/>
            <w:noWrap/>
            <w:vAlign w:val="bottom"/>
          </w:tcPr>
          <w:p w14:paraId="306C2D63" w14:textId="6AF1AE69"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Default maximal threshold for category or subcategory</w:t>
            </w:r>
          </w:p>
        </w:tc>
      </w:tr>
      <w:tr w:rsidR="00BC72C7" w:rsidRPr="00320FA1" w14:paraId="1B7D1E4D" w14:textId="77777777" w:rsidTr="00BC72C7">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3282C9B1" w14:textId="2A004146"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PARAM_DIMENSION</w:t>
            </w:r>
          </w:p>
        </w:tc>
        <w:tc>
          <w:tcPr>
            <w:tcW w:w="733" w:type="pct"/>
            <w:noWrap/>
            <w:vAlign w:val="bottom"/>
          </w:tcPr>
          <w:p w14:paraId="5E80686F" w14:textId="66D4D0FA"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VARCHAR2(128)</w:t>
            </w:r>
          </w:p>
        </w:tc>
        <w:tc>
          <w:tcPr>
            <w:tcW w:w="439" w:type="pct"/>
            <w:noWrap/>
            <w:vAlign w:val="bottom"/>
          </w:tcPr>
          <w:p w14:paraId="7F33620E" w14:textId="0D61E9A7"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Y</w:t>
            </w:r>
          </w:p>
        </w:tc>
        <w:tc>
          <w:tcPr>
            <w:tcW w:w="2649" w:type="pct"/>
            <w:noWrap/>
            <w:vAlign w:val="bottom"/>
          </w:tcPr>
          <w:p w14:paraId="7145BD53" w14:textId="004D758D"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Used for TOUGH_SPEC_CATEGORY_CONTROL - definition of phase</w:t>
            </w:r>
          </w:p>
        </w:tc>
      </w:tr>
      <w:tr w:rsidR="00BC72C7" w:rsidRPr="00320FA1" w14:paraId="2502B18C"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4B41C64B" w14:textId="73621615"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TASK_TYPE</w:t>
            </w:r>
          </w:p>
        </w:tc>
        <w:tc>
          <w:tcPr>
            <w:tcW w:w="733" w:type="pct"/>
            <w:noWrap/>
            <w:vAlign w:val="bottom"/>
          </w:tcPr>
          <w:p w14:paraId="3560F7F9" w14:textId="14F615BF"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VARCHAR2(128)</w:t>
            </w:r>
          </w:p>
        </w:tc>
        <w:tc>
          <w:tcPr>
            <w:tcW w:w="439" w:type="pct"/>
            <w:noWrap/>
            <w:vAlign w:val="bottom"/>
          </w:tcPr>
          <w:p w14:paraId="6415E54B" w14:textId="3FAD0C70"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370A6648" w14:textId="6CC30C89"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 xml:space="preserve">Job category or subcategory for parallelism control </w:t>
            </w:r>
          </w:p>
        </w:tc>
      </w:tr>
      <w:tr w:rsidR="00BC72C7" w:rsidRPr="00320FA1" w14:paraId="5F691841" w14:textId="77777777" w:rsidTr="00BC72C7">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6D8DEBB1" w14:textId="5DD45931"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PARENT_TASK_TYPE</w:t>
            </w:r>
          </w:p>
        </w:tc>
        <w:tc>
          <w:tcPr>
            <w:tcW w:w="733" w:type="pct"/>
            <w:noWrap/>
            <w:vAlign w:val="bottom"/>
          </w:tcPr>
          <w:p w14:paraId="7897C7AE" w14:textId="366E9600"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VARCHAR2(128)</w:t>
            </w:r>
          </w:p>
        </w:tc>
        <w:tc>
          <w:tcPr>
            <w:tcW w:w="439" w:type="pct"/>
            <w:noWrap/>
            <w:vAlign w:val="bottom"/>
          </w:tcPr>
          <w:p w14:paraId="71D44B14" w14:textId="4B7D58BD"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Y</w:t>
            </w:r>
          </w:p>
        </w:tc>
        <w:tc>
          <w:tcPr>
            <w:tcW w:w="2649" w:type="pct"/>
            <w:noWrap/>
            <w:vAlign w:val="bottom"/>
          </w:tcPr>
          <w:p w14:paraId="78513B9E" w14:textId="22C2233A"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 xml:space="preserve">Job category for parallelism control </w:t>
            </w:r>
          </w:p>
        </w:tc>
      </w:tr>
      <w:tr w:rsidR="00BC72C7" w:rsidRPr="00320FA1" w14:paraId="7FC9E34B"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1E1B4E19" w14:textId="7F21B199"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VALID_FROM</w:t>
            </w:r>
          </w:p>
        </w:tc>
        <w:tc>
          <w:tcPr>
            <w:tcW w:w="733" w:type="pct"/>
            <w:noWrap/>
            <w:vAlign w:val="bottom"/>
          </w:tcPr>
          <w:p w14:paraId="188FD633" w14:textId="4AA73670"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439" w:type="pct"/>
            <w:noWrap/>
            <w:vAlign w:val="bottom"/>
          </w:tcPr>
          <w:p w14:paraId="61191015" w14:textId="0BE04A45"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198AE041" w14:textId="368DFBE7"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From which hour is values valid</w:t>
            </w:r>
          </w:p>
        </w:tc>
      </w:tr>
      <w:tr w:rsidR="00BC72C7" w:rsidRPr="00320FA1" w14:paraId="23FF73B3" w14:textId="77777777" w:rsidTr="00BC72C7">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25E76196" w14:textId="1A0663AF"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VALID_TO</w:t>
            </w:r>
          </w:p>
        </w:tc>
        <w:tc>
          <w:tcPr>
            <w:tcW w:w="733" w:type="pct"/>
            <w:noWrap/>
            <w:vAlign w:val="bottom"/>
          </w:tcPr>
          <w:p w14:paraId="38977742" w14:textId="022AF942"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NUMBER(38,0)</w:t>
            </w:r>
          </w:p>
        </w:tc>
        <w:tc>
          <w:tcPr>
            <w:tcW w:w="439" w:type="pct"/>
            <w:noWrap/>
            <w:vAlign w:val="bottom"/>
          </w:tcPr>
          <w:p w14:paraId="25C6E88F" w14:textId="45A913CC"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Y</w:t>
            </w:r>
          </w:p>
        </w:tc>
        <w:tc>
          <w:tcPr>
            <w:tcW w:w="2649" w:type="pct"/>
            <w:noWrap/>
            <w:vAlign w:val="bottom"/>
          </w:tcPr>
          <w:p w14:paraId="5AD477A9" w14:textId="02694325"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To which hour is values valid</w:t>
            </w:r>
          </w:p>
        </w:tc>
      </w:tr>
      <w:tr w:rsidR="00BC72C7" w:rsidRPr="00320FA1" w14:paraId="16DF471C"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0AFC5194" w14:textId="0EB7B85E"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ENGINE_ID</w:t>
            </w:r>
          </w:p>
        </w:tc>
        <w:tc>
          <w:tcPr>
            <w:tcW w:w="733" w:type="pct"/>
            <w:noWrap/>
            <w:vAlign w:val="bottom"/>
          </w:tcPr>
          <w:p w14:paraId="0CD25BA8" w14:textId="3928B4A8"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NUMBER(38,0)</w:t>
            </w:r>
          </w:p>
        </w:tc>
        <w:tc>
          <w:tcPr>
            <w:tcW w:w="439" w:type="pct"/>
            <w:noWrap/>
            <w:vAlign w:val="bottom"/>
          </w:tcPr>
          <w:p w14:paraId="7D12FB0B" w14:textId="69A767F2"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5C35CBFB" w14:textId="564BA3BA"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Engine identification</w:t>
            </w:r>
          </w:p>
        </w:tc>
      </w:tr>
      <w:tr w:rsidR="00BC72C7" w:rsidRPr="00320FA1" w14:paraId="6482E936" w14:textId="77777777" w:rsidTr="00BC72C7">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7DB36212" w14:textId="0D39B987"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SYSTEM_NAME</w:t>
            </w:r>
          </w:p>
        </w:tc>
        <w:tc>
          <w:tcPr>
            <w:tcW w:w="733" w:type="pct"/>
            <w:noWrap/>
            <w:vAlign w:val="bottom"/>
          </w:tcPr>
          <w:p w14:paraId="65C64A91" w14:textId="7A8F1BA6"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VARCHAR2(128)</w:t>
            </w:r>
          </w:p>
        </w:tc>
        <w:tc>
          <w:tcPr>
            <w:tcW w:w="439" w:type="pct"/>
            <w:noWrap/>
            <w:vAlign w:val="bottom"/>
          </w:tcPr>
          <w:p w14:paraId="03278A9A" w14:textId="5F24A491"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Y</w:t>
            </w:r>
          </w:p>
        </w:tc>
        <w:tc>
          <w:tcPr>
            <w:tcW w:w="2649" w:type="pct"/>
            <w:noWrap/>
            <w:vAlign w:val="bottom"/>
          </w:tcPr>
          <w:p w14:paraId="1EFCD4F8" w14:textId="1BCA32DC" w:rsidR="00BC72C7" w:rsidRPr="00BC72C7" w:rsidRDefault="00BC72C7" w:rsidP="00BC72C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BC72C7">
              <w:rPr>
                <w:bCs/>
                <w:sz w:val="16"/>
                <w:szCs w:val="16"/>
                <w:lang w:eastAsia="cs-CZ"/>
              </w:rPr>
              <w:t>Name of the system / ETL server for which the parameter is valid</w:t>
            </w:r>
          </w:p>
        </w:tc>
      </w:tr>
      <w:tr w:rsidR="00BC72C7" w:rsidRPr="00320FA1" w14:paraId="210AB6BD" w14:textId="77777777" w:rsidTr="00BC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9" w:type="pct"/>
            <w:noWrap/>
            <w:vAlign w:val="bottom"/>
          </w:tcPr>
          <w:p w14:paraId="221C784C" w14:textId="33112FD3" w:rsidR="00BC72C7" w:rsidRPr="00BC72C7" w:rsidRDefault="00BC72C7" w:rsidP="00BC72C7">
            <w:pPr>
              <w:spacing w:before="0" w:after="0" w:line="276" w:lineRule="auto"/>
              <w:rPr>
                <w:b w:val="0"/>
                <w:bCs w:val="0"/>
                <w:sz w:val="16"/>
                <w:szCs w:val="16"/>
                <w:lang w:eastAsia="cs-CZ"/>
              </w:rPr>
            </w:pPr>
            <w:r w:rsidRPr="00BC72C7">
              <w:rPr>
                <w:b w:val="0"/>
                <w:bCs w:val="0"/>
                <w:sz w:val="16"/>
                <w:szCs w:val="16"/>
                <w:lang w:eastAsia="cs-CZ"/>
              </w:rPr>
              <w:t>DESCRIPTION</w:t>
            </w:r>
          </w:p>
        </w:tc>
        <w:tc>
          <w:tcPr>
            <w:tcW w:w="733" w:type="pct"/>
            <w:noWrap/>
            <w:vAlign w:val="bottom"/>
          </w:tcPr>
          <w:p w14:paraId="393FD274" w14:textId="35649036"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VARCHAR2(1024)</w:t>
            </w:r>
          </w:p>
        </w:tc>
        <w:tc>
          <w:tcPr>
            <w:tcW w:w="439" w:type="pct"/>
            <w:noWrap/>
            <w:vAlign w:val="bottom"/>
          </w:tcPr>
          <w:p w14:paraId="6079739F" w14:textId="6DFD4A4C"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Y</w:t>
            </w:r>
          </w:p>
        </w:tc>
        <w:tc>
          <w:tcPr>
            <w:tcW w:w="2649" w:type="pct"/>
            <w:noWrap/>
            <w:vAlign w:val="bottom"/>
          </w:tcPr>
          <w:p w14:paraId="2E557F8B" w14:textId="291827EB" w:rsidR="00BC72C7" w:rsidRPr="00BC72C7" w:rsidRDefault="00BC72C7" w:rsidP="00BC72C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BC72C7">
              <w:rPr>
                <w:sz w:val="16"/>
                <w:szCs w:val="16"/>
                <w:lang w:eastAsia="cs-CZ"/>
              </w:rPr>
              <w:t>Description of parameter</w:t>
            </w:r>
          </w:p>
        </w:tc>
      </w:tr>
    </w:tbl>
    <w:p w14:paraId="61FAA0CF" w14:textId="568F7064" w:rsidR="00BC72C7" w:rsidRDefault="00BC72C7" w:rsidP="00BC72C7">
      <w:pPr>
        <w:pStyle w:val="Heading3"/>
      </w:pPr>
      <w:bookmarkStart w:id="212" w:name="_Toc251747809"/>
      <w:bookmarkStart w:id="213" w:name="_Toc290799641"/>
      <w:bookmarkStart w:id="214" w:name="_Toc498353048"/>
      <w:r w:rsidRPr="00840E56">
        <w:t>CTRL_PARAMETERS</w:t>
      </w:r>
      <w:bookmarkEnd w:id="212"/>
      <w:bookmarkEnd w:id="213"/>
      <w:r>
        <w:t xml:space="preserve"> table</w:t>
      </w:r>
      <w:bookmarkEnd w:id="214"/>
    </w:p>
    <w:p w14:paraId="574EB755" w14:textId="781728CF" w:rsidR="00AE639E" w:rsidRPr="00DA530B" w:rsidRDefault="00F3122C" w:rsidP="00AE639E">
      <w:pPr>
        <w:rPr>
          <w:b/>
          <w:bCs/>
        </w:rPr>
      </w:pPr>
      <w:r w:rsidRPr="00F3122C">
        <w:rPr>
          <w:b/>
          <w:bCs/>
        </w:rPr>
        <w:t>Parameters settings</w:t>
      </w:r>
    </w:p>
    <w:tbl>
      <w:tblPr>
        <w:tblStyle w:val="ListTable1Light-Accent2"/>
        <w:tblW w:w="5166" w:type="pct"/>
        <w:tblLook w:val="04A0" w:firstRow="1" w:lastRow="0" w:firstColumn="1" w:lastColumn="0" w:noHBand="0" w:noVBand="1"/>
      </w:tblPr>
      <w:tblGrid>
        <w:gridCol w:w="1909"/>
        <w:gridCol w:w="3534"/>
        <w:gridCol w:w="943"/>
        <w:gridCol w:w="4381"/>
      </w:tblGrid>
      <w:tr w:rsidR="00F3122C" w:rsidRPr="00963C49" w14:paraId="0EF92B23" w14:textId="77777777" w:rsidTr="00F31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noWrap/>
            <w:hideMark/>
          </w:tcPr>
          <w:p w14:paraId="01DC232E" w14:textId="77777777" w:rsidR="00AE639E" w:rsidRPr="00963C49" w:rsidRDefault="00AE639E" w:rsidP="0072594E">
            <w:pPr>
              <w:spacing w:before="0" w:after="0" w:line="276" w:lineRule="auto"/>
              <w:rPr>
                <w:bCs w:val="0"/>
                <w:sz w:val="16"/>
                <w:szCs w:val="16"/>
                <w:lang w:eastAsia="cs-CZ"/>
              </w:rPr>
            </w:pPr>
            <w:r w:rsidRPr="00963C49">
              <w:rPr>
                <w:bCs w:val="0"/>
                <w:sz w:val="16"/>
                <w:szCs w:val="16"/>
                <w:lang w:eastAsia="cs-CZ"/>
              </w:rPr>
              <w:t>COLUMN_NAME</w:t>
            </w:r>
          </w:p>
        </w:tc>
        <w:tc>
          <w:tcPr>
            <w:tcW w:w="1641" w:type="pct"/>
            <w:noWrap/>
            <w:hideMark/>
          </w:tcPr>
          <w:p w14:paraId="753E5361" w14:textId="77777777" w:rsidR="00AE639E" w:rsidRPr="00963C49" w:rsidRDefault="00AE639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7311AEDE" w14:textId="77777777" w:rsidR="00AE639E" w:rsidRPr="00963C49" w:rsidRDefault="00AE639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034" w:type="pct"/>
            <w:noWrap/>
            <w:hideMark/>
          </w:tcPr>
          <w:p w14:paraId="086E6A85" w14:textId="77777777" w:rsidR="00AE639E" w:rsidRPr="00963C49" w:rsidRDefault="00AE639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F3122C" w:rsidRPr="00F3122C" w14:paraId="5CFCBCB3" w14:textId="77777777" w:rsidTr="00F3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09A50636" w14:textId="75FB9EC5"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PARAM_NAME</w:t>
            </w:r>
          </w:p>
        </w:tc>
        <w:tc>
          <w:tcPr>
            <w:tcW w:w="1641" w:type="pct"/>
            <w:noWrap/>
            <w:vAlign w:val="bottom"/>
          </w:tcPr>
          <w:p w14:paraId="1AEBF486" w14:textId="5106EF24"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VARCHAR2(128)</w:t>
            </w:r>
          </w:p>
        </w:tc>
        <w:tc>
          <w:tcPr>
            <w:tcW w:w="438" w:type="pct"/>
            <w:noWrap/>
            <w:vAlign w:val="bottom"/>
          </w:tcPr>
          <w:p w14:paraId="69108747" w14:textId="1211106C"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N</w:t>
            </w:r>
          </w:p>
        </w:tc>
        <w:tc>
          <w:tcPr>
            <w:tcW w:w="2034" w:type="pct"/>
            <w:noWrap/>
            <w:vAlign w:val="bottom"/>
          </w:tcPr>
          <w:p w14:paraId="3A229D63" w14:textId="33AFB8A1"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Parameter name</w:t>
            </w:r>
          </w:p>
        </w:tc>
      </w:tr>
      <w:tr w:rsidR="00F3122C" w:rsidRPr="00F3122C" w14:paraId="29D3EADA" w14:textId="77777777" w:rsidTr="00F3122C">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66E001C8" w14:textId="774AD792"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PARAM_CD</w:t>
            </w:r>
          </w:p>
        </w:tc>
        <w:tc>
          <w:tcPr>
            <w:tcW w:w="1641" w:type="pct"/>
            <w:noWrap/>
            <w:vAlign w:val="bottom"/>
          </w:tcPr>
          <w:p w14:paraId="3AB13EEE" w14:textId="0D3CE923"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NUMBER(38,0)</w:t>
            </w:r>
          </w:p>
        </w:tc>
        <w:tc>
          <w:tcPr>
            <w:tcW w:w="438" w:type="pct"/>
            <w:noWrap/>
            <w:vAlign w:val="bottom"/>
          </w:tcPr>
          <w:p w14:paraId="3CC8122B" w14:textId="74C8A92C"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626DD010" w14:textId="510EE56F"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Parameter sequence code, mostly used for engine_id</w:t>
            </w:r>
          </w:p>
        </w:tc>
      </w:tr>
      <w:tr w:rsidR="00F3122C" w:rsidRPr="00F3122C" w14:paraId="5674B5A6" w14:textId="77777777" w:rsidTr="00F3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41E57C65" w14:textId="4384B541"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PARAM_TYPE</w:t>
            </w:r>
          </w:p>
        </w:tc>
        <w:tc>
          <w:tcPr>
            <w:tcW w:w="1641" w:type="pct"/>
            <w:noWrap/>
            <w:vAlign w:val="bottom"/>
          </w:tcPr>
          <w:p w14:paraId="1BE2084F" w14:textId="552A67F6"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VARCHAR2(128)</w:t>
            </w:r>
          </w:p>
        </w:tc>
        <w:tc>
          <w:tcPr>
            <w:tcW w:w="438" w:type="pct"/>
            <w:noWrap/>
            <w:vAlign w:val="bottom"/>
          </w:tcPr>
          <w:p w14:paraId="49657B77" w14:textId="56E3310A"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553E69FB" w14:textId="64DD4351"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Parameter type</w:t>
            </w:r>
          </w:p>
        </w:tc>
      </w:tr>
      <w:tr w:rsidR="00F3122C" w:rsidRPr="00F3122C" w14:paraId="54963090" w14:textId="77777777" w:rsidTr="00F3122C">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5669779F" w14:textId="176C6FD7"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PARAM_VAL_INT</w:t>
            </w:r>
          </w:p>
        </w:tc>
        <w:tc>
          <w:tcPr>
            <w:tcW w:w="1641" w:type="pct"/>
            <w:noWrap/>
            <w:vAlign w:val="bottom"/>
          </w:tcPr>
          <w:p w14:paraId="271EF232" w14:textId="360B56C9"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NUMBER(38,0)</w:t>
            </w:r>
          </w:p>
        </w:tc>
        <w:tc>
          <w:tcPr>
            <w:tcW w:w="438" w:type="pct"/>
            <w:noWrap/>
            <w:vAlign w:val="bottom"/>
          </w:tcPr>
          <w:p w14:paraId="693E1D10" w14:textId="6C0D2207"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0EEDD1CC" w14:textId="4EDF4B8C"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Parameter value - number domain</w:t>
            </w:r>
          </w:p>
        </w:tc>
      </w:tr>
      <w:tr w:rsidR="00F3122C" w:rsidRPr="00F3122C" w14:paraId="4EB9E366" w14:textId="77777777" w:rsidTr="00F3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20D1D9A8" w14:textId="67620E00"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PARAM_VAL_CHAR</w:t>
            </w:r>
          </w:p>
        </w:tc>
        <w:tc>
          <w:tcPr>
            <w:tcW w:w="1641" w:type="pct"/>
            <w:noWrap/>
            <w:vAlign w:val="bottom"/>
          </w:tcPr>
          <w:p w14:paraId="2D97D79A" w14:textId="37C01587"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VARCHAR2(1024)</w:t>
            </w:r>
          </w:p>
        </w:tc>
        <w:tc>
          <w:tcPr>
            <w:tcW w:w="438" w:type="pct"/>
            <w:noWrap/>
            <w:vAlign w:val="bottom"/>
          </w:tcPr>
          <w:p w14:paraId="3536F30E" w14:textId="5F06BBBA"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18173E33" w14:textId="205CA6B0"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Parameter value - char domain</w:t>
            </w:r>
          </w:p>
        </w:tc>
      </w:tr>
      <w:tr w:rsidR="00F3122C" w:rsidRPr="00F3122C" w14:paraId="698B35CE" w14:textId="77777777" w:rsidTr="00F3122C">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7E01D73B" w14:textId="1C9C1A1F"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PARAM_VAL_DATE</w:t>
            </w:r>
          </w:p>
        </w:tc>
        <w:tc>
          <w:tcPr>
            <w:tcW w:w="1641" w:type="pct"/>
            <w:noWrap/>
            <w:vAlign w:val="bottom"/>
          </w:tcPr>
          <w:p w14:paraId="27AAF0D7" w14:textId="2BA2DB86"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DATE(7)</w:t>
            </w:r>
          </w:p>
        </w:tc>
        <w:tc>
          <w:tcPr>
            <w:tcW w:w="438" w:type="pct"/>
            <w:noWrap/>
            <w:vAlign w:val="bottom"/>
          </w:tcPr>
          <w:p w14:paraId="63E62C10" w14:textId="21CC695D"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1035585A" w14:textId="39F2EBC7"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Parameter value - date domain</w:t>
            </w:r>
          </w:p>
        </w:tc>
      </w:tr>
      <w:tr w:rsidR="00F3122C" w:rsidRPr="00F3122C" w14:paraId="31A5AFB3" w14:textId="77777777" w:rsidTr="00F3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7C18307F" w14:textId="3C5237D9"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PARAM_VAL_TS</w:t>
            </w:r>
          </w:p>
        </w:tc>
        <w:tc>
          <w:tcPr>
            <w:tcW w:w="1641" w:type="pct"/>
            <w:noWrap/>
            <w:vAlign w:val="bottom"/>
          </w:tcPr>
          <w:p w14:paraId="470983A7" w14:textId="39356729"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TIMESTAMP(8) WITH LOCAL TIME ZONE(11,8)</w:t>
            </w:r>
          </w:p>
        </w:tc>
        <w:tc>
          <w:tcPr>
            <w:tcW w:w="438" w:type="pct"/>
            <w:noWrap/>
            <w:vAlign w:val="bottom"/>
          </w:tcPr>
          <w:p w14:paraId="530C7FE6" w14:textId="50C355E0"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2193796B" w14:textId="70C2653D" w:rsidR="00F3122C" w:rsidRPr="00F3122C" w:rsidRDefault="00F3122C" w:rsidP="00F3122C">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F3122C">
              <w:rPr>
                <w:bCs/>
                <w:sz w:val="16"/>
                <w:szCs w:val="16"/>
                <w:lang w:eastAsia="cs-CZ"/>
              </w:rPr>
              <w:t>Parameter value - timestamp domain</w:t>
            </w:r>
          </w:p>
        </w:tc>
      </w:tr>
      <w:tr w:rsidR="00F3122C" w:rsidRPr="00F3122C" w14:paraId="0CB4BAA0" w14:textId="77777777" w:rsidTr="00F3122C">
        <w:tc>
          <w:tcPr>
            <w:cnfStyle w:val="001000000000" w:firstRow="0" w:lastRow="0" w:firstColumn="1" w:lastColumn="0" w:oddVBand="0" w:evenVBand="0" w:oddHBand="0" w:evenHBand="0" w:firstRowFirstColumn="0" w:firstRowLastColumn="0" w:lastRowFirstColumn="0" w:lastRowLastColumn="0"/>
            <w:tcW w:w="887" w:type="pct"/>
            <w:noWrap/>
            <w:vAlign w:val="bottom"/>
          </w:tcPr>
          <w:p w14:paraId="19489C91" w14:textId="0C684F1E" w:rsidR="00F3122C" w:rsidRPr="00F3122C" w:rsidRDefault="00F3122C" w:rsidP="00F3122C">
            <w:pPr>
              <w:spacing w:before="0" w:after="0" w:line="276" w:lineRule="auto"/>
              <w:rPr>
                <w:b w:val="0"/>
                <w:bCs w:val="0"/>
                <w:sz w:val="16"/>
                <w:szCs w:val="16"/>
                <w:lang w:eastAsia="cs-CZ"/>
              </w:rPr>
            </w:pPr>
            <w:r w:rsidRPr="00F3122C">
              <w:rPr>
                <w:b w:val="0"/>
                <w:bCs w:val="0"/>
                <w:sz w:val="16"/>
                <w:szCs w:val="16"/>
                <w:lang w:eastAsia="cs-CZ"/>
              </w:rPr>
              <w:t>DESCRIPTION</w:t>
            </w:r>
          </w:p>
        </w:tc>
        <w:tc>
          <w:tcPr>
            <w:tcW w:w="1641" w:type="pct"/>
            <w:noWrap/>
            <w:vAlign w:val="bottom"/>
          </w:tcPr>
          <w:p w14:paraId="11AB2D69" w14:textId="18AFE4D8"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VARCHAR2(1024)</w:t>
            </w:r>
          </w:p>
        </w:tc>
        <w:tc>
          <w:tcPr>
            <w:tcW w:w="438" w:type="pct"/>
            <w:noWrap/>
            <w:vAlign w:val="bottom"/>
          </w:tcPr>
          <w:p w14:paraId="6EF9DA9A" w14:textId="2EEAEA78"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Y</w:t>
            </w:r>
          </w:p>
        </w:tc>
        <w:tc>
          <w:tcPr>
            <w:tcW w:w="2034" w:type="pct"/>
            <w:noWrap/>
            <w:vAlign w:val="bottom"/>
          </w:tcPr>
          <w:p w14:paraId="02442E66" w14:textId="0531D2CB" w:rsidR="00F3122C" w:rsidRPr="00F3122C" w:rsidRDefault="00F3122C" w:rsidP="00F3122C">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F3122C">
              <w:rPr>
                <w:bCs/>
                <w:sz w:val="16"/>
                <w:szCs w:val="16"/>
                <w:lang w:eastAsia="cs-CZ"/>
              </w:rPr>
              <w:t>Description of parameter meaning</w:t>
            </w:r>
          </w:p>
        </w:tc>
      </w:tr>
    </w:tbl>
    <w:p w14:paraId="3B94EE6B" w14:textId="2AAF6F45" w:rsidR="00A92F64" w:rsidRDefault="009E6431" w:rsidP="009E6431">
      <w:pPr>
        <w:pStyle w:val="Heading4"/>
      </w:pPr>
      <w:bookmarkStart w:id="215" w:name="_Toc290799644"/>
      <w:bookmarkStart w:id="216" w:name="_Toc498353049"/>
      <w:r>
        <w:t>Parameters</w:t>
      </w:r>
    </w:p>
    <w:tbl>
      <w:tblPr>
        <w:tblStyle w:val="ListTable1Light-Accent2"/>
        <w:tblW w:w="10656" w:type="dxa"/>
        <w:tblLayout w:type="fixed"/>
        <w:tblLook w:val="04A0" w:firstRow="1" w:lastRow="0" w:firstColumn="1" w:lastColumn="0" w:noHBand="0" w:noVBand="1"/>
      </w:tblPr>
      <w:tblGrid>
        <w:gridCol w:w="1701"/>
        <w:gridCol w:w="1531"/>
        <w:gridCol w:w="850"/>
        <w:gridCol w:w="821"/>
        <w:gridCol w:w="821"/>
        <w:gridCol w:w="680"/>
        <w:gridCol w:w="794"/>
        <w:gridCol w:w="3458"/>
      </w:tblGrid>
      <w:tr w:rsidR="00734F07" w:rsidRPr="00963C49" w14:paraId="27E3A816" w14:textId="5DBBD400" w:rsidTr="0011374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17A32E6" w14:textId="77777777" w:rsidR="00322E66" w:rsidRPr="00963C49" w:rsidRDefault="00322E66" w:rsidP="00322E66">
            <w:pPr>
              <w:spacing w:before="0" w:after="0" w:line="276" w:lineRule="auto"/>
              <w:rPr>
                <w:bCs w:val="0"/>
                <w:sz w:val="16"/>
                <w:szCs w:val="16"/>
                <w:lang w:eastAsia="cs-CZ"/>
              </w:rPr>
            </w:pPr>
            <w:r w:rsidRPr="00963C49">
              <w:rPr>
                <w:bCs w:val="0"/>
                <w:sz w:val="16"/>
                <w:szCs w:val="16"/>
                <w:lang w:eastAsia="cs-CZ"/>
              </w:rPr>
              <w:t>COLUMN_NAME</w:t>
            </w:r>
          </w:p>
        </w:tc>
        <w:tc>
          <w:tcPr>
            <w:tcW w:w="1531" w:type="dxa"/>
            <w:noWrap/>
            <w:hideMark/>
          </w:tcPr>
          <w:p w14:paraId="47FF5D92" w14:textId="00B43D80" w:rsidR="00322E66" w:rsidRPr="00322E66" w:rsidRDefault="00322E66" w:rsidP="00AC06E4">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 xml:space="preserve">Param </w:t>
            </w:r>
            <w:r w:rsidRPr="00322E66">
              <w:rPr>
                <w:bCs w:val="0"/>
                <w:sz w:val="16"/>
                <w:szCs w:val="16"/>
                <w:lang w:eastAsia="cs-CZ"/>
              </w:rPr>
              <w:br/>
              <w:t>type</w:t>
            </w:r>
          </w:p>
        </w:tc>
        <w:tc>
          <w:tcPr>
            <w:tcW w:w="850" w:type="dxa"/>
          </w:tcPr>
          <w:p w14:paraId="1A26C584" w14:textId="3B748B0B" w:rsidR="00322E66" w:rsidRPr="00963C49" w:rsidRDefault="00322E66" w:rsidP="00322E66">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Param val</w:t>
            </w:r>
          </w:p>
        </w:tc>
        <w:tc>
          <w:tcPr>
            <w:tcW w:w="821" w:type="dxa"/>
            <w:noWrap/>
          </w:tcPr>
          <w:p w14:paraId="0006AD41" w14:textId="77777777"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 xml:space="preserve">Engine </w:t>
            </w:r>
          </w:p>
          <w:p w14:paraId="2AB596D6" w14:textId="0A5652A2"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specific</w:t>
            </w:r>
          </w:p>
        </w:tc>
        <w:tc>
          <w:tcPr>
            <w:tcW w:w="821" w:type="dxa"/>
            <w:noWrap/>
            <w:hideMark/>
          </w:tcPr>
          <w:p w14:paraId="2587760C" w14:textId="77777777"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 xml:space="preserve">System </w:t>
            </w:r>
          </w:p>
          <w:p w14:paraId="13686B28" w14:textId="16C0D540"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specific</w:t>
            </w:r>
          </w:p>
        </w:tc>
        <w:tc>
          <w:tcPr>
            <w:tcW w:w="680" w:type="dxa"/>
          </w:tcPr>
          <w:p w14:paraId="08A9903F" w14:textId="4F489977"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Mandatory</w:t>
            </w:r>
          </w:p>
        </w:tc>
        <w:tc>
          <w:tcPr>
            <w:tcW w:w="794" w:type="dxa"/>
          </w:tcPr>
          <w:p w14:paraId="1EE92012" w14:textId="249220E8" w:rsidR="00322E66" w:rsidRPr="00322E66" w:rsidRDefault="00322E66" w:rsidP="00322E66">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 xml:space="preserve">Default </w:t>
            </w:r>
            <w:r w:rsidRPr="00322E66">
              <w:rPr>
                <w:bCs w:val="0"/>
                <w:sz w:val="16"/>
                <w:szCs w:val="16"/>
                <w:lang w:eastAsia="cs-CZ"/>
              </w:rPr>
              <w:br/>
              <w:t>value</w:t>
            </w:r>
          </w:p>
        </w:tc>
        <w:tc>
          <w:tcPr>
            <w:tcW w:w="3458" w:type="dxa"/>
          </w:tcPr>
          <w:p w14:paraId="63A88A23" w14:textId="430F5853"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322E66">
              <w:rPr>
                <w:bCs w:val="0"/>
                <w:sz w:val="16"/>
                <w:szCs w:val="16"/>
                <w:lang w:eastAsia="cs-CZ"/>
              </w:rPr>
              <w:t>Description</w:t>
            </w:r>
          </w:p>
          <w:p w14:paraId="09C0E257" w14:textId="21E98939" w:rsidR="00322E66" w:rsidRPr="00322E66" w:rsidRDefault="00322E66" w:rsidP="00322E66">
            <w:pPr>
              <w:spacing w:before="0" w:after="0" w:line="240"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p>
        </w:tc>
      </w:tr>
      <w:tr w:rsidR="0011374E" w:rsidRPr="0011374E" w14:paraId="12DC45CD"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C6231A5"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APPLICATION_ID</w:t>
            </w:r>
          </w:p>
        </w:tc>
        <w:tc>
          <w:tcPr>
            <w:tcW w:w="1531" w:type="dxa"/>
            <w:noWrap/>
            <w:hideMark/>
          </w:tcPr>
          <w:p w14:paraId="4E17602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71D1AB5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13A7E2C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2AB3DDF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5156EEE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0F17C0CE"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0</w:t>
            </w:r>
          </w:p>
        </w:tc>
        <w:tc>
          <w:tcPr>
            <w:tcW w:w="3458" w:type="dxa"/>
            <w:hideMark/>
          </w:tcPr>
          <w:p w14:paraId="1D4C4ABF"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Actual value of application_id used for standard processing (lookup table -  LKP_APPLICATION).</w:t>
            </w:r>
          </w:p>
        </w:tc>
      </w:tr>
      <w:tr w:rsidR="0011374E" w:rsidRPr="0011374E" w14:paraId="59974A11"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76E76BB"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AVG_DURATION_FACTOR_PERCENT</w:t>
            </w:r>
          </w:p>
        </w:tc>
        <w:tc>
          <w:tcPr>
            <w:tcW w:w="1531" w:type="dxa"/>
            <w:noWrap/>
            <w:hideMark/>
          </w:tcPr>
          <w:p w14:paraId="53CDB2A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154CB9B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3B7E838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7F88427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296A64B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71A75F3A"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150</w:t>
            </w:r>
          </w:p>
        </w:tc>
        <w:tc>
          <w:tcPr>
            <w:tcW w:w="3458" w:type="dxa"/>
            <w:hideMark/>
          </w:tcPr>
          <w:p w14:paraId="3CFD399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Maximal acceptable percentage of job run duration before alert is raised (100 = calculated expected duration).</w:t>
            </w:r>
          </w:p>
        </w:tc>
      </w:tr>
      <w:tr w:rsidR="0011374E" w:rsidRPr="0011374E" w14:paraId="61E7DFD3"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C0163D1"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AVG_DURATION_TOLERANCE</w:t>
            </w:r>
          </w:p>
        </w:tc>
        <w:tc>
          <w:tcPr>
            <w:tcW w:w="1531" w:type="dxa"/>
            <w:noWrap/>
            <w:hideMark/>
          </w:tcPr>
          <w:p w14:paraId="7C5F032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CHECKER</w:t>
            </w:r>
          </w:p>
        </w:tc>
        <w:tc>
          <w:tcPr>
            <w:tcW w:w="850" w:type="dxa"/>
            <w:noWrap/>
            <w:hideMark/>
          </w:tcPr>
          <w:p w14:paraId="6408817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355AFEE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7EF1D3D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1E59870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6B9CCA03"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1800</w:t>
            </w:r>
          </w:p>
        </w:tc>
        <w:tc>
          <w:tcPr>
            <w:tcW w:w="3458" w:type="dxa"/>
            <w:hideMark/>
          </w:tcPr>
          <w:p w14:paraId="78FECC1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Maximal acceptable tolerance of job run duration in seconds before alert is raised. Used for job notification settings when new job is created.</w:t>
            </w:r>
          </w:p>
        </w:tc>
      </w:tr>
      <w:tr w:rsidR="0011374E" w:rsidRPr="0011374E" w14:paraId="678FE5DA"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7828349"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AVG_END_TM_TOLERANCE</w:t>
            </w:r>
          </w:p>
        </w:tc>
        <w:tc>
          <w:tcPr>
            <w:tcW w:w="1531" w:type="dxa"/>
            <w:noWrap/>
            <w:hideMark/>
          </w:tcPr>
          <w:p w14:paraId="04F3550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06108D7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440EAA2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01A250F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4B07FEE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0CCB879E"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3600</w:t>
            </w:r>
          </w:p>
        </w:tc>
        <w:tc>
          <w:tcPr>
            <w:tcW w:w="3458" w:type="dxa"/>
            <w:hideMark/>
          </w:tcPr>
          <w:p w14:paraId="771E7C3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Absolute acceptable tolerance of job end time in seconds before alert is raised. Used for job notification settings when new job is created.</w:t>
            </w:r>
          </w:p>
        </w:tc>
      </w:tr>
      <w:tr w:rsidR="0011374E" w:rsidRPr="0011374E" w14:paraId="273CF50D"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671CBEB"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DISPLAY_ENG_IN_DASHBOARD</w:t>
            </w:r>
          </w:p>
        </w:tc>
        <w:tc>
          <w:tcPr>
            <w:tcW w:w="1531" w:type="dxa"/>
            <w:noWrap/>
            <w:hideMark/>
          </w:tcPr>
          <w:p w14:paraId="26A8A32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GUI</w:t>
            </w:r>
          </w:p>
        </w:tc>
        <w:tc>
          <w:tcPr>
            <w:tcW w:w="850" w:type="dxa"/>
            <w:noWrap/>
            <w:hideMark/>
          </w:tcPr>
          <w:p w14:paraId="2E88E70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55134CF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607D32C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3E126805"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794" w:type="dxa"/>
            <w:noWrap/>
            <w:hideMark/>
          </w:tcPr>
          <w:p w14:paraId="632D4C39"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1</w:t>
            </w:r>
          </w:p>
        </w:tc>
        <w:tc>
          <w:tcPr>
            <w:tcW w:w="3458" w:type="dxa"/>
            <w:hideMark/>
          </w:tcPr>
          <w:p w14:paraId="5BD220B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Distinguisher if engine is shown in PDC dashboard. By default is shown.</w:t>
            </w:r>
          </w:p>
        </w:tc>
      </w:tr>
      <w:tr w:rsidR="0011374E" w:rsidRPr="0011374E" w14:paraId="74768FE4"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891C9E3"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ENGINE_CATEGORY</w:t>
            </w:r>
          </w:p>
        </w:tc>
        <w:tc>
          <w:tcPr>
            <w:tcW w:w="1531" w:type="dxa"/>
            <w:noWrap/>
            <w:hideMark/>
          </w:tcPr>
          <w:p w14:paraId="3BFB055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GUI</w:t>
            </w:r>
          </w:p>
        </w:tc>
        <w:tc>
          <w:tcPr>
            <w:tcW w:w="850" w:type="dxa"/>
            <w:noWrap/>
            <w:hideMark/>
          </w:tcPr>
          <w:p w14:paraId="2807FE4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CHAR</w:t>
            </w:r>
          </w:p>
        </w:tc>
        <w:tc>
          <w:tcPr>
            <w:tcW w:w="821" w:type="dxa"/>
            <w:noWrap/>
            <w:hideMark/>
          </w:tcPr>
          <w:p w14:paraId="55B3657A"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5E48D82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2B9A34E7"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794" w:type="dxa"/>
            <w:noWrap/>
            <w:hideMark/>
          </w:tcPr>
          <w:p w14:paraId="55EC53B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665560F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Engine category used for categorizing of engine in Dashboard</w:t>
            </w:r>
          </w:p>
        </w:tc>
      </w:tr>
      <w:tr w:rsidR="0011374E" w:rsidRPr="0011374E" w14:paraId="3155B642"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37B10B2"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ENGINE_CONTROL</w:t>
            </w:r>
          </w:p>
        </w:tc>
        <w:tc>
          <w:tcPr>
            <w:tcW w:w="1531" w:type="dxa"/>
            <w:noWrap/>
            <w:hideMark/>
          </w:tcPr>
          <w:p w14:paraId="233C41AD"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59B0487D"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5AD9B78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6D639BC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215AF47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39601E84"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0</w:t>
            </w:r>
          </w:p>
        </w:tc>
        <w:tc>
          <w:tcPr>
            <w:tcW w:w="3458" w:type="dxa"/>
            <w:hideMark/>
          </w:tcPr>
          <w:p w14:paraId="377F7FC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If (1) system in param_val_char is active. Other systems are waiting. If (0) there is no system active.</w:t>
            </w:r>
          </w:p>
        </w:tc>
      </w:tr>
      <w:tr w:rsidR="0011374E" w:rsidRPr="0011374E" w14:paraId="0F821ADA"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03DC7F6"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ENGINE_NAME</w:t>
            </w:r>
          </w:p>
        </w:tc>
        <w:tc>
          <w:tcPr>
            <w:tcW w:w="1531" w:type="dxa"/>
            <w:noWrap/>
            <w:hideMark/>
          </w:tcPr>
          <w:p w14:paraId="1D2CF4D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GUI</w:t>
            </w:r>
          </w:p>
        </w:tc>
        <w:tc>
          <w:tcPr>
            <w:tcW w:w="850" w:type="dxa"/>
            <w:noWrap/>
            <w:hideMark/>
          </w:tcPr>
          <w:p w14:paraId="60BAD3F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7A61C8F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1466EA8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4B40AF7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0B97267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40AB87B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Engine name shown in GUI.</w:t>
            </w:r>
          </w:p>
        </w:tc>
      </w:tr>
      <w:tr w:rsidR="0011374E" w:rsidRPr="0011374E" w14:paraId="09DD0C18"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D4CC67C"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lastRenderedPageBreak/>
              <w:t>ENGINE_PROBLEM_COUNT</w:t>
            </w:r>
          </w:p>
        </w:tc>
        <w:tc>
          <w:tcPr>
            <w:tcW w:w="1531" w:type="dxa"/>
            <w:noWrap/>
            <w:hideMark/>
          </w:tcPr>
          <w:p w14:paraId="556739B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CHECKER</w:t>
            </w:r>
          </w:p>
        </w:tc>
        <w:tc>
          <w:tcPr>
            <w:tcW w:w="850" w:type="dxa"/>
            <w:noWrap/>
            <w:hideMark/>
          </w:tcPr>
          <w:p w14:paraId="741F1EC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68ED136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6A0D74EF"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214BE8F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794" w:type="dxa"/>
            <w:noWrap/>
            <w:hideMark/>
          </w:tcPr>
          <w:p w14:paraId="78351408"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1</w:t>
            </w:r>
          </w:p>
        </w:tc>
        <w:tc>
          <w:tcPr>
            <w:tcW w:w="3458" w:type="dxa"/>
            <w:hideMark/>
          </w:tcPr>
          <w:p w14:paraId="274E81F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Engine issue event counter threshold. Alert is raised only If counter value is higher than threshold.</w:t>
            </w:r>
          </w:p>
        </w:tc>
      </w:tr>
      <w:tr w:rsidR="0011374E" w:rsidRPr="0011374E" w14:paraId="3AE1F1BB"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025B802"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ENGINE_STATUS</w:t>
            </w:r>
          </w:p>
        </w:tc>
        <w:tc>
          <w:tcPr>
            <w:tcW w:w="1531" w:type="dxa"/>
            <w:noWrap/>
            <w:hideMark/>
          </w:tcPr>
          <w:p w14:paraId="4210DC8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1BE9CD1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Timestamp</w:t>
            </w:r>
          </w:p>
        </w:tc>
        <w:tc>
          <w:tcPr>
            <w:tcW w:w="821" w:type="dxa"/>
            <w:noWrap/>
            <w:hideMark/>
          </w:tcPr>
          <w:p w14:paraId="736CBDB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2DB8278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680" w:type="dxa"/>
            <w:noWrap/>
            <w:hideMark/>
          </w:tcPr>
          <w:p w14:paraId="0CD1F3B7"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6D7F5C6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4A0848E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Last activity timestamp of system. It's refreshed after every get job list cycle.</w:t>
            </w:r>
          </w:p>
        </w:tc>
      </w:tr>
      <w:tr w:rsidR="0011374E" w:rsidRPr="0011374E" w14:paraId="03465681"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90359AB"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ENVIRONMENT</w:t>
            </w:r>
          </w:p>
        </w:tc>
        <w:tc>
          <w:tcPr>
            <w:tcW w:w="1531" w:type="dxa"/>
            <w:noWrap/>
            <w:hideMark/>
          </w:tcPr>
          <w:p w14:paraId="6093BA9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1E69A83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CHAR</w:t>
            </w:r>
          </w:p>
        </w:tc>
        <w:tc>
          <w:tcPr>
            <w:tcW w:w="821" w:type="dxa"/>
            <w:noWrap/>
            <w:hideMark/>
          </w:tcPr>
          <w:p w14:paraId="566727C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4E6D3F4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50206B2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06BC203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7A2BF44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Environment shown in GUI header.</w:t>
            </w:r>
          </w:p>
        </w:tc>
      </w:tr>
      <w:tr w:rsidR="0011374E" w:rsidRPr="0011374E" w14:paraId="2520A3C4"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C715420"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GUI_COLOUR</w:t>
            </w:r>
          </w:p>
        </w:tc>
        <w:tc>
          <w:tcPr>
            <w:tcW w:w="1531" w:type="dxa"/>
            <w:noWrap/>
            <w:hideMark/>
          </w:tcPr>
          <w:p w14:paraId="62B5317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GUI</w:t>
            </w:r>
          </w:p>
        </w:tc>
        <w:tc>
          <w:tcPr>
            <w:tcW w:w="850" w:type="dxa"/>
            <w:noWrap/>
            <w:hideMark/>
          </w:tcPr>
          <w:p w14:paraId="5C38351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CHAR</w:t>
            </w:r>
          </w:p>
        </w:tc>
        <w:tc>
          <w:tcPr>
            <w:tcW w:w="821" w:type="dxa"/>
            <w:noWrap/>
            <w:hideMark/>
          </w:tcPr>
          <w:p w14:paraId="7358B0E7"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2C87850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66083CB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794" w:type="dxa"/>
            <w:noWrap/>
            <w:hideMark/>
          </w:tcPr>
          <w:p w14:paraId="650EB92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00E3257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Color used for grid headers in GUI. Use CSS Colors.</w:t>
            </w:r>
          </w:p>
        </w:tc>
      </w:tr>
      <w:tr w:rsidR="0011374E" w:rsidRPr="0011374E" w14:paraId="08A62489"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0375AC3"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GUI_DASHBOARD_REFRESH_RATE</w:t>
            </w:r>
          </w:p>
        </w:tc>
        <w:tc>
          <w:tcPr>
            <w:tcW w:w="1531" w:type="dxa"/>
            <w:noWrap/>
            <w:hideMark/>
          </w:tcPr>
          <w:p w14:paraId="16A1D7E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GUI</w:t>
            </w:r>
          </w:p>
        </w:tc>
        <w:tc>
          <w:tcPr>
            <w:tcW w:w="850" w:type="dxa"/>
            <w:noWrap/>
            <w:hideMark/>
          </w:tcPr>
          <w:p w14:paraId="59E467BF"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2A6CF86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318193F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5315D50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794" w:type="dxa"/>
            <w:noWrap/>
            <w:hideMark/>
          </w:tcPr>
          <w:p w14:paraId="0799474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1E50465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Interval between automatic refreshes of GUI dashboard in seconds. If not specified GUI_REFRESH_RATE*10 is used instead of it.</w:t>
            </w:r>
          </w:p>
        </w:tc>
      </w:tr>
      <w:tr w:rsidR="0011374E" w:rsidRPr="0011374E" w14:paraId="361BEB76"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8D45B75"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GUI_REFRESH_RATE</w:t>
            </w:r>
          </w:p>
        </w:tc>
        <w:tc>
          <w:tcPr>
            <w:tcW w:w="1531" w:type="dxa"/>
            <w:noWrap/>
            <w:hideMark/>
          </w:tcPr>
          <w:p w14:paraId="35C5807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GUI</w:t>
            </w:r>
          </w:p>
        </w:tc>
        <w:tc>
          <w:tcPr>
            <w:tcW w:w="850" w:type="dxa"/>
            <w:noWrap/>
            <w:hideMark/>
          </w:tcPr>
          <w:p w14:paraId="74DEB48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1EC010E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49547B5A"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490D0FF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1529B878"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5</w:t>
            </w:r>
          </w:p>
        </w:tc>
        <w:tc>
          <w:tcPr>
            <w:tcW w:w="3458" w:type="dxa"/>
            <w:hideMark/>
          </w:tcPr>
          <w:p w14:paraId="7C96893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Interval between automatic refreshes of GUI header part in seconds</w:t>
            </w:r>
          </w:p>
        </w:tc>
      </w:tr>
      <w:tr w:rsidR="0011374E" w:rsidRPr="0011374E" w14:paraId="7274C231"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824E2E9"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INITIALIZATION_BEGIN</w:t>
            </w:r>
          </w:p>
        </w:tc>
        <w:tc>
          <w:tcPr>
            <w:tcW w:w="1531" w:type="dxa"/>
            <w:noWrap/>
            <w:hideMark/>
          </w:tcPr>
          <w:p w14:paraId="6A21E4B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314FA1F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57061D2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209974D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3A24A98F"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2B89AF0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5C0CCF2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Timestamp of last initialization begin.</w:t>
            </w:r>
          </w:p>
        </w:tc>
      </w:tr>
      <w:tr w:rsidR="0011374E" w:rsidRPr="0011374E" w14:paraId="06926348"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44AD1A2"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INITIALIZATION_CURRDATE_RELATED</w:t>
            </w:r>
          </w:p>
        </w:tc>
        <w:tc>
          <w:tcPr>
            <w:tcW w:w="1531" w:type="dxa"/>
            <w:noWrap/>
            <w:hideMark/>
          </w:tcPr>
          <w:p w14:paraId="4558E2D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7E02DAF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4E96606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79FC942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69CC5C0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5FF2894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7689266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Distinguisher if LOAD_DATE value is related to current calendar date (1) or previous LOAD_DATE value (0).</w:t>
            </w:r>
          </w:p>
        </w:tc>
      </w:tr>
      <w:tr w:rsidR="0011374E" w:rsidRPr="0011374E" w14:paraId="012117A4"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8F7875D"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INITIALIZATION_CURRDATE_RELATED_ROUND_UP</w:t>
            </w:r>
          </w:p>
        </w:tc>
        <w:tc>
          <w:tcPr>
            <w:tcW w:w="1531" w:type="dxa"/>
            <w:noWrap/>
            <w:hideMark/>
          </w:tcPr>
          <w:p w14:paraId="0B10DC3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SHEDULER</w:t>
            </w:r>
          </w:p>
        </w:tc>
        <w:tc>
          <w:tcPr>
            <w:tcW w:w="850" w:type="dxa"/>
            <w:noWrap/>
            <w:hideMark/>
          </w:tcPr>
          <w:p w14:paraId="20DC22BD"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382D6575"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409A073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70133D9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794" w:type="dxa"/>
            <w:noWrap/>
            <w:hideMark/>
          </w:tcPr>
          <w:p w14:paraId="2D2EB2AE"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0</w:t>
            </w:r>
          </w:p>
        </w:tc>
        <w:tc>
          <w:tcPr>
            <w:tcW w:w="3458" w:type="dxa"/>
            <w:hideMark/>
          </w:tcPr>
          <w:p w14:paraId="73899B8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Distinguisher if LOAD_DATE related to current timestamp is round down or up according to retention period. If not specified value is rounded down.</w:t>
            </w:r>
          </w:p>
        </w:tc>
      </w:tr>
      <w:tr w:rsidR="0011374E" w:rsidRPr="0011374E" w14:paraId="08D018E7"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D9490AB"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INITIALIZATION_DELAY_DAYS</w:t>
            </w:r>
          </w:p>
        </w:tc>
        <w:tc>
          <w:tcPr>
            <w:tcW w:w="1531" w:type="dxa"/>
            <w:noWrap/>
            <w:hideMark/>
          </w:tcPr>
          <w:p w14:paraId="777EE2C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59CE34C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56CB52F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513BA38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77FE4AC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7187F6CE"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0</w:t>
            </w:r>
          </w:p>
        </w:tc>
        <w:tc>
          <w:tcPr>
            <w:tcW w:w="3458" w:type="dxa"/>
            <w:hideMark/>
          </w:tcPr>
          <w:p w14:paraId="08142B5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Number of days of processing delay behind current date. Zero value means one day delay (D-1). Used by framework checker for initialization issue detection.</w:t>
            </w:r>
          </w:p>
        </w:tc>
      </w:tr>
      <w:tr w:rsidR="0011374E" w:rsidRPr="0011374E" w14:paraId="475690F7"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2581D67"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INITIALIZATION_DURATION_MINUTES</w:t>
            </w:r>
          </w:p>
        </w:tc>
        <w:tc>
          <w:tcPr>
            <w:tcW w:w="1531" w:type="dxa"/>
            <w:noWrap/>
            <w:hideMark/>
          </w:tcPr>
          <w:p w14:paraId="796CB6D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5AAEEEF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0412F8B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66DC3CAD"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2A109B8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5A2B6C59"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20</w:t>
            </w:r>
          </w:p>
        </w:tc>
        <w:tc>
          <w:tcPr>
            <w:tcW w:w="3458" w:type="dxa"/>
            <w:hideMark/>
          </w:tcPr>
          <w:p w14:paraId="4EE87829"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Initialization running duration threshold in minutes. If running duration value is above, alert is raised by Framework checker.</w:t>
            </w:r>
          </w:p>
        </w:tc>
      </w:tr>
      <w:tr w:rsidR="0011374E" w:rsidRPr="0011374E" w14:paraId="141EBC9B"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F0425ED"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INITIALIZATION_END</w:t>
            </w:r>
          </w:p>
        </w:tc>
        <w:tc>
          <w:tcPr>
            <w:tcW w:w="1531" w:type="dxa"/>
            <w:noWrap/>
            <w:hideMark/>
          </w:tcPr>
          <w:p w14:paraId="3D2FD8E7"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6FA0EDA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0BCA3AC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683D7167"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1834747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2F645F8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38B1B2A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Timestamp of last initialization end.</w:t>
            </w:r>
          </w:p>
        </w:tc>
      </w:tr>
      <w:tr w:rsidR="0011374E" w:rsidRPr="0011374E" w14:paraId="1285FBE2"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A365248"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INITIALIZATION_HOUR</w:t>
            </w:r>
          </w:p>
        </w:tc>
        <w:tc>
          <w:tcPr>
            <w:tcW w:w="1531" w:type="dxa"/>
            <w:noWrap/>
            <w:hideMark/>
          </w:tcPr>
          <w:p w14:paraId="10FF9B6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38F9930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5989B6B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1332DE5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2188D6B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19A146C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5B2416A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Hour when Initialization is launched. Used by framework checker for initialization issue detection.</w:t>
            </w:r>
          </w:p>
        </w:tc>
      </w:tr>
      <w:tr w:rsidR="0011374E" w:rsidRPr="0011374E" w14:paraId="6F86AE67"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91CC034"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INITIALIZATION_IS_RUNNING</w:t>
            </w:r>
          </w:p>
        </w:tc>
        <w:tc>
          <w:tcPr>
            <w:tcW w:w="1531" w:type="dxa"/>
            <w:noWrap/>
            <w:hideMark/>
          </w:tcPr>
          <w:p w14:paraId="1F06601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52A0F39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03AF0D7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6DA4DEA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68FF9F7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3196560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6F6E24C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Initialization running indicator. Is running (1). It protects against start of another initialization before the current is finished.</w:t>
            </w:r>
          </w:p>
        </w:tc>
      </w:tr>
      <w:tr w:rsidR="0011374E" w:rsidRPr="0011374E" w14:paraId="4A46CF82" w14:textId="77777777" w:rsidTr="0011374E">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CDD8ED8"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INITIALIZATION_MUST_RUN</w:t>
            </w:r>
          </w:p>
        </w:tc>
        <w:tc>
          <w:tcPr>
            <w:tcW w:w="1531" w:type="dxa"/>
            <w:noWrap/>
            <w:hideMark/>
          </w:tcPr>
          <w:p w14:paraId="7ABDBDD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5C281AD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0999DC1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6E9DCE4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36FF44C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79FF193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4A76CA9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If parameter is set to (1), initialization is done only if previous processing is finished. If parameter is set to (0) new LOAD_DATE calculation is always done, other steps of initialization are done only if previous processing is finished.</w:t>
            </w:r>
          </w:p>
        </w:tc>
      </w:tr>
      <w:tr w:rsidR="0011374E" w:rsidRPr="0011374E" w14:paraId="01CB33EC"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993811A"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INITIALIZATION_PROBLEM_COUNT</w:t>
            </w:r>
          </w:p>
        </w:tc>
        <w:tc>
          <w:tcPr>
            <w:tcW w:w="1531" w:type="dxa"/>
            <w:noWrap/>
            <w:hideMark/>
          </w:tcPr>
          <w:p w14:paraId="4ACC71E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2039776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57A6091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17B6FE4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62451A7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794" w:type="dxa"/>
            <w:noWrap/>
            <w:hideMark/>
          </w:tcPr>
          <w:p w14:paraId="1014538B"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1</w:t>
            </w:r>
          </w:p>
        </w:tc>
        <w:tc>
          <w:tcPr>
            <w:tcW w:w="3458" w:type="dxa"/>
            <w:hideMark/>
          </w:tcPr>
          <w:p w14:paraId="76D5C3F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Initialization issue event counter threshold. Alert is raised only If counter value is higher than threshold.</w:t>
            </w:r>
          </w:p>
        </w:tc>
      </w:tr>
      <w:tr w:rsidR="0011374E" w:rsidRPr="0011374E" w14:paraId="7810BEDA"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B9394E9"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INITIALIZATION_RETENTION_PERIOD</w:t>
            </w:r>
          </w:p>
        </w:tc>
        <w:tc>
          <w:tcPr>
            <w:tcW w:w="1531" w:type="dxa"/>
            <w:noWrap/>
            <w:hideMark/>
          </w:tcPr>
          <w:p w14:paraId="17C4A6F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6E46D129"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2DD2F3E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10E3AEE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09B8859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06E8DC6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2E5B1A6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Retention period in minutes. Value is used for new LOAD_DATE calculation from old LOAD_DATE value. Use 1440 for daily processing.</w:t>
            </w:r>
          </w:p>
        </w:tc>
      </w:tr>
      <w:tr w:rsidR="0011374E" w:rsidRPr="0011374E" w14:paraId="2A6B1C19"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5769E71"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LOAD_DATE</w:t>
            </w:r>
          </w:p>
        </w:tc>
        <w:tc>
          <w:tcPr>
            <w:tcW w:w="1531" w:type="dxa"/>
            <w:noWrap/>
            <w:hideMark/>
          </w:tcPr>
          <w:p w14:paraId="22A9289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4E873D5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3549F31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70FEF50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000AA7D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33D5DA0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2E19AF6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Processing date/timestamp.</w:t>
            </w:r>
          </w:p>
        </w:tc>
      </w:tr>
      <w:tr w:rsidR="0011374E" w:rsidRPr="0011374E" w14:paraId="08ED95F5"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A21B376"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LOAD_SEQ_NUM</w:t>
            </w:r>
          </w:p>
        </w:tc>
        <w:tc>
          <w:tcPr>
            <w:tcW w:w="1531" w:type="dxa"/>
            <w:noWrap/>
            <w:hideMark/>
          </w:tcPr>
          <w:p w14:paraId="29EEA18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42B805A5"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28BD74F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073D026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4A91AE4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51D81F4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6B35C5A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Processing sequence number.</w:t>
            </w:r>
          </w:p>
        </w:tc>
      </w:tr>
      <w:tr w:rsidR="0011374E" w:rsidRPr="0011374E" w14:paraId="45D93046"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D9E814B"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MANUAL_BATCH_LOAD_DATE</w:t>
            </w:r>
          </w:p>
        </w:tc>
        <w:tc>
          <w:tcPr>
            <w:tcW w:w="1531" w:type="dxa"/>
            <w:noWrap/>
            <w:hideMark/>
          </w:tcPr>
          <w:p w14:paraId="64D2D0F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06A69E5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4114716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485040E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49D7DE9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7983823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4528B5F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Processing load date/timestamp used by manual batch.</w:t>
            </w:r>
          </w:p>
        </w:tc>
      </w:tr>
      <w:tr w:rsidR="0011374E" w:rsidRPr="0011374E" w14:paraId="0F75B62A"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81DD714"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lastRenderedPageBreak/>
              <w:t>MAX_CONCURRENT_JOBS</w:t>
            </w:r>
          </w:p>
        </w:tc>
        <w:tc>
          <w:tcPr>
            <w:tcW w:w="1531" w:type="dxa"/>
            <w:noWrap/>
            <w:hideMark/>
          </w:tcPr>
          <w:p w14:paraId="6BD0F87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4AD839F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643522B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658243E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5173412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4D96EE9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324B57D8"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Maximal number of concurrently running jobs used as number threshold of running jobs or temporal processing stop (0).</w:t>
            </w:r>
          </w:p>
        </w:tc>
      </w:tr>
      <w:tr w:rsidR="0011374E" w:rsidRPr="0011374E" w14:paraId="59C4B550"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1DA21AE"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MAX_CONCURRENT_JOBS_BCKP</w:t>
            </w:r>
          </w:p>
        </w:tc>
        <w:tc>
          <w:tcPr>
            <w:tcW w:w="1531" w:type="dxa"/>
            <w:noWrap/>
            <w:hideMark/>
          </w:tcPr>
          <w:p w14:paraId="184AE17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0BB7354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0E8358A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5FECEE89"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1F87DEE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3A7E20C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13BD21C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Temporal storage of MAX_CONCURRENT_JOBS value when Scheduler is stopped.</w:t>
            </w:r>
          </w:p>
        </w:tc>
      </w:tr>
      <w:tr w:rsidR="0011374E" w:rsidRPr="0011374E" w14:paraId="3271712F"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A6CB3D9"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MAX_CONCURRENT_JOBS_DFLT</w:t>
            </w:r>
          </w:p>
        </w:tc>
        <w:tc>
          <w:tcPr>
            <w:tcW w:w="1531" w:type="dxa"/>
            <w:noWrap/>
            <w:hideMark/>
          </w:tcPr>
          <w:p w14:paraId="673C7A59"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162EA57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168E86BF"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74D40FE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0673B5F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2018877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6812C08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MAX_CONCURRENT_JOBS default value.</w:t>
            </w:r>
          </w:p>
        </w:tc>
      </w:tr>
      <w:tr w:rsidR="0011374E" w:rsidRPr="0011374E" w14:paraId="0E1D08A1"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50FE600"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MAX_CONCURRENT_JOBS_SET</w:t>
            </w:r>
          </w:p>
        </w:tc>
        <w:tc>
          <w:tcPr>
            <w:tcW w:w="1531" w:type="dxa"/>
            <w:noWrap/>
            <w:hideMark/>
          </w:tcPr>
          <w:p w14:paraId="0DF7643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66CD7AF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73F3F4E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7108311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624F348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139E6F9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402CB4B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Maximal allowed value of MAX_CONCURRENT_JOBS parameter.</w:t>
            </w:r>
          </w:p>
        </w:tc>
      </w:tr>
      <w:tr w:rsidR="0011374E" w:rsidRPr="0011374E" w14:paraId="2834CE8B"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AE0B48D"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MAX_LOAD_DATE</w:t>
            </w:r>
          </w:p>
        </w:tc>
        <w:tc>
          <w:tcPr>
            <w:tcW w:w="1531" w:type="dxa"/>
            <w:noWrap/>
            <w:hideMark/>
          </w:tcPr>
          <w:p w14:paraId="697B313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361B89A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597BDB59"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7F9ADAD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72C97CEF"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36CAC42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1BD3D23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Maximal allowed value of LOAD_DATE parameter.</w:t>
            </w:r>
          </w:p>
        </w:tc>
      </w:tr>
      <w:tr w:rsidR="0011374E" w:rsidRPr="0011374E" w14:paraId="7F690E3C"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CE46B50"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MAX_SKIPPED_JOBS</w:t>
            </w:r>
          </w:p>
        </w:tc>
        <w:tc>
          <w:tcPr>
            <w:tcW w:w="1531" w:type="dxa"/>
            <w:noWrap/>
            <w:hideMark/>
          </w:tcPr>
          <w:p w14:paraId="31F5941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353FCAE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6B585D8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821" w:type="dxa"/>
            <w:noWrap/>
            <w:hideMark/>
          </w:tcPr>
          <w:p w14:paraId="3809F5AA"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712255F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794" w:type="dxa"/>
            <w:noWrap/>
            <w:hideMark/>
          </w:tcPr>
          <w:p w14:paraId="4D4800E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5E58600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Maximal number of skipped jobs during one engine cycle. If not specified MAX_CONCURRENT_JOBS value is used.</w:t>
            </w:r>
          </w:p>
        </w:tc>
      </w:tr>
      <w:tr w:rsidR="0011374E" w:rsidRPr="0011374E" w14:paraId="564ECB86"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C54133F"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MESSAGE_REITERATION_COUNT</w:t>
            </w:r>
          </w:p>
        </w:tc>
        <w:tc>
          <w:tcPr>
            <w:tcW w:w="1531" w:type="dxa"/>
            <w:noWrap/>
            <w:hideMark/>
          </w:tcPr>
          <w:p w14:paraId="4073570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CHECKER</w:t>
            </w:r>
          </w:p>
        </w:tc>
        <w:tc>
          <w:tcPr>
            <w:tcW w:w="850" w:type="dxa"/>
            <w:noWrap/>
            <w:hideMark/>
          </w:tcPr>
          <w:p w14:paraId="23DEFDE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3CBFC75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244EF31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03D1038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048094FB"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1</w:t>
            </w:r>
          </w:p>
        </w:tc>
        <w:tc>
          <w:tcPr>
            <w:tcW w:w="3458" w:type="dxa"/>
            <w:noWrap/>
            <w:hideMark/>
          </w:tcPr>
          <w:p w14:paraId="53E0133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Maximal number of alert resent about one issue</w:t>
            </w:r>
          </w:p>
        </w:tc>
      </w:tr>
      <w:tr w:rsidR="0011374E" w:rsidRPr="0011374E" w14:paraId="21B0940A" w14:textId="77777777" w:rsidTr="0011374E">
        <w:trPr>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7E2AEA5"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MESSAGE_REITERATION_INTERVAL</w:t>
            </w:r>
          </w:p>
        </w:tc>
        <w:tc>
          <w:tcPr>
            <w:tcW w:w="1531" w:type="dxa"/>
            <w:noWrap/>
            <w:hideMark/>
          </w:tcPr>
          <w:p w14:paraId="3E52B70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06452FAA"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27423A3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32C119D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350830B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16424C8E"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100</w:t>
            </w:r>
          </w:p>
        </w:tc>
        <w:tc>
          <w:tcPr>
            <w:tcW w:w="3458" w:type="dxa"/>
            <w:noWrap/>
            <w:hideMark/>
          </w:tcPr>
          <w:p w14:paraId="087F962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Reiteration period in seconds for alert resent if issue persists.</w:t>
            </w:r>
          </w:p>
        </w:tc>
      </w:tr>
      <w:tr w:rsidR="0011374E" w:rsidRPr="0011374E" w14:paraId="39103359"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E2C01C0"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NOTIFICATION_DFLT</w:t>
            </w:r>
          </w:p>
        </w:tc>
        <w:tc>
          <w:tcPr>
            <w:tcW w:w="1531" w:type="dxa"/>
            <w:noWrap/>
            <w:hideMark/>
          </w:tcPr>
          <w:p w14:paraId="494BEC7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CHECKER</w:t>
            </w:r>
          </w:p>
        </w:tc>
        <w:tc>
          <w:tcPr>
            <w:tcW w:w="850" w:type="dxa"/>
            <w:noWrap/>
            <w:hideMark/>
          </w:tcPr>
          <w:p w14:paraId="00BBFA5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CHAR</w:t>
            </w:r>
          </w:p>
        </w:tc>
        <w:tc>
          <w:tcPr>
            <w:tcW w:w="821" w:type="dxa"/>
            <w:noWrap/>
            <w:hideMark/>
          </w:tcPr>
          <w:p w14:paraId="467F6BF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215CC6F5"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7F49721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3FAB4C2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AVG_DURATION</w:t>
            </w:r>
          </w:p>
        </w:tc>
        <w:tc>
          <w:tcPr>
            <w:tcW w:w="3458" w:type="dxa"/>
            <w:hideMark/>
          </w:tcPr>
          <w:p w14:paraId="29944B0E"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Monitored job execution attribute (AVG_DURATION/AVG_END_TM). Used for job notification settings when new job is created.</w:t>
            </w:r>
          </w:p>
        </w:tc>
      </w:tr>
      <w:tr w:rsidR="0011374E" w:rsidRPr="0011374E" w14:paraId="2DEA9A6F"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D8EC050"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NOTIFICATION_ENABLED_DFLT</w:t>
            </w:r>
          </w:p>
        </w:tc>
        <w:tc>
          <w:tcPr>
            <w:tcW w:w="1531" w:type="dxa"/>
            <w:noWrap/>
            <w:hideMark/>
          </w:tcPr>
          <w:p w14:paraId="287494E1"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1B80511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24B3683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11B130A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55A3BB5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05563E64"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1</w:t>
            </w:r>
          </w:p>
        </w:tc>
        <w:tc>
          <w:tcPr>
            <w:tcW w:w="3458" w:type="dxa"/>
            <w:hideMark/>
          </w:tcPr>
          <w:p w14:paraId="58A430A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Is job notification enabled. Used for job notification settings when new job is created.</w:t>
            </w:r>
          </w:p>
        </w:tc>
      </w:tr>
      <w:tr w:rsidR="0011374E" w:rsidRPr="0011374E" w14:paraId="4B556EB8" w14:textId="77777777" w:rsidTr="001137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C33572A"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PREV_LOAD_DATE</w:t>
            </w:r>
          </w:p>
        </w:tc>
        <w:tc>
          <w:tcPr>
            <w:tcW w:w="1531" w:type="dxa"/>
            <w:noWrap/>
            <w:hideMark/>
          </w:tcPr>
          <w:p w14:paraId="78A39AA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3770116B"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Date &amp; Timestamp</w:t>
            </w:r>
          </w:p>
        </w:tc>
        <w:tc>
          <w:tcPr>
            <w:tcW w:w="821" w:type="dxa"/>
            <w:noWrap/>
            <w:hideMark/>
          </w:tcPr>
          <w:p w14:paraId="6159045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2F079E7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5256616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56E31B55"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619C7C3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LOAD_DATE value of previous processing. Used by cleaning tasks etc.</w:t>
            </w:r>
          </w:p>
        </w:tc>
      </w:tr>
      <w:tr w:rsidR="0011374E" w:rsidRPr="0011374E" w14:paraId="37C2F94C"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785598B"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SCHEDULER_OFF_COUNT</w:t>
            </w:r>
          </w:p>
        </w:tc>
        <w:tc>
          <w:tcPr>
            <w:tcW w:w="1531" w:type="dxa"/>
            <w:noWrap/>
            <w:hideMark/>
          </w:tcPr>
          <w:p w14:paraId="41C8F506"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556CC49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48BFA848"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7BA7A58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6986F26E"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794" w:type="dxa"/>
            <w:noWrap/>
            <w:hideMark/>
          </w:tcPr>
          <w:p w14:paraId="790F487D"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1</w:t>
            </w:r>
          </w:p>
        </w:tc>
        <w:tc>
          <w:tcPr>
            <w:tcW w:w="3458" w:type="dxa"/>
            <w:hideMark/>
          </w:tcPr>
          <w:p w14:paraId="5A5CDE24"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 off issue counter threshold. Alert is raised only If counter value is higher than threshold.</w:t>
            </w:r>
          </w:p>
        </w:tc>
      </w:tr>
      <w:tr w:rsidR="0011374E" w:rsidRPr="0011374E" w14:paraId="1315E4BD" w14:textId="77777777" w:rsidTr="001137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DE2B9DE"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SCHEDULER_PROVIDED_BY</w:t>
            </w:r>
          </w:p>
        </w:tc>
        <w:tc>
          <w:tcPr>
            <w:tcW w:w="1531" w:type="dxa"/>
            <w:noWrap/>
            <w:hideMark/>
          </w:tcPr>
          <w:p w14:paraId="0E014AA6"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62998357"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365093EC"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821" w:type="dxa"/>
            <w:noWrap/>
            <w:hideMark/>
          </w:tcPr>
          <w:p w14:paraId="4C478D1D"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6FFD7D3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6AB934C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p>
        </w:tc>
        <w:tc>
          <w:tcPr>
            <w:tcW w:w="3458" w:type="dxa"/>
            <w:hideMark/>
          </w:tcPr>
          <w:p w14:paraId="5E2A2D3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 - if standard processing is running or user name who invoked Manual batch.</w:t>
            </w:r>
          </w:p>
        </w:tc>
      </w:tr>
      <w:tr w:rsidR="0011374E" w:rsidRPr="0011374E" w14:paraId="2455BEAD" w14:textId="77777777" w:rsidTr="0011374E">
        <w:trPr>
          <w:trHeight w:val="576"/>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9F4D1E5"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SYSTEM_OFF</w:t>
            </w:r>
          </w:p>
        </w:tc>
        <w:tc>
          <w:tcPr>
            <w:tcW w:w="1531" w:type="dxa"/>
            <w:noWrap/>
            <w:hideMark/>
          </w:tcPr>
          <w:p w14:paraId="5025109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SCHEDULER</w:t>
            </w:r>
          </w:p>
        </w:tc>
        <w:tc>
          <w:tcPr>
            <w:tcW w:w="850" w:type="dxa"/>
            <w:noWrap/>
            <w:hideMark/>
          </w:tcPr>
          <w:p w14:paraId="38FB2962"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166F5FFB"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49C1EFA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680" w:type="dxa"/>
            <w:noWrap/>
            <w:hideMark/>
          </w:tcPr>
          <w:p w14:paraId="3014DBB3"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2B3D34A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c>
          <w:tcPr>
            <w:tcW w:w="3458" w:type="dxa"/>
            <w:hideMark/>
          </w:tcPr>
          <w:p w14:paraId="661A91BC"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System bypass. System is eliminated from processing when value is set. (1) = system disabled, (0) system enabled</w:t>
            </w:r>
          </w:p>
        </w:tc>
      </w:tr>
      <w:tr w:rsidR="0011374E" w:rsidRPr="0011374E" w14:paraId="7AE9B1DC" w14:textId="77777777" w:rsidTr="0011374E">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880C379" w14:textId="77777777" w:rsidR="0011374E" w:rsidRPr="0011374E" w:rsidRDefault="0011374E" w:rsidP="0011374E">
            <w:pPr>
              <w:spacing w:before="0" w:after="0" w:line="276" w:lineRule="auto"/>
              <w:rPr>
                <w:b w:val="0"/>
                <w:bCs w:val="0"/>
                <w:sz w:val="16"/>
                <w:szCs w:val="16"/>
                <w:lang w:eastAsia="cs-CZ"/>
              </w:rPr>
            </w:pPr>
            <w:bookmarkStart w:id="217" w:name="_GoBack"/>
            <w:bookmarkEnd w:id="217"/>
            <w:r w:rsidRPr="0011374E">
              <w:rPr>
                <w:b w:val="0"/>
                <w:bCs w:val="0"/>
                <w:sz w:val="16"/>
                <w:szCs w:val="16"/>
                <w:lang w:eastAsia="cs-CZ"/>
              </w:rPr>
              <w:t>WATCHDOG_INTERVAL</w:t>
            </w:r>
          </w:p>
        </w:tc>
        <w:tc>
          <w:tcPr>
            <w:tcW w:w="1531" w:type="dxa"/>
            <w:noWrap/>
            <w:hideMark/>
          </w:tcPr>
          <w:p w14:paraId="4ED7BD84"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SCHEDULER</w:t>
            </w:r>
          </w:p>
        </w:tc>
        <w:tc>
          <w:tcPr>
            <w:tcW w:w="850" w:type="dxa"/>
            <w:noWrap/>
            <w:hideMark/>
          </w:tcPr>
          <w:p w14:paraId="458E5282"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INT</w:t>
            </w:r>
          </w:p>
        </w:tc>
        <w:tc>
          <w:tcPr>
            <w:tcW w:w="821" w:type="dxa"/>
            <w:noWrap/>
            <w:hideMark/>
          </w:tcPr>
          <w:p w14:paraId="0000321A"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821" w:type="dxa"/>
            <w:noWrap/>
            <w:hideMark/>
          </w:tcPr>
          <w:p w14:paraId="228EC000"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N</w:t>
            </w:r>
          </w:p>
        </w:tc>
        <w:tc>
          <w:tcPr>
            <w:tcW w:w="680" w:type="dxa"/>
            <w:noWrap/>
            <w:hideMark/>
          </w:tcPr>
          <w:p w14:paraId="59688E73"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Y</w:t>
            </w:r>
          </w:p>
        </w:tc>
        <w:tc>
          <w:tcPr>
            <w:tcW w:w="794" w:type="dxa"/>
            <w:noWrap/>
            <w:hideMark/>
          </w:tcPr>
          <w:p w14:paraId="1B2DC039" w14:textId="77777777" w:rsidR="0011374E" w:rsidRPr="0011374E" w:rsidRDefault="0011374E" w:rsidP="0011374E">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300</w:t>
            </w:r>
          </w:p>
        </w:tc>
        <w:tc>
          <w:tcPr>
            <w:tcW w:w="3458" w:type="dxa"/>
            <w:hideMark/>
          </w:tcPr>
          <w:p w14:paraId="45341A81" w14:textId="77777777" w:rsidR="0011374E" w:rsidRPr="0011374E" w:rsidRDefault="0011374E" w:rsidP="001137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11374E">
              <w:rPr>
                <w:sz w:val="16"/>
                <w:szCs w:val="16"/>
                <w:lang w:eastAsia="cs-CZ"/>
              </w:rPr>
              <w:t xml:space="preserve">Threshold of Engine inactivity in seconds. If the value of inactivity is above threshold, Engine is considered to be dead and could be replaced by new Engine run. Engine inactivity is calculated as difference between current timestamp and ENGINE_STATUS parameter value. </w:t>
            </w:r>
          </w:p>
        </w:tc>
      </w:tr>
      <w:tr w:rsidR="0011374E" w:rsidRPr="0011374E" w14:paraId="461B0283" w14:textId="77777777" w:rsidTr="0011374E">
        <w:trPr>
          <w:trHeight w:val="1152"/>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2592D72" w14:textId="77777777" w:rsidR="0011374E" w:rsidRPr="0011374E" w:rsidRDefault="0011374E" w:rsidP="0011374E">
            <w:pPr>
              <w:spacing w:before="0" w:after="0" w:line="276" w:lineRule="auto"/>
              <w:rPr>
                <w:b w:val="0"/>
                <w:bCs w:val="0"/>
                <w:sz w:val="16"/>
                <w:szCs w:val="16"/>
                <w:lang w:eastAsia="cs-CZ"/>
              </w:rPr>
            </w:pPr>
            <w:r w:rsidRPr="0011374E">
              <w:rPr>
                <w:b w:val="0"/>
                <w:bCs w:val="0"/>
                <w:sz w:val="16"/>
                <w:szCs w:val="16"/>
                <w:lang w:eastAsia="cs-CZ"/>
              </w:rPr>
              <w:t>WATCHDOG_INTERVAL_FWRK</w:t>
            </w:r>
          </w:p>
        </w:tc>
        <w:tc>
          <w:tcPr>
            <w:tcW w:w="1531" w:type="dxa"/>
            <w:noWrap/>
            <w:hideMark/>
          </w:tcPr>
          <w:p w14:paraId="6231573D"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CHECKER</w:t>
            </w:r>
          </w:p>
        </w:tc>
        <w:tc>
          <w:tcPr>
            <w:tcW w:w="850" w:type="dxa"/>
            <w:noWrap/>
            <w:hideMark/>
          </w:tcPr>
          <w:p w14:paraId="19EC9D7F"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INT</w:t>
            </w:r>
          </w:p>
        </w:tc>
        <w:tc>
          <w:tcPr>
            <w:tcW w:w="821" w:type="dxa"/>
            <w:noWrap/>
            <w:hideMark/>
          </w:tcPr>
          <w:p w14:paraId="2562DEEA"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821" w:type="dxa"/>
            <w:noWrap/>
            <w:hideMark/>
          </w:tcPr>
          <w:p w14:paraId="5D0E7F50"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N</w:t>
            </w:r>
          </w:p>
        </w:tc>
        <w:tc>
          <w:tcPr>
            <w:tcW w:w="680" w:type="dxa"/>
            <w:noWrap/>
            <w:hideMark/>
          </w:tcPr>
          <w:p w14:paraId="103704C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Y</w:t>
            </w:r>
          </w:p>
        </w:tc>
        <w:tc>
          <w:tcPr>
            <w:tcW w:w="794" w:type="dxa"/>
            <w:noWrap/>
            <w:hideMark/>
          </w:tcPr>
          <w:p w14:paraId="29BEB1D7" w14:textId="77777777" w:rsidR="0011374E" w:rsidRPr="0011374E" w:rsidRDefault="0011374E" w:rsidP="0011374E">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1200</w:t>
            </w:r>
          </w:p>
        </w:tc>
        <w:tc>
          <w:tcPr>
            <w:tcW w:w="3458" w:type="dxa"/>
            <w:hideMark/>
          </w:tcPr>
          <w:p w14:paraId="13B94865" w14:textId="77777777" w:rsidR="0011374E" w:rsidRPr="0011374E" w:rsidRDefault="0011374E" w:rsidP="001137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11374E">
              <w:rPr>
                <w:bCs/>
                <w:sz w:val="16"/>
                <w:szCs w:val="16"/>
                <w:lang w:eastAsia="cs-CZ"/>
              </w:rPr>
              <w:t xml:space="preserve">Threshold of Engine inactivity in seconds. If the value of inactivity is above threshold, Engine dead alert will be raised by Framework checker. Engine inactivity is calculated as difference between current timestamp and ENGINE_STATUS parameter value. </w:t>
            </w:r>
          </w:p>
        </w:tc>
      </w:tr>
    </w:tbl>
    <w:p w14:paraId="274C6A48" w14:textId="77777777" w:rsidR="00413306" w:rsidRPr="00413306" w:rsidRDefault="00413306" w:rsidP="00413306"/>
    <w:p w14:paraId="4CF073C4" w14:textId="028175E8" w:rsidR="00F3122C" w:rsidRPr="005B3FAE" w:rsidRDefault="00F3122C" w:rsidP="00F3122C">
      <w:pPr>
        <w:pStyle w:val="Heading2"/>
      </w:pPr>
      <w:r>
        <w:lastRenderedPageBreak/>
        <w:t>Framework checker ta</w:t>
      </w:r>
      <w:bookmarkEnd w:id="215"/>
      <w:r>
        <w:t>bles</w:t>
      </w:r>
      <w:bookmarkEnd w:id="216"/>
    </w:p>
    <w:p w14:paraId="204B2EA4" w14:textId="61ADF9D7" w:rsidR="0072594E" w:rsidRDefault="0072594E" w:rsidP="0072594E">
      <w:pPr>
        <w:pStyle w:val="Heading3"/>
      </w:pPr>
      <w:bookmarkStart w:id="218" w:name="_Toc251747814"/>
      <w:bookmarkStart w:id="219" w:name="_Toc290799645"/>
      <w:bookmarkStart w:id="220" w:name="_Toc498353050"/>
      <w:r w:rsidRPr="00840E56">
        <w:t>CTRL_NOTIFICATION</w:t>
      </w:r>
      <w:bookmarkEnd w:id="218"/>
      <w:bookmarkEnd w:id="219"/>
      <w:r>
        <w:t xml:space="preserve"> table</w:t>
      </w:r>
      <w:bookmarkEnd w:id="220"/>
    </w:p>
    <w:p w14:paraId="6A569AB9" w14:textId="33E32AB4" w:rsidR="00E96454" w:rsidRPr="00E96454" w:rsidRDefault="00E96454" w:rsidP="00E96454">
      <w:r w:rsidRPr="0072594E">
        <w:rPr>
          <w:b/>
          <w:bCs/>
        </w:rPr>
        <w:t>Job notification settings</w:t>
      </w:r>
    </w:p>
    <w:tbl>
      <w:tblPr>
        <w:tblStyle w:val="ListTable1Light-Accent2"/>
        <w:tblW w:w="5206" w:type="pct"/>
        <w:tblLook w:val="04A0" w:firstRow="1" w:lastRow="0" w:firstColumn="1" w:lastColumn="0" w:noHBand="0" w:noVBand="1"/>
      </w:tblPr>
      <w:tblGrid>
        <w:gridCol w:w="2741"/>
        <w:gridCol w:w="1472"/>
        <w:gridCol w:w="943"/>
        <w:gridCol w:w="5695"/>
      </w:tblGrid>
      <w:tr w:rsidR="0072594E" w:rsidRPr="00963C49" w14:paraId="108C042A" w14:textId="77777777" w:rsidTr="00725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pct"/>
            <w:noWrap/>
            <w:hideMark/>
          </w:tcPr>
          <w:p w14:paraId="2F4EA62E" w14:textId="77777777" w:rsidR="0072594E" w:rsidRPr="00963C49" w:rsidRDefault="0072594E" w:rsidP="0072594E">
            <w:pPr>
              <w:spacing w:before="0" w:after="0" w:line="276" w:lineRule="auto"/>
              <w:rPr>
                <w:bCs w:val="0"/>
                <w:sz w:val="16"/>
                <w:szCs w:val="16"/>
                <w:lang w:eastAsia="cs-CZ"/>
              </w:rPr>
            </w:pPr>
            <w:r w:rsidRPr="00963C49">
              <w:rPr>
                <w:bCs w:val="0"/>
                <w:sz w:val="16"/>
                <w:szCs w:val="16"/>
                <w:lang w:eastAsia="cs-CZ"/>
              </w:rPr>
              <w:t>COLUMN_NAME</w:t>
            </w:r>
          </w:p>
        </w:tc>
        <w:tc>
          <w:tcPr>
            <w:tcW w:w="678" w:type="pct"/>
            <w:noWrap/>
            <w:hideMark/>
          </w:tcPr>
          <w:p w14:paraId="774A0175" w14:textId="77777777" w:rsidR="0072594E" w:rsidRPr="00963C49" w:rsidRDefault="0072594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5" w:type="pct"/>
            <w:noWrap/>
            <w:hideMark/>
          </w:tcPr>
          <w:p w14:paraId="6D26E208" w14:textId="77777777" w:rsidR="0072594E" w:rsidRPr="00963C49" w:rsidRDefault="0072594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624" w:type="pct"/>
            <w:noWrap/>
            <w:hideMark/>
          </w:tcPr>
          <w:p w14:paraId="07BA48EB" w14:textId="77777777" w:rsidR="0072594E" w:rsidRPr="00963C49" w:rsidRDefault="0072594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72594E" w:rsidRPr="00F3122C" w14:paraId="6882DBA2"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13AB112B" w14:textId="5F7B37BD"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JOB_NAME</w:t>
            </w:r>
          </w:p>
        </w:tc>
        <w:tc>
          <w:tcPr>
            <w:tcW w:w="678" w:type="pct"/>
            <w:noWrap/>
            <w:vAlign w:val="bottom"/>
          </w:tcPr>
          <w:p w14:paraId="24BE4B48" w14:textId="151624BB"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VARCHAR2(128)</w:t>
            </w:r>
          </w:p>
        </w:tc>
        <w:tc>
          <w:tcPr>
            <w:tcW w:w="435" w:type="pct"/>
            <w:noWrap/>
            <w:vAlign w:val="bottom"/>
          </w:tcPr>
          <w:p w14:paraId="335AC686" w14:textId="0D8BCFF6"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w:t>
            </w:r>
          </w:p>
        </w:tc>
        <w:tc>
          <w:tcPr>
            <w:tcW w:w="2624" w:type="pct"/>
            <w:noWrap/>
            <w:vAlign w:val="bottom"/>
          </w:tcPr>
          <w:p w14:paraId="3C7ED374" w14:textId="47B5C26B"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Name of the job</w:t>
            </w:r>
          </w:p>
        </w:tc>
      </w:tr>
      <w:tr w:rsidR="0072594E" w:rsidRPr="00F3122C" w14:paraId="75F3386F" w14:textId="77777777" w:rsidTr="0072594E">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7F30D587" w14:textId="22F0699A"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NOTIFICATION_ENABLED</w:t>
            </w:r>
          </w:p>
        </w:tc>
        <w:tc>
          <w:tcPr>
            <w:tcW w:w="678" w:type="pct"/>
            <w:noWrap/>
            <w:vAlign w:val="bottom"/>
          </w:tcPr>
          <w:p w14:paraId="0F7C89AB" w14:textId="7C0FED8B"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NUMBER(38,0)</w:t>
            </w:r>
          </w:p>
        </w:tc>
        <w:tc>
          <w:tcPr>
            <w:tcW w:w="435" w:type="pct"/>
            <w:noWrap/>
            <w:vAlign w:val="bottom"/>
          </w:tcPr>
          <w:p w14:paraId="37BA0EB5" w14:textId="0A18DAF8"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Y</w:t>
            </w:r>
          </w:p>
        </w:tc>
        <w:tc>
          <w:tcPr>
            <w:tcW w:w="2624" w:type="pct"/>
            <w:noWrap/>
            <w:vAlign w:val="bottom"/>
          </w:tcPr>
          <w:p w14:paraId="77D30852" w14:textId="76951E1A"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Is notification enabled?</w:t>
            </w:r>
          </w:p>
        </w:tc>
      </w:tr>
      <w:tr w:rsidR="0072594E" w:rsidRPr="00F3122C" w14:paraId="7D2366AD"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0EC8E3E7" w14:textId="51B0CC9F"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NOTIFICATION_CD</w:t>
            </w:r>
          </w:p>
        </w:tc>
        <w:tc>
          <w:tcPr>
            <w:tcW w:w="678" w:type="pct"/>
            <w:noWrap/>
            <w:vAlign w:val="bottom"/>
          </w:tcPr>
          <w:p w14:paraId="4BDBC5D9" w14:textId="06A6CF4D"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NUMBER(38,0)</w:t>
            </w:r>
          </w:p>
        </w:tc>
        <w:tc>
          <w:tcPr>
            <w:tcW w:w="435" w:type="pct"/>
            <w:noWrap/>
            <w:vAlign w:val="bottom"/>
          </w:tcPr>
          <w:p w14:paraId="4941E0C3" w14:textId="486B60CA"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Y</w:t>
            </w:r>
          </w:p>
        </w:tc>
        <w:tc>
          <w:tcPr>
            <w:tcW w:w="2624" w:type="pct"/>
            <w:noWrap/>
            <w:vAlign w:val="bottom"/>
          </w:tcPr>
          <w:p w14:paraId="7F5864E3" w14:textId="5A6CF87A"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The channel in which the notification will be processed</w:t>
            </w:r>
          </w:p>
        </w:tc>
      </w:tr>
      <w:tr w:rsidR="0072594E" w:rsidRPr="00F3122C" w14:paraId="4EAD7DC2" w14:textId="77777777" w:rsidTr="0072594E">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5226F1C2" w14:textId="21854B05"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AVG_DURARION_TOLERANCE</w:t>
            </w:r>
          </w:p>
        </w:tc>
        <w:tc>
          <w:tcPr>
            <w:tcW w:w="678" w:type="pct"/>
            <w:noWrap/>
            <w:vAlign w:val="bottom"/>
          </w:tcPr>
          <w:p w14:paraId="3B158382" w14:textId="119BCB79"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NUMBER(38,0)</w:t>
            </w:r>
          </w:p>
        </w:tc>
        <w:tc>
          <w:tcPr>
            <w:tcW w:w="435" w:type="pct"/>
            <w:noWrap/>
            <w:vAlign w:val="bottom"/>
          </w:tcPr>
          <w:p w14:paraId="4362D882" w14:textId="20D98D77"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Y</w:t>
            </w:r>
          </w:p>
        </w:tc>
        <w:tc>
          <w:tcPr>
            <w:tcW w:w="2624" w:type="pct"/>
            <w:noWrap/>
            <w:vAlign w:val="bottom"/>
          </w:tcPr>
          <w:p w14:paraId="4218DB9A" w14:textId="63DEE6AB"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 xml:space="preserve">Number of second passed before event </w:t>
            </w:r>
            <w:r>
              <w:rPr>
                <w:bCs/>
                <w:sz w:val="16"/>
                <w:szCs w:val="16"/>
                <w:lang w:eastAsia="cs-CZ"/>
              </w:rPr>
              <w:br/>
            </w:r>
            <w:r w:rsidRPr="0072594E">
              <w:rPr>
                <w:bCs/>
                <w:sz w:val="16"/>
                <w:szCs w:val="16"/>
                <w:lang w:eastAsia="cs-CZ"/>
              </w:rPr>
              <w:t>Job duration overrun is generated</w:t>
            </w:r>
          </w:p>
        </w:tc>
      </w:tr>
      <w:tr w:rsidR="0072594E" w:rsidRPr="00F3122C" w14:paraId="7EF850A6"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70BE5B02" w14:textId="1D7C9332"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AVG_END_TM_TOLERANCE</w:t>
            </w:r>
          </w:p>
        </w:tc>
        <w:tc>
          <w:tcPr>
            <w:tcW w:w="678" w:type="pct"/>
            <w:noWrap/>
            <w:vAlign w:val="bottom"/>
          </w:tcPr>
          <w:p w14:paraId="51B64C45" w14:textId="4F27B6E9"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NUMBER(38,0)</w:t>
            </w:r>
          </w:p>
        </w:tc>
        <w:tc>
          <w:tcPr>
            <w:tcW w:w="435" w:type="pct"/>
            <w:noWrap/>
            <w:vAlign w:val="bottom"/>
          </w:tcPr>
          <w:p w14:paraId="5998C64F" w14:textId="41A0E901"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Y</w:t>
            </w:r>
          </w:p>
        </w:tc>
        <w:tc>
          <w:tcPr>
            <w:tcW w:w="2624" w:type="pct"/>
            <w:noWrap/>
            <w:vAlign w:val="bottom"/>
          </w:tcPr>
          <w:p w14:paraId="54FCBD55" w14:textId="55179577"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Number of second passed before event Job end overrun is generated</w:t>
            </w:r>
          </w:p>
        </w:tc>
      </w:tr>
      <w:tr w:rsidR="0072594E" w:rsidRPr="00F3122C" w14:paraId="29512335" w14:textId="77777777" w:rsidTr="0072594E">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173AEA4A" w14:textId="04CDE8BA"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CHECKED_STATUS</w:t>
            </w:r>
          </w:p>
        </w:tc>
        <w:tc>
          <w:tcPr>
            <w:tcW w:w="678" w:type="pct"/>
            <w:noWrap/>
            <w:vAlign w:val="bottom"/>
          </w:tcPr>
          <w:p w14:paraId="4A3AE7A2" w14:textId="6A65C9A9"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NUMBER(38,0)</w:t>
            </w:r>
          </w:p>
        </w:tc>
        <w:tc>
          <w:tcPr>
            <w:tcW w:w="435" w:type="pct"/>
            <w:noWrap/>
            <w:vAlign w:val="bottom"/>
          </w:tcPr>
          <w:p w14:paraId="50D50805" w14:textId="5DF64B09"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Y</w:t>
            </w:r>
          </w:p>
        </w:tc>
        <w:tc>
          <w:tcPr>
            <w:tcW w:w="2624" w:type="pct"/>
            <w:noWrap/>
            <w:vAlign w:val="bottom"/>
          </w:tcPr>
          <w:p w14:paraId="17A17D50" w14:textId="4CA96EA9"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Which job status has to be notified</w:t>
            </w:r>
          </w:p>
        </w:tc>
      </w:tr>
      <w:tr w:rsidR="0072594E" w:rsidRPr="00F3122C" w14:paraId="0D888891"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28C06420" w14:textId="1B0733CC"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MAX_N_RUN</w:t>
            </w:r>
          </w:p>
        </w:tc>
        <w:tc>
          <w:tcPr>
            <w:tcW w:w="678" w:type="pct"/>
            <w:noWrap/>
            <w:vAlign w:val="bottom"/>
          </w:tcPr>
          <w:p w14:paraId="77CDD81E" w14:textId="7E5AC9E2"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NUMBER(38,0)</w:t>
            </w:r>
          </w:p>
        </w:tc>
        <w:tc>
          <w:tcPr>
            <w:tcW w:w="435" w:type="pct"/>
            <w:noWrap/>
            <w:vAlign w:val="bottom"/>
          </w:tcPr>
          <w:p w14:paraId="2EE8F574" w14:textId="7BFFECD1"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Y</w:t>
            </w:r>
          </w:p>
        </w:tc>
        <w:tc>
          <w:tcPr>
            <w:tcW w:w="2624" w:type="pct"/>
            <w:noWrap/>
            <w:vAlign w:val="bottom"/>
          </w:tcPr>
          <w:p w14:paraId="3A1D350A" w14:textId="242D08BC"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Number of restarts for notification</w:t>
            </w:r>
          </w:p>
        </w:tc>
      </w:tr>
      <w:tr w:rsidR="0072594E" w:rsidRPr="00F3122C" w14:paraId="08303930" w14:textId="77777777" w:rsidTr="0072594E">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734B1F97" w14:textId="3D0EAD78"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ERROR_CD</w:t>
            </w:r>
          </w:p>
        </w:tc>
        <w:tc>
          <w:tcPr>
            <w:tcW w:w="678" w:type="pct"/>
            <w:noWrap/>
            <w:vAlign w:val="bottom"/>
          </w:tcPr>
          <w:p w14:paraId="2407D167" w14:textId="7721B5EC"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VARCHAR2(16)</w:t>
            </w:r>
          </w:p>
        </w:tc>
        <w:tc>
          <w:tcPr>
            <w:tcW w:w="435" w:type="pct"/>
            <w:noWrap/>
            <w:vAlign w:val="bottom"/>
          </w:tcPr>
          <w:p w14:paraId="5AF92579" w14:textId="634D1D10"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Y</w:t>
            </w:r>
          </w:p>
        </w:tc>
        <w:tc>
          <w:tcPr>
            <w:tcW w:w="2624" w:type="pct"/>
            <w:noWrap/>
            <w:vAlign w:val="bottom"/>
          </w:tcPr>
          <w:p w14:paraId="231F709F" w14:textId="2060D23F"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2594E">
              <w:rPr>
                <w:bCs/>
                <w:sz w:val="16"/>
                <w:szCs w:val="16"/>
                <w:lang w:eastAsia="cs-CZ"/>
              </w:rPr>
              <w:t>Error code for event sorting and recommendation generation</w:t>
            </w:r>
          </w:p>
        </w:tc>
      </w:tr>
      <w:tr w:rsidR="0072594E" w:rsidRPr="0072594E" w14:paraId="34778A71"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pct"/>
            <w:noWrap/>
            <w:vAlign w:val="bottom"/>
          </w:tcPr>
          <w:p w14:paraId="65F3CFB5" w14:textId="6906E006" w:rsidR="0072594E" w:rsidRPr="0072594E" w:rsidRDefault="0072594E" w:rsidP="0072594E">
            <w:pPr>
              <w:spacing w:before="0" w:after="0" w:line="276" w:lineRule="auto"/>
              <w:rPr>
                <w:b w:val="0"/>
                <w:bCs w:val="0"/>
                <w:sz w:val="16"/>
                <w:szCs w:val="16"/>
                <w:lang w:eastAsia="cs-CZ"/>
              </w:rPr>
            </w:pPr>
            <w:r w:rsidRPr="0072594E">
              <w:rPr>
                <w:b w:val="0"/>
                <w:bCs w:val="0"/>
                <w:sz w:val="16"/>
                <w:szCs w:val="16"/>
                <w:lang w:eastAsia="cs-CZ"/>
              </w:rPr>
              <w:t>FINISHED_AFTER_INIT_TOLERANCE</w:t>
            </w:r>
          </w:p>
        </w:tc>
        <w:tc>
          <w:tcPr>
            <w:tcW w:w="678" w:type="pct"/>
            <w:noWrap/>
            <w:vAlign w:val="bottom"/>
          </w:tcPr>
          <w:p w14:paraId="55744432" w14:textId="47CD3141"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72594E">
              <w:rPr>
                <w:bCs/>
                <w:sz w:val="16"/>
                <w:szCs w:val="16"/>
                <w:lang w:eastAsia="cs-CZ"/>
              </w:rPr>
              <w:t>NUMBER(38,0)</w:t>
            </w:r>
          </w:p>
        </w:tc>
        <w:tc>
          <w:tcPr>
            <w:tcW w:w="435" w:type="pct"/>
            <w:noWrap/>
            <w:vAlign w:val="bottom"/>
          </w:tcPr>
          <w:p w14:paraId="68690C27" w14:textId="25E753BF"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72594E">
              <w:rPr>
                <w:bCs/>
                <w:sz w:val="16"/>
                <w:szCs w:val="16"/>
                <w:lang w:eastAsia="cs-CZ"/>
              </w:rPr>
              <w:t>Y</w:t>
            </w:r>
          </w:p>
        </w:tc>
        <w:tc>
          <w:tcPr>
            <w:tcW w:w="2624" w:type="pct"/>
            <w:noWrap/>
            <w:vAlign w:val="bottom"/>
          </w:tcPr>
          <w:p w14:paraId="210413C7" w14:textId="368484A7"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72594E">
              <w:rPr>
                <w:bCs/>
                <w:sz w:val="16"/>
                <w:szCs w:val="16"/>
                <w:lang w:eastAsia="cs-CZ"/>
              </w:rPr>
              <w:t>Number of minutes passed after init before event job not finish on time.</w:t>
            </w:r>
          </w:p>
        </w:tc>
      </w:tr>
    </w:tbl>
    <w:p w14:paraId="4D93F56E" w14:textId="2436B5F6" w:rsidR="0072594E" w:rsidRPr="005B3FAE" w:rsidRDefault="0072594E" w:rsidP="0072594E">
      <w:r>
        <w:t xml:space="preserve">Definition of job’s notification and also information which notification is applicable on job </w:t>
      </w:r>
      <w:r w:rsidR="00A66BB5">
        <w:t xml:space="preserve">is </w:t>
      </w:r>
      <w:r>
        <w:t>stored in table</w:t>
      </w:r>
      <w:r w:rsidRPr="005B3FAE">
        <w:t xml:space="preserve">. </w:t>
      </w:r>
      <w:r>
        <w:t>NULL value in column means that notification of this type is not required</w:t>
      </w:r>
      <w:r w:rsidRPr="005B3FAE">
        <w:t xml:space="preserve">. </w:t>
      </w:r>
      <w:r>
        <w:t>Notification t</w:t>
      </w:r>
      <w:r w:rsidRPr="005B3FAE">
        <w:t xml:space="preserve">hreshold </w:t>
      </w:r>
      <w:r>
        <w:t>is counted from</w:t>
      </w:r>
      <w:r w:rsidRPr="005B3FAE">
        <w:t>:</w:t>
      </w:r>
    </w:p>
    <w:p w14:paraId="403B5B5F" w14:textId="77777777" w:rsidR="0072594E" w:rsidRPr="005B3FAE" w:rsidRDefault="0072594E" w:rsidP="00A659C7">
      <w:pPr>
        <w:numPr>
          <w:ilvl w:val="0"/>
          <w:numId w:val="55"/>
        </w:numPr>
        <w:spacing w:line="240" w:lineRule="auto"/>
        <w:contextualSpacing/>
      </w:pPr>
      <w:r>
        <w:t>Average duration calculated from statistics</w:t>
      </w:r>
    </w:p>
    <w:p w14:paraId="402D2042" w14:textId="77777777" w:rsidR="0072594E" w:rsidRPr="005B3FAE" w:rsidRDefault="0072594E" w:rsidP="00A659C7">
      <w:pPr>
        <w:numPr>
          <w:ilvl w:val="0"/>
          <w:numId w:val="55"/>
        </w:numPr>
        <w:spacing w:line="240" w:lineRule="auto"/>
        <w:contextualSpacing/>
      </w:pPr>
      <w:r>
        <w:t>Acceptable duration extension</w:t>
      </w:r>
      <w:r w:rsidRPr="005B3FAE">
        <w:t xml:space="preserve"> (parametr AVG_DURATION_FACTOR)</w:t>
      </w:r>
    </w:p>
    <w:p w14:paraId="1E3B482A" w14:textId="77777777" w:rsidR="0072594E" w:rsidRPr="005B3FAE" w:rsidRDefault="0072594E" w:rsidP="00A659C7">
      <w:pPr>
        <w:numPr>
          <w:ilvl w:val="0"/>
          <w:numId w:val="55"/>
        </w:numPr>
        <w:spacing w:line="240" w:lineRule="auto"/>
        <w:contextualSpacing/>
      </w:pPr>
      <w:r>
        <w:t>Acceptable duration offset</w:t>
      </w:r>
      <w:r w:rsidRPr="005B3FAE">
        <w:t xml:space="preserve"> (avg_duration_tolerance, avg_end_tm_tolerance)</w:t>
      </w:r>
    </w:p>
    <w:p w14:paraId="3CDFC6A1" w14:textId="244E9180" w:rsidR="0072594E" w:rsidRDefault="0072594E" w:rsidP="0072594E">
      <w:pPr>
        <w:pStyle w:val="Heading3"/>
      </w:pPr>
      <w:bookmarkStart w:id="221" w:name="_Toc251747815"/>
      <w:bookmarkStart w:id="222" w:name="_Toc290799646"/>
      <w:bookmarkStart w:id="223" w:name="_Toc498353051"/>
      <w:r w:rsidRPr="00840E56">
        <w:t>CTRL_NOTIFICATION_TYPES</w:t>
      </w:r>
      <w:bookmarkEnd w:id="221"/>
      <w:bookmarkEnd w:id="222"/>
      <w:r>
        <w:t xml:space="preserve"> table</w:t>
      </w:r>
      <w:bookmarkEnd w:id="223"/>
    </w:p>
    <w:p w14:paraId="6FD3F2F7" w14:textId="1AFC7A55" w:rsidR="0072594E" w:rsidRPr="00DA530B" w:rsidRDefault="0072594E" w:rsidP="0072594E">
      <w:pPr>
        <w:rPr>
          <w:b/>
          <w:bCs/>
        </w:rPr>
      </w:pPr>
      <w:r w:rsidRPr="0072594E">
        <w:rPr>
          <w:b/>
          <w:bCs/>
        </w:rPr>
        <w:t>Notification type definition</w:t>
      </w:r>
    </w:p>
    <w:tbl>
      <w:tblPr>
        <w:tblStyle w:val="ListTable1Light-Accent2"/>
        <w:tblW w:w="5166" w:type="pct"/>
        <w:tblLook w:val="04A0" w:firstRow="1" w:lastRow="0" w:firstColumn="1" w:lastColumn="0" w:noHBand="0" w:noVBand="1"/>
      </w:tblPr>
      <w:tblGrid>
        <w:gridCol w:w="2470"/>
        <w:gridCol w:w="3254"/>
        <w:gridCol w:w="943"/>
        <w:gridCol w:w="4100"/>
      </w:tblGrid>
      <w:tr w:rsidR="0072594E" w:rsidRPr="00963C49" w14:paraId="68F8D77C" w14:textId="77777777" w:rsidTr="00725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311CDDD3" w14:textId="77777777" w:rsidR="0072594E" w:rsidRPr="00963C49" w:rsidRDefault="0072594E" w:rsidP="0072594E">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3B76B74D" w14:textId="77777777" w:rsidR="0072594E" w:rsidRPr="00963C49" w:rsidRDefault="0072594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5462E208" w14:textId="77777777" w:rsidR="0072594E" w:rsidRPr="00963C49" w:rsidRDefault="0072594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70863DAC" w14:textId="77777777" w:rsidR="0072594E" w:rsidRPr="00963C49" w:rsidRDefault="0072594E" w:rsidP="0072594E">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72594E" w:rsidRPr="00F3122C" w14:paraId="53DAA352" w14:textId="77777777" w:rsidTr="00725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2A23158C" w14:textId="1C779742" w:rsidR="0072594E" w:rsidRPr="00F3122C" w:rsidRDefault="0072594E" w:rsidP="0072594E">
            <w:pPr>
              <w:spacing w:before="0" w:after="0" w:line="276" w:lineRule="auto"/>
              <w:rPr>
                <w:b w:val="0"/>
                <w:bCs w:val="0"/>
                <w:sz w:val="16"/>
                <w:szCs w:val="16"/>
                <w:lang w:eastAsia="cs-CZ"/>
              </w:rPr>
            </w:pPr>
            <w:r w:rsidRPr="0072594E">
              <w:rPr>
                <w:b w:val="0"/>
                <w:bCs w:val="0"/>
                <w:sz w:val="16"/>
                <w:szCs w:val="16"/>
                <w:lang w:eastAsia="cs-CZ"/>
              </w:rPr>
              <w:t>NOTIFICATION_TYPE_CD</w:t>
            </w:r>
          </w:p>
        </w:tc>
        <w:tc>
          <w:tcPr>
            <w:tcW w:w="1511" w:type="pct"/>
            <w:noWrap/>
            <w:vAlign w:val="bottom"/>
          </w:tcPr>
          <w:p w14:paraId="1EFE70FB" w14:textId="32F28350"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NUMBER(38,0)</w:t>
            </w:r>
          </w:p>
        </w:tc>
        <w:tc>
          <w:tcPr>
            <w:tcW w:w="438" w:type="pct"/>
            <w:noWrap/>
            <w:vAlign w:val="bottom"/>
          </w:tcPr>
          <w:p w14:paraId="22410DD9" w14:textId="1CA460B7"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N</w:t>
            </w:r>
          </w:p>
        </w:tc>
        <w:tc>
          <w:tcPr>
            <w:tcW w:w="1904" w:type="pct"/>
            <w:noWrap/>
            <w:vAlign w:val="bottom"/>
          </w:tcPr>
          <w:p w14:paraId="34BD0E4E" w14:textId="691F1F59" w:rsidR="0072594E" w:rsidRPr="0072594E" w:rsidRDefault="0072594E" w:rsidP="0072594E">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2594E">
              <w:rPr>
                <w:sz w:val="16"/>
                <w:szCs w:val="16"/>
                <w:lang w:eastAsia="cs-CZ"/>
              </w:rPr>
              <w:t>Channel which is used for notification</w:t>
            </w:r>
          </w:p>
        </w:tc>
      </w:tr>
      <w:tr w:rsidR="0072594E" w:rsidRPr="00F3122C" w14:paraId="38C044D0" w14:textId="77777777" w:rsidTr="0072594E">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05B86A97" w14:textId="6A02957C" w:rsidR="0072594E" w:rsidRPr="00F3122C" w:rsidRDefault="0072594E" w:rsidP="0072594E">
            <w:pPr>
              <w:spacing w:before="0" w:after="0" w:line="276" w:lineRule="auto"/>
              <w:rPr>
                <w:b w:val="0"/>
                <w:bCs w:val="0"/>
                <w:sz w:val="16"/>
                <w:szCs w:val="16"/>
                <w:lang w:eastAsia="cs-CZ"/>
              </w:rPr>
            </w:pPr>
            <w:r w:rsidRPr="0072594E">
              <w:rPr>
                <w:b w:val="0"/>
                <w:bCs w:val="0"/>
                <w:sz w:val="16"/>
                <w:szCs w:val="16"/>
                <w:lang w:eastAsia="cs-CZ"/>
              </w:rPr>
              <w:t>NOTIFICATION_TYPE_DS</w:t>
            </w:r>
          </w:p>
        </w:tc>
        <w:tc>
          <w:tcPr>
            <w:tcW w:w="1511" w:type="pct"/>
            <w:noWrap/>
            <w:vAlign w:val="bottom"/>
          </w:tcPr>
          <w:p w14:paraId="0EDDE89E" w14:textId="002DB56E"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72594E">
              <w:rPr>
                <w:sz w:val="16"/>
                <w:szCs w:val="16"/>
                <w:lang w:eastAsia="cs-CZ"/>
              </w:rPr>
              <w:t>VARCHAR2(1024)</w:t>
            </w:r>
          </w:p>
        </w:tc>
        <w:tc>
          <w:tcPr>
            <w:tcW w:w="438" w:type="pct"/>
            <w:noWrap/>
            <w:vAlign w:val="bottom"/>
          </w:tcPr>
          <w:p w14:paraId="7231ACFE" w14:textId="7495E857"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72594E">
              <w:rPr>
                <w:sz w:val="16"/>
                <w:szCs w:val="16"/>
                <w:lang w:eastAsia="cs-CZ"/>
              </w:rPr>
              <w:t>Y</w:t>
            </w:r>
          </w:p>
        </w:tc>
        <w:tc>
          <w:tcPr>
            <w:tcW w:w="1904" w:type="pct"/>
            <w:noWrap/>
            <w:vAlign w:val="bottom"/>
          </w:tcPr>
          <w:p w14:paraId="76C683EE" w14:textId="35FF5854" w:rsidR="0072594E" w:rsidRPr="0072594E" w:rsidRDefault="0072594E" w:rsidP="0072594E">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72594E">
              <w:rPr>
                <w:sz w:val="16"/>
                <w:szCs w:val="16"/>
                <w:lang w:eastAsia="cs-CZ"/>
              </w:rPr>
              <w:t>Description of channel</w:t>
            </w:r>
          </w:p>
        </w:tc>
      </w:tr>
    </w:tbl>
    <w:p w14:paraId="047865D9" w14:textId="248D14A4" w:rsidR="00A41F8C" w:rsidRDefault="00A41F8C" w:rsidP="00A41F8C">
      <w:pPr>
        <w:pStyle w:val="Heading3"/>
      </w:pPr>
      <w:bookmarkStart w:id="224" w:name="_Toc498353052"/>
      <w:r w:rsidRPr="00A41F8C">
        <w:t>CTRL_NOTIFICATION_RLTD</w:t>
      </w:r>
      <w:r>
        <w:t xml:space="preserve"> table</w:t>
      </w:r>
      <w:bookmarkEnd w:id="224"/>
    </w:p>
    <w:p w14:paraId="535DA3DB" w14:textId="43FC2501" w:rsidR="00E96454" w:rsidRPr="00E96454" w:rsidRDefault="00E96454" w:rsidP="00E96454">
      <w:r w:rsidRPr="00C676B2">
        <w:rPr>
          <w:b/>
          <w:bCs/>
        </w:rPr>
        <w:t>Transition table for notification type to channel mapping</w:t>
      </w:r>
    </w:p>
    <w:tbl>
      <w:tblPr>
        <w:tblStyle w:val="ListTable1Light-Accent2"/>
        <w:tblW w:w="5166" w:type="pct"/>
        <w:tblLook w:val="04A0" w:firstRow="1" w:lastRow="0" w:firstColumn="1" w:lastColumn="0" w:noHBand="0" w:noVBand="1"/>
      </w:tblPr>
      <w:tblGrid>
        <w:gridCol w:w="2470"/>
        <w:gridCol w:w="3254"/>
        <w:gridCol w:w="943"/>
        <w:gridCol w:w="4100"/>
      </w:tblGrid>
      <w:tr w:rsidR="00A41F8C" w:rsidRPr="00963C49" w14:paraId="0F791165" w14:textId="77777777" w:rsidTr="00EC6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7147695C" w14:textId="77777777" w:rsidR="00A41F8C" w:rsidRPr="00963C49" w:rsidRDefault="00A41F8C" w:rsidP="00EC643B">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5BA1E183" w14:textId="77777777" w:rsidR="00A41F8C" w:rsidRPr="00963C49" w:rsidRDefault="00A41F8C"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6C55386D" w14:textId="77777777" w:rsidR="00A41F8C" w:rsidRPr="00963C49" w:rsidRDefault="00A41F8C"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1C62A5A3" w14:textId="77777777" w:rsidR="00A41F8C" w:rsidRPr="00963C49" w:rsidRDefault="00A41F8C"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C676B2" w:rsidRPr="00C676B2" w14:paraId="0FAD871D"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5DA791E9" w14:textId="7DC5BE2A" w:rsidR="00C676B2" w:rsidRPr="00C676B2" w:rsidRDefault="00C676B2" w:rsidP="00C676B2">
            <w:pPr>
              <w:spacing w:before="0" w:after="0" w:line="276" w:lineRule="auto"/>
              <w:rPr>
                <w:b w:val="0"/>
                <w:bCs w:val="0"/>
                <w:sz w:val="16"/>
                <w:szCs w:val="16"/>
                <w:lang w:eastAsia="cs-CZ"/>
              </w:rPr>
            </w:pPr>
            <w:r w:rsidRPr="00C676B2">
              <w:rPr>
                <w:b w:val="0"/>
                <w:bCs w:val="0"/>
                <w:sz w:val="16"/>
                <w:szCs w:val="16"/>
                <w:lang w:eastAsia="cs-CZ"/>
              </w:rPr>
              <w:t>NOTIFICATION_CD</w:t>
            </w:r>
          </w:p>
        </w:tc>
        <w:tc>
          <w:tcPr>
            <w:tcW w:w="1511" w:type="pct"/>
            <w:noWrap/>
            <w:vAlign w:val="bottom"/>
          </w:tcPr>
          <w:p w14:paraId="00958C50" w14:textId="261D5835" w:rsidR="00C676B2" w:rsidRPr="00C676B2" w:rsidRDefault="00C676B2" w:rsidP="00C676B2">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676B2">
              <w:rPr>
                <w:bCs/>
                <w:sz w:val="16"/>
                <w:szCs w:val="16"/>
                <w:lang w:eastAsia="cs-CZ"/>
              </w:rPr>
              <w:t>NUMBER(38,0)</w:t>
            </w:r>
          </w:p>
        </w:tc>
        <w:tc>
          <w:tcPr>
            <w:tcW w:w="438" w:type="pct"/>
            <w:noWrap/>
            <w:vAlign w:val="bottom"/>
          </w:tcPr>
          <w:p w14:paraId="0434856D" w14:textId="4ECDA1F9" w:rsidR="00C676B2" w:rsidRPr="00C676B2" w:rsidRDefault="00C676B2" w:rsidP="00C676B2">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676B2">
              <w:rPr>
                <w:bCs/>
                <w:sz w:val="16"/>
                <w:szCs w:val="16"/>
                <w:lang w:eastAsia="cs-CZ"/>
              </w:rPr>
              <w:t>N</w:t>
            </w:r>
          </w:p>
        </w:tc>
        <w:tc>
          <w:tcPr>
            <w:tcW w:w="1904" w:type="pct"/>
            <w:noWrap/>
            <w:vAlign w:val="bottom"/>
          </w:tcPr>
          <w:p w14:paraId="6DEF4817" w14:textId="41CBBA8E" w:rsidR="00C676B2" w:rsidRPr="00C676B2" w:rsidRDefault="00C676B2" w:rsidP="00C676B2">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C676B2">
              <w:rPr>
                <w:bCs/>
                <w:sz w:val="16"/>
                <w:szCs w:val="16"/>
                <w:lang w:eastAsia="cs-CZ"/>
              </w:rPr>
              <w:t>Notification code</w:t>
            </w:r>
          </w:p>
        </w:tc>
      </w:tr>
      <w:tr w:rsidR="00C676B2" w:rsidRPr="00C676B2" w14:paraId="4ED06AF7"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0612D153" w14:textId="2CA467AA" w:rsidR="00C676B2" w:rsidRPr="00C676B2" w:rsidRDefault="00C676B2" w:rsidP="00C676B2">
            <w:pPr>
              <w:spacing w:before="0" w:after="0" w:line="276" w:lineRule="auto"/>
              <w:rPr>
                <w:b w:val="0"/>
                <w:bCs w:val="0"/>
                <w:sz w:val="16"/>
                <w:szCs w:val="16"/>
                <w:lang w:eastAsia="cs-CZ"/>
              </w:rPr>
            </w:pPr>
            <w:r w:rsidRPr="00C676B2">
              <w:rPr>
                <w:b w:val="0"/>
                <w:bCs w:val="0"/>
                <w:sz w:val="16"/>
                <w:szCs w:val="16"/>
                <w:lang w:eastAsia="cs-CZ"/>
              </w:rPr>
              <w:t>NOTIFICATION_TYPE_CD</w:t>
            </w:r>
          </w:p>
        </w:tc>
        <w:tc>
          <w:tcPr>
            <w:tcW w:w="1511" w:type="pct"/>
            <w:noWrap/>
            <w:vAlign w:val="bottom"/>
          </w:tcPr>
          <w:p w14:paraId="1AF5065E" w14:textId="3A29A7BF" w:rsidR="00C676B2" w:rsidRPr="00C676B2" w:rsidRDefault="00C676B2" w:rsidP="00C676B2">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C676B2">
              <w:rPr>
                <w:bCs/>
                <w:sz w:val="16"/>
                <w:szCs w:val="16"/>
                <w:lang w:eastAsia="cs-CZ"/>
              </w:rPr>
              <w:t>NUMBER(38,0)</w:t>
            </w:r>
          </w:p>
        </w:tc>
        <w:tc>
          <w:tcPr>
            <w:tcW w:w="438" w:type="pct"/>
            <w:noWrap/>
            <w:vAlign w:val="bottom"/>
          </w:tcPr>
          <w:p w14:paraId="4501F3E1" w14:textId="6B150CB2" w:rsidR="00C676B2" w:rsidRPr="00C676B2" w:rsidRDefault="00C676B2" w:rsidP="00C676B2">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C676B2">
              <w:rPr>
                <w:bCs/>
                <w:sz w:val="16"/>
                <w:szCs w:val="16"/>
                <w:lang w:eastAsia="cs-CZ"/>
              </w:rPr>
              <w:t>N</w:t>
            </w:r>
          </w:p>
        </w:tc>
        <w:tc>
          <w:tcPr>
            <w:tcW w:w="1904" w:type="pct"/>
            <w:noWrap/>
            <w:vAlign w:val="bottom"/>
          </w:tcPr>
          <w:p w14:paraId="76F5CD43" w14:textId="2194FF5A" w:rsidR="00C676B2" w:rsidRPr="00C676B2" w:rsidRDefault="00C676B2" w:rsidP="00C676B2">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C676B2">
              <w:rPr>
                <w:bCs/>
                <w:sz w:val="16"/>
                <w:szCs w:val="16"/>
                <w:lang w:eastAsia="cs-CZ"/>
              </w:rPr>
              <w:t>Channel used for notification</w:t>
            </w:r>
          </w:p>
        </w:tc>
      </w:tr>
    </w:tbl>
    <w:p w14:paraId="37D7D3DA" w14:textId="47B78BC9" w:rsidR="009A358E" w:rsidRDefault="009A358E" w:rsidP="009A358E">
      <w:pPr>
        <w:pStyle w:val="Heading3"/>
      </w:pPr>
      <w:bookmarkStart w:id="225" w:name="_Toc498353053"/>
      <w:r w:rsidRPr="009A358E">
        <w:t>CTRL_NOTIFICATION_SEVERITY</w:t>
      </w:r>
      <w:r>
        <w:t xml:space="preserve"> table</w:t>
      </w:r>
      <w:bookmarkEnd w:id="225"/>
    </w:p>
    <w:p w14:paraId="677A7935" w14:textId="7C498CAB" w:rsidR="00E96454" w:rsidRPr="00E96454" w:rsidRDefault="00E96454" w:rsidP="00E96454">
      <w:r w:rsidRPr="009A358E">
        <w:rPr>
          <w:b/>
          <w:bCs/>
        </w:rPr>
        <w:t>Notification severity definition</w:t>
      </w:r>
    </w:p>
    <w:tbl>
      <w:tblPr>
        <w:tblStyle w:val="ListTable1Light-Accent2"/>
        <w:tblW w:w="5166" w:type="pct"/>
        <w:tblLook w:val="04A0" w:firstRow="1" w:lastRow="0" w:firstColumn="1" w:lastColumn="0" w:noHBand="0" w:noVBand="1"/>
      </w:tblPr>
      <w:tblGrid>
        <w:gridCol w:w="2470"/>
        <w:gridCol w:w="3254"/>
        <w:gridCol w:w="943"/>
        <w:gridCol w:w="4100"/>
      </w:tblGrid>
      <w:tr w:rsidR="009A358E" w:rsidRPr="00963C49" w14:paraId="228BA9CE" w14:textId="77777777" w:rsidTr="00EC6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4D7DC181" w14:textId="77777777" w:rsidR="009A358E" w:rsidRPr="00963C49" w:rsidRDefault="009A358E" w:rsidP="00EC643B">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6C754149" w14:textId="77777777" w:rsidR="009A358E" w:rsidRPr="00963C49" w:rsidRDefault="009A358E"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69567C09" w14:textId="77777777" w:rsidR="009A358E" w:rsidRPr="00963C49" w:rsidRDefault="009A358E"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35E1627A" w14:textId="77777777" w:rsidR="009A358E" w:rsidRPr="00963C49" w:rsidRDefault="009A358E"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9A358E" w:rsidRPr="009A358E" w14:paraId="2EC23426"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36CAD269" w14:textId="44B04E6E" w:rsidR="009A358E" w:rsidRPr="009A358E" w:rsidRDefault="009A358E" w:rsidP="009A358E">
            <w:pPr>
              <w:spacing w:before="0" w:after="0" w:line="276" w:lineRule="auto"/>
              <w:rPr>
                <w:b w:val="0"/>
                <w:bCs w:val="0"/>
                <w:sz w:val="16"/>
                <w:szCs w:val="16"/>
                <w:lang w:eastAsia="cs-CZ"/>
              </w:rPr>
            </w:pPr>
            <w:r w:rsidRPr="009A358E">
              <w:rPr>
                <w:b w:val="0"/>
                <w:bCs w:val="0"/>
                <w:sz w:val="16"/>
                <w:szCs w:val="16"/>
                <w:lang w:eastAsia="cs-CZ"/>
              </w:rPr>
              <w:t>ERROR_CD</w:t>
            </w:r>
          </w:p>
        </w:tc>
        <w:tc>
          <w:tcPr>
            <w:tcW w:w="1511" w:type="pct"/>
            <w:noWrap/>
            <w:vAlign w:val="bottom"/>
          </w:tcPr>
          <w:p w14:paraId="1DF6C59C" w14:textId="3ABD9F70" w:rsidR="009A358E" w:rsidRPr="009A358E" w:rsidRDefault="009A358E" w:rsidP="009A358E">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A358E">
              <w:rPr>
                <w:bCs/>
                <w:sz w:val="16"/>
                <w:szCs w:val="16"/>
                <w:lang w:eastAsia="cs-CZ"/>
              </w:rPr>
              <w:t>VARCHAR2(2048)</w:t>
            </w:r>
          </w:p>
        </w:tc>
        <w:tc>
          <w:tcPr>
            <w:tcW w:w="438" w:type="pct"/>
            <w:noWrap/>
            <w:vAlign w:val="bottom"/>
          </w:tcPr>
          <w:p w14:paraId="1F07C5BE" w14:textId="179A5E7C" w:rsidR="009A358E" w:rsidRPr="009A358E" w:rsidRDefault="009A358E" w:rsidP="009A358E">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A358E">
              <w:rPr>
                <w:bCs/>
                <w:sz w:val="16"/>
                <w:szCs w:val="16"/>
                <w:lang w:eastAsia="cs-CZ"/>
              </w:rPr>
              <w:t>N</w:t>
            </w:r>
          </w:p>
        </w:tc>
        <w:tc>
          <w:tcPr>
            <w:tcW w:w="1904" w:type="pct"/>
            <w:noWrap/>
            <w:vAlign w:val="bottom"/>
          </w:tcPr>
          <w:p w14:paraId="0839DC39" w14:textId="182789E0" w:rsidR="009A358E" w:rsidRPr="009A358E" w:rsidRDefault="009A358E" w:rsidP="009A358E">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9A358E">
              <w:rPr>
                <w:bCs/>
                <w:sz w:val="16"/>
                <w:szCs w:val="16"/>
                <w:lang w:eastAsia="cs-CZ"/>
              </w:rPr>
              <w:t>Error code</w:t>
            </w:r>
          </w:p>
        </w:tc>
      </w:tr>
      <w:tr w:rsidR="009A358E" w:rsidRPr="009A358E" w14:paraId="7DA365A0"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0DE913EA" w14:textId="007EB90B" w:rsidR="009A358E" w:rsidRPr="009A358E" w:rsidRDefault="009A358E" w:rsidP="009A358E">
            <w:pPr>
              <w:spacing w:before="0" w:after="0" w:line="276" w:lineRule="auto"/>
              <w:rPr>
                <w:b w:val="0"/>
                <w:bCs w:val="0"/>
                <w:sz w:val="16"/>
                <w:szCs w:val="16"/>
                <w:lang w:eastAsia="cs-CZ"/>
              </w:rPr>
            </w:pPr>
            <w:r w:rsidRPr="009A358E">
              <w:rPr>
                <w:b w:val="0"/>
                <w:bCs w:val="0"/>
                <w:sz w:val="16"/>
                <w:szCs w:val="16"/>
                <w:lang w:eastAsia="cs-CZ"/>
              </w:rPr>
              <w:t>SEVERITY_LEVEL_CD</w:t>
            </w:r>
          </w:p>
        </w:tc>
        <w:tc>
          <w:tcPr>
            <w:tcW w:w="1511" w:type="pct"/>
            <w:noWrap/>
            <w:vAlign w:val="bottom"/>
          </w:tcPr>
          <w:p w14:paraId="41ADABB5" w14:textId="188D8FAC" w:rsidR="009A358E" w:rsidRPr="009A358E" w:rsidRDefault="009A358E" w:rsidP="009A358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A358E">
              <w:rPr>
                <w:bCs/>
                <w:sz w:val="16"/>
                <w:szCs w:val="16"/>
                <w:lang w:eastAsia="cs-CZ"/>
              </w:rPr>
              <w:t>NUMBER(38,0)</w:t>
            </w:r>
          </w:p>
        </w:tc>
        <w:tc>
          <w:tcPr>
            <w:tcW w:w="438" w:type="pct"/>
            <w:noWrap/>
            <w:vAlign w:val="bottom"/>
          </w:tcPr>
          <w:p w14:paraId="3EA12555" w14:textId="09CD8791" w:rsidR="009A358E" w:rsidRPr="009A358E" w:rsidRDefault="009A358E" w:rsidP="009A358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A358E">
              <w:rPr>
                <w:bCs/>
                <w:sz w:val="16"/>
                <w:szCs w:val="16"/>
                <w:lang w:eastAsia="cs-CZ"/>
              </w:rPr>
              <w:t>Y</w:t>
            </w:r>
          </w:p>
        </w:tc>
        <w:tc>
          <w:tcPr>
            <w:tcW w:w="1904" w:type="pct"/>
            <w:noWrap/>
            <w:vAlign w:val="bottom"/>
          </w:tcPr>
          <w:p w14:paraId="4721FAE8" w14:textId="2CD668A2" w:rsidR="009A358E" w:rsidRPr="009A358E" w:rsidRDefault="009A358E" w:rsidP="009A358E">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9A358E">
              <w:rPr>
                <w:bCs/>
                <w:sz w:val="16"/>
                <w:szCs w:val="16"/>
                <w:lang w:eastAsia="cs-CZ"/>
              </w:rPr>
              <w:t>Severity level code</w:t>
            </w:r>
          </w:p>
        </w:tc>
      </w:tr>
    </w:tbl>
    <w:p w14:paraId="4D165608" w14:textId="77777777" w:rsidR="00FF5131" w:rsidRPr="005B3FAE" w:rsidRDefault="00FF5131" w:rsidP="00FF5131">
      <w:pPr>
        <w:pStyle w:val="Heading2"/>
      </w:pPr>
      <w:bookmarkStart w:id="226" w:name="_Toc290799648"/>
      <w:bookmarkStart w:id="227" w:name="_Toc498353054"/>
      <w:r>
        <w:t>Statistics and events</w:t>
      </w:r>
      <w:bookmarkEnd w:id="226"/>
      <w:bookmarkEnd w:id="227"/>
    </w:p>
    <w:p w14:paraId="5D51C242" w14:textId="5063CEE1" w:rsidR="007F2301" w:rsidRDefault="007F2301" w:rsidP="007F2301">
      <w:pPr>
        <w:pStyle w:val="Heading3"/>
      </w:pPr>
      <w:bookmarkStart w:id="228" w:name="_Toc498353055"/>
      <w:r w:rsidRPr="007F2301">
        <w:t>STAT_STATUS</w:t>
      </w:r>
      <w:r>
        <w:t xml:space="preserve"> table</w:t>
      </w:r>
      <w:bookmarkEnd w:id="228"/>
    </w:p>
    <w:tbl>
      <w:tblPr>
        <w:tblW w:w="7120" w:type="dxa"/>
        <w:tblInd w:w="70" w:type="dxa"/>
        <w:tblCellMar>
          <w:left w:w="70" w:type="dxa"/>
          <w:right w:w="70" w:type="dxa"/>
        </w:tblCellMar>
        <w:tblLook w:val="04A0" w:firstRow="1" w:lastRow="0" w:firstColumn="1" w:lastColumn="0" w:noHBand="0" w:noVBand="1"/>
      </w:tblPr>
      <w:tblGrid>
        <w:gridCol w:w="7120"/>
      </w:tblGrid>
      <w:tr w:rsidR="007F2301" w:rsidRPr="00C676B2" w14:paraId="335AEDEA" w14:textId="77777777" w:rsidTr="00EC643B">
        <w:trPr>
          <w:trHeight w:val="288"/>
        </w:trPr>
        <w:tc>
          <w:tcPr>
            <w:tcW w:w="7120" w:type="dxa"/>
            <w:tcBorders>
              <w:top w:val="nil"/>
              <w:left w:val="nil"/>
              <w:bottom w:val="nil"/>
              <w:right w:val="nil"/>
            </w:tcBorders>
            <w:shd w:val="clear" w:color="auto" w:fill="auto"/>
            <w:noWrap/>
            <w:vAlign w:val="bottom"/>
            <w:hideMark/>
          </w:tcPr>
          <w:p w14:paraId="300641EA" w14:textId="77777777" w:rsidR="007F2301" w:rsidRDefault="007F2301" w:rsidP="00EC643B">
            <w:pPr>
              <w:rPr>
                <w:b/>
                <w:bCs/>
              </w:rPr>
            </w:pPr>
            <w:r w:rsidRPr="007F2301">
              <w:rPr>
                <w:b/>
                <w:bCs/>
              </w:rPr>
              <w:t>History table for job status trace</w:t>
            </w:r>
          </w:p>
          <w:p w14:paraId="2496417C" w14:textId="01209880" w:rsidR="007F2301" w:rsidRPr="00C676B2" w:rsidRDefault="007F2301" w:rsidP="00EC643B">
            <w:pPr>
              <w:rPr>
                <w:rFonts w:ascii="Calibri" w:hAnsi="Calibri" w:cs="Calibri"/>
                <w:color w:val="000000"/>
                <w:sz w:val="22"/>
                <w:szCs w:val="22"/>
                <w:lang w:val="cs-CZ" w:eastAsia="cs-CZ"/>
              </w:rPr>
            </w:pPr>
            <w:r>
              <w:rPr>
                <w:bCs/>
              </w:rPr>
              <w:t>When new initialization is done, content of SESS_STATUS</w:t>
            </w:r>
            <w:r w:rsidR="002E54E9">
              <w:rPr>
                <w:bCs/>
              </w:rPr>
              <w:t xml:space="preserve"> (it contains log from previous load)</w:t>
            </w:r>
            <w:r>
              <w:rPr>
                <w:bCs/>
              </w:rPr>
              <w:t xml:space="preserve"> related to engine is copied into the </w:t>
            </w:r>
            <w:r w:rsidR="002E54E9">
              <w:rPr>
                <w:bCs/>
              </w:rPr>
              <w:t xml:space="preserve">STAT_STATUS </w:t>
            </w:r>
            <w:r>
              <w:rPr>
                <w:bCs/>
              </w:rPr>
              <w:t>table.</w:t>
            </w:r>
          </w:p>
        </w:tc>
      </w:tr>
    </w:tbl>
    <w:tbl>
      <w:tblPr>
        <w:tblStyle w:val="ListTable1Light-Accent2"/>
        <w:tblW w:w="5166" w:type="pct"/>
        <w:tblLook w:val="04A0" w:firstRow="1" w:lastRow="0" w:firstColumn="1" w:lastColumn="0" w:noHBand="0" w:noVBand="1"/>
      </w:tblPr>
      <w:tblGrid>
        <w:gridCol w:w="2304"/>
        <w:gridCol w:w="3090"/>
        <w:gridCol w:w="943"/>
        <w:gridCol w:w="4430"/>
      </w:tblGrid>
      <w:tr w:rsidR="007F2301" w:rsidRPr="00963C49" w14:paraId="5CE21F94" w14:textId="77777777" w:rsidTr="007F2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hideMark/>
          </w:tcPr>
          <w:p w14:paraId="426608DE" w14:textId="77777777" w:rsidR="007F2301" w:rsidRPr="00963C49" w:rsidRDefault="007F2301" w:rsidP="00EC643B">
            <w:pPr>
              <w:spacing w:before="0" w:after="0" w:line="276" w:lineRule="auto"/>
              <w:rPr>
                <w:bCs w:val="0"/>
                <w:sz w:val="16"/>
                <w:szCs w:val="16"/>
                <w:lang w:eastAsia="cs-CZ"/>
              </w:rPr>
            </w:pPr>
            <w:r w:rsidRPr="00963C49">
              <w:rPr>
                <w:bCs w:val="0"/>
                <w:sz w:val="16"/>
                <w:szCs w:val="16"/>
                <w:lang w:eastAsia="cs-CZ"/>
              </w:rPr>
              <w:t>COLUMN_NAME</w:t>
            </w:r>
          </w:p>
        </w:tc>
        <w:tc>
          <w:tcPr>
            <w:tcW w:w="1435" w:type="pct"/>
            <w:noWrap/>
            <w:hideMark/>
          </w:tcPr>
          <w:p w14:paraId="5F6F04D6" w14:textId="77777777" w:rsidR="007F2301" w:rsidRPr="00963C49" w:rsidRDefault="007F2301"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41197DED" w14:textId="77777777" w:rsidR="007F2301" w:rsidRPr="00963C49" w:rsidRDefault="007F2301"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057" w:type="pct"/>
            <w:noWrap/>
            <w:hideMark/>
          </w:tcPr>
          <w:p w14:paraId="0A00D46D" w14:textId="77777777" w:rsidR="007F2301" w:rsidRPr="00963C49" w:rsidRDefault="007F2301"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7F2301" w:rsidRPr="009A358E" w14:paraId="32969139" w14:textId="77777777" w:rsidTr="007F2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186A2541" w14:textId="28CE6E21"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lastRenderedPageBreak/>
              <w:t>JOB_ID</w:t>
            </w:r>
          </w:p>
        </w:tc>
        <w:tc>
          <w:tcPr>
            <w:tcW w:w="1435" w:type="pct"/>
            <w:noWrap/>
            <w:vAlign w:val="bottom"/>
          </w:tcPr>
          <w:p w14:paraId="3B23F4F9" w14:textId="1263B0E6"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NUMBER(38,0)</w:t>
            </w:r>
          </w:p>
        </w:tc>
        <w:tc>
          <w:tcPr>
            <w:tcW w:w="438" w:type="pct"/>
            <w:noWrap/>
            <w:vAlign w:val="bottom"/>
          </w:tcPr>
          <w:p w14:paraId="6D79BD6F" w14:textId="158610EB"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w:t>
            </w:r>
          </w:p>
        </w:tc>
        <w:tc>
          <w:tcPr>
            <w:tcW w:w="2057" w:type="pct"/>
            <w:noWrap/>
            <w:vAlign w:val="bottom"/>
          </w:tcPr>
          <w:p w14:paraId="72654860" w14:textId="5343C509"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Job identification</w:t>
            </w:r>
          </w:p>
        </w:tc>
      </w:tr>
      <w:tr w:rsidR="007F2301" w:rsidRPr="009A358E" w14:paraId="1B91A9B2" w14:textId="77777777" w:rsidTr="007F2301">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3F18D72D" w14:textId="3E27E06A"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JOB_NAME</w:t>
            </w:r>
          </w:p>
        </w:tc>
        <w:tc>
          <w:tcPr>
            <w:tcW w:w="1435" w:type="pct"/>
            <w:noWrap/>
            <w:vAlign w:val="bottom"/>
          </w:tcPr>
          <w:p w14:paraId="3703AC98" w14:textId="1AD918AE"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VARCHAR2(128)</w:t>
            </w:r>
          </w:p>
        </w:tc>
        <w:tc>
          <w:tcPr>
            <w:tcW w:w="438" w:type="pct"/>
            <w:noWrap/>
            <w:vAlign w:val="bottom"/>
          </w:tcPr>
          <w:p w14:paraId="2301157E" w14:textId="15947A58"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w:t>
            </w:r>
          </w:p>
        </w:tc>
        <w:tc>
          <w:tcPr>
            <w:tcW w:w="2057" w:type="pct"/>
            <w:noWrap/>
            <w:vAlign w:val="bottom"/>
          </w:tcPr>
          <w:p w14:paraId="7BA2472E" w14:textId="7C263F1B"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Name of the job</w:t>
            </w:r>
          </w:p>
        </w:tc>
      </w:tr>
      <w:tr w:rsidR="007F2301" w:rsidRPr="009A358E" w14:paraId="1CBF9356" w14:textId="77777777" w:rsidTr="007F2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204B2EAE" w14:textId="7C83FFF6"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STREAM_NAME</w:t>
            </w:r>
          </w:p>
        </w:tc>
        <w:tc>
          <w:tcPr>
            <w:tcW w:w="1435" w:type="pct"/>
            <w:noWrap/>
            <w:vAlign w:val="bottom"/>
          </w:tcPr>
          <w:p w14:paraId="7F4A8BAB" w14:textId="6EFF89A2"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VARCHAR2(128)</w:t>
            </w:r>
          </w:p>
        </w:tc>
        <w:tc>
          <w:tcPr>
            <w:tcW w:w="438" w:type="pct"/>
            <w:noWrap/>
            <w:vAlign w:val="bottom"/>
          </w:tcPr>
          <w:p w14:paraId="69DD23BE" w14:textId="5C500310"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w:t>
            </w:r>
          </w:p>
        </w:tc>
        <w:tc>
          <w:tcPr>
            <w:tcW w:w="2057" w:type="pct"/>
            <w:noWrap/>
            <w:vAlign w:val="bottom"/>
          </w:tcPr>
          <w:p w14:paraId="63B11D58" w14:textId="0492565B"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Name of the stream</w:t>
            </w:r>
          </w:p>
        </w:tc>
      </w:tr>
      <w:tr w:rsidR="007F2301" w:rsidRPr="009A358E" w14:paraId="2164AAAD" w14:textId="77777777" w:rsidTr="007F2301">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29A82FE0" w14:textId="2DF47A9A"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STATUS_TS</w:t>
            </w:r>
          </w:p>
        </w:tc>
        <w:tc>
          <w:tcPr>
            <w:tcW w:w="1435" w:type="pct"/>
            <w:noWrap/>
            <w:vAlign w:val="bottom"/>
          </w:tcPr>
          <w:p w14:paraId="34417E37" w14:textId="171031ED"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TIMESTAMP(6)(11,6)</w:t>
            </w:r>
          </w:p>
        </w:tc>
        <w:tc>
          <w:tcPr>
            <w:tcW w:w="438" w:type="pct"/>
            <w:noWrap/>
            <w:vAlign w:val="bottom"/>
          </w:tcPr>
          <w:p w14:paraId="4F93D5A7" w14:textId="63580B9D"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w:t>
            </w:r>
          </w:p>
        </w:tc>
        <w:tc>
          <w:tcPr>
            <w:tcW w:w="2057" w:type="pct"/>
            <w:noWrap/>
            <w:vAlign w:val="bottom"/>
          </w:tcPr>
          <w:p w14:paraId="7578410E" w14:textId="43C280EB"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Timestamp of status change</w:t>
            </w:r>
          </w:p>
        </w:tc>
      </w:tr>
      <w:tr w:rsidR="007F2301" w:rsidRPr="009A358E" w14:paraId="5C83B2E9" w14:textId="77777777" w:rsidTr="007F2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1920791F" w14:textId="43737FCB"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LOAD_DATE</w:t>
            </w:r>
          </w:p>
        </w:tc>
        <w:tc>
          <w:tcPr>
            <w:tcW w:w="1435" w:type="pct"/>
            <w:noWrap/>
            <w:vAlign w:val="bottom"/>
          </w:tcPr>
          <w:p w14:paraId="0DD36951" w14:textId="40FA5ED8"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DATE(7)</w:t>
            </w:r>
          </w:p>
        </w:tc>
        <w:tc>
          <w:tcPr>
            <w:tcW w:w="438" w:type="pct"/>
            <w:noWrap/>
            <w:vAlign w:val="bottom"/>
          </w:tcPr>
          <w:p w14:paraId="027BEDBF" w14:textId="601564FA"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w:t>
            </w:r>
          </w:p>
        </w:tc>
        <w:tc>
          <w:tcPr>
            <w:tcW w:w="2057" w:type="pct"/>
            <w:noWrap/>
            <w:vAlign w:val="bottom"/>
          </w:tcPr>
          <w:p w14:paraId="675C5708" w14:textId="2FCFA2DD"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Load date</w:t>
            </w:r>
          </w:p>
        </w:tc>
      </w:tr>
      <w:tr w:rsidR="007F2301" w:rsidRPr="009A358E" w14:paraId="26ADE7CA" w14:textId="77777777" w:rsidTr="007F2301">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27CB3BB5" w14:textId="78A1E701"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STATUS</w:t>
            </w:r>
          </w:p>
        </w:tc>
        <w:tc>
          <w:tcPr>
            <w:tcW w:w="1435" w:type="pct"/>
            <w:noWrap/>
            <w:vAlign w:val="bottom"/>
          </w:tcPr>
          <w:p w14:paraId="3ABE690B" w14:textId="7627FB29"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NUMBER(38,0)</w:t>
            </w:r>
          </w:p>
        </w:tc>
        <w:tc>
          <w:tcPr>
            <w:tcW w:w="438" w:type="pct"/>
            <w:noWrap/>
            <w:vAlign w:val="bottom"/>
          </w:tcPr>
          <w:p w14:paraId="35D0A01E" w14:textId="76DB4003"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Y</w:t>
            </w:r>
          </w:p>
        </w:tc>
        <w:tc>
          <w:tcPr>
            <w:tcW w:w="2057" w:type="pct"/>
            <w:noWrap/>
            <w:vAlign w:val="bottom"/>
          </w:tcPr>
          <w:p w14:paraId="1F9B5F90" w14:textId="5433B77D"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Job status</w:t>
            </w:r>
          </w:p>
        </w:tc>
      </w:tr>
      <w:tr w:rsidR="007F2301" w:rsidRPr="009A358E" w14:paraId="16280B5E" w14:textId="77777777" w:rsidTr="007F2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0DE05F71" w14:textId="1948DE5B"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N_RUN</w:t>
            </w:r>
          </w:p>
        </w:tc>
        <w:tc>
          <w:tcPr>
            <w:tcW w:w="1435" w:type="pct"/>
            <w:noWrap/>
            <w:vAlign w:val="bottom"/>
          </w:tcPr>
          <w:p w14:paraId="73BA3003" w14:textId="1B870E4B"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NUMBER(38,0)</w:t>
            </w:r>
          </w:p>
        </w:tc>
        <w:tc>
          <w:tcPr>
            <w:tcW w:w="438" w:type="pct"/>
            <w:noWrap/>
            <w:vAlign w:val="bottom"/>
          </w:tcPr>
          <w:p w14:paraId="48D0EB9C" w14:textId="273C26CB"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w:t>
            </w:r>
          </w:p>
        </w:tc>
        <w:tc>
          <w:tcPr>
            <w:tcW w:w="2057" w:type="pct"/>
            <w:noWrap/>
            <w:vAlign w:val="bottom"/>
          </w:tcPr>
          <w:p w14:paraId="11EB97B7" w14:textId="49A90187"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Number of job launching</w:t>
            </w:r>
          </w:p>
        </w:tc>
      </w:tr>
      <w:tr w:rsidR="007F2301" w:rsidRPr="009A358E" w14:paraId="1F22F8DE" w14:textId="77777777" w:rsidTr="007F2301">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76F44291" w14:textId="1BB2112D"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SIGNAL</w:t>
            </w:r>
          </w:p>
        </w:tc>
        <w:tc>
          <w:tcPr>
            <w:tcW w:w="1435" w:type="pct"/>
            <w:noWrap/>
            <w:vAlign w:val="bottom"/>
          </w:tcPr>
          <w:p w14:paraId="13AAAC6A" w14:textId="1949AB7D"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VARCHAR2(16)</w:t>
            </w:r>
          </w:p>
        </w:tc>
        <w:tc>
          <w:tcPr>
            <w:tcW w:w="438" w:type="pct"/>
            <w:noWrap/>
            <w:vAlign w:val="bottom"/>
          </w:tcPr>
          <w:p w14:paraId="15A51C2D" w14:textId="3A44A078"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w:t>
            </w:r>
          </w:p>
        </w:tc>
        <w:tc>
          <w:tcPr>
            <w:tcW w:w="2057" w:type="pct"/>
            <w:noWrap/>
            <w:vAlign w:val="bottom"/>
          </w:tcPr>
          <w:p w14:paraId="7A36B0A1" w14:textId="75CCEF10"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Signal which changed the status</w:t>
            </w:r>
          </w:p>
        </w:tc>
      </w:tr>
      <w:tr w:rsidR="007F2301" w:rsidRPr="009A358E" w14:paraId="1E05DC64" w14:textId="77777777" w:rsidTr="007F2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6A22C9EB" w14:textId="61E4AAA3"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APPLICATION_ID</w:t>
            </w:r>
          </w:p>
        </w:tc>
        <w:tc>
          <w:tcPr>
            <w:tcW w:w="1435" w:type="pct"/>
            <w:noWrap/>
            <w:vAlign w:val="bottom"/>
          </w:tcPr>
          <w:p w14:paraId="53A93A53" w14:textId="1C7325E7"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NUMBER(38,0)</w:t>
            </w:r>
          </w:p>
        </w:tc>
        <w:tc>
          <w:tcPr>
            <w:tcW w:w="438" w:type="pct"/>
            <w:noWrap/>
            <w:vAlign w:val="bottom"/>
          </w:tcPr>
          <w:p w14:paraId="1E2F68F5" w14:textId="0881DDF9"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Y</w:t>
            </w:r>
          </w:p>
        </w:tc>
        <w:tc>
          <w:tcPr>
            <w:tcW w:w="2057" w:type="pct"/>
            <w:noWrap/>
            <w:vAlign w:val="bottom"/>
          </w:tcPr>
          <w:p w14:paraId="1BDA3A93" w14:textId="792D3EC5"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Application identification which drives the job</w:t>
            </w:r>
          </w:p>
        </w:tc>
      </w:tr>
      <w:tr w:rsidR="007F2301" w:rsidRPr="009A358E" w14:paraId="49398472" w14:textId="77777777" w:rsidTr="007F2301">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5A0A9D27" w14:textId="3E9AE580"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ENGINE_ID</w:t>
            </w:r>
          </w:p>
        </w:tc>
        <w:tc>
          <w:tcPr>
            <w:tcW w:w="1435" w:type="pct"/>
            <w:noWrap/>
            <w:vAlign w:val="bottom"/>
          </w:tcPr>
          <w:p w14:paraId="643BB5C3" w14:textId="57634267"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NUMBER(38,0)</w:t>
            </w:r>
          </w:p>
        </w:tc>
        <w:tc>
          <w:tcPr>
            <w:tcW w:w="438" w:type="pct"/>
            <w:noWrap/>
            <w:vAlign w:val="bottom"/>
          </w:tcPr>
          <w:p w14:paraId="61B8D673" w14:textId="15F760A2"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N</w:t>
            </w:r>
          </w:p>
        </w:tc>
        <w:tc>
          <w:tcPr>
            <w:tcW w:w="2057" w:type="pct"/>
            <w:noWrap/>
            <w:vAlign w:val="bottom"/>
          </w:tcPr>
          <w:p w14:paraId="0B07E71A" w14:textId="4E42D9F4"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Engine ID</w:t>
            </w:r>
          </w:p>
        </w:tc>
      </w:tr>
      <w:tr w:rsidR="007F2301" w:rsidRPr="009A358E" w14:paraId="44F7800D" w14:textId="77777777" w:rsidTr="007F2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38AE7664" w14:textId="65F85C12"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SYSTEM_NAME</w:t>
            </w:r>
          </w:p>
        </w:tc>
        <w:tc>
          <w:tcPr>
            <w:tcW w:w="1435" w:type="pct"/>
            <w:noWrap/>
            <w:vAlign w:val="bottom"/>
          </w:tcPr>
          <w:p w14:paraId="1800996C" w14:textId="03F10738"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VARCHAR2(128)</w:t>
            </w:r>
          </w:p>
        </w:tc>
        <w:tc>
          <w:tcPr>
            <w:tcW w:w="438" w:type="pct"/>
            <w:noWrap/>
            <w:vAlign w:val="bottom"/>
          </w:tcPr>
          <w:p w14:paraId="6A0A7576" w14:textId="50AE994E"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Y</w:t>
            </w:r>
          </w:p>
        </w:tc>
        <w:tc>
          <w:tcPr>
            <w:tcW w:w="2057" w:type="pct"/>
            <w:noWrap/>
            <w:vAlign w:val="bottom"/>
          </w:tcPr>
          <w:p w14:paraId="2E4916AC" w14:textId="553C1462" w:rsidR="007F2301" w:rsidRPr="007F2301" w:rsidRDefault="007F2301" w:rsidP="007F2301">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7F2301">
              <w:rPr>
                <w:sz w:val="16"/>
                <w:szCs w:val="16"/>
                <w:lang w:eastAsia="cs-CZ"/>
              </w:rPr>
              <w:t>System name where status change was applied</w:t>
            </w:r>
          </w:p>
        </w:tc>
      </w:tr>
      <w:tr w:rsidR="007F2301" w:rsidRPr="009A358E" w14:paraId="0C1D0159" w14:textId="77777777" w:rsidTr="007F2301">
        <w:tc>
          <w:tcPr>
            <w:cnfStyle w:val="001000000000" w:firstRow="0" w:lastRow="0" w:firstColumn="1" w:lastColumn="0" w:oddVBand="0" w:evenVBand="0" w:oddHBand="0" w:evenHBand="0" w:firstRowFirstColumn="0" w:firstRowLastColumn="0" w:lastRowFirstColumn="0" w:lastRowLastColumn="0"/>
            <w:tcW w:w="1070" w:type="pct"/>
            <w:noWrap/>
            <w:vAlign w:val="bottom"/>
          </w:tcPr>
          <w:p w14:paraId="3F40A507" w14:textId="4FC96755" w:rsidR="007F2301" w:rsidRPr="007F2301" w:rsidRDefault="007F2301" w:rsidP="007F2301">
            <w:pPr>
              <w:spacing w:before="0" w:after="0" w:line="276" w:lineRule="auto"/>
              <w:rPr>
                <w:b w:val="0"/>
                <w:bCs w:val="0"/>
                <w:sz w:val="16"/>
                <w:szCs w:val="16"/>
                <w:lang w:eastAsia="cs-CZ"/>
              </w:rPr>
            </w:pPr>
            <w:r w:rsidRPr="007F2301">
              <w:rPr>
                <w:b w:val="0"/>
                <w:bCs w:val="0"/>
                <w:sz w:val="16"/>
                <w:szCs w:val="16"/>
                <w:lang w:eastAsia="cs-CZ"/>
              </w:rPr>
              <w:t>DWH_DATE</w:t>
            </w:r>
          </w:p>
        </w:tc>
        <w:tc>
          <w:tcPr>
            <w:tcW w:w="1435" w:type="pct"/>
            <w:noWrap/>
            <w:vAlign w:val="bottom"/>
          </w:tcPr>
          <w:p w14:paraId="2E07DD9A" w14:textId="7C8E03F6"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DATE(7)</w:t>
            </w:r>
          </w:p>
        </w:tc>
        <w:tc>
          <w:tcPr>
            <w:tcW w:w="438" w:type="pct"/>
            <w:noWrap/>
            <w:vAlign w:val="bottom"/>
          </w:tcPr>
          <w:p w14:paraId="7ECD3189" w14:textId="6F3AFDA2"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Y</w:t>
            </w:r>
          </w:p>
        </w:tc>
        <w:tc>
          <w:tcPr>
            <w:tcW w:w="2057" w:type="pct"/>
            <w:noWrap/>
            <w:vAlign w:val="bottom"/>
          </w:tcPr>
          <w:p w14:paraId="20F257BF" w14:textId="45212710" w:rsidR="007F2301" w:rsidRPr="007F2301" w:rsidRDefault="007F2301" w:rsidP="007F2301">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7F2301">
              <w:rPr>
                <w:bCs/>
                <w:sz w:val="16"/>
                <w:szCs w:val="16"/>
                <w:lang w:eastAsia="cs-CZ"/>
              </w:rPr>
              <w:t>DWH date</w:t>
            </w:r>
          </w:p>
        </w:tc>
      </w:tr>
    </w:tbl>
    <w:p w14:paraId="7F71164B" w14:textId="2487213B" w:rsidR="007F2301" w:rsidRDefault="007F2301" w:rsidP="007F2301">
      <w:pPr>
        <w:pStyle w:val="Heading3"/>
      </w:pPr>
      <w:bookmarkStart w:id="229" w:name="_Toc498353056"/>
      <w:r w:rsidRPr="007F2301">
        <w:t>STAT_JOB_STATISTICS</w:t>
      </w:r>
      <w:r>
        <w:t xml:space="preserve"> table</w:t>
      </w:r>
      <w:bookmarkEnd w:id="229"/>
    </w:p>
    <w:p w14:paraId="6F129758" w14:textId="1925C005" w:rsidR="00E96454" w:rsidRDefault="00E96454" w:rsidP="00E96454">
      <w:pPr>
        <w:rPr>
          <w:b/>
          <w:bCs/>
        </w:rPr>
      </w:pPr>
      <w:r w:rsidRPr="00373048">
        <w:rPr>
          <w:b/>
          <w:bCs/>
        </w:rPr>
        <w:t>History of job statistics</w:t>
      </w:r>
    </w:p>
    <w:p w14:paraId="58443577" w14:textId="2BECC733" w:rsidR="002E54E9" w:rsidRPr="002E54E9" w:rsidRDefault="002E54E9" w:rsidP="00E96454">
      <w:pPr>
        <w:rPr>
          <w:bCs/>
        </w:rPr>
      </w:pPr>
      <w:r w:rsidRPr="002E54E9">
        <w:rPr>
          <w:bCs/>
        </w:rPr>
        <w:t>It contains statistics overview of previous loads.</w:t>
      </w:r>
    </w:p>
    <w:tbl>
      <w:tblPr>
        <w:tblStyle w:val="ListTable1Light-Accent2"/>
        <w:tblW w:w="5166" w:type="pct"/>
        <w:tblLook w:val="04A0" w:firstRow="1" w:lastRow="0" w:firstColumn="1" w:lastColumn="0" w:noHBand="0" w:noVBand="1"/>
      </w:tblPr>
      <w:tblGrid>
        <w:gridCol w:w="2470"/>
        <w:gridCol w:w="3254"/>
        <w:gridCol w:w="943"/>
        <w:gridCol w:w="4100"/>
      </w:tblGrid>
      <w:tr w:rsidR="007F2301" w:rsidRPr="00963C49" w14:paraId="334A78C6" w14:textId="77777777" w:rsidTr="00EC6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452F73DC" w14:textId="77777777" w:rsidR="007F2301" w:rsidRPr="00963C49" w:rsidRDefault="007F2301" w:rsidP="00EC643B">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487C905E" w14:textId="77777777" w:rsidR="007F2301" w:rsidRPr="00963C49" w:rsidRDefault="007F2301"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6DBB50FE" w14:textId="77777777" w:rsidR="007F2301" w:rsidRPr="00963C49" w:rsidRDefault="007F2301"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461F213A" w14:textId="77777777" w:rsidR="007F2301" w:rsidRPr="00963C49" w:rsidRDefault="007F2301"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373048" w:rsidRPr="00373048" w14:paraId="7B57495D"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6634FECC" w14:textId="45018DF3"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JOB_NAME</w:t>
            </w:r>
          </w:p>
        </w:tc>
        <w:tc>
          <w:tcPr>
            <w:tcW w:w="1511" w:type="pct"/>
            <w:noWrap/>
            <w:vAlign w:val="bottom"/>
          </w:tcPr>
          <w:p w14:paraId="1A1FC821" w14:textId="67AF7732"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VARCHAR2(128)</w:t>
            </w:r>
          </w:p>
        </w:tc>
        <w:tc>
          <w:tcPr>
            <w:tcW w:w="438" w:type="pct"/>
            <w:noWrap/>
            <w:vAlign w:val="bottom"/>
          </w:tcPr>
          <w:p w14:paraId="504D62AB" w14:textId="517CA3C9"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N</w:t>
            </w:r>
          </w:p>
        </w:tc>
        <w:tc>
          <w:tcPr>
            <w:tcW w:w="1904" w:type="pct"/>
            <w:noWrap/>
            <w:vAlign w:val="bottom"/>
          </w:tcPr>
          <w:p w14:paraId="43CF1B4E" w14:textId="35A44211"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Name of the job</w:t>
            </w:r>
          </w:p>
        </w:tc>
      </w:tr>
      <w:tr w:rsidR="00373048" w:rsidRPr="00373048" w14:paraId="54CB6A9F"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361B55F1" w14:textId="1AC63C91"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LOAD_DATE</w:t>
            </w:r>
          </w:p>
        </w:tc>
        <w:tc>
          <w:tcPr>
            <w:tcW w:w="1511" w:type="pct"/>
            <w:noWrap/>
            <w:vAlign w:val="bottom"/>
          </w:tcPr>
          <w:p w14:paraId="51BCDA43" w14:textId="420E423E"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DATE(7)</w:t>
            </w:r>
          </w:p>
        </w:tc>
        <w:tc>
          <w:tcPr>
            <w:tcW w:w="438" w:type="pct"/>
            <w:noWrap/>
            <w:vAlign w:val="bottom"/>
          </w:tcPr>
          <w:p w14:paraId="550E22C4" w14:textId="38102DE0"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1A589EA9" w14:textId="5FBCACAF"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Load date</w:t>
            </w:r>
          </w:p>
        </w:tc>
      </w:tr>
      <w:tr w:rsidR="00373048" w:rsidRPr="00373048" w14:paraId="636FD59F"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2629EF61" w14:textId="54631172"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DAY_IN_WEEK</w:t>
            </w:r>
          </w:p>
        </w:tc>
        <w:tc>
          <w:tcPr>
            <w:tcW w:w="1511" w:type="pct"/>
            <w:noWrap/>
            <w:vAlign w:val="bottom"/>
          </w:tcPr>
          <w:p w14:paraId="31D110FD" w14:textId="77A136B3"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3C858EF4" w14:textId="7EBC6DA1"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6ACA06B2" w14:textId="1DC6BC64"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Day in week, Monday=1, Sunday=7</w:t>
            </w:r>
          </w:p>
        </w:tc>
      </w:tr>
      <w:tr w:rsidR="00373048" w:rsidRPr="00373048" w14:paraId="473122A3"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1793CD86" w14:textId="430A90DF"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DAY_IN_MONTH</w:t>
            </w:r>
          </w:p>
        </w:tc>
        <w:tc>
          <w:tcPr>
            <w:tcW w:w="1511" w:type="pct"/>
            <w:noWrap/>
            <w:vAlign w:val="bottom"/>
          </w:tcPr>
          <w:p w14:paraId="1C404D72" w14:textId="076483B2"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69E7D7FE" w14:textId="361CFE7C"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7E561358" w14:textId="115BA514"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Day in month, ultimo=999</w:t>
            </w:r>
          </w:p>
        </w:tc>
      </w:tr>
      <w:tr w:rsidR="00373048" w:rsidRPr="00373048" w14:paraId="0823E736"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3119F9E6" w14:textId="6469AFA3"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FIRST_START_TS</w:t>
            </w:r>
          </w:p>
        </w:tc>
        <w:tc>
          <w:tcPr>
            <w:tcW w:w="1511" w:type="pct"/>
            <w:noWrap/>
            <w:vAlign w:val="bottom"/>
          </w:tcPr>
          <w:p w14:paraId="4C94C1D3" w14:textId="4583F787"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TIMESTAMP(6)(11,6)</w:t>
            </w:r>
          </w:p>
        </w:tc>
        <w:tc>
          <w:tcPr>
            <w:tcW w:w="438" w:type="pct"/>
            <w:noWrap/>
            <w:vAlign w:val="bottom"/>
          </w:tcPr>
          <w:p w14:paraId="01DC8A42" w14:textId="72BBDDE4"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04B0A7D9" w14:textId="2C3C6A97"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Timestamp when job was launched the first time</w:t>
            </w:r>
          </w:p>
        </w:tc>
      </w:tr>
      <w:tr w:rsidR="00373048" w:rsidRPr="00373048" w14:paraId="6B38C597"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00452993" w14:textId="7C012C96"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LAST_START_TS</w:t>
            </w:r>
          </w:p>
        </w:tc>
        <w:tc>
          <w:tcPr>
            <w:tcW w:w="1511" w:type="pct"/>
            <w:noWrap/>
            <w:vAlign w:val="bottom"/>
          </w:tcPr>
          <w:p w14:paraId="78588C78" w14:textId="541864B6"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TIMESTAMP(6)(11,6)</w:t>
            </w:r>
          </w:p>
        </w:tc>
        <w:tc>
          <w:tcPr>
            <w:tcW w:w="438" w:type="pct"/>
            <w:noWrap/>
            <w:vAlign w:val="bottom"/>
          </w:tcPr>
          <w:p w14:paraId="7811CDE7" w14:textId="46DC7B73"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5E151E50" w14:textId="1378C2BF"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Timestamp when job was launched the last time</w:t>
            </w:r>
          </w:p>
        </w:tc>
      </w:tr>
      <w:tr w:rsidR="00373048" w:rsidRPr="00373048" w14:paraId="7BA72E16"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43F57A9E" w14:textId="579FF83A"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LAST_STATUS_TS</w:t>
            </w:r>
          </w:p>
        </w:tc>
        <w:tc>
          <w:tcPr>
            <w:tcW w:w="1511" w:type="pct"/>
            <w:noWrap/>
            <w:vAlign w:val="bottom"/>
          </w:tcPr>
          <w:p w14:paraId="3B6DD7D0" w14:textId="2F02BB30"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TIMESTAMP(6)(11,6)</w:t>
            </w:r>
          </w:p>
        </w:tc>
        <w:tc>
          <w:tcPr>
            <w:tcW w:w="438" w:type="pct"/>
            <w:noWrap/>
            <w:vAlign w:val="bottom"/>
          </w:tcPr>
          <w:p w14:paraId="7FFD2D49" w14:textId="16D3EC6B"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2EBF4AD9" w14:textId="5B217F64"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Timestamp of last status change</w:t>
            </w:r>
          </w:p>
        </w:tc>
      </w:tr>
      <w:tr w:rsidR="00373048" w:rsidRPr="00373048" w14:paraId="773304D2"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4AC44C9B" w14:textId="7B4CD0EA"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END_TS</w:t>
            </w:r>
          </w:p>
        </w:tc>
        <w:tc>
          <w:tcPr>
            <w:tcW w:w="1511" w:type="pct"/>
            <w:noWrap/>
            <w:vAlign w:val="bottom"/>
          </w:tcPr>
          <w:p w14:paraId="67BBA774" w14:textId="4CF79F1D"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TIMESTAMP(6)(11,6)</w:t>
            </w:r>
          </w:p>
        </w:tc>
        <w:tc>
          <w:tcPr>
            <w:tcW w:w="438" w:type="pct"/>
            <w:noWrap/>
            <w:vAlign w:val="bottom"/>
          </w:tcPr>
          <w:p w14:paraId="2514027B" w14:textId="529FE9FC"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0BAFED65" w14:textId="5BE04934"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Timestamp when job finished</w:t>
            </w:r>
          </w:p>
        </w:tc>
      </w:tr>
      <w:tr w:rsidR="00373048" w:rsidRPr="00373048" w14:paraId="23F8867C"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1B5DE725" w14:textId="104BF960"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LAST_STATUS</w:t>
            </w:r>
          </w:p>
        </w:tc>
        <w:tc>
          <w:tcPr>
            <w:tcW w:w="1511" w:type="pct"/>
            <w:noWrap/>
            <w:vAlign w:val="bottom"/>
          </w:tcPr>
          <w:p w14:paraId="7C79420A" w14:textId="4DAA7F70"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52E78466" w14:textId="20E7C1EF"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16CF262F" w14:textId="7607A3EB"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Last status of the job</w:t>
            </w:r>
          </w:p>
        </w:tc>
      </w:tr>
      <w:tr w:rsidR="00373048" w:rsidRPr="00373048" w14:paraId="1D62113E"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557E4B38" w14:textId="563C4A2B"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N_RUN</w:t>
            </w:r>
          </w:p>
        </w:tc>
        <w:tc>
          <w:tcPr>
            <w:tcW w:w="1511" w:type="pct"/>
            <w:noWrap/>
            <w:vAlign w:val="bottom"/>
          </w:tcPr>
          <w:p w14:paraId="691875B0" w14:textId="61F63ADF"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6A67D2AD" w14:textId="3E3D6264"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2C0A2CB6" w14:textId="53F466F3"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Number of job launch</w:t>
            </w:r>
          </w:p>
        </w:tc>
      </w:tr>
      <w:tr w:rsidR="00373048" w:rsidRPr="00373048" w14:paraId="0B231D4B"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781F3B51" w14:textId="5D27814A"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AVG_DURATION</w:t>
            </w:r>
          </w:p>
        </w:tc>
        <w:tc>
          <w:tcPr>
            <w:tcW w:w="1511" w:type="pct"/>
            <w:noWrap/>
            <w:vAlign w:val="bottom"/>
          </w:tcPr>
          <w:p w14:paraId="61339985" w14:textId="4F97D2D1"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13957057" w14:textId="0E7F7B17"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67037818" w14:textId="4BA1C8B1"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Average duration</w:t>
            </w:r>
          </w:p>
        </w:tc>
      </w:tr>
      <w:tr w:rsidR="00373048" w:rsidRPr="00373048" w14:paraId="33571368"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278A135B" w14:textId="2E9045FD"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AVG_END_TM</w:t>
            </w:r>
          </w:p>
        </w:tc>
        <w:tc>
          <w:tcPr>
            <w:tcW w:w="1511" w:type="pct"/>
            <w:noWrap/>
            <w:vAlign w:val="bottom"/>
          </w:tcPr>
          <w:p w14:paraId="77154805" w14:textId="6FD9C024"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0678F057" w14:textId="0FAD1EFD"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68A8EB48" w14:textId="7F8A97C3"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Average time when job finished</w:t>
            </w:r>
          </w:p>
        </w:tc>
      </w:tr>
      <w:tr w:rsidR="00373048" w:rsidRPr="00373048" w14:paraId="6F8F1B73"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10107AEA" w14:textId="601CF433"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ENGINE_ID</w:t>
            </w:r>
          </w:p>
        </w:tc>
        <w:tc>
          <w:tcPr>
            <w:tcW w:w="1511" w:type="pct"/>
            <w:noWrap/>
            <w:vAlign w:val="bottom"/>
          </w:tcPr>
          <w:p w14:paraId="63482218" w14:textId="51D1383F"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6150F0AC" w14:textId="62679C0E"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792DDD48" w14:textId="3BDAB6C1"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Engine identification</w:t>
            </w:r>
          </w:p>
        </w:tc>
      </w:tr>
      <w:tr w:rsidR="00373048" w:rsidRPr="00373048" w14:paraId="002BD68C"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7499FE7A" w14:textId="2CD2649E"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IGNORE_STAT</w:t>
            </w:r>
          </w:p>
        </w:tc>
        <w:tc>
          <w:tcPr>
            <w:tcW w:w="1511" w:type="pct"/>
            <w:noWrap/>
            <w:vAlign w:val="bottom"/>
          </w:tcPr>
          <w:p w14:paraId="52C48229" w14:textId="1E6ADE3D"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NUMBER(38,0)</w:t>
            </w:r>
          </w:p>
        </w:tc>
        <w:tc>
          <w:tcPr>
            <w:tcW w:w="438" w:type="pct"/>
            <w:noWrap/>
            <w:vAlign w:val="bottom"/>
          </w:tcPr>
          <w:p w14:paraId="57C231D7" w14:textId="04DC8E0D"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4FFEE1DE" w14:textId="1C422B91" w:rsidR="00373048" w:rsidRPr="00373048" w:rsidRDefault="00373048" w:rsidP="00373048">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373048">
              <w:rPr>
                <w:bCs/>
                <w:sz w:val="16"/>
                <w:szCs w:val="16"/>
                <w:lang w:eastAsia="cs-CZ"/>
              </w:rPr>
              <w:t>If statistics is used for counting, ignore_stat=0</w:t>
            </w:r>
          </w:p>
        </w:tc>
      </w:tr>
      <w:tr w:rsidR="00373048" w:rsidRPr="00373048" w14:paraId="3521D92E"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3FDF1EFD" w14:textId="6E958E4D" w:rsidR="00373048" w:rsidRPr="00373048" w:rsidRDefault="00373048" w:rsidP="00373048">
            <w:pPr>
              <w:spacing w:before="0" w:after="0" w:line="276" w:lineRule="auto"/>
              <w:rPr>
                <w:b w:val="0"/>
                <w:bCs w:val="0"/>
                <w:sz w:val="16"/>
                <w:szCs w:val="16"/>
                <w:lang w:eastAsia="cs-CZ"/>
              </w:rPr>
            </w:pPr>
            <w:r w:rsidRPr="00373048">
              <w:rPr>
                <w:b w:val="0"/>
                <w:bCs w:val="0"/>
                <w:sz w:val="16"/>
                <w:szCs w:val="16"/>
                <w:lang w:eastAsia="cs-CZ"/>
              </w:rPr>
              <w:t>DWH_DATE</w:t>
            </w:r>
          </w:p>
        </w:tc>
        <w:tc>
          <w:tcPr>
            <w:tcW w:w="1511" w:type="pct"/>
            <w:noWrap/>
            <w:vAlign w:val="bottom"/>
          </w:tcPr>
          <w:p w14:paraId="6DB4B6EF" w14:textId="7A8122F2"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DATE(7)</w:t>
            </w:r>
          </w:p>
        </w:tc>
        <w:tc>
          <w:tcPr>
            <w:tcW w:w="438" w:type="pct"/>
            <w:noWrap/>
            <w:vAlign w:val="bottom"/>
          </w:tcPr>
          <w:p w14:paraId="48DAF120" w14:textId="47268B3C"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Y</w:t>
            </w:r>
          </w:p>
        </w:tc>
        <w:tc>
          <w:tcPr>
            <w:tcW w:w="1904" w:type="pct"/>
            <w:noWrap/>
            <w:vAlign w:val="bottom"/>
          </w:tcPr>
          <w:p w14:paraId="12612DAC" w14:textId="2CB8573D" w:rsidR="00373048" w:rsidRPr="00373048" w:rsidRDefault="00373048" w:rsidP="00373048">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373048">
              <w:rPr>
                <w:bCs/>
                <w:sz w:val="16"/>
                <w:szCs w:val="16"/>
                <w:lang w:eastAsia="cs-CZ"/>
              </w:rPr>
              <w:t>DWH date</w:t>
            </w:r>
          </w:p>
        </w:tc>
      </w:tr>
    </w:tbl>
    <w:p w14:paraId="1332B871" w14:textId="1B536B5A" w:rsidR="00124DD3" w:rsidRDefault="00124DD3" w:rsidP="00124DD3">
      <w:pPr>
        <w:pStyle w:val="Heading3"/>
      </w:pPr>
      <w:bookmarkStart w:id="230" w:name="_Toc251747819"/>
      <w:bookmarkStart w:id="231" w:name="_Toc290799650"/>
      <w:bookmarkStart w:id="232" w:name="_Toc498353057"/>
      <w:r w:rsidRPr="00840E56">
        <w:t>SESS_JOB_STATISTICS</w:t>
      </w:r>
      <w:bookmarkEnd w:id="230"/>
      <w:bookmarkEnd w:id="231"/>
      <w:r>
        <w:t xml:space="preserve"> table</w:t>
      </w:r>
      <w:bookmarkEnd w:id="232"/>
    </w:p>
    <w:p w14:paraId="6A4A1CE1" w14:textId="6165D733" w:rsidR="00E96454" w:rsidRDefault="00E96454" w:rsidP="00E96454">
      <w:pPr>
        <w:rPr>
          <w:b/>
          <w:bCs/>
        </w:rPr>
      </w:pPr>
      <w:r w:rsidRPr="00124DD3">
        <w:rPr>
          <w:b/>
          <w:bCs/>
        </w:rPr>
        <w:t>Current job statistics</w:t>
      </w:r>
    </w:p>
    <w:p w14:paraId="1AFDBBFC" w14:textId="6AD6079C" w:rsidR="00E96454" w:rsidRPr="00E96454" w:rsidRDefault="00E96454" w:rsidP="00E96454">
      <w:r>
        <w:t xml:space="preserve">Table is populated from SESS_STATUS table during initialization and then table content is </w:t>
      </w:r>
      <w:r w:rsidR="002E54E9">
        <w:t xml:space="preserve">moved </w:t>
      </w:r>
      <w:r>
        <w:t>into STAT_JOB_STATISTICS table and finally table is refilled from averages from STAT_JOB_STATISTICS.</w:t>
      </w:r>
    </w:p>
    <w:tbl>
      <w:tblPr>
        <w:tblStyle w:val="ListTable1Light-Accent2"/>
        <w:tblW w:w="5166" w:type="pct"/>
        <w:tblLook w:val="04A0" w:firstRow="1" w:lastRow="0" w:firstColumn="1" w:lastColumn="0" w:noHBand="0" w:noVBand="1"/>
      </w:tblPr>
      <w:tblGrid>
        <w:gridCol w:w="2231"/>
        <w:gridCol w:w="3015"/>
        <w:gridCol w:w="943"/>
        <w:gridCol w:w="4578"/>
      </w:tblGrid>
      <w:tr w:rsidR="00124DD3" w:rsidRPr="00963C49" w14:paraId="51691E3B" w14:textId="77777777" w:rsidTr="00124D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hideMark/>
          </w:tcPr>
          <w:p w14:paraId="13E4C0BE" w14:textId="77777777" w:rsidR="00124DD3" w:rsidRPr="00963C49" w:rsidRDefault="00124DD3" w:rsidP="00EC643B">
            <w:pPr>
              <w:spacing w:before="0" w:after="0" w:line="276" w:lineRule="auto"/>
              <w:rPr>
                <w:bCs w:val="0"/>
                <w:sz w:val="16"/>
                <w:szCs w:val="16"/>
                <w:lang w:eastAsia="cs-CZ"/>
              </w:rPr>
            </w:pPr>
            <w:r w:rsidRPr="00963C49">
              <w:rPr>
                <w:bCs w:val="0"/>
                <w:sz w:val="16"/>
                <w:szCs w:val="16"/>
                <w:lang w:eastAsia="cs-CZ"/>
              </w:rPr>
              <w:t>COLUMN_NAME</w:t>
            </w:r>
          </w:p>
        </w:tc>
        <w:tc>
          <w:tcPr>
            <w:tcW w:w="1400" w:type="pct"/>
            <w:noWrap/>
            <w:hideMark/>
          </w:tcPr>
          <w:p w14:paraId="49C305AD" w14:textId="77777777" w:rsidR="00124DD3" w:rsidRPr="00963C49" w:rsidRDefault="00124DD3"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59BD90B8" w14:textId="77777777" w:rsidR="00124DD3" w:rsidRPr="00963C49" w:rsidRDefault="00124DD3"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126" w:type="pct"/>
            <w:noWrap/>
            <w:hideMark/>
          </w:tcPr>
          <w:p w14:paraId="5865B8A3" w14:textId="77777777" w:rsidR="00124DD3" w:rsidRPr="00963C49" w:rsidRDefault="00124DD3"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124DD3" w:rsidRPr="00373048" w14:paraId="52EF1EEA"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08B42EEB" w14:textId="385D4DE3"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JOB_NAME</w:t>
            </w:r>
          </w:p>
        </w:tc>
        <w:tc>
          <w:tcPr>
            <w:tcW w:w="1400" w:type="pct"/>
            <w:noWrap/>
            <w:vAlign w:val="bottom"/>
          </w:tcPr>
          <w:p w14:paraId="03789D8E" w14:textId="6E81C638"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VARCHAR2(128)</w:t>
            </w:r>
          </w:p>
        </w:tc>
        <w:tc>
          <w:tcPr>
            <w:tcW w:w="438" w:type="pct"/>
            <w:noWrap/>
            <w:vAlign w:val="bottom"/>
          </w:tcPr>
          <w:p w14:paraId="4540FC32" w14:textId="039E3A80"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N</w:t>
            </w:r>
          </w:p>
        </w:tc>
        <w:tc>
          <w:tcPr>
            <w:tcW w:w="2126" w:type="pct"/>
            <w:noWrap/>
            <w:vAlign w:val="bottom"/>
          </w:tcPr>
          <w:p w14:paraId="6917D910" w14:textId="6836E031"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Name of the job</w:t>
            </w:r>
          </w:p>
        </w:tc>
      </w:tr>
      <w:tr w:rsidR="00124DD3" w:rsidRPr="00373048" w14:paraId="671885CA"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3A81EA9F" w14:textId="1C43B1A3"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LOAD_DATE</w:t>
            </w:r>
          </w:p>
        </w:tc>
        <w:tc>
          <w:tcPr>
            <w:tcW w:w="1400" w:type="pct"/>
            <w:noWrap/>
            <w:vAlign w:val="bottom"/>
          </w:tcPr>
          <w:p w14:paraId="2512BA05" w14:textId="6C027B07"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DATE(7)</w:t>
            </w:r>
          </w:p>
        </w:tc>
        <w:tc>
          <w:tcPr>
            <w:tcW w:w="438" w:type="pct"/>
            <w:noWrap/>
            <w:vAlign w:val="bottom"/>
          </w:tcPr>
          <w:p w14:paraId="5A7706A4" w14:textId="363699F4"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23469D98" w14:textId="67BCFA62"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Load date</w:t>
            </w:r>
          </w:p>
        </w:tc>
      </w:tr>
      <w:tr w:rsidR="00124DD3" w:rsidRPr="00373048" w14:paraId="6FEFEA2C"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32D191B7" w14:textId="57DE6C26"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DAY_IN_WEEK</w:t>
            </w:r>
          </w:p>
        </w:tc>
        <w:tc>
          <w:tcPr>
            <w:tcW w:w="1400" w:type="pct"/>
            <w:noWrap/>
            <w:vAlign w:val="bottom"/>
          </w:tcPr>
          <w:p w14:paraId="2CCFF292" w14:textId="0AE7D2E3"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NUMBER(38,0)</w:t>
            </w:r>
          </w:p>
        </w:tc>
        <w:tc>
          <w:tcPr>
            <w:tcW w:w="438" w:type="pct"/>
            <w:noWrap/>
            <w:vAlign w:val="bottom"/>
          </w:tcPr>
          <w:p w14:paraId="4099A3C1" w14:textId="7A920336"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Y</w:t>
            </w:r>
          </w:p>
        </w:tc>
        <w:tc>
          <w:tcPr>
            <w:tcW w:w="2126" w:type="pct"/>
            <w:noWrap/>
            <w:vAlign w:val="bottom"/>
          </w:tcPr>
          <w:p w14:paraId="612BFF59" w14:textId="4E922A06"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Day in week, Monday=1, Sunday=7</w:t>
            </w:r>
          </w:p>
        </w:tc>
      </w:tr>
      <w:tr w:rsidR="00124DD3" w:rsidRPr="00373048" w14:paraId="274D514C"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61F788F4" w14:textId="58630850"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DAY_IN_MONTH</w:t>
            </w:r>
          </w:p>
        </w:tc>
        <w:tc>
          <w:tcPr>
            <w:tcW w:w="1400" w:type="pct"/>
            <w:noWrap/>
            <w:vAlign w:val="bottom"/>
          </w:tcPr>
          <w:p w14:paraId="704DD2ED" w14:textId="6A42C09F"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NUMBER(38,0)</w:t>
            </w:r>
          </w:p>
        </w:tc>
        <w:tc>
          <w:tcPr>
            <w:tcW w:w="438" w:type="pct"/>
            <w:noWrap/>
            <w:vAlign w:val="bottom"/>
          </w:tcPr>
          <w:p w14:paraId="74A1C994" w14:textId="1DE4929E"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7DBF19CA" w14:textId="64D97EBA"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Day in month, ultimo=999</w:t>
            </w:r>
          </w:p>
        </w:tc>
      </w:tr>
      <w:tr w:rsidR="00124DD3" w:rsidRPr="00373048" w14:paraId="2B8B68D8"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5C348E46" w14:textId="06DFA2C8"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FIRST_START_TS</w:t>
            </w:r>
          </w:p>
        </w:tc>
        <w:tc>
          <w:tcPr>
            <w:tcW w:w="1400" w:type="pct"/>
            <w:noWrap/>
            <w:vAlign w:val="bottom"/>
          </w:tcPr>
          <w:p w14:paraId="67430013" w14:textId="4C7473C6"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TIMESTAMP(6)(11,6)</w:t>
            </w:r>
          </w:p>
        </w:tc>
        <w:tc>
          <w:tcPr>
            <w:tcW w:w="438" w:type="pct"/>
            <w:noWrap/>
            <w:vAlign w:val="bottom"/>
          </w:tcPr>
          <w:p w14:paraId="1066C148" w14:textId="2A8A57B6"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Y</w:t>
            </w:r>
          </w:p>
        </w:tc>
        <w:tc>
          <w:tcPr>
            <w:tcW w:w="2126" w:type="pct"/>
            <w:noWrap/>
            <w:vAlign w:val="bottom"/>
          </w:tcPr>
          <w:p w14:paraId="51119B9B" w14:textId="1853A05C"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Timestamp when job was launched the first time</w:t>
            </w:r>
          </w:p>
        </w:tc>
      </w:tr>
      <w:tr w:rsidR="00124DD3" w:rsidRPr="00373048" w14:paraId="12668414"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1E41F0A6" w14:textId="5B3BA896"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LAST_START_TS</w:t>
            </w:r>
          </w:p>
        </w:tc>
        <w:tc>
          <w:tcPr>
            <w:tcW w:w="1400" w:type="pct"/>
            <w:noWrap/>
            <w:vAlign w:val="bottom"/>
          </w:tcPr>
          <w:p w14:paraId="62B9E366" w14:textId="1ABF610E"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TIMESTAMP(6)(11,6)</w:t>
            </w:r>
          </w:p>
        </w:tc>
        <w:tc>
          <w:tcPr>
            <w:tcW w:w="438" w:type="pct"/>
            <w:noWrap/>
            <w:vAlign w:val="bottom"/>
          </w:tcPr>
          <w:p w14:paraId="1055AAC1" w14:textId="3AFB1267"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41847AC4" w14:textId="4CFDDBB9"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Timestamp when job was launched the last time</w:t>
            </w:r>
          </w:p>
        </w:tc>
      </w:tr>
      <w:tr w:rsidR="00124DD3" w:rsidRPr="00373048" w14:paraId="372CEC30"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01E5A2B3" w14:textId="41E32E09"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LAST_STATUS_TS</w:t>
            </w:r>
          </w:p>
        </w:tc>
        <w:tc>
          <w:tcPr>
            <w:tcW w:w="1400" w:type="pct"/>
            <w:noWrap/>
            <w:vAlign w:val="bottom"/>
          </w:tcPr>
          <w:p w14:paraId="619F5FAD" w14:textId="4369E357"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TIMESTAMP(6)(11,6)</w:t>
            </w:r>
          </w:p>
        </w:tc>
        <w:tc>
          <w:tcPr>
            <w:tcW w:w="438" w:type="pct"/>
            <w:noWrap/>
            <w:vAlign w:val="bottom"/>
          </w:tcPr>
          <w:p w14:paraId="3A2667F6" w14:textId="504352CD"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Y</w:t>
            </w:r>
          </w:p>
        </w:tc>
        <w:tc>
          <w:tcPr>
            <w:tcW w:w="2126" w:type="pct"/>
            <w:noWrap/>
            <w:vAlign w:val="bottom"/>
          </w:tcPr>
          <w:p w14:paraId="6E6F195D" w14:textId="41CC6647"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Timestamp of last status change</w:t>
            </w:r>
          </w:p>
        </w:tc>
      </w:tr>
      <w:tr w:rsidR="00124DD3" w:rsidRPr="00373048" w14:paraId="0673BD12"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516DBA63" w14:textId="597C8988"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END_TS</w:t>
            </w:r>
          </w:p>
        </w:tc>
        <w:tc>
          <w:tcPr>
            <w:tcW w:w="1400" w:type="pct"/>
            <w:noWrap/>
            <w:vAlign w:val="bottom"/>
          </w:tcPr>
          <w:p w14:paraId="799456B5" w14:textId="19B51B26"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TIMESTAMP(6)(11,6)</w:t>
            </w:r>
          </w:p>
        </w:tc>
        <w:tc>
          <w:tcPr>
            <w:tcW w:w="438" w:type="pct"/>
            <w:noWrap/>
            <w:vAlign w:val="bottom"/>
          </w:tcPr>
          <w:p w14:paraId="4ACF496D" w14:textId="53DF3421"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0D40B530" w14:textId="34DFC016"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Timestamp when job finished</w:t>
            </w:r>
          </w:p>
        </w:tc>
      </w:tr>
      <w:tr w:rsidR="00124DD3" w:rsidRPr="00373048" w14:paraId="56BF28BB"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21290BB8" w14:textId="06D8EDA1"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LAST_STATUS</w:t>
            </w:r>
          </w:p>
        </w:tc>
        <w:tc>
          <w:tcPr>
            <w:tcW w:w="1400" w:type="pct"/>
            <w:noWrap/>
            <w:vAlign w:val="bottom"/>
          </w:tcPr>
          <w:p w14:paraId="3EB363D1" w14:textId="4B20E09A"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NUMBER(38,0)</w:t>
            </w:r>
          </w:p>
        </w:tc>
        <w:tc>
          <w:tcPr>
            <w:tcW w:w="438" w:type="pct"/>
            <w:noWrap/>
            <w:vAlign w:val="bottom"/>
          </w:tcPr>
          <w:p w14:paraId="030917D4" w14:textId="475546BE"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Y</w:t>
            </w:r>
          </w:p>
        </w:tc>
        <w:tc>
          <w:tcPr>
            <w:tcW w:w="2126" w:type="pct"/>
            <w:noWrap/>
            <w:vAlign w:val="bottom"/>
          </w:tcPr>
          <w:p w14:paraId="0EE3DDC3" w14:textId="2D87B5D9"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Last status of the job</w:t>
            </w:r>
          </w:p>
        </w:tc>
      </w:tr>
      <w:tr w:rsidR="00124DD3" w:rsidRPr="00373048" w14:paraId="555C2AFE"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7E8A62D3" w14:textId="4A5822F8"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N_RUN</w:t>
            </w:r>
          </w:p>
        </w:tc>
        <w:tc>
          <w:tcPr>
            <w:tcW w:w="1400" w:type="pct"/>
            <w:noWrap/>
            <w:vAlign w:val="bottom"/>
          </w:tcPr>
          <w:p w14:paraId="1DFE3124" w14:textId="32425578"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NUMBER(38,0)</w:t>
            </w:r>
          </w:p>
        </w:tc>
        <w:tc>
          <w:tcPr>
            <w:tcW w:w="438" w:type="pct"/>
            <w:noWrap/>
            <w:vAlign w:val="bottom"/>
          </w:tcPr>
          <w:p w14:paraId="3BAFE88D" w14:textId="35D59A1C"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66794515" w14:textId="5E8602E1"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Number of job launch</w:t>
            </w:r>
          </w:p>
        </w:tc>
      </w:tr>
      <w:tr w:rsidR="00124DD3" w:rsidRPr="00373048" w14:paraId="46AD98B8"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4BEA2F7C" w14:textId="5629625B"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AVG_DURATION</w:t>
            </w:r>
          </w:p>
        </w:tc>
        <w:tc>
          <w:tcPr>
            <w:tcW w:w="1400" w:type="pct"/>
            <w:noWrap/>
            <w:vAlign w:val="bottom"/>
          </w:tcPr>
          <w:p w14:paraId="722C8062" w14:textId="0CAF1720"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NUMBER(38,0)</w:t>
            </w:r>
          </w:p>
        </w:tc>
        <w:tc>
          <w:tcPr>
            <w:tcW w:w="438" w:type="pct"/>
            <w:noWrap/>
            <w:vAlign w:val="bottom"/>
          </w:tcPr>
          <w:p w14:paraId="304635B9" w14:textId="3416E6D7"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Y</w:t>
            </w:r>
          </w:p>
        </w:tc>
        <w:tc>
          <w:tcPr>
            <w:tcW w:w="2126" w:type="pct"/>
            <w:noWrap/>
            <w:vAlign w:val="bottom"/>
          </w:tcPr>
          <w:p w14:paraId="1087D972" w14:textId="6DA29321"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Average duration</w:t>
            </w:r>
          </w:p>
        </w:tc>
      </w:tr>
      <w:tr w:rsidR="00124DD3" w:rsidRPr="00373048" w14:paraId="7D728889"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0CC8AE6D" w14:textId="10F34EB4"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AVG_END_TM</w:t>
            </w:r>
          </w:p>
        </w:tc>
        <w:tc>
          <w:tcPr>
            <w:tcW w:w="1400" w:type="pct"/>
            <w:noWrap/>
            <w:vAlign w:val="bottom"/>
          </w:tcPr>
          <w:p w14:paraId="09D84E70" w14:textId="611F10A7"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NUMBER(38,0)</w:t>
            </w:r>
          </w:p>
        </w:tc>
        <w:tc>
          <w:tcPr>
            <w:tcW w:w="438" w:type="pct"/>
            <w:noWrap/>
            <w:vAlign w:val="bottom"/>
          </w:tcPr>
          <w:p w14:paraId="4A45D310" w14:textId="7FCEB885"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73BEE560" w14:textId="3889CF10"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Average time when job finished</w:t>
            </w:r>
          </w:p>
        </w:tc>
      </w:tr>
      <w:tr w:rsidR="00124DD3" w:rsidRPr="00373048" w14:paraId="5B2EA380" w14:textId="77777777" w:rsidTr="00124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2DECE8EE" w14:textId="19D95F53"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ENGINE_ID</w:t>
            </w:r>
          </w:p>
        </w:tc>
        <w:tc>
          <w:tcPr>
            <w:tcW w:w="1400" w:type="pct"/>
            <w:noWrap/>
            <w:vAlign w:val="bottom"/>
          </w:tcPr>
          <w:p w14:paraId="74B0C15C" w14:textId="432AA3B5"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NUMBER(38,0)</w:t>
            </w:r>
          </w:p>
        </w:tc>
        <w:tc>
          <w:tcPr>
            <w:tcW w:w="438" w:type="pct"/>
            <w:noWrap/>
            <w:vAlign w:val="bottom"/>
          </w:tcPr>
          <w:p w14:paraId="3BF6CA87" w14:textId="55D72534"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Y</w:t>
            </w:r>
          </w:p>
        </w:tc>
        <w:tc>
          <w:tcPr>
            <w:tcW w:w="2126" w:type="pct"/>
            <w:noWrap/>
            <w:vAlign w:val="bottom"/>
          </w:tcPr>
          <w:p w14:paraId="05C46A4C" w14:textId="39BB1C8D" w:rsidR="00124DD3" w:rsidRPr="00124DD3" w:rsidRDefault="00124DD3" w:rsidP="00124DD3">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124DD3">
              <w:rPr>
                <w:bCs/>
                <w:sz w:val="16"/>
                <w:szCs w:val="16"/>
                <w:lang w:eastAsia="cs-CZ"/>
              </w:rPr>
              <w:t>Engine identification</w:t>
            </w:r>
          </w:p>
        </w:tc>
      </w:tr>
      <w:tr w:rsidR="00124DD3" w:rsidRPr="00373048" w14:paraId="72662A5D" w14:textId="77777777" w:rsidTr="00124DD3">
        <w:tc>
          <w:tcPr>
            <w:cnfStyle w:val="001000000000" w:firstRow="0" w:lastRow="0" w:firstColumn="1" w:lastColumn="0" w:oddVBand="0" w:evenVBand="0" w:oddHBand="0" w:evenHBand="0" w:firstRowFirstColumn="0" w:firstRowLastColumn="0" w:lastRowFirstColumn="0" w:lastRowLastColumn="0"/>
            <w:tcW w:w="1036" w:type="pct"/>
            <w:noWrap/>
            <w:vAlign w:val="bottom"/>
          </w:tcPr>
          <w:p w14:paraId="274340B1" w14:textId="5A430CD6" w:rsidR="00124DD3" w:rsidRPr="00124DD3" w:rsidRDefault="00124DD3" w:rsidP="00124DD3">
            <w:pPr>
              <w:spacing w:before="0" w:after="0" w:line="276" w:lineRule="auto"/>
              <w:rPr>
                <w:b w:val="0"/>
                <w:bCs w:val="0"/>
                <w:sz w:val="16"/>
                <w:szCs w:val="16"/>
                <w:lang w:eastAsia="cs-CZ"/>
              </w:rPr>
            </w:pPr>
            <w:r w:rsidRPr="00124DD3">
              <w:rPr>
                <w:b w:val="0"/>
                <w:bCs w:val="0"/>
                <w:sz w:val="16"/>
                <w:szCs w:val="16"/>
                <w:lang w:eastAsia="cs-CZ"/>
              </w:rPr>
              <w:t>IGNORE_STAT</w:t>
            </w:r>
          </w:p>
        </w:tc>
        <w:tc>
          <w:tcPr>
            <w:tcW w:w="1400" w:type="pct"/>
            <w:noWrap/>
            <w:vAlign w:val="bottom"/>
          </w:tcPr>
          <w:p w14:paraId="5A157BF3" w14:textId="59504FBF"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NUMBER(38,0)</w:t>
            </w:r>
          </w:p>
        </w:tc>
        <w:tc>
          <w:tcPr>
            <w:tcW w:w="438" w:type="pct"/>
            <w:noWrap/>
            <w:vAlign w:val="bottom"/>
          </w:tcPr>
          <w:p w14:paraId="0540F538" w14:textId="791042B3"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Y</w:t>
            </w:r>
          </w:p>
        </w:tc>
        <w:tc>
          <w:tcPr>
            <w:tcW w:w="2126" w:type="pct"/>
            <w:noWrap/>
            <w:vAlign w:val="bottom"/>
          </w:tcPr>
          <w:p w14:paraId="280C13F3" w14:textId="7FDBD7F1" w:rsidR="00124DD3" w:rsidRPr="00124DD3" w:rsidRDefault="00124DD3" w:rsidP="00124DD3">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124DD3">
              <w:rPr>
                <w:sz w:val="16"/>
                <w:szCs w:val="16"/>
                <w:lang w:eastAsia="cs-CZ"/>
              </w:rPr>
              <w:t>If statistics is used for counting, ignore_stat=0</w:t>
            </w:r>
          </w:p>
        </w:tc>
      </w:tr>
    </w:tbl>
    <w:p w14:paraId="3C70A59A" w14:textId="2BBDA4A2" w:rsidR="00212B49" w:rsidRDefault="00212B49" w:rsidP="00212B49">
      <w:pPr>
        <w:pStyle w:val="Heading3"/>
      </w:pPr>
      <w:bookmarkStart w:id="233" w:name="_Toc251747820"/>
      <w:bookmarkStart w:id="234" w:name="_Toc290799651"/>
      <w:bookmarkStart w:id="235" w:name="_Toc498353058"/>
      <w:r w:rsidRPr="00840E56">
        <w:lastRenderedPageBreak/>
        <w:t>STAT_LOG_EVENT_HIS</w:t>
      </w:r>
      <w:bookmarkEnd w:id="233"/>
      <w:bookmarkEnd w:id="234"/>
      <w:r>
        <w:t>T table</w:t>
      </w:r>
      <w:bookmarkEnd w:id="235"/>
    </w:p>
    <w:p w14:paraId="488DE3CE" w14:textId="19F93A75" w:rsidR="00212B49" w:rsidRDefault="00212B49" w:rsidP="00212B49">
      <w:pPr>
        <w:rPr>
          <w:b/>
          <w:bCs/>
        </w:rPr>
      </w:pPr>
      <w:r w:rsidRPr="00212B49">
        <w:rPr>
          <w:b/>
          <w:bCs/>
        </w:rPr>
        <w:t>Events found by Framework checker</w:t>
      </w:r>
    </w:p>
    <w:tbl>
      <w:tblPr>
        <w:tblStyle w:val="ListTable1Light-Accent2"/>
        <w:tblW w:w="5175" w:type="pct"/>
        <w:tblLook w:val="04A0" w:firstRow="1" w:lastRow="0" w:firstColumn="1" w:lastColumn="0" w:noHBand="0" w:noVBand="1"/>
      </w:tblPr>
      <w:tblGrid>
        <w:gridCol w:w="2936"/>
        <w:gridCol w:w="2084"/>
        <w:gridCol w:w="947"/>
        <w:gridCol w:w="4819"/>
      </w:tblGrid>
      <w:tr w:rsidR="00212B49" w:rsidRPr="00963C49" w14:paraId="279223F7" w14:textId="77777777" w:rsidTr="00212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hideMark/>
          </w:tcPr>
          <w:p w14:paraId="0C17945E" w14:textId="77777777" w:rsidR="00212B49" w:rsidRPr="00963C49" w:rsidRDefault="00212B49" w:rsidP="00EC643B">
            <w:pPr>
              <w:spacing w:before="0" w:after="0" w:line="276" w:lineRule="auto"/>
              <w:rPr>
                <w:bCs w:val="0"/>
                <w:sz w:val="16"/>
                <w:szCs w:val="16"/>
                <w:lang w:eastAsia="cs-CZ"/>
              </w:rPr>
            </w:pPr>
            <w:r w:rsidRPr="00963C49">
              <w:rPr>
                <w:bCs w:val="0"/>
                <w:sz w:val="16"/>
                <w:szCs w:val="16"/>
                <w:lang w:eastAsia="cs-CZ"/>
              </w:rPr>
              <w:t>COLUMN_NAME</w:t>
            </w:r>
          </w:p>
        </w:tc>
        <w:tc>
          <w:tcPr>
            <w:tcW w:w="966" w:type="pct"/>
            <w:noWrap/>
            <w:hideMark/>
          </w:tcPr>
          <w:p w14:paraId="7FA39B1C" w14:textId="77777777" w:rsidR="00212B49" w:rsidRPr="00963C49" w:rsidRDefault="00212B49"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9" w:type="pct"/>
            <w:noWrap/>
            <w:hideMark/>
          </w:tcPr>
          <w:p w14:paraId="42826D85" w14:textId="77777777" w:rsidR="00212B49" w:rsidRPr="00963C49" w:rsidRDefault="00212B49"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234" w:type="pct"/>
            <w:noWrap/>
            <w:hideMark/>
          </w:tcPr>
          <w:p w14:paraId="20B053F8" w14:textId="77777777" w:rsidR="00212B49" w:rsidRPr="00963C49" w:rsidRDefault="00212B49"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212B49" w:rsidRPr="00212B49" w14:paraId="60473ACD"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7510D914" w14:textId="50322BD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LOG_EVENT_ID</w:t>
            </w:r>
          </w:p>
        </w:tc>
        <w:tc>
          <w:tcPr>
            <w:tcW w:w="966" w:type="pct"/>
            <w:noWrap/>
            <w:vAlign w:val="bottom"/>
          </w:tcPr>
          <w:p w14:paraId="2264CE2D" w14:textId="2FC94F32"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NUMBER(38,0)</w:t>
            </w:r>
          </w:p>
        </w:tc>
        <w:tc>
          <w:tcPr>
            <w:tcW w:w="439" w:type="pct"/>
            <w:noWrap/>
            <w:vAlign w:val="bottom"/>
          </w:tcPr>
          <w:p w14:paraId="10465C35" w14:textId="58EFF473"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w:t>
            </w:r>
          </w:p>
        </w:tc>
        <w:tc>
          <w:tcPr>
            <w:tcW w:w="2234" w:type="pct"/>
            <w:noWrap/>
            <w:vAlign w:val="bottom"/>
          </w:tcPr>
          <w:p w14:paraId="764C1825" w14:textId="0881BDF7"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Log event id</w:t>
            </w:r>
          </w:p>
        </w:tc>
      </w:tr>
      <w:tr w:rsidR="00212B49" w:rsidRPr="00212B49" w14:paraId="5BA6C12B"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27A7B1F3" w14:textId="74616C91"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EVENT_TS</w:t>
            </w:r>
          </w:p>
        </w:tc>
        <w:tc>
          <w:tcPr>
            <w:tcW w:w="966" w:type="pct"/>
            <w:noWrap/>
            <w:vAlign w:val="bottom"/>
          </w:tcPr>
          <w:p w14:paraId="67628B32" w14:textId="588EED96"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TIMESTAMP(8)(11,8)</w:t>
            </w:r>
          </w:p>
        </w:tc>
        <w:tc>
          <w:tcPr>
            <w:tcW w:w="439" w:type="pct"/>
            <w:noWrap/>
            <w:vAlign w:val="bottom"/>
          </w:tcPr>
          <w:p w14:paraId="4A82E7C9" w14:textId="7E3D7785"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1B02F612" w14:textId="171F15F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Event timestamp</w:t>
            </w:r>
          </w:p>
        </w:tc>
      </w:tr>
      <w:tr w:rsidR="00212B49" w:rsidRPr="00212B49" w14:paraId="2415E622"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6218894A" w14:textId="772A6BB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NOTIFICATION_CD</w:t>
            </w:r>
          </w:p>
        </w:tc>
        <w:tc>
          <w:tcPr>
            <w:tcW w:w="966" w:type="pct"/>
            <w:noWrap/>
            <w:vAlign w:val="bottom"/>
          </w:tcPr>
          <w:p w14:paraId="6257C3BB" w14:textId="3173ECC8"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NUMBER(38,0)</w:t>
            </w:r>
          </w:p>
        </w:tc>
        <w:tc>
          <w:tcPr>
            <w:tcW w:w="439" w:type="pct"/>
            <w:noWrap/>
            <w:vAlign w:val="bottom"/>
          </w:tcPr>
          <w:p w14:paraId="5BFCD3B2" w14:textId="474F7445"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Y</w:t>
            </w:r>
          </w:p>
        </w:tc>
        <w:tc>
          <w:tcPr>
            <w:tcW w:w="2234" w:type="pct"/>
            <w:noWrap/>
            <w:vAlign w:val="bottom"/>
          </w:tcPr>
          <w:p w14:paraId="0D5229AF" w14:textId="4E2C5D12"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Notification code</w:t>
            </w:r>
          </w:p>
        </w:tc>
      </w:tr>
      <w:tr w:rsidR="00212B49" w:rsidRPr="00212B49" w14:paraId="7007E9FA"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3BFB6C97" w14:textId="7AA81307"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LOAD_DATE</w:t>
            </w:r>
          </w:p>
        </w:tc>
        <w:tc>
          <w:tcPr>
            <w:tcW w:w="966" w:type="pct"/>
            <w:noWrap/>
            <w:vAlign w:val="bottom"/>
          </w:tcPr>
          <w:p w14:paraId="3781A3D0" w14:textId="1CEEF373"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DATE(7)</w:t>
            </w:r>
          </w:p>
        </w:tc>
        <w:tc>
          <w:tcPr>
            <w:tcW w:w="439" w:type="pct"/>
            <w:noWrap/>
            <w:vAlign w:val="bottom"/>
          </w:tcPr>
          <w:p w14:paraId="03763CEE" w14:textId="15FE38A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6A0C2C2F" w14:textId="54D02925"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Load date</w:t>
            </w:r>
          </w:p>
        </w:tc>
      </w:tr>
      <w:tr w:rsidR="00212B49" w:rsidRPr="00212B49" w14:paraId="436A5EB1"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3C182989" w14:textId="62BF97E5"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JOB_NAME</w:t>
            </w:r>
          </w:p>
        </w:tc>
        <w:tc>
          <w:tcPr>
            <w:tcW w:w="966" w:type="pct"/>
            <w:noWrap/>
            <w:vAlign w:val="bottom"/>
          </w:tcPr>
          <w:p w14:paraId="05FE4D48" w14:textId="6B332619"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VARCHAR2(2048)</w:t>
            </w:r>
          </w:p>
        </w:tc>
        <w:tc>
          <w:tcPr>
            <w:tcW w:w="439" w:type="pct"/>
            <w:noWrap/>
            <w:vAlign w:val="bottom"/>
          </w:tcPr>
          <w:p w14:paraId="07E774D6" w14:textId="24497B3B"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w:t>
            </w:r>
          </w:p>
        </w:tc>
        <w:tc>
          <w:tcPr>
            <w:tcW w:w="2234" w:type="pct"/>
            <w:noWrap/>
            <w:vAlign w:val="bottom"/>
          </w:tcPr>
          <w:p w14:paraId="5579F9A0" w14:textId="32093A83"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Name of the job</w:t>
            </w:r>
          </w:p>
        </w:tc>
      </w:tr>
      <w:tr w:rsidR="00212B49" w:rsidRPr="00212B49" w14:paraId="093BF7BC"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3EFDC4F7" w14:textId="5C9B8D0F"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JOB_ID</w:t>
            </w:r>
          </w:p>
        </w:tc>
        <w:tc>
          <w:tcPr>
            <w:tcW w:w="966" w:type="pct"/>
            <w:noWrap/>
            <w:vAlign w:val="bottom"/>
          </w:tcPr>
          <w:p w14:paraId="287A0163" w14:textId="567F6744"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6B93FBA5" w14:textId="70A98E5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w:t>
            </w:r>
          </w:p>
        </w:tc>
        <w:tc>
          <w:tcPr>
            <w:tcW w:w="2234" w:type="pct"/>
            <w:noWrap/>
            <w:vAlign w:val="bottom"/>
          </w:tcPr>
          <w:p w14:paraId="2729CA20" w14:textId="33C69C5D"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Job identification</w:t>
            </w:r>
          </w:p>
        </w:tc>
      </w:tr>
      <w:tr w:rsidR="00212B49" w:rsidRPr="00212B49" w14:paraId="5F4CBCF5"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5B8CBD50" w14:textId="1DF9D92D"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SEVERITY_LEVEL_CD</w:t>
            </w:r>
          </w:p>
        </w:tc>
        <w:tc>
          <w:tcPr>
            <w:tcW w:w="966" w:type="pct"/>
            <w:noWrap/>
            <w:vAlign w:val="bottom"/>
          </w:tcPr>
          <w:p w14:paraId="41478F56" w14:textId="150D427B"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NUMBER(38,0)</w:t>
            </w:r>
          </w:p>
        </w:tc>
        <w:tc>
          <w:tcPr>
            <w:tcW w:w="439" w:type="pct"/>
            <w:noWrap/>
            <w:vAlign w:val="bottom"/>
          </w:tcPr>
          <w:p w14:paraId="7152B7F2" w14:textId="38BC25D3"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Y</w:t>
            </w:r>
          </w:p>
        </w:tc>
        <w:tc>
          <w:tcPr>
            <w:tcW w:w="2234" w:type="pct"/>
            <w:noWrap/>
            <w:vAlign w:val="bottom"/>
          </w:tcPr>
          <w:p w14:paraId="0D67B9BA" w14:textId="2503F1E3"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212B49">
              <w:rPr>
                <w:sz w:val="16"/>
                <w:szCs w:val="16"/>
                <w:lang w:eastAsia="cs-CZ"/>
              </w:rPr>
              <w:t>Severity level code</w:t>
            </w:r>
          </w:p>
        </w:tc>
      </w:tr>
      <w:tr w:rsidR="00212B49" w:rsidRPr="00212B49" w14:paraId="78BD9C71"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5FD4EC2C" w14:textId="1D279A35"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ERROR_CD</w:t>
            </w:r>
          </w:p>
        </w:tc>
        <w:tc>
          <w:tcPr>
            <w:tcW w:w="966" w:type="pct"/>
            <w:noWrap/>
            <w:vAlign w:val="bottom"/>
          </w:tcPr>
          <w:p w14:paraId="067546DA" w14:textId="1353A02C"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9" w:type="pct"/>
            <w:noWrap/>
            <w:vAlign w:val="bottom"/>
          </w:tcPr>
          <w:p w14:paraId="5C2BDE21" w14:textId="0A348550"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19F57607" w14:textId="1BEB12ED"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Error code</w:t>
            </w:r>
          </w:p>
        </w:tc>
      </w:tr>
      <w:tr w:rsidR="00212B49" w:rsidRPr="00212B49" w14:paraId="38ADBD3F"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7D865C0E" w14:textId="7C41E410"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EVENT_CD</w:t>
            </w:r>
          </w:p>
        </w:tc>
        <w:tc>
          <w:tcPr>
            <w:tcW w:w="966" w:type="pct"/>
            <w:noWrap/>
            <w:vAlign w:val="bottom"/>
          </w:tcPr>
          <w:p w14:paraId="2686728F" w14:textId="06D73346"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0EE599F7" w14:textId="08D6C8D8"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19504D2F" w14:textId="32E3B3BA"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Error code</w:t>
            </w:r>
          </w:p>
        </w:tc>
      </w:tr>
      <w:tr w:rsidR="00212B49" w:rsidRPr="00212B49" w14:paraId="725A8461"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121120D0" w14:textId="15956996"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EVENT_DS</w:t>
            </w:r>
          </w:p>
        </w:tc>
        <w:tc>
          <w:tcPr>
            <w:tcW w:w="966" w:type="pct"/>
            <w:noWrap/>
            <w:vAlign w:val="bottom"/>
          </w:tcPr>
          <w:p w14:paraId="3624840F" w14:textId="20006C25"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9" w:type="pct"/>
            <w:noWrap/>
            <w:vAlign w:val="bottom"/>
          </w:tcPr>
          <w:p w14:paraId="31EB0BA4" w14:textId="4B419A50"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212A6467" w14:textId="2EC9C4DB"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Event description</w:t>
            </w:r>
          </w:p>
        </w:tc>
      </w:tr>
      <w:tr w:rsidR="00212B49" w:rsidRPr="00212B49" w14:paraId="03BE73CD"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4C2479E9" w14:textId="3C6D3040"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START_TS</w:t>
            </w:r>
          </w:p>
        </w:tc>
        <w:tc>
          <w:tcPr>
            <w:tcW w:w="966" w:type="pct"/>
            <w:noWrap/>
            <w:vAlign w:val="bottom"/>
          </w:tcPr>
          <w:p w14:paraId="2E65CE77" w14:textId="43E0EA9B"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TIMESTAMP(8)(11,8)</w:t>
            </w:r>
          </w:p>
        </w:tc>
        <w:tc>
          <w:tcPr>
            <w:tcW w:w="439" w:type="pct"/>
            <w:noWrap/>
            <w:vAlign w:val="bottom"/>
          </w:tcPr>
          <w:p w14:paraId="12AE7783" w14:textId="2695109B"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4A2B8C9E" w14:textId="77777777"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p>
        </w:tc>
      </w:tr>
      <w:tr w:rsidR="00212B49" w:rsidRPr="00212B49" w14:paraId="32A99A20"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57EA071B" w14:textId="2F8A97D7"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END_TS</w:t>
            </w:r>
          </w:p>
        </w:tc>
        <w:tc>
          <w:tcPr>
            <w:tcW w:w="966" w:type="pct"/>
            <w:noWrap/>
            <w:vAlign w:val="bottom"/>
          </w:tcPr>
          <w:p w14:paraId="481F8687" w14:textId="72EFE141"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TIMESTAMP(8)(11,8)</w:t>
            </w:r>
          </w:p>
        </w:tc>
        <w:tc>
          <w:tcPr>
            <w:tcW w:w="439" w:type="pct"/>
            <w:noWrap/>
            <w:vAlign w:val="bottom"/>
          </w:tcPr>
          <w:p w14:paraId="7C78BC36" w14:textId="77A165C2"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3ED95549" w14:textId="7777777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p>
        </w:tc>
      </w:tr>
      <w:tr w:rsidR="00212B49" w:rsidRPr="00212B49" w14:paraId="05246BA9"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5768B2B9" w14:textId="6142D995"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TRACKING_DURATION</w:t>
            </w:r>
          </w:p>
        </w:tc>
        <w:tc>
          <w:tcPr>
            <w:tcW w:w="966" w:type="pct"/>
            <w:noWrap/>
            <w:vAlign w:val="bottom"/>
          </w:tcPr>
          <w:p w14:paraId="669D486F" w14:textId="5CA202E4"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NUMBER(22)</w:t>
            </w:r>
          </w:p>
        </w:tc>
        <w:tc>
          <w:tcPr>
            <w:tcW w:w="439" w:type="pct"/>
            <w:noWrap/>
            <w:vAlign w:val="bottom"/>
          </w:tcPr>
          <w:p w14:paraId="3AF0B360" w14:textId="4E55D5E5"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3F1E36AD" w14:textId="4DFB8FB4"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Job toughness</w:t>
            </w:r>
          </w:p>
        </w:tc>
      </w:tr>
      <w:tr w:rsidR="00212B49" w:rsidRPr="00212B49" w14:paraId="4C8097E0"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5B1546D3" w14:textId="7C4F5B6A"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LAST_STATUS</w:t>
            </w:r>
          </w:p>
        </w:tc>
        <w:tc>
          <w:tcPr>
            <w:tcW w:w="966" w:type="pct"/>
            <w:noWrap/>
            <w:vAlign w:val="bottom"/>
          </w:tcPr>
          <w:p w14:paraId="5A4AFC98" w14:textId="0B72F90E"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TIMESTAMP(8)(11,8)</w:t>
            </w:r>
          </w:p>
        </w:tc>
        <w:tc>
          <w:tcPr>
            <w:tcW w:w="439" w:type="pct"/>
            <w:noWrap/>
            <w:vAlign w:val="bottom"/>
          </w:tcPr>
          <w:p w14:paraId="09C93B4C" w14:textId="54C95830"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07F4918E" w14:textId="4B491BED"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Last status of the job</w:t>
            </w:r>
          </w:p>
        </w:tc>
      </w:tr>
      <w:tr w:rsidR="00212B49" w:rsidRPr="00212B49" w14:paraId="250AB28A"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7B0A1DF3" w14:textId="26700B76"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N_RUN</w:t>
            </w:r>
          </w:p>
        </w:tc>
        <w:tc>
          <w:tcPr>
            <w:tcW w:w="966" w:type="pct"/>
            <w:noWrap/>
            <w:vAlign w:val="bottom"/>
          </w:tcPr>
          <w:p w14:paraId="4E2BFCFF" w14:textId="3374719A"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08959716" w14:textId="15370294"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6DD1CF4D" w14:textId="7A6AB53D"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Actual number of job launch</w:t>
            </w:r>
          </w:p>
        </w:tc>
      </w:tr>
      <w:tr w:rsidR="00212B49" w:rsidRPr="00212B49" w14:paraId="0E80C7D8"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641C3624" w14:textId="7D7F5C31"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CHECKED_STATUS</w:t>
            </w:r>
          </w:p>
        </w:tc>
        <w:tc>
          <w:tcPr>
            <w:tcW w:w="966" w:type="pct"/>
            <w:noWrap/>
            <w:vAlign w:val="bottom"/>
          </w:tcPr>
          <w:p w14:paraId="2955DE44" w14:textId="1A00C2E2"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5E3CB2B7" w14:textId="2A410DFA"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59A0F26B" w14:textId="1CC1FA4D"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Which job status has to be notified</w:t>
            </w:r>
          </w:p>
        </w:tc>
      </w:tr>
      <w:tr w:rsidR="00212B49" w:rsidRPr="00212B49" w14:paraId="0199A6BE"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7C116EA3" w14:textId="7E9E65E4"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MAX_N_RUN</w:t>
            </w:r>
          </w:p>
        </w:tc>
        <w:tc>
          <w:tcPr>
            <w:tcW w:w="966" w:type="pct"/>
            <w:noWrap/>
            <w:vAlign w:val="bottom"/>
          </w:tcPr>
          <w:p w14:paraId="43CE6A16" w14:textId="1DB7D5BD"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60C8A608" w14:textId="308F870E"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0C966B28" w14:textId="0D3D044C"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 of restarts for notification</w:t>
            </w:r>
          </w:p>
        </w:tc>
      </w:tr>
      <w:tr w:rsidR="00212B49" w:rsidRPr="00212B49" w14:paraId="2224B107"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13E7001E" w14:textId="74A80F90"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AVG_DURARION_TOLERANCE</w:t>
            </w:r>
          </w:p>
        </w:tc>
        <w:tc>
          <w:tcPr>
            <w:tcW w:w="966" w:type="pct"/>
            <w:noWrap/>
            <w:vAlign w:val="bottom"/>
          </w:tcPr>
          <w:p w14:paraId="1FFC3BD1" w14:textId="6E6A061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2A8F8E41" w14:textId="74788714"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60511879" w14:textId="4345FBAC"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 xml:space="preserve">Number of second passed before event </w:t>
            </w:r>
            <w:r w:rsidRPr="00212B49">
              <w:rPr>
                <w:bCs/>
                <w:sz w:val="16"/>
                <w:szCs w:val="16"/>
                <w:lang w:eastAsia="cs-CZ"/>
              </w:rPr>
              <w:br/>
              <w:t>Job duration overrun is generated</w:t>
            </w:r>
          </w:p>
        </w:tc>
      </w:tr>
      <w:tr w:rsidR="00212B49" w:rsidRPr="00212B49" w14:paraId="1B0321E4"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20617FA0" w14:textId="6237F4A1"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AVG_END_TM_TOLERANCE</w:t>
            </w:r>
          </w:p>
        </w:tc>
        <w:tc>
          <w:tcPr>
            <w:tcW w:w="966" w:type="pct"/>
            <w:noWrap/>
            <w:vAlign w:val="bottom"/>
          </w:tcPr>
          <w:p w14:paraId="5769DDA3" w14:textId="17B0A54C"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13689F1E" w14:textId="6EC22228"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2FAD00C4" w14:textId="24476F16"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 xml:space="preserve">Number of second passed before event </w:t>
            </w:r>
            <w:r w:rsidRPr="00212B49">
              <w:rPr>
                <w:bCs/>
                <w:sz w:val="16"/>
                <w:szCs w:val="16"/>
                <w:lang w:eastAsia="cs-CZ"/>
              </w:rPr>
              <w:br/>
              <w:t>Job end overrun is generated</w:t>
            </w:r>
          </w:p>
        </w:tc>
      </w:tr>
      <w:tr w:rsidR="00212B49" w:rsidRPr="00212B49" w14:paraId="7CCE5789"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3C3C96E2" w14:textId="13010F0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ACTUAL_VALUE</w:t>
            </w:r>
          </w:p>
        </w:tc>
        <w:tc>
          <w:tcPr>
            <w:tcW w:w="966" w:type="pct"/>
            <w:noWrap/>
            <w:vAlign w:val="bottom"/>
          </w:tcPr>
          <w:p w14:paraId="7B753856" w14:textId="2AAADE9B"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5AFF2C15" w14:textId="782AB054"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0A4B10C0" w14:textId="18BB866C"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Actual value of checked attirbute</w:t>
            </w:r>
          </w:p>
        </w:tc>
      </w:tr>
      <w:tr w:rsidR="00212B49" w:rsidRPr="00212B49" w14:paraId="64AE70AB"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048B6CE0" w14:textId="1325405E"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THRESHOLD</w:t>
            </w:r>
          </w:p>
        </w:tc>
        <w:tc>
          <w:tcPr>
            <w:tcW w:w="966" w:type="pct"/>
            <w:noWrap/>
            <w:vAlign w:val="bottom"/>
          </w:tcPr>
          <w:p w14:paraId="73DC92E8" w14:textId="17230D60"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6FFCBDB2" w14:textId="36C4CA55"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4E0659C3" w14:textId="3692EA08"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min. num of jobs when toughness reservation is applied</w:t>
            </w:r>
          </w:p>
        </w:tc>
      </w:tr>
      <w:tr w:rsidR="00212B49" w:rsidRPr="00212B49" w14:paraId="5BC719BE"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28D81DB0" w14:textId="00337FD8"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OBJECT_NAME</w:t>
            </w:r>
          </w:p>
        </w:tc>
        <w:tc>
          <w:tcPr>
            <w:tcW w:w="966" w:type="pct"/>
            <w:noWrap/>
            <w:vAlign w:val="bottom"/>
          </w:tcPr>
          <w:p w14:paraId="05F7B418" w14:textId="52BC3192"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9" w:type="pct"/>
            <w:noWrap/>
            <w:vAlign w:val="bottom"/>
          </w:tcPr>
          <w:p w14:paraId="0AC4B751" w14:textId="18C69F69"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37B9538D" w14:textId="16DE3A31"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Object name</w:t>
            </w:r>
          </w:p>
        </w:tc>
      </w:tr>
      <w:tr w:rsidR="00212B49" w:rsidRPr="00212B49" w14:paraId="77782BD4"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0DA7FBC2" w14:textId="583654D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NOTE</w:t>
            </w:r>
          </w:p>
        </w:tc>
        <w:tc>
          <w:tcPr>
            <w:tcW w:w="966" w:type="pct"/>
            <w:noWrap/>
            <w:vAlign w:val="bottom"/>
          </w:tcPr>
          <w:p w14:paraId="0071F961" w14:textId="376244AE"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9" w:type="pct"/>
            <w:noWrap/>
            <w:vAlign w:val="bottom"/>
          </w:tcPr>
          <w:p w14:paraId="2F789EAF" w14:textId="4FF188FF"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416C6C01" w14:textId="00218AEA"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Note</w:t>
            </w:r>
          </w:p>
        </w:tc>
      </w:tr>
      <w:tr w:rsidR="00212B49" w:rsidRPr="00212B49" w14:paraId="1588F299"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34D1CBF1" w14:textId="41CF8F67"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SENT_TS</w:t>
            </w:r>
          </w:p>
        </w:tc>
        <w:tc>
          <w:tcPr>
            <w:tcW w:w="966" w:type="pct"/>
            <w:noWrap/>
            <w:vAlign w:val="bottom"/>
          </w:tcPr>
          <w:p w14:paraId="6F89B916" w14:textId="52BD489F"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TIMESTAMP(8)(11,8)</w:t>
            </w:r>
          </w:p>
        </w:tc>
        <w:tc>
          <w:tcPr>
            <w:tcW w:w="439" w:type="pct"/>
            <w:noWrap/>
            <w:vAlign w:val="bottom"/>
          </w:tcPr>
          <w:p w14:paraId="118E6759" w14:textId="4297CC4F"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1F1F799B" w14:textId="5485D6A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Message sending timestamp</w:t>
            </w:r>
          </w:p>
        </w:tc>
      </w:tr>
      <w:tr w:rsidR="00212B49" w:rsidRPr="00212B49" w14:paraId="01A23B26"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1D2BD101" w14:textId="47C3DD6C"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DWH_DATE</w:t>
            </w:r>
          </w:p>
        </w:tc>
        <w:tc>
          <w:tcPr>
            <w:tcW w:w="966" w:type="pct"/>
            <w:noWrap/>
            <w:vAlign w:val="bottom"/>
          </w:tcPr>
          <w:p w14:paraId="34FDE077" w14:textId="4012500D"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DATE(7)</w:t>
            </w:r>
          </w:p>
        </w:tc>
        <w:tc>
          <w:tcPr>
            <w:tcW w:w="439" w:type="pct"/>
            <w:noWrap/>
            <w:vAlign w:val="bottom"/>
          </w:tcPr>
          <w:p w14:paraId="0A990B8D" w14:textId="1995E388"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w:t>
            </w:r>
          </w:p>
        </w:tc>
        <w:tc>
          <w:tcPr>
            <w:tcW w:w="2234" w:type="pct"/>
            <w:noWrap/>
            <w:vAlign w:val="bottom"/>
          </w:tcPr>
          <w:p w14:paraId="2C5CDD4A" w14:textId="2646A5F5"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DWH date</w:t>
            </w:r>
          </w:p>
        </w:tc>
      </w:tr>
      <w:tr w:rsidR="00212B49" w:rsidRPr="00212B49" w14:paraId="39B387A0"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6A4ACA90" w14:textId="3766DBA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ENGINE_ID</w:t>
            </w:r>
          </w:p>
        </w:tc>
        <w:tc>
          <w:tcPr>
            <w:tcW w:w="966" w:type="pct"/>
            <w:noWrap/>
            <w:vAlign w:val="bottom"/>
          </w:tcPr>
          <w:p w14:paraId="5249D745" w14:textId="00060119"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9" w:type="pct"/>
            <w:noWrap/>
            <w:vAlign w:val="bottom"/>
          </w:tcPr>
          <w:p w14:paraId="75D44D8D" w14:textId="0164C49F"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6CB0121B" w14:textId="11D7C582"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Engine identification</w:t>
            </w:r>
          </w:p>
        </w:tc>
      </w:tr>
      <w:tr w:rsidR="00212B49" w:rsidRPr="00212B49" w14:paraId="2FA1FF97" w14:textId="77777777" w:rsidTr="00212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2815BD02" w14:textId="74D7129A"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RECOMMENDATION_DS</w:t>
            </w:r>
          </w:p>
        </w:tc>
        <w:tc>
          <w:tcPr>
            <w:tcW w:w="966" w:type="pct"/>
            <w:noWrap/>
            <w:vAlign w:val="bottom"/>
          </w:tcPr>
          <w:p w14:paraId="6500C8F8" w14:textId="79F19A79"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9" w:type="pct"/>
            <w:noWrap/>
            <w:vAlign w:val="bottom"/>
          </w:tcPr>
          <w:p w14:paraId="6A2ACABA" w14:textId="44C00FF7"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06B02C59" w14:textId="173141E3"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Recommendattion description</w:t>
            </w:r>
          </w:p>
        </w:tc>
      </w:tr>
      <w:tr w:rsidR="00212B49" w:rsidRPr="00212B49" w14:paraId="28D0188C" w14:textId="77777777" w:rsidTr="00212B49">
        <w:tc>
          <w:tcPr>
            <w:cnfStyle w:val="001000000000" w:firstRow="0" w:lastRow="0" w:firstColumn="1" w:lastColumn="0" w:oddVBand="0" w:evenVBand="0" w:oddHBand="0" w:evenHBand="0" w:firstRowFirstColumn="0" w:firstRowLastColumn="0" w:lastRowFirstColumn="0" w:lastRowLastColumn="0"/>
            <w:tcW w:w="1361" w:type="pct"/>
            <w:noWrap/>
            <w:vAlign w:val="bottom"/>
          </w:tcPr>
          <w:p w14:paraId="741F8A81" w14:textId="524A819C"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SYSTEM_NAME</w:t>
            </w:r>
          </w:p>
        </w:tc>
        <w:tc>
          <w:tcPr>
            <w:tcW w:w="966" w:type="pct"/>
            <w:noWrap/>
            <w:vAlign w:val="bottom"/>
          </w:tcPr>
          <w:p w14:paraId="7911683A" w14:textId="0F5B13D8"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VARCHAR2(128)</w:t>
            </w:r>
          </w:p>
        </w:tc>
        <w:tc>
          <w:tcPr>
            <w:tcW w:w="439" w:type="pct"/>
            <w:noWrap/>
            <w:vAlign w:val="bottom"/>
          </w:tcPr>
          <w:p w14:paraId="2BD87288" w14:textId="3414F49A"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2234" w:type="pct"/>
            <w:noWrap/>
            <w:vAlign w:val="bottom"/>
          </w:tcPr>
          <w:p w14:paraId="29AE8FD1" w14:textId="22F8751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System which processed the job</w:t>
            </w:r>
          </w:p>
        </w:tc>
      </w:tr>
    </w:tbl>
    <w:p w14:paraId="21DE8D47" w14:textId="667E4A7E" w:rsidR="00212B49" w:rsidRDefault="00212B49" w:rsidP="00212B49">
      <w:pPr>
        <w:pStyle w:val="Heading3"/>
      </w:pPr>
      <w:bookmarkStart w:id="236" w:name="_Toc498353059"/>
      <w:r w:rsidRPr="00212B49">
        <w:t>STAT_LOG_MESSAGE_HIST</w:t>
      </w:r>
      <w:r>
        <w:t xml:space="preserve"> table</w:t>
      </w:r>
      <w:bookmarkEnd w:id="236"/>
    </w:p>
    <w:p w14:paraId="71DE9F40" w14:textId="61DE6F7B" w:rsidR="00212B49" w:rsidRPr="00E96454" w:rsidRDefault="00212B49" w:rsidP="00212B49">
      <w:r w:rsidRPr="00212B49">
        <w:rPr>
          <w:b/>
          <w:bCs/>
        </w:rPr>
        <w:t>History of sent messages</w:t>
      </w:r>
    </w:p>
    <w:tbl>
      <w:tblPr>
        <w:tblStyle w:val="ListTable1Light-Accent2"/>
        <w:tblW w:w="5166" w:type="pct"/>
        <w:tblLook w:val="04A0" w:firstRow="1" w:lastRow="0" w:firstColumn="1" w:lastColumn="0" w:noHBand="0" w:noVBand="1"/>
      </w:tblPr>
      <w:tblGrid>
        <w:gridCol w:w="2470"/>
        <w:gridCol w:w="3254"/>
        <w:gridCol w:w="943"/>
        <w:gridCol w:w="4100"/>
      </w:tblGrid>
      <w:tr w:rsidR="00212B49" w:rsidRPr="00963C49" w14:paraId="64BD1693" w14:textId="77777777" w:rsidTr="00EC6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04905EE1" w14:textId="77777777" w:rsidR="00212B49" w:rsidRPr="00963C49" w:rsidRDefault="00212B49" w:rsidP="00EC643B">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31947E55" w14:textId="77777777" w:rsidR="00212B49" w:rsidRPr="00963C49" w:rsidRDefault="00212B49"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28BF5D3F" w14:textId="77777777" w:rsidR="00212B49" w:rsidRPr="00963C49" w:rsidRDefault="00212B49"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5068EF9C" w14:textId="77777777" w:rsidR="00212B49" w:rsidRPr="00963C49" w:rsidRDefault="00212B49" w:rsidP="00EC643B">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212B49" w:rsidRPr="00212B49" w14:paraId="540E404F"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33219CBB" w14:textId="3F302F1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LOG_EVENT_ID</w:t>
            </w:r>
          </w:p>
        </w:tc>
        <w:tc>
          <w:tcPr>
            <w:tcW w:w="1511" w:type="pct"/>
            <w:noWrap/>
            <w:vAlign w:val="bottom"/>
          </w:tcPr>
          <w:p w14:paraId="2B8671D9" w14:textId="368BFB32"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8" w:type="pct"/>
            <w:noWrap/>
            <w:vAlign w:val="bottom"/>
          </w:tcPr>
          <w:p w14:paraId="5FCA6959" w14:textId="33308595"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73385B2A" w14:textId="6781657D"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Log event id</w:t>
            </w:r>
          </w:p>
        </w:tc>
      </w:tr>
      <w:tr w:rsidR="00212B49" w:rsidRPr="00212B49" w14:paraId="6919D97F"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663BC47B" w14:textId="1FB9D360"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ERROR_CD</w:t>
            </w:r>
          </w:p>
        </w:tc>
        <w:tc>
          <w:tcPr>
            <w:tcW w:w="1511" w:type="pct"/>
            <w:noWrap/>
            <w:vAlign w:val="bottom"/>
          </w:tcPr>
          <w:p w14:paraId="1DED99D2" w14:textId="36EED57B"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3F32DFC9" w14:textId="03808DBA"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1DBFFB56" w14:textId="75C9DB54"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Error code</w:t>
            </w:r>
          </w:p>
        </w:tc>
      </w:tr>
      <w:tr w:rsidR="00212B49" w:rsidRPr="00212B49" w14:paraId="2598615E"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0F449D70" w14:textId="61DC189B"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ENGINE_NAME</w:t>
            </w:r>
          </w:p>
        </w:tc>
        <w:tc>
          <w:tcPr>
            <w:tcW w:w="1511" w:type="pct"/>
            <w:noWrap/>
            <w:vAlign w:val="bottom"/>
          </w:tcPr>
          <w:p w14:paraId="565883AA" w14:textId="53A8DAC2"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1CBFF085" w14:textId="0FDD2643"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1904" w:type="pct"/>
            <w:noWrap/>
            <w:vAlign w:val="bottom"/>
          </w:tcPr>
          <w:p w14:paraId="0A7AD70A" w14:textId="32118D64"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Engine name</w:t>
            </w:r>
          </w:p>
        </w:tc>
      </w:tr>
      <w:tr w:rsidR="00212B49" w:rsidRPr="00212B49" w14:paraId="647677B5"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23B95E88" w14:textId="2FDB53B1"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JOB_NAME</w:t>
            </w:r>
          </w:p>
        </w:tc>
        <w:tc>
          <w:tcPr>
            <w:tcW w:w="1511" w:type="pct"/>
            <w:noWrap/>
            <w:vAlign w:val="bottom"/>
          </w:tcPr>
          <w:p w14:paraId="196C42E7" w14:textId="0C266739"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694F53EF" w14:textId="3852B8D8"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2353E49F" w14:textId="588A06B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Name of the job</w:t>
            </w:r>
          </w:p>
        </w:tc>
      </w:tr>
      <w:tr w:rsidR="00212B49" w:rsidRPr="00212B49" w14:paraId="0196CDC5"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2AB79E32" w14:textId="1160BA5D"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JOB_ID</w:t>
            </w:r>
          </w:p>
        </w:tc>
        <w:tc>
          <w:tcPr>
            <w:tcW w:w="1511" w:type="pct"/>
            <w:noWrap/>
            <w:vAlign w:val="bottom"/>
          </w:tcPr>
          <w:p w14:paraId="613C9C0F" w14:textId="46DA3350"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8" w:type="pct"/>
            <w:noWrap/>
            <w:vAlign w:val="bottom"/>
          </w:tcPr>
          <w:p w14:paraId="6D3BD89E" w14:textId="3BEF6BE0"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2BF21831" w14:textId="6B0A506E"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Job identification</w:t>
            </w:r>
          </w:p>
        </w:tc>
      </w:tr>
      <w:tr w:rsidR="00212B49" w:rsidRPr="00212B49" w14:paraId="122531EB"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69390F5C" w14:textId="37F8B1B4"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SEVERITY</w:t>
            </w:r>
          </w:p>
        </w:tc>
        <w:tc>
          <w:tcPr>
            <w:tcW w:w="1511" w:type="pct"/>
            <w:noWrap/>
            <w:vAlign w:val="bottom"/>
          </w:tcPr>
          <w:p w14:paraId="4D0F1BCE" w14:textId="5AC61C1B"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57AA9071" w14:textId="7D31303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45741A63" w14:textId="6313AA36"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Severity</w:t>
            </w:r>
          </w:p>
        </w:tc>
      </w:tr>
      <w:tr w:rsidR="00212B49" w:rsidRPr="00212B49" w14:paraId="753093CD"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6D868F36" w14:textId="63A32525"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NOTIFICATION_TYPE_CD</w:t>
            </w:r>
          </w:p>
        </w:tc>
        <w:tc>
          <w:tcPr>
            <w:tcW w:w="1511" w:type="pct"/>
            <w:noWrap/>
            <w:vAlign w:val="bottom"/>
          </w:tcPr>
          <w:p w14:paraId="5E30F876" w14:textId="04D4D815"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NUMBER(38,0)</w:t>
            </w:r>
          </w:p>
        </w:tc>
        <w:tc>
          <w:tcPr>
            <w:tcW w:w="438" w:type="pct"/>
            <w:noWrap/>
            <w:vAlign w:val="bottom"/>
          </w:tcPr>
          <w:p w14:paraId="17B8ABCC" w14:textId="747256B9"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22A37E4A" w14:textId="6175E0C7"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Channel used for notification</w:t>
            </w:r>
          </w:p>
        </w:tc>
      </w:tr>
      <w:tr w:rsidR="00212B49" w:rsidRPr="00212B49" w14:paraId="1E901973"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2D114883" w14:textId="192D2526"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EVENT_DS</w:t>
            </w:r>
          </w:p>
        </w:tc>
        <w:tc>
          <w:tcPr>
            <w:tcW w:w="1511" w:type="pct"/>
            <w:noWrap/>
            <w:vAlign w:val="bottom"/>
          </w:tcPr>
          <w:p w14:paraId="0B17907A" w14:textId="73F6EA82"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220E455B" w14:textId="628F76E9"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18876DE8" w14:textId="34D1A1E3"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Event description</w:t>
            </w:r>
          </w:p>
        </w:tc>
      </w:tr>
      <w:tr w:rsidR="00212B49" w:rsidRPr="00212B49" w14:paraId="4669E76B"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5FD85A8C" w14:textId="67DFDBA5"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RECOMMENDATION_DS</w:t>
            </w:r>
          </w:p>
        </w:tc>
        <w:tc>
          <w:tcPr>
            <w:tcW w:w="1511" w:type="pct"/>
            <w:noWrap/>
            <w:vAlign w:val="bottom"/>
          </w:tcPr>
          <w:p w14:paraId="0A16A51F" w14:textId="11FA38BD"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21C95E32" w14:textId="475F5E6F"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1904" w:type="pct"/>
            <w:noWrap/>
            <w:vAlign w:val="bottom"/>
          </w:tcPr>
          <w:p w14:paraId="452F6607" w14:textId="30B6B5DF"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Recommendattion description</w:t>
            </w:r>
          </w:p>
        </w:tc>
      </w:tr>
      <w:tr w:rsidR="00212B49" w:rsidRPr="00212B49" w14:paraId="404542F9"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5921AA6E" w14:textId="3C272D83"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NOTE</w:t>
            </w:r>
          </w:p>
        </w:tc>
        <w:tc>
          <w:tcPr>
            <w:tcW w:w="1511" w:type="pct"/>
            <w:noWrap/>
            <w:vAlign w:val="bottom"/>
          </w:tcPr>
          <w:p w14:paraId="7B9426C8" w14:textId="4609D960"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7DA0CB47" w14:textId="02E5091A"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1904" w:type="pct"/>
            <w:noWrap/>
            <w:vAlign w:val="bottom"/>
          </w:tcPr>
          <w:p w14:paraId="1CA3501E" w14:textId="279ADA07"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Note</w:t>
            </w:r>
          </w:p>
        </w:tc>
      </w:tr>
      <w:tr w:rsidR="00212B49" w:rsidRPr="00212B49" w14:paraId="4A59A686"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44DB4FC1" w14:textId="6C56316D"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ADDRESS</w:t>
            </w:r>
          </w:p>
        </w:tc>
        <w:tc>
          <w:tcPr>
            <w:tcW w:w="1511" w:type="pct"/>
            <w:noWrap/>
            <w:vAlign w:val="bottom"/>
          </w:tcPr>
          <w:p w14:paraId="2C8F725C" w14:textId="41B31F21"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VARCHAR2(2048)</w:t>
            </w:r>
          </w:p>
        </w:tc>
        <w:tc>
          <w:tcPr>
            <w:tcW w:w="438" w:type="pct"/>
            <w:noWrap/>
            <w:vAlign w:val="bottom"/>
          </w:tcPr>
          <w:p w14:paraId="162305B2" w14:textId="0FBE0AA2"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1904" w:type="pct"/>
            <w:noWrap/>
            <w:vAlign w:val="bottom"/>
          </w:tcPr>
          <w:p w14:paraId="589E4213" w14:textId="1B736080"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p>
        </w:tc>
      </w:tr>
      <w:tr w:rsidR="00212B49" w:rsidRPr="00212B49" w14:paraId="004F2373"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5908B24C" w14:textId="770FAA39"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DETECTED_TS</w:t>
            </w:r>
          </w:p>
        </w:tc>
        <w:tc>
          <w:tcPr>
            <w:tcW w:w="1511" w:type="pct"/>
            <w:noWrap/>
            <w:vAlign w:val="bottom"/>
          </w:tcPr>
          <w:p w14:paraId="3DACFD1A" w14:textId="2F02366F"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TIMESTAMP(6)(11,6)</w:t>
            </w:r>
          </w:p>
        </w:tc>
        <w:tc>
          <w:tcPr>
            <w:tcW w:w="438" w:type="pct"/>
            <w:noWrap/>
            <w:vAlign w:val="bottom"/>
          </w:tcPr>
          <w:p w14:paraId="3076B313" w14:textId="02EF0D94"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N</w:t>
            </w:r>
          </w:p>
        </w:tc>
        <w:tc>
          <w:tcPr>
            <w:tcW w:w="1904" w:type="pct"/>
            <w:noWrap/>
            <w:vAlign w:val="bottom"/>
          </w:tcPr>
          <w:p w14:paraId="54C0B791" w14:textId="27E8A4A8"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Timetamp when issue was identified</w:t>
            </w:r>
          </w:p>
        </w:tc>
      </w:tr>
      <w:tr w:rsidR="00212B49" w:rsidRPr="00212B49" w14:paraId="4DDB4450" w14:textId="77777777" w:rsidTr="00EC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7926CAA5" w14:textId="6FD8A041"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SENT_TS</w:t>
            </w:r>
          </w:p>
        </w:tc>
        <w:tc>
          <w:tcPr>
            <w:tcW w:w="1511" w:type="pct"/>
            <w:noWrap/>
            <w:vAlign w:val="bottom"/>
          </w:tcPr>
          <w:p w14:paraId="6039140D" w14:textId="6488CCBB"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TIMESTAMP(6)(11,6)</w:t>
            </w:r>
          </w:p>
        </w:tc>
        <w:tc>
          <w:tcPr>
            <w:tcW w:w="438" w:type="pct"/>
            <w:noWrap/>
            <w:vAlign w:val="bottom"/>
          </w:tcPr>
          <w:p w14:paraId="08C31729" w14:textId="6F230A28"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Y</w:t>
            </w:r>
          </w:p>
        </w:tc>
        <w:tc>
          <w:tcPr>
            <w:tcW w:w="1904" w:type="pct"/>
            <w:noWrap/>
            <w:vAlign w:val="bottom"/>
          </w:tcPr>
          <w:p w14:paraId="3F5C2A9B" w14:textId="2E4993C6" w:rsidR="00212B49" w:rsidRPr="00212B49" w:rsidRDefault="00212B49" w:rsidP="00212B49">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212B49">
              <w:rPr>
                <w:bCs/>
                <w:sz w:val="16"/>
                <w:szCs w:val="16"/>
                <w:lang w:eastAsia="cs-CZ"/>
              </w:rPr>
              <w:t>Message sending timestamp</w:t>
            </w:r>
          </w:p>
        </w:tc>
      </w:tr>
      <w:tr w:rsidR="00212B49" w:rsidRPr="00212B49" w14:paraId="45C60DD3" w14:textId="77777777" w:rsidTr="00EC643B">
        <w:tc>
          <w:tcPr>
            <w:cnfStyle w:val="001000000000" w:firstRow="0" w:lastRow="0" w:firstColumn="1" w:lastColumn="0" w:oddVBand="0" w:evenVBand="0" w:oddHBand="0" w:evenHBand="0" w:firstRowFirstColumn="0" w:firstRowLastColumn="0" w:lastRowFirstColumn="0" w:lastRowLastColumn="0"/>
            <w:tcW w:w="1147" w:type="pct"/>
            <w:noWrap/>
            <w:vAlign w:val="bottom"/>
          </w:tcPr>
          <w:p w14:paraId="657E4AF9" w14:textId="5A0D1EE8" w:rsidR="00212B49" w:rsidRPr="00212B49" w:rsidRDefault="00212B49" w:rsidP="00212B49">
            <w:pPr>
              <w:spacing w:before="0" w:after="0" w:line="276" w:lineRule="auto"/>
              <w:rPr>
                <w:b w:val="0"/>
                <w:bCs w:val="0"/>
                <w:sz w:val="16"/>
                <w:szCs w:val="16"/>
                <w:lang w:eastAsia="cs-CZ"/>
              </w:rPr>
            </w:pPr>
            <w:r w:rsidRPr="00212B49">
              <w:rPr>
                <w:b w:val="0"/>
                <w:bCs w:val="0"/>
                <w:sz w:val="16"/>
                <w:szCs w:val="16"/>
                <w:lang w:eastAsia="cs-CZ"/>
              </w:rPr>
              <w:t>SYSTEM_NAME</w:t>
            </w:r>
          </w:p>
        </w:tc>
        <w:tc>
          <w:tcPr>
            <w:tcW w:w="1511" w:type="pct"/>
            <w:noWrap/>
            <w:vAlign w:val="bottom"/>
          </w:tcPr>
          <w:p w14:paraId="390F25B3" w14:textId="4467A085"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VARCHAR2(128)</w:t>
            </w:r>
          </w:p>
        </w:tc>
        <w:tc>
          <w:tcPr>
            <w:tcW w:w="438" w:type="pct"/>
            <w:noWrap/>
            <w:vAlign w:val="bottom"/>
          </w:tcPr>
          <w:p w14:paraId="15260571" w14:textId="5685D9EB"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Y</w:t>
            </w:r>
          </w:p>
        </w:tc>
        <w:tc>
          <w:tcPr>
            <w:tcW w:w="1904" w:type="pct"/>
            <w:noWrap/>
            <w:vAlign w:val="bottom"/>
          </w:tcPr>
          <w:p w14:paraId="6EAB897A" w14:textId="6805F0C6" w:rsidR="00212B49" w:rsidRPr="00212B49" w:rsidRDefault="00212B49" w:rsidP="00212B49">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212B49">
              <w:rPr>
                <w:bCs/>
                <w:sz w:val="16"/>
                <w:szCs w:val="16"/>
                <w:lang w:eastAsia="cs-CZ"/>
              </w:rPr>
              <w:t>System which processed the job</w:t>
            </w:r>
          </w:p>
        </w:tc>
      </w:tr>
    </w:tbl>
    <w:p w14:paraId="12833310" w14:textId="3E8BEC06" w:rsidR="00B200F8" w:rsidRDefault="00B200F8" w:rsidP="00B200F8">
      <w:pPr>
        <w:pStyle w:val="Heading2"/>
      </w:pPr>
      <w:bookmarkStart w:id="237" w:name="_Toc290799653"/>
      <w:bookmarkStart w:id="238" w:name="_Toc498353060"/>
      <w:r>
        <w:lastRenderedPageBreak/>
        <w:t>Lookups</w:t>
      </w:r>
      <w:bookmarkEnd w:id="237"/>
      <w:bookmarkEnd w:id="238"/>
    </w:p>
    <w:p w14:paraId="18EA76DA" w14:textId="20241327" w:rsidR="00AC3380" w:rsidRPr="00AC3380" w:rsidRDefault="00AC3380" w:rsidP="00AC3380">
      <w:pPr>
        <w:pStyle w:val="Heading3"/>
      </w:pPr>
      <w:bookmarkStart w:id="239" w:name="_Toc498353061"/>
      <w:r w:rsidRPr="00AC3380">
        <w:t>LKP_APPLICATION</w:t>
      </w:r>
      <w:r>
        <w:t xml:space="preserve"> table</w:t>
      </w:r>
      <w:bookmarkEnd w:id="239"/>
    </w:p>
    <w:p w14:paraId="482FEC1E" w14:textId="57325D5D" w:rsidR="00B200F8" w:rsidRPr="00AC3380" w:rsidRDefault="00AC3380" w:rsidP="00AC3380">
      <w:pPr>
        <w:rPr>
          <w:b/>
          <w:bCs/>
        </w:rPr>
      </w:pPr>
      <w:r w:rsidRPr="00AC3380">
        <w:rPr>
          <w:b/>
          <w:bCs/>
        </w:rPr>
        <w:t>Lookup of application for job processing</w:t>
      </w:r>
    </w:p>
    <w:tbl>
      <w:tblPr>
        <w:tblStyle w:val="ListTable1Light-Accent2"/>
        <w:tblW w:w="5166" w:type="pct"/>
        <w:tblLook w:val="04A0" w:firstRow="1" w:lastRow="0" w:firstColumn="1" w:lastColumn="0" w:noHBand="0" w:noVBand="1"/>
      </w:tblPr>
      <w:tblGrid>
        <w:gridCol w:w="1856"/>
        <w:gridCol w:w="2640"/>
        <w:gridCol w:w="943"/>
        <w:gridCol w:w="5328"/>
      </w:tblGrid>
      <w:tr w:rsidR="00B200F8" w:rsidRPr="00963C49" w14:paraId="2910C994" w14:textId="77777777" w:rsidTr="00AC33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pct"/>
            <w:noWrap/>
            <w:hideMark/>
          </w:tcPr>
          <w:p w14:paraId="71820779" w14:textId="77777777" w:rsidR="00B200F8" w:rsidRPr="00963C49" w:rsidRDefault="00B200F8" w:rsidP="00196E57">
            <w:pPr>
              <w:spacing w:before="0" w:after="0" w:line="276" w:lineRule="auto"/>
              <w:rPr>
                <w:bCs w:val="0"/>
                <w:sz w:val="16"/>
                <w:szCs w:val="16"/>
                <w:lang w:eastAsia="cs-CZ"/>
              </w:rPr>
            </w:pPr>
            <w:r w:rsidRPr="00963C49">
              <w:rPr>
                <w:bCs w:val="0"/>
                <w:sz w:val="16"/>
                <w:szCs w:val="16"/>
                <w:lang w:eastAsia="cs-CZ"/>
              </w:rPr>
              <w:t>COLUMN_NAME</w:t>
            </w:r>
          </w:p>
        </w:tc>
        <w:tc>
          <w:tcPr>
            <w:tcW w:w="1226" w:type="pct"/>
            <w:noWrap/>
            <w:hideMark/>
          </w:tcPr>
          <w:p w14:paraId="24659F3A"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699A27B2"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474" w:type="pct"/>
            <w:noWrap/>
            <w:hideMark/>
          </w:tcPr>
          <w:p w14:paraId="59F1B745" w14:textId="77777777" w:rsidR="00B200F8" w:rsidRPr="00963C49" w:rsidRDefault="00B200F8"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AC3380" w:rsidRPr="00AC3380" w14:paraId="20C800B6"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62" w:type="pct"/>
            <w:noWrap/>
            <w:hideMark/>
          </w:tcPr>
          <w:p w14:paraId="2DB7CFCE"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APPLICATION_ID</w:t>
            </w:r>
          </w:p>
        </w:tc>
        <w:tc>
          <w:tcPr>
            <w:tcW w:w="1226" w:type="pct"/>
            <w:noWrap/>
            <w:hideMark/>
          </w:tcPr>
          <w:p w14:paraId="7FABDAF6"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NUMBER(38,0)</w:t>
            </w:r>
          </w:p>
        </w:tc>
        <w:tc>
          <w:tcPr>
            <w:tcW w:w="438" w:type="pct"/>
            <w:noWrap/>
            <w:hideMark/>
          </w:tcPr>
          <w:p w14:paraId="7EFC1A5B"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Y</w:t>
            </w:r>
          </w:p>
        </w:tc>
        <w:tc>
          <w:tcPr>
            <w:tcW w:w="2474" w:type="pct"/>
            <w:noWrap/>
            <w:hideMark/>
          </w:tcPr>
          <w:p w14:paraId="288C132A"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Application identification</w:t>
            </w:r>
          </w:p>
        </w:tc>
      </w:tr>
      <w:tr w:rsidR="00AC3380" w:rsidRPr="00AC3380" w14:paraId="34B7CA72" w14:textId="77777777" w:rsidTr="00AC3380">
        <w:trPr>
          <w:trHeight w:val="288"/>
        </w:trPr>
        <w:tc>
          <w:tcPr>
            <w:cnfStyle w:val="001000000000" w:firstRow="0" w:lastRow="0" w:firstColumn="1" w:lastColumn="0" w:oddVBand="0" w:evenVBand="0" w:oddHBand="0" w:evenHBand="0" w:firstRowFirstColumn="0" w:firstRowLastColumn="0" w:lastRowFirstColumn="0" w:lastRowLastColumn="0"/>
            <w:tcW w:w="862" w:type="pct"/>
            <w:noWrap/>
            <w:hideMark/>
          </w:tcPr>
          <w:p w14:paraId="33D0006A"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IGNORE_STATS</w:t>
            </w:r>
          </w:p>
        </w:tc>
        <w:tc>
          <w:tcPr>
            <w:tcW w:w="1226" w:type="pct"/>
            <w:noWrap/>
            <w:hideMark/>
          </w:tcPr>
          <w:p w14:paraId="4DACA21F"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NUMBER(38,0)</w:t>
            </w:r>
          </w:p>
        </w:tc>
        <w:tc>
          <w:tcPr>
            <w:tcW w:w="438" w:type="pct"/>
            <w:noWrap/>
            <w:hideMark/>
          </w:tcPr>
          <w:p w14:paraId="72D46144"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Y</w:t>
            </w:r>
          </w:p>
        </w:tc>
        <w:tc>
          <w:tcPr>
            <w:tcW w:w="2474" w:type="pct"/>
            <w:noWrap/>
            <w:hideMark/>
          </w:tcPr>
          <w:p w14:paraId="58A45E05"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If ignore statistics if job was processed by this application</w:t>
            </w:r>
          </w:p>
        </w:tc>
      </w:tr>
      <w:tr w:rsidR="00AC3380" w:rsidRPr="00AC3380" w14:paraId="41ED6610"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62" w:type="pct"/>
            <w:noWrap/>
            <w:hideMark/>
          </w:tcPr>
          <w:p w14:paraId="09DE4F15"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DESCRIPTION</w:t>
            </w:r>
          </w:p>
        </w:tc>
        <w:tc>
          <w:tcPr>
            <w:tcW w:w="1226" w:type="pct"/>
            <w:noWrap/>
            <w:hideMark/>
          </w:tcPr>
          <w:p w14:paraId="308CA009"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VARCHAR2(1024)</w:t>
            </w:r>
          </w:p>
        </w:tc>
        <w:tc>
          <w:tcPr>
            <w:tcW w:w="438" w:type="pct"/>
            <w:noWrap/>
            <w:hideMark/>
          </w:tcPr>
          <w:p w14:paraId="1DE45715"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Y</w:t>
            </w:r>
          </w:p>
        </w:tc>
        <w:tc>
          <w:tcPr>
            <w:tcW w:w="2474" w:type="pct"/>
            <w:noWrap/>
            <w:hideMark/>
          </w:tcPr>
          <w:p w14:paraId="5BED83FD"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Description of application</w:t>
            </w:r>
          </w:p>
        </w:tc>
      </w:tr>
      <w:tr w:rsidR="00AC3380" w:rsidRPr="00AC3380" w14:paraId="578F6FA0" w14:textId="77777777" w:rsidTr="00AC3380">
        <w:trPr>
          <w:trHeight w:val="288"/>
        </w:trPr>
        <w:tc>
          <w:tcPr>
            <w:cnfStyle w:val="001000000000" w:firstRow="0" w:lastRow="0" w:firstColumn="1" w:lastColumn="0" w:oddVBand="0" w:evenVBand="0" w:oddHBand="0" w:evenHBand="0" w:firstRowFirstColumn="0" w:firstRowLastColumn="0" w:lastRowFirstColumn="0" w:lastRowLastColumn="0"/>
            <w:tcW w:w="862" w:type="pct"/>
            <w:noWrap/>
            <w:hideMark/>
          </w:tcPr>
          <w:p w14:paraId="4B7155E5"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ENGINE_ID</w:t>
            </w:r>
          </w:p>
        </w:tc>
        <w:tc>
          <w:tcPr>
            <w:tcW w:w="1226" w:type="pct"/>
            <w:noWrap/>
            <w:hideMark/>
          </w:tcPr>
          <w:p w14:paraId="55F9031D"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NUMBER(38,0)</w:t>
            </w:r>
          </w:p>
        </w:tc>
        <w:tc>
          <w:tcPr>
            <w:tcW w:w="438" w:type="pct"/>
            <w:noWrap/>
            <w:hideMark/>
          </w:tcPr>
          <w:p w14:paraId="4CF94FF8"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Y</w:t>
            </w:r>
          </w:p>
        </w:tc>
        <w:tc>
          <w:tcPr>
            <w:tcW w:w="2474" w:type="pct"/>
            <w:noWrap/>
            <w:hideMark/>
          </w:tcPr>
          <w:p w14:paraId="137DAE2B"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Engine ID</w:t>
            </w:r>
          </w:p>
        </w:tc>
      </w:tr>
      <w:tr w:rsidR="00AC3380" w:rsidRPr="00AC3380" w14:paraId="756B4383"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62" w:type="pct"/>
            <w:noWrap/>
            <w:hideMark/>
          </w:tcPr>
          <w:p w14:paraId="34BA3C52"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IS_ACTIVE</w:t>
            </w:r>
          </w:p>
        </w:tc>
        <w:tc>
          <w:tcPr>
            <w:tcW w:w="1226" w:type="pct"/>
            <w:noWrap/>
            <w:hideMark/>
          </w:tcPr>
          <w:p w14:paraId="67A8DE8B"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NUMBER(38,0)</w:t>
            </w:r>
          </w:p>
        </w:tc>
        <w:tc>
          <w:tcPr>
            <w:tcW w:w="438" w:type="pct"/>
            <w:noWrap/>
            <w:hideMark/>
          </w:tcPr>
          <w:p w14:paraId="546E62A5"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Y</w:t>
            </w:r>
          </w:p>
        </w:tc>
        <w:tc>
          <w:tcPr>
            <w:tcW w:w="2474" w:type="pct"/>
            <w:noWrap/>
            <w:hideMark/>
          </w:tcPr>
          <w:p w14:paraId="29CB4037"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AC3380">
              <w:rPr>
                <w:bCs/>
                <w:sz w:val="16"/>
                <w:szCs w:val="16"/>
                <w:lang w:eastAsia="cs-CZ"/>
              </w:rPr>
              <w:t>Activity indicator</w:t>
            </w:r>
          </w:p>
        </w:tc>
      </w:tr>
    </w:tbl>
    <w:p w14:paraId="03BC5984" w14:textId="42EDB5E6" w:rsidR="00AC3380" w:rsidRPr="00AC3380" w:rsidRDefault="00AC3380" w:rsidP="00AC3380">
      <w:pPr>
        <w:pStyle w:val="Heading3"/>
      </w:pPr>
      <w:bookmarkStart w:id="240" w:name="_Toc498353062"/>
      <w:r w:rsidRPr="00AC3380">
        <w:t>LKP_COUNTRY</w:t>
      </w:r>
      <w:r>
        <w:t xml:space="preserve"> table</w:t>
      </w:r>
      <w:bookmarkEnd w:id="240"/>
    </w:p>
    <w:p w14:paraId="41669C97" w14:textId="1872BEF3" w:rsidR="00AC3380" w:rsidRPr="00AC3380" w:rsidRDefault="00AC3380" w:rsidP="00AC3380">
      <w:pPr>
        <w:rPr>
          <w:b/>
          <w:bCs/>
        </w:rPr>
      </w:pPr>
      <w:r w:rsidRPr="00AC3380">
        <w:rPr>
          <w:b/>
          <w:bCs/>
        </w:rPr>
        <w:t>Lookup of country</w:t>
      </w:r>
    </w:p>
    <w:tbl>
      <w:tblPr>
        <w:tblStyle w:val="ListTable1Light-Accent2"/>
        <w:tblW w:w="5166" w:type="pct"/>
        <w:tblLook w:val="04A0" w:firstRow="1" w:lastRow="0" w:firstColumn="1" w:lastColumn="0" w:noHBand="0" w:noVBand="1"/>
      </w:tblPr>
      <w:tblGrid>
        <w:gridCol w:w="2470"/>
        <w:gridCol w:w="3254"/>
        <w:gridCol w:w="943"/>
        <w:gridCol w:w="4100"/>
      </w:tblGrid>
      <w:tr w:rsidR="00AC3380" w:rsidRPr="00963C49" w14:paraId="5ECD1DE8" w14:textId="77777777" w:rsidTr="00AC33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29B4E0CC" w14:textId="77777777" w:rsidR="00AC3380" w:rsidRPr="00963C49" w:rsidRDefault="00AC3380" w:rsidP="00196E57">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1B20C582"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5345C612"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36CC8312"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AC3380" w:rsidRPr="00AC3380" w14:paraId="1547AC4B"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5892D35D"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COUNTRY_CD</w:t>
            </w:r>
          </w:p>
        </w:tc>
        <w:tc>
          <w:tcPr>
            <w:tcW w:w="1511" w:type="pct"/>
            <w:noWrap/>
            <w:hideMark/>
          </w:tcPr>
          <w:p w14:paraId="13C36FBA"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VARCHAR2(4)</w:t>
            </w:r>
          </w:p>
        </w:tc>
        <w:tc>
          <w:tcPr>
            <w:tcW w:w="438" w:type="pct"/>
            <w:noWrap/>
            <w:hideMark/>
          </w:tcPr>
          <w:p w14:paraId="4BA1FD59"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N</w:t>
            </w:r>
          </w:p>
        </w:tc>
        <w:tc>
          <w:tcPr>
            <w:tcW w:w="1904" w:type="pct"/>
            <w:noWrap/>
            <w:hideMark/>
          </w:tcPr>
          <w:p w14:paraId="208123D0"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Country code</w:t>
            </w:r>
          </w:p>
        </w:tc>
      </w:tr>
      <w:tr w:rsidR="00AC3380" w:rsidRPr="00AC3380" w14:paraId="02D08722" w14:textId="77777777" w:rsidTr="00AC3380">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79A988E4"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COUNTRY_NAME</w:t>
            </w:r>
          </w:p>
        </w:tc>
        <w:tc>
          <w:tcPr>
            <w:tcW w:w="1511" w:type="pct"/>
            <w:noWrap/>
            <w:hideMark/>
          </w:tcPr>
          <w:p w14:paraId="77F59640"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VARCHAR2(128)</w:t>
            </w:r>
          </w:p>
        </w:tc>
        <w:tc>
          <w:tcPr>
            <w:tcW w:w="438" w:type="pct"/>
            <w:noWrap/>
            <w:hideMark/>
          </w:tcPr>
          <w:p w14:paraId="2392062B"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N</w:t>
            </w:r>
          </w:p>
        </w:tc>
        <w:tc>
          <w:tcPr>
            <w:tcW w:w="1904" w:type="pct"/>
            <w:noWrap/>
            <w:hideMark/>
          </w:tcPr>
          <w:p w14:paraId="34036F45"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Country name</w:t>
            </w:r>
          </w:p>
        </w:tc>
      </w:tr>
      <w:tr w:rsidR="00AC3380" w:rsidRPr="00AC3380" w14:paraId="10986C04"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14DCC765"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DESCRIPTION</w:t>
            </w:r>
          </w:p>
        </w:tc>
        <w:tc>
          <w:tcPr>
            <w:tcW w:w="1511" w:type="pct"/>
            <w:noWrap/>
            <w:hideMark/>
          </w:tcPr>
          <w:p w14:paraId="74DA2F54"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VARCHAR2(1024)</w:t>
            </w:r>
          </w:p>
        </w:tc>
        <w:tc>
          <w:tcPr>
            <w:tcW w:w="438" w:type="pct"/>
            <w:noWrap/>
            <w:hideMark/>
          </w:tcPr>
          <w:p w14:paraId="71569EDA"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Y</w:t>
            </w:r>
          </w:p>
        </w:tc>
        <w:tc>
          <w:tcPr>
            <w:tcW w:w="1904" w:type="pct"/>
            <w:noWrap/>
            <w:hideMark/>
          </w:tcPr>
          <w:p w14:paraId="2318FC6B"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Description</w:t>
            </w:r>
          </w:p>
        </w:tc>
      </w:tr>
    </w:tbl>
    <w:p w14:paraId="5A110945" w14:textId="5F918D0F" w:rsidR="00AC3380" w:rsidRPr="00AC3380" w:rsidRDefault="00AC3380" w:rsidP="00AC3380">
      <w:pPr>
        <w:pStyle w:val="Heading3"/>
      </w:pPr>
      <w:bookmarkStart w:id="241" w:name="_Toc498353063"/>
      <w:r w:rsidRPr="00AC3380">
        <w:t xml:space="preserve">LKP_ERROR_CD </w:t>
      </w:r>
      <w:r>
        <w:t>table</w:t>
      </w:r>
      <w:bookmarkEnd w:id="241"/>
    </w:p>
    <w:p w14:paraId="5A9D7E99" w14:textId="3A2F22F3" w:rsidR="00AC3380" w:rsidRPr="00AC3380" w:rsidRDefault="00AC3380" w:rsidP="00AC3380">
      <w:pPr>
        <w:rPr>
          <w:b/>
          <w:bCs/>
        </w:rPr>
      </w:pPr>
      <w:r w:rsidRPr="00AC3380">
        <w:rPr>
          <w:b/>
          <w:bCs/>
        </w:rPr>
        <w:t>Lookup of error code</w:t>
      </w:r>
    </w:p>
    <w:tbl>
      <w:tblPr>
        <w:tblStyle w:val="ListTable1Light-Accent2"/>
        <w:tblW w:w="5166" w:type="pct"/>
        <w:tblLook w:val="04A0" w:firstRow="1" w:lastRow="0" w:firstColumn="1" w:lastColumn="0" w:noHBand="0" w:noVBand="1"/>
      </w:tblPr>
      <w:tblGrid>
        <w:gridCol w:w="2630"/>
        <w:gridCol w:w="3174"/>
        <w:gridCol w:w="943"/>
        <w:gridCol w:w="4020"/>
      </w:tblGrid>
      <w:tr w:rsidR="00AC3380" w:rsidRPr="00963C49" w14:paraId="3DBECDEF" w14:textId="77777777" w:rsidTr="00AC33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pct"/>
            <w:noWrap/>
            <w:hideMark/>
          </w:tcPr>
          <w:p w14:paraId="670E87F3" w14:textId="77777777" w:rsidR="00AC3380" w:rsidRPr="00963C49" w:rsidRDefault="00AC3380" w:rsidP="00196E57">
            <w:pPr>
              <w:spacing w:before="0" w:after="0" w:line="276" w:lineRule="auto"/>
              <w:rPr>
                <w:bCs w:val="0"/>
                <w:sz w:val="16"/>
                <w:szCs w:val="16"/>
                <w:lang w:eastAsia="cs-CZ"/>
              </w:rPr>
            </w:pPr>
            <w:r w:rsidRPr="00963C49">
              <w:rPr>
                <w:bCs w:val="0"/>
                <w:sz w:val="16"/>
                <w:szCs w:val="16"/>
                <w:lang w:eastAsia="cs-CZ"/>
              </w:rPr>
              <w:t>COLUMN_NAME</w:t>
            </w:r>
          </w:p>
        </w:tc>
        <w:tc>
          <w:tcPr>
            <w:tcW w:w="1474" w:type="pct"/>
            <w:noWrap/>
            <w:hideMark/>
          </w:tcPr>
          <w:p w14:paraId="33826359"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2C2A20A7"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867" w:type="pct"/>
            <w:noWrap/>
            <w:hideMark/>
          </w:tcPr>
          <w:p w14:paraId="67337FE8"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AC3380" w:rsidRPr="00AC3380" w14:paraId="2657EFC6"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1" w:type="pct"/>
            <w:noWrap/>
            <w:hideMark/>
          </w:tcPr>
          <w:p w14:paraId="774E8DB7"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ERROR_CD</w:t>
            </w:r>
          </w:p>
        </w:tc>
        <w:tc>
          <w:tcPr>
            <w:tcW w:w="1474" w:type="pct"/>
            <w:noWrap/>
            <w:hideMark/>
          </w:tcPr>
          <w:p w14:paraId="1B9FA1F0"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VARCHAR2(16)</w:t>
            </w:r>
          </w:p>
        </w:tc>
        <w:tc>
          <w:tcPr>
            <w:tcW w:w="438" w:type="pct"/>
            <w:noWrap/>
            <w:hideMark/>
          </w:tcPr>
          <w:p w14:paraId="561442C9"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Y</w:t>
            </w:r>
          </w:p>
        </w:tc>
        <w:tc>
          <w:tcPr>
            <w:tcW w:w="1867" w:type="pct"/>
            <w:noWrap/>
            <w:hideMark/>
          </w:tcPr>
          <w:p w14:paraId="6253079D"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Error code</w:t>
            </w:r>
          </w:p>
        </w:tc>
      </w:tr>
      <w:tr w:rsidR="00AC3380" w:rsidRPr="00AC3380" w14:paraId="54FF6A83" w14:textId="77777777" w:rsidTr="00AC3380">
        <w:trPr>
          <w:trHeight w:val="288"/>
        </w:trPr>
        <w:tc>
          <w:tcPr>
            <w:cnfStyle w:val="001000000000" w:firstRow="0" w:lastRow="0" w:firstColumn="1" w:lastColumn="0" w:oddVBand="0" w:evenVBand="0" w:oddHBand="0" w:evenHBand="0" w:firstRowFirstColumn="0" w:firstRowLastColumn="0" w:lastRowFirstColumn="0" w:lastRowLastColumn="0"/>
            <w:tcW w:w="1221" w:type="pct"/>
            <w:noWrap/>
            <w:hideMark/>
          </w:tcPr>
          <w:p w14:paraId="16963B53"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ERROR_CD_NAME</w:t>
            </w:r>
          </w:p>
        </w:tc>
        <w:tc>
          <w:tcPr>
            <w:tcW w:w="1474" w:type="pct"/>
            <w:noWrap/>
            <w:hideMark/>
          </w:tcPr>
          <w:p w14:paraId="1C6EA211"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VARCHAR2(36)</w:t>
            </w:r>
          </w:p>
        </w:tc>
        <w:tc>
          <w:tcPr>
            <w:tcW w:w="438" w:type="pct"/>
            <w:noWrap/>
            <w:hideMark/>
          </w:tcPr>
          <w:p w14:paraId="5B4C2185"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N</w:t>
            </w:r>
          </w:p>
        </w:tc>
        <w:tc>
          <w:tcPr>
            <w:tcW w:w="1867" w:type="pct"/>
            <w:noWrap/>
            <w:hideMark/>
          </w:tcPr>
          <w:p w14:paraId="12AEBFC4"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Error code name</w:t>
            </w:r>
          </w:p>
        </w:tc>
      </w:tr>
      <w:tr w:rsidR="00AC3380" w:rsidRPr="00AC3380" w14:paraId="2F06BE08"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1" w:type="pct"/>
            <w:noWrap/>
            <w:hideMark/>
          </w:tcPr>
          <w:p w14:paraId="65A61926"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ERROR_CD_NAME_SHORT</w:t>
            </w:r>
          </w:p>
        </w:tc>
        <w:tc>
          <w:tcPr>
            <w:tcW w:w="1474" w:type="pct"/>
            <w:noWrap/>
            <w:hideMark/>
          </w:tcPr>
          <w:p w14:paraId="301FC6C9"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VARCHAR2(7)</w:t>
            </w:r>
          </w:p>
        </w:tc>
        <w:tc>
          <w:tcPr>
            <w:tcW w:w="438" w:type="pct"/>
            <w:noWrap/>
            <w:hideMark/>
          </w:tcPr>
          <w:p w14:paraId="4E19C9C9"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N</w:t>
            </w:r>
          </w:p>
        </w:tc>
        <w:tc>
          <w:tcPr>
            <w:tcW w:w="1867" w:type="pct"/>
            <w:noWrap/>
            <w:hideMark/>
          </w:tcPr>
          <w:p w14:paraId="4E5F09C6"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Error code name short</w:t>
            </w:r>
          </w:p>
        </w:tc>
      </w:tr>
      <w:tr w:rsidR="00AC3380" w:rsidRPr="00AC3380" w14:paraId="268BEB4A" w14:textId="77777777" w:rsidTr="00AC3380">
        <w:trPr>
          <w:trHeight w:val="288"/>
        </w:trPr>
        <w:tc>
          <w:tcPr>
            <w:cnfStyle w:val="001000000000" w:firstRow="0" w:lastRow="0" w:firstColumn="1" w:lastColumn="0" w:oddVBand="0" w:evenVBand="0" w:oddHBand="0" w:evenHBand="0" w:firstRowFirstColumn="0" w:firstRowLastColumn="0" w:lastRowFirstColumn="0" w:lastRowLastColumn="0"/>
            <w:tcW w:w="1221" w:type="pct"/>
            <w:noWrap/>
            <w:hideMark/>
          </w:tcPr>
          <w:p w14:paraId="30B50F3A"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ERROR_CD_DESC</w:t>
            </w:r>
          </w:p>
        </w:tc>
        <w:tc>
          <w:tcPr>
            <w:tcW w:w="1474" w:type="pct"/>
            <w:noWrap/>
            <w:hideMark/>
          </w:tcPr>
          <w:p w14:paraId="2D15E123"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VARCHAR2(256)</w:t>
            </w:r>
          </w:p>
        </w:tc>
        <w:tc>
          <w:tcPr>
            <w:tcW w:w="438" w:type="pct"/>
            <w:noWrap/>
            <w:hideMark/>
          </w:tcPr>
          <w:p w14:paraId="3B6AD6FA"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N</w:t>
            </w:r>
          </w:p>
        </w:tc>
        <w:tc>
          <w:tcPr>
            <w:tcW w:w="1867" w:type="pct"/>
            <w:noWrap/>
            <w:hideMark/>
          </w:tcPr>
          <w:p w14:paraId="0CC617CE"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Error code description</w:t>
            </w:r>
          </w:p>
        </w:tc>
      </w:tr>
      <w:tr w:rsidR="00AC3380" w:rsidRPr="00AC3380" w14:paraId="48C45998" w14:textId="77777777" w:rsidTr="00AC33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1" w:type="pct"/>
            <w:noWrap/>
            <w:hideMark/>
          </w:tcPr>
          <w:p w14:paraId="60CE4B39"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ERROR_CD_SOURCE</w:t>
            </w:r>
          </w:p>
        </w:tc>
        <w:tc>
          <w:tcPr>
            <w:tcW w:w="1474" w:type="pct"/>
            <w:noWrap/>
            <w:hideMark/>
          </w:tcPr>
          <w:p w14:paraId="6528C5A3"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VARCHAR2(256)</w:t>
            </w:r>
          </w:p>
        </w:tc>
        <w:tc>
          <w:tcPr>
            <w:tcW w:w="438" w:type="pct"/>
            <w:noWrap/>
            <w:hideMark/>
          </w:tcPr>
          <w:p w14:paraId="6832E8B0"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Y</w:t>
            </w:r>
          </w:p>
        </w:tc>
        <w:tc>
          <w:tcPr>
            <w:tcW w:w="1867" w:type="pct"/>
            <w:noWrap/>
            <w:hideMark/>
          </w:tcPr>
          <w:p w14:paraId="0415860D" w14:textId="77777777" w:rsidR="00AC3380" w:rsidRPr="00AC3380" w:rsidRDefault="00AC3380" w:rsidP="00AC338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AC3380">
              <w:rPr>
                <w:sz w:val="16"/>
                <w:szCs w:val="16"/>
                <w:lang w:eastAsia="cs-CZ"/>
              </w:rPr>
              <w:t>Error code source</w:t>
            </w:r>
          </w:p>
        </w:tc>
      </w:tr>
      <w:tr w:rsidR="00AC3380" w:rsidRPr="00AC3380" w14:paraId="73602D7B" w14:textId="77777777" w:rsidTr="00AC3380">
        <w:trPr>
          <w:trHeight w:val="288"/>
        </w:trPr>
        <w:tc>
          <w:tcPr>
            <w:cnfStyle w:val="001000000000" w:firstRow="0" w:lastRow="0" w:firstColumn="1" w:lastColumn="0" w:oddVBand="0" w:evenVBand="0" w:oddHBand="0" w:evenHBand="0" w:firstRowFirstColumn="0" w:firstRowLastColumn="0" w:lastRowFirstColumn="0" w:lastRowLastColumn="0"/>
            <w:tcW w:w="1221" w:type="pct"/>
            <w:noWrap/>
            <w:hideMark/>
          </w:tcPr>
          <w:p w14:paraId="2FADF0E4" w14:textId="77777777" w:rsidR="00AC3380" w:rsidRPr="00AC3380" w:rsidRDefault="00AC3380" w:rsidP="00AC3380">
            <w:pPr>
              <w:spacing w:before="0" w:after="0" w:line="276" w:lineRule="auto"/>
              <w:rPr>
                <w:b w:val="0"/>
                <w:bCs w:val="0"/>
                <w:sz w:val="16"/>
                <w:szCs w:val="16"/>
                <w:lang w:eastAsia="cs-CZ"/>
              </w:rPr>
            </w:pPr>
            <w:r w:rsidRPr="00AC3380">
              <w:rPr>
                <w:b w:val="0"/>
                <w:bCs w:val="0"/>
                <w:sz w:val="16"/>
                <w:szCs w:val="16"/>
                <w:lang w:eastAsia="cs-CZ"/>
              </w:rPr>
              <w:t>ERROR_CD_RECOM</w:t>
            </w:r>
          </w:p>
        </w:tc>
        <w:tc>
          <w:tcPr>
            <w:tcW w:w="1474" w:type="pct"/>
            <w:noWrap/>
            <w:hideMark/>
          </w:tcPr>
          <w:p w14:paraId="3EFF180C"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VARCHAR2(1024)</w:t>
            </w:r>
          </w:p>
        </w:tc>
        <w:tc>
          <w:tcPr>
            <w:tcW w:w="438" w:type="pct"/>
            <w:noWrap/>
            <w:hideMark/>
          </w:tcPr>
          <w:p w14:paraId="5B4A4732"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N</w:t>
            </w:r>
          </w:p>
        </w:tc>
        <w:tc>
          <w:tcPr>
            <w:tcW w:w="1867" w:type="pct"/>
            <w:noWrap/>
            <w:hideMark/>
          </w:tcPr>
          <w:p w14:paraId="4B9A23E7" w14:textId="77777777" w:rsidR="00AC3380" w:rsidRPr="00AC3380" w:rsidRDefault="00AC3380" w:rsidP="00AC338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AC3380">
              <w:rPr>
                <w:bCs/>
                <w:sz w:val="16"/>
                <w:szCs w:val="16"/>
                <w:lang w:eastAsia="cs-CZ"/>
              </w:rPr>
              <w:t>Error code reccomendation</w:t>
            </w:r>
          </w:p>
        </w:tc>
      </w:tr>
    </w:tbl>
    <w:p w14:paraId="3642EEEC" w14:textId="327812AB" w:rsidR="00AC3380" w:rsidRPr="00AC3380" w:rsidRDefault="000E2BF7" w:rsidP="000E2BF7">
      <w:pPr>
        <w:pStyle w:val="Heading3"/>
      </w:pPr>
      <w:bookmarkStart w:id="242" w:name="_Toc498353064"/>
      <w:r w:rsidRPr="000E2BF7">
        <w:t xml:space="preserve">LKP_JOB_CATEGORY </w:t>
      </w:r>
      <w:r w:rsidR="00AC3380">
        <w:t>table</w:t>
      </w:r>
      <w:bookmarkEnd w:id="242"/>
    </w:p>
    <w:p w14:paraId="40D4A3AF" w14:textId="22418B2A" w:rsidR="00AC3380" w:rsidRPr="000E2BF7" w:rsidRDefault="000E2BF7" w:rsidP="00AC3380">
      <w:pPr>
        <w:rPr>
          <w:b/>
          <w:bCs/>
        </w:rPr>
      </w:pPr>
      <w:r w:rsidRPr="000E2BF7">
        <w:rPr>
          <w:b/>
          <w:bCs/>
        </w:rPr>
        <w:t>Lookup of job category</w:t>
      </w:r>
    </w:p>
    <w:tbl>
      <w:tblPr>
        <w:tblStyle w:val="ListTable1Light-Accent2"/>
        <w:tblW w:w="5166" w:type="pct"/>
        <w:tblLook w:val="04A0" w:firstRow="1" w:lastRow="0" w:firstColumn="1" w:lastColumn="0" w:noHBand="0" w:noVBand="1"/>
      </w:tblPr>
      <w:tblGrid>
        <w:gridCol w:w="2397"/>
        <w:gridCol w:w="3183"/>
        <w:gridCol w:w="943"/>
        <w:gridCol w:w="4244"/>
      </w:tblGrid>
      <w:tr w:rsidR="00AC3380" w:rsidRPr="00963C49" w14:paraId="09E81A73" w14:textId="77777777" w:rsidTr="000E2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noWrap/>
            <w:hideMark/>
          </w:tcPr>
          <w:p w14:paraId="38984325" w14:textId="77777777" w:rsidR="00AC3380" w:rsidRPr="00963C49" w:rsidRDefault="00AC3380" w:rsidP="00196E57">
            <w:pPr>
              <w:spacing w:before="0" w:after="0" w:line="276" w:lineRule="auto"/>
              <w:rPr>
                <w:bCs w:val="0"/>
                <w:sz w:val="16"/>
                <w:szCs w:val="16"/>
                <w:lang w:eastAsia="cs-CZ"/>
              </w:rPr>
            </w:pPr>
            <w:r w:rsidRPr="00963C49">
              <w:rPr>
                <w:bCs w:val="0"/>
                <w:sz w:val="16"/>
                <w:szCs w:val="16"/>
                <w:lang w:eastAsia="cs-CZ"/>
              </w:rPr>
              <w:t>COLUMN_NAME</w:t>
            </w:r>
          </w:p>
        </w:tc>
        <w:tc>
          <w:tcPr>
            <w:tcW w:w="1478" w:type="pct"/>
            <w:noWrap/>
            <w:hideMark/>
          </w:tcPr>
          <w:p w14:paraId="4454C2B9"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02BF1CB6"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71" w:type="pct"/>
            <w:noWrap/>
            <w:hideMark/>
          </w:tcPr>
          <w:p w14:paraId="78BD1C00"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0E2BF7" w:rsidRPr="000E2BF7" w14:paraId="64F09BF4" w14:textId="77777777" w:rsidTr="000E2B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13" w:type="pct"/>
            <w:noWrap/>
            <w:hideMark/>
          </w:tcPr>
          <w:p w14:paraId="3D1A6D7A"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JOB_CATEGORY</w:t>
            </w:r>
          </w:p>
        </w:tc>
        <w:tc>
          <w:tcPr>
            <w:tcW w:w="1478" w:type="pct"/>
            <w:noWrap/>
            <w:hideMark/>
          </w:tcPr>
          <w:p w14:paraId="39E6A9A0"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VARCHAR2(32)</w:t>
            </w:r>
          </w:p>
        </w:tc>
        <w:tc>
          <w:tcPr>
            <w:tcW w:w="438" w:type="pct"/>
            <w:noWrap/>
            <w:hideMark/>
          </w:tcPr>
          <w:p w14:paraId="610643D4"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N</w:t>
            </w:r>
          </w:p>
        </w:tc>
        <w:tc>
          <w:tcPr>
            <w:tcW w:w="1971" w:type="pct"/>
            <w:noWrap/>
            <w:hideMark/>
          </w:tcPr>
          <w:p w14:paraId="4864FAA6"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 xml:space="preserve">Job subcategory name for parallelism control </w:t>
            </w:r>
          </w:p>
        </w:tc>
      </w:tr>
      <w:tr w:rsidR="000E2BF7" w:rsidRPr="000E2BF7" w14:paraId="49680484" w14:textId="77777777" w:rsidTr="000E2BF7">
        <w:trPr>
          <w:trHeight w:val="288"/>
        </w:trPr>
        <w:tc>
          <w:tcPr>
            <w:cnfStyle w:val="001000000000" w:firstRow="0" w:lastRow="0" w:firstColumn="1" w:lastColumn="0" w:oddVBand="0" w:evenVBand="0" w:oddHBand="0" w:evenHBand="0" w:firstRowFirstColumn="0" w:firstRowLastColumn="0" w:lastRowFirstColumn="0" w:lastRowLastColumn="0"/>
            <w:tcW w:w="1113" w:type="pct"/>
            <w:noWrap/>
            <w:hideMark/>
          </w:tcPr>
          <w:p w14:paraId="7D9BBDD2"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DESCRIPTION</w:t>
            </w:r>
          </w:p>
        </w:tc>
        <w:tc>
          <w:tcPr>
            <w:tcW w:w="1478" w:type="pct"/>
            <w:noWrap/>
            <w:hideMark/>
          </w:tcPr>
          <w:p w14:paraId="5ACE2DDA"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VARCHAR2(1024)</w:t>
            </w:r>
          </w:p>
        </w:tc>
        <w:tc>
          <w:tcPr>
            <w:tcW w:w="438" w:type="pct"/>
            <w:noWrap/>
            <w:hideMark/>
          </w:tcPr>
          <w:p w14:paraId="32C1FB1C"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Y</w:t>
            </w:r>
          </w:p>
        </w:tc>
        <w:tc>
          <w:tcPr>
            <w:tcW w:w="1971" w:type="pct"/>
            <w:noWrap/>
            <w:hideMark/>
          </w:tcPr>
          <w:p w14:paraId="56CB1EC3"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Description of subcategory</w:t>
            </w:r>
          </w:p>
        </w:tc>
      </w:tr>
      <w:tr w:rsidR="000E2BF7" w:rsidRPr="000E2BF7" w14:paraId="109E4150" w14:textId="77777777" w:rsidTr="000E2B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13" w:type="pct"/>
            <w:noWrap/>
            <w:hideMark/>
          </w:tcPr>
          <w:p w14:paraId="36822873"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ABORTABLE</w:t>
            </w:r>
          </w:p>
        </w:tc>
        <w:tc>
          <w:tcPr>
            <w:tcW w:w="1478" w:type="pct"/>
            <w:noWrap/>
            <w:hideMark/>
          </w:tcPr>
          <w:p w14:paraId="3A569E37"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NUMBER(22)</w:t>
            </w:r>
          </w:p>
        </w:tc>
        <w:tc>
          <w:tcPr>
            <w:tcW w:w="438" w:type="pct"/>
            <w:noWrap/>
            <w:hideMark/>
          </w:tcPr>
          <w:p w14:paraId="2800870A"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Y</w:t>
            </w:r>
          </w:p>
        </w:tc>
        <w:tc>
          <w:tcPr>
            <w:tcW w:w="1971" w:type="pct"/>
            <w:noWrap/>
            <w:hideMark/>
          </w:tcPr>
          <w:p w14:paraId="3749430E"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
                <w:sz w:val="16"/>
                <w:szCs w:val="16"/>
                <w:lang w:eastAsia="cs-CZ"/>
              </w:rPr>
            </w:pPr>
            <w:r w:rsidRPr="000E2BF7">
              <w:rPr>
                <w:b/>
                <w:sz w:val="16"/>
                <w:szCs w:val="16"/>
                <w:lang w:eastAsia="cs-CZ"/>
              </w:rPr>
              <w:t>Is abort supported for the job category?</w:t>
            </w:r>
          </w:p>
        </w:tc>
      </w:tr>
    </w:tbl>
    <w:p w14:paraId="5D8C3DA8" w14:textId="3C4A71C2" w:rsidR="00AC3380" w:rsidRPr="00AC3380" w:rsidRDefault="000E2BF7" w:rsidP="000E2BF7">
      <w:pPr>
        <w:pStyle w:val="Heading3"/>
      </w:pPr>
      <w:bookmarkStart w:id="243" w:name="_Toc498353065"/>
      <w:r w:rsidRPr="000E2BF7">
        <w:t xml:space="preserve">LKP_JOB_TYPE </w:t>
      </w:r>
      <w:r w:rsidR="00AC3380">
        <w:t>table</w:t>
      </w:r>
      <w:bookmarkEnd w:id="243"/>
    </w:p>
    <w:p w14:paraId="68263A0F" w14:textId="26F63D5A" w:rsidR="00AC3380" w:rsidRPr="000E2BF7" w:rsidRDefault="000E2BF7" w:rsidP="00AC3380">
      <w:pPr>
        <w:rPr>
          <w:b/>
          <w:bCs/>
        </w:rPr>
      </w:pPr>
      <w:r w:rsidRPr="000E2BF7">
        <w:rPr>
          <w:b/>
          <w:bCs/>
        </w:rPr>
        <w:t>Lookup of job type</w:t>
      </w:r>
    </w:p>
    <w:tbl>
      <w:tblPr>
        <w:tblStyle w:val="ListTable1Light-Accent2"/>
        <w:tblW w:w="5166" w:type="pct"/>
        <w:tblLook w:val="04A0" w:firstRow="1" w:lastRow="0" w:firstColumn="1" w:lastColumn="0" w:noHBand="0" w:noVBand="1"/>
      </w:tblPr>
      <w:tblGrid>
        <w:gridCol w:w="2470"/>
        <w:gridCol w:w="3254"/>
        <w:gridCol w:w="943"/>
        <w:gridCol w:w="4100"/>
      </w:tblGrid>
      <w:tr w:rsidR="00AC3380" w:rsidRPr="00963C49" w14:paraId="72C395BA" w14:textId="77777777" w:rsidTr="000E2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1D8E3E19" w14:textId="77777777" w:rsidR="00AC3380" w:rsidRPr="00963C49" w:rsidRDefault="00AC3380" w:rsidP="00196E57">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74F10717"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5DA9FE88"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5D9686F0"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0E2BF7" w:rsidRPr="000E2BF7" w14:paraId="48A8D1FE" w14:textId="77777777" w:rsidTr="000E2B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224A20DC"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JOB_TYPE</w:t>
            </w:r>
          </w:p>
        </w:tc>
        <w:tc>
          <w:tcPr>
            <w:tcW w:w="1511" w:type="pct"/>
            <w:noWrap/>
            <w:hideMark/>
          </w:tcPr>
          <w:p w14:paraId="10DB5644"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0E2BF7">
              <w:rPr>
                <w:bCs/>
                <w:sz w:val="16"/>
                <w:szCs w:val="16"/>
                <w:lang w:eastAsia="cs-CZ"/>
              </w:rPr>
              <w:t>VARCHAR2(32)</w:t>
            </w:r>
          </w:p>
        </w:tc>
        <w:tc>
          <w:tcPr>
            <w:tcW w:w="438" w:type="pct"/>
            <w:noWrap/>
            <w:hideMark/>
          </w:tcPr>
          <w:p w14:paraId="498926F9"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0E2BF7">
              <w:rPr>
                <w:bCs/>
                <w:sz w:val="16"/>
                <w:szCs w:val="16"/>
                <w:lang w:eastAsia="cs-CZ"/>
              </w:rPr>
              <w:t>N</w:t>
            </w:r>
          </w:p>
        </w:tc>
        <w:tc>
          <w:tcPr>
            <w:tcW w:w="1904" w:type="pct"/>
            <w:noWrap/>
            <w:hideMark/>
          </w:tcPr>
          <w:p w14:paraId="2DA9081B"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0E2BF7">
              <w:rPr>
                <w:bCs/>
                <w:sz w:val="16"/>
                <w:szCs w:val="16"/>
                <w:lang w:eastAsia="cs-CZ"/>
              </w:rPr>
              <w:t>Kind of job</w:t>
            </w:r>
          </w:p>
        </w:tc>
      </w:tr>
      <w:tr w:rsidR="000E2BF7" w:rsidRPr="000E2BF7" w14:paraId="6CA76841" w14:textId="77777777" w:rsidTr="000E2BF7">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0F8CE37B"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DESCRIPTION</w:t>
            </w:r>
          </w:p>
        </w:tc>
        <w:tc>
          <w:tcPr>
            <w:tcW w:w="1511" w:type="pct"/>
            <w:noWrap/>
            <w:hideMark/>
          </w:tcPr>
          <w:p w14:paraId="2AFF8FDF"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0E2BF7">
              <w:rPr>
                <w:sz w:val="16"/>
                <w:szCs w:val="16"/>
                <w:lang w:eastAsia="cs-CZ"/>
              </w:rPr>
              <w:t>VARCHAR2(1024)</w:t>
            </w:r>
          </w:p>
        </w:tc>
        <w:tc>
          <w:tcPr>
            <w:tcW w:w="438" w:type="pct"/>
            <w:noWrap/>
            <w:hideMark/>
          </w:tcPr>
          <w:p w14:paraId="293F1B9B"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0E2BF7">
              <w:rPr>
                <w:sz w:val="16"/>
                <w:szCs w:val="16"/>
                <w:lang w:eastAsia="cs-CZ"/>
              </w:rPr>
              <w:t>Y</w:t>
            </w:r>
          </w:p>
        </w:tc>
        <w:tc>
          <w:tcPr>
            <w:tcW w:w="1904" w:type="pct"/>
            <w:noWrap/>
            <w:hideMark/>
          </w:tcPr>
          <w:p w14:paraId="7512C89F"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0E2BF7">
              <w:rPr>
                <w:sz w:val="16"/>
                <w:szCs w:val="16"/>
                <w:lang w:eastAsia="cs-CZ"/>
              </w:rPr>
              <w:t>Description of job type</w:t>
            </w:r>
          </w:p>
        </w:tc>
      </w:tr>
    </w:tbl>
    <w:p w14:paraId="2FD5A218" w14:textId="3F54CA38" w:rsidR="00AC3380" w:rsidRPr="00AC3380" w:rsidRDefault="000E2BF7" w:rsidP="000E2BF7">
      <w:pPr>
        <w:pStyle w:val="Heading3"/>
      </w:pPr>
      <w:bookmarkStart w:id="244" w:name="_Toc498353066"/>
      <w:r w:rsidRPr="000E2BF7">
        <w:t xml:space="preserve">LKP_PHASE </w:t>
      </w:r>
      <w:r w:rsidR="00AC3380">
        <w:t>table</w:t>
      </w:r>
      <w:bookmarkEnd w:id="244"/>
    </w:p>
    <w:p w14:paraId="31B839FA" w14:textId="56D2879D" w:rsidR="00AC3380" w:rsidRPr="000E2BF7" w:rsidRDefault="000E2BF7" w:rsidP="00AC3380">
      <w:pPr>
        <w:rPr>
          <w:b/>
          <w:bCs/>
        </w:rPr>
      </w:pPr>
      <w:r w:rsidRPr="000E2BF7">
        <w:rPr>
          <w:b/>
          <w:bCs/>
        </w:rPr>
        <w:t>Lookup of phase name</w:t>
      </w:r>
    </w:p>
    <w:tbl>
      <w:tblPr>
        <w:tblStyle w:val="ListTable1Light-Accent2"/>
        <w:tblW w:w="5166" w:type="pct"/>
        <w:tblLook w:val="04A0" w:firstRow="1" w:lastRow="0" w:firstColumn="1" w:lastColumn="0" w:noHBand="0" w:noVBand="1"/>
      </w:tblPr>
      <w:tblGrid>
        <w:gridCol w:w="2470"/>
        <w:gridCol w:w="3254"/>
        <w:gridCol w:w="943"/>
        <w:gridCol w:w="4100"/>
      </w:tblGrid>
      <w:tr w:rsidR="00AC3380" w:rsidRPr="00963C49" w14:paraId="72550897" w14:textId="77777777" w:rsidTr="000E2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0394FBB3" w14:textId="77777777" w:rsidR="00AC3380" w:rsidRPr="00963C49" w:rsidRDefault="00AC3380" w:rsidP="00196E57">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0588A745"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6685C01B"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3427B4EF" w14:textId="77777777" w:rsidR="00AC3380" w:rsidRPr="00963C49" w:rsidRDefault="00AC338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0E2BF7" w:rsidRPr="000E2BF7" w14:paraId="782633F1" w14:textId="77777777" w:rsidTr="000E2B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75F1B8D4"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lastRenderedPageBreak/>
              <w:t>JOB_PHASE</w:t>
            </w:r>
          </w:p>
        </w:tc>
        <w:tc>
          <w:tcPr>
            <w:tcW w:w="1511" w:type="pct"/>
            <w:noWrap/>
            <w:hideMark/>
          </w:tcPr>
          <w:p w14:paraId="554CA562"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0E2BF7">
              <w:rPr>
                <w:bCs/>
                <w:sz w:val="16"/>
                <w:szCs w:val="16"/>
                <w:lang w:eastAsia="cs-CZ"/>
              </w:rPr>
              <w:t>VARCHAR2(32)</w:t>
            </w:r>
          </w:p>
        </w:tc>
        <w:tc>
          <w:tcPr>
            <w:tcW w:w="438" w:type="pct"/>
            <w:noWrap/>
            <w:hideMark/>
          </w:tcPr>
          <w:p w14:paraId="787190EA"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0E2BF7">
              <w:rPr>
                <w:bCs/>
                <w:sz w:val="16"/>
                <w:szCs w:val="16"/>
                <w:lang w:eastAsia="cs-CZ"/>
              </w:rPr>
              <w:t>N</w:t>
            </w:r>
          </w:p>
        </w:tc>
        <w:tc>
          <w:tcPr>
            <w:tcW w:w="1904" w:type="pct"/>
            <w:noWrap/>
            <w:hideMark/>
          </w:tcPr>
          <w:p w14:paraId="37D16BED"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0E2BF7">
              <w:rPr>
                <w:bCs/>
                <w:sz w:val="16"/>
                <w:szCs w:val="16"/>
                <w:lang w:eastAsia="cs-CZ"/>
              </w:rPr>
              <w:t>Phase name</w:t>
            </w:r>
          </w:p>
        </w:tc>
      </w:tr>
      <w:tr w:rsidR="000E2BF7" w:rsidRPr="000E2BF7" w14:paraId="0D924CDE" w14:textId="77777777" w:rsidTr="000E2BF7">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6CA3A460"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DESCRIPTION</w:t>
            </w:r>
          </w:p>
        </w:tc>
        <w:tc>
          <w:tcPr>
            <w:tcW w:w="1511" w:type="pct"/>
            <w:noWrap/>
            <w:hideMark/>
          </w:tcPr>
          <w:p w14:paraId="5CE5F295"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VARCHAR2(1024)</w:t>
            </w:r>
          </w:p>
        </w:tc>
        <w:tc>
          <w:tcPr>
            <w:tcW w:w="438" w:type="pct"/>
            <w:noWrap/>
            <w:hideMark/>
          </w:tcPr>
          <w:p w14:paraId="7C9813C5"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Y</w:t>
            </w:r>
          </w:p>
        </w:tc>
        <w:tc>
          <w:tcPr>
            <w:tcW w:w="1904" w:type="pct"/>
            <w:noWrap/>
            <w:hideMark/>
          </w:tcPr>
          <w:p w14:paraId="713B5E01"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Description of phase name</w:t>
            </w:r>
          </w:p>
        </w:tc>
      </w:tr>
    </w:tbl>
    <w:p w14:paraId="2ADFACBF" w14:textId="328DBEC7" w:rsidR="000E2BF7" w:rsidRPr="00AC3380" w:rsidRDefault="000E2BF7" w:rsidP="000E2BF7">
      <w:pPr>
        <w:pStyle w:val="Heading3"/>
      </w:pPr>
      <w:bookmarkStart w:id="245" w:name="_Toc498353067"/>
      <w:r w:rsidRPr="000E2BF7">
        <w:t xml:space="preserve">LKP_PLAN </w:t>
      </w:r>
      <w:r>
        <w:t>table</w:t>
      </w:r>
      <w:bookmarkEnd w:id="245"/>
    </w:p>
    <w:p w14:paraId="61F2F35A" w14:textId="6619EB4F" w:rsidR="000E2BF7" w:rsidRPr="000E2BF7" w:rsidRDefault="000E2BF7" w:rsidP="000E2BF7">
      <w:pPr>
        <w:rPr>
          <w:b/>
          <w:bCs/>
        </w:rPr>
      </w:pPr>
      <w:r w:rsidRPr="000E2BF7">
        <w:rPr>
          <w:b/>
          <w:bCs/>
        </w:rPr>
        <w:t>Lookup of run plan</w:t>
      </w:r>
    </w:p>
    <w:tbl>
      <w:tblPr>
        <w:tblStyle w:val="ListTable1Light-Accent2"/>
        <w:tblW w:w="5166" w:type="pct"/>
        <w:tblLook w:val="04A0" w:firstRow="1" w:lastRow="0" w:firstColumn="1" w:lastColumn="0" w:noHBand="0" w:noVBand="1"/>
      </w:tblPr>
      <w:tblGrid>
        <w:gridCol w:w="2470"/>
        <w:gridCol w:w="3254"/>
        <w:gridCol w:w="943"/>
        <w:gridCol w:w="4100"/>
      </w:tblGrid>
      <w:tr w:rsidR="000E2BF7" w:rsidRPr="00963C49" w14:paraId="4CD1EAE9" w14:textId="77777777" w:rsidTr="000E2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406EA6FA" w14:textId="77777777" w:rsidR="000E2BF7" w:rsidRPr="00963C49" w:rsidRDefault="000E2BF7" w:rsidP="00196E57">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70089225" w14:textId="77777777" w:rsidR="000E2BF7" w:rsidRPr="00963C49" w:rsidRDefault="000E2BF7"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13DB80AB" w14:textId="77777777" w:rsidR="000E2BF7" w:rsidRPr="00963C49" w:rsidRDefault="000E2BF7"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66E3D0E6" w14:textId="77777777" w:rsidR="000E2BF7" w:rsidRPr="00963C49" w:rsidRDefault="000E2BF7"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0E2BF7" w:rsidRPr="000E2BF7" w14:paraId="29E8D51A" w14:textId="77777777" w:rsidTr="000E2B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14A07B8C"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RUNPLAN</w:t>
            </w:r>
          </w:p>
        </w:tc>
        <w:tc>
          <w:tcPr>
            <w:tcW w:w="1511" w:type="pct"/>
            <w:noWrap/>
            <w:hideMark/>
          </w:tcPr>
          <w:p w14:paraId="6BB07190"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CHAR(9)</w:t>
            </w:r>
          </w:p>
        </w:tc>
        <w:tc>
          <w:tcPr>
            <w:tcW w:w="438" w:type="pct"/>
            <w:noWrap/>
            <w:hideMark/>
          </w:tcPr>
          <w:p w14:paraId="6B019AFE"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N</w:t>
            </w:r>
          </w:p>
        </w:tc>
        <w:tc>
          <w:tcPr>
            <w:tcW w:w="1904" w:type="pct"/>
            <w:noWrap/>
            <w:hideMark/>
          </w:tcPr>
          <w:p w14:paraId="37A401E1" w14:textId="77777777" w:rsidR="000E2BF7" w:rsidRPr="000E2BF7" w:rsidRDefault="000E2BF7" w:rsidP="000E2BF7">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0E2BF7">
              <w:rPr>
                <w:sz w:val="16"/>
                <w:szCs w:val="16"/>
                <w:lang w:eastAsia="cs-CZ"/>
              </w:rPr>
              <w:t>Run plan</w:t>
            </w:r>
          </w:p>
        </w:tc>
      </w:tr>
      <w:tr w:rsidR="000E2BF7" w:rsidRPr="000E2BF7" w14:paraId="4DFCA7D4" w14:textId="77777777" w:rsidTr="000E2BF7">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64442168" w14:textId="77777777" w:rsidR="000E2BF7" w:rsidRPr="000E2BF7" w:rsidRDefault="000E2BF7" w:rsidP="000E2BF7">
            <w:pPr>
              <w:spacing w:before="0" w:after="0" w:line="276" w:lineRule="auto"/>
              <w:rPr>
                <w:b w:val="0"/>
                <w:bCs w:val="0"/>
                <w:sz w:val="16"/>
                <w:szCs w:val="16"/>
                <w:lang w:eastAsia="cs-CZ"/>
              </w:rPr>
            </w:pPr>
            <w:r w:rsidRPr="000E2BF7">
              <w:rPr>
                <w:b w:val="0"/>
                <w:bCs w:val="0"/>
                <w:sz w:val="16"/>
                <w:szCs w:val="16"/>
                <w:lang w:eastAsia="cs-CZ"/>
              </w:rPr>
              <w:t>DESCRIPTION</w:t>
            </w:r>
          </w:p>
        </w:tc>
        <w:tc>
          <w:tcPr>
            <w:tcW w:w="1511" w:type="pct"/>
            <w:noWrap/>
            <w:hideMark/>
          </w:tcPr>
          <w:p w14:paraId="24C28041"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VARCHAR2(1024)</w:t>
            </w:r>
          </w:p>
        </w:tc>
        <w:tc>
          <w:tcPr>
            <w:tcW w:w="438" w:type="pct"/>
            <w:noWrap/>
            <w:hideMark/>
          </w:tcPr>
          <w:p w14:paraId="54BEFF8D"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Y</w:t>
            </w:r>
          </w:p>
        </w:tc>
        <w:tc>
          <w:tcPr>
            <w:tcW w:w="1904" w:type="pct"/>
            <w:noWrap/>
            <w:hideMark/>
          </w:tcPr>
          <w:p w14:paraId="3E5E9811" w14:textId="77777777" w:rsidR="000E2BF7" w:rsidRPr="000E2BF7" w:rsidRDefault="000E2BF7" w:rsidP="000E2BF7">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0E2BF7">
              <w:rPr>
                <w:bCs/>
                <w:sz w:val="16"/>
                <w:szCs w:val="16"/>
                <w:lang w:eastAsia="cs-CZ"/>
              </w:rPr>
              <w:t>Description of runplan</w:t>
            </w:r>
          </w:p>
        </w:tc>
      </w:tr>
    </w:tbl>
    <w:p w14:paraId="57D78A49" w14:textId="7C3A4B12" w:rsidR="00AE639E" w:rsidRDefault="00007130" w:rsidP="00007130">
      <w:pPr>
        <w:pStyle w:val="Heading2"/>
        <w:rPr>
          <w:lang w:eastAsia="cs-CZ"/>
        </w:rPr>
      </w:pPr>
      <w:bookmarkStart w:id="246" w:name="_Toc498353068"/>
      <w:r w:rsidRPr="00007130">
        <w:rPr>
          <w:sz w:val="28"/>
        </w:rPr>
        <w:t>GUI</w:t>
      </w:r>
      <w:r>
        <w:rPr>
          <w:lang w:eastAsia="cs-CZ"/>
        </w:rPr>
        <w:t xml:space="preserve"> tables</w:t>
      </w:r>
      <w:bookmarkEnd w:id="246"/>
    </w:p>
    <w:p w14:paraId="7EB49B79" w14:textId="28929D85" w:rsidR="00007130" w:rsidRPr="00AC3380" w:rsidRDefault="00007130" w:rsidP="00007130">
      <w:pPr>
        <w:pStyle w:val="Heading3"/>
      </w:pPr>
      <w:bookmarkStart w:id="247" w:name="_Toc498353069"/>
      <w:r w:rsidRPr="00007130">
        <w:t>GUI_CHANGE_MANAGEMENT</w:t>
      </w:r>
      <w:r>
        <w:t xml:space="preserve"> table</w:t>
      </w:r>
      <w:bookmarkEnd w:id="247"/>
    </w:p>
    <w:p w14:paraId="71BD6CBC" w14:textId="7CAD3740" w:rsidR="00007130" w:rsidRPr="000E2BF7" w:rsidRDefault="00D66F50" w:rsidP="00007130">
      <w:pPr>
        <w:rPr>
          <w:b/>
          <w:bCs/>
        </w:rPr>
      </w:pPr>
      <w:r w:rsidRPr="00D66F50">
        <w:rPr>
          <w:b/>
          <w:bCs/>
        </w:rPr>
        <w:t>Change management</w:t>
      </w:r>
    </w:p>
    <w:tbl>
      <w:tblPr>
        <w:tblStyle w:val="ListTable1Light-Accent2"/>
        <w:tblW w:w="5166" w:type="pct"/>
        <w:tblLook w:val="04A0" w:firstRow="1" w:lastRow="0" w:firstColumn="1" w:lastColumn="0" w:noHBand="0" w:noVBand="1"/>
      </w:tblPr>
      <w:tblGrid>
        <w:gridCol w:w="1579"/>
        <w:gridCol w:w="2224"/>
        <w:gridCol w:w="943"/>
        <w:gridCol w:w="6021"/>
      </w:tblGrid>
      <w:tr w:rsidR="00007130" w:rsidRPr="00963C49" w14:paraId="6F70B8C2" w14:textId="77777777" w:rsidTr="00D66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noWrap/>
            <w:hideMark/>
          </w:tcPr>
          <w:p w14:paraId="0B016B33" w14:textId="77777777" w:rsidR="00007130" w:rsidRPr="00963C49" w:rsidRDefault="00007130" w:rsidP="00196E57">
            <w:pPr>
              <w:spacing w:before="0" w:after="0" w:line="276" w:lineRule="auto"/>
              <w:rPr>
                <w:bCs w:val="0"/>
                <w:sz w:val="16"/>
                <w:szCs w:val="16"/>
                <w:lang w:eastAsia="cs-CZ"/>
              </w:rPr>
            </w:pPr>
            <w:r w:rsidRPr="00963C49">
              <w:rPr>
                <w:bCs w:val="0"/>
                <w:sz w:val="16"/>
                <w:szCs w:val="16"/>
                <w:lang w:eastAsia="cs-CZ"/>
              </w:rPr>
              <w:t>COLUMN_NAME</w:t>
            </w:r>
          </w:p>
        </w:tc>
        <w:tc>
          <w:tcPr>
            <w:tcW w:w="1033" w:type="pct"/>
            <w:noWrap/>
            <w:hideMark/>
          </w:tcPr>
          <w:p w14:paraId="507A4397"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7D7FDD4E"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2796" w:type="pct"/>
            <w:noWrap/>
            <w:hideMark/>
          </w:tcPr>
          <w:p w14:paraId="2D59F74B"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D66F50" w:rsidRPr="00D66F50" w14:paraId="622C4AC5"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3" w:type="pct"/>
            <w:noWrap/>
            <w:hideMark/>
          </w:tcPr>
          <w:p w14:paraId="617C997D"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LABEL_NAME</w:t>
            </w:r>
          </w:p>
        </w:tc>
        <w:tc>
          <w:tcPr>
            <w:tcW w:w="1033" w:type="pct"/>
            <w:noWrap/>
            <w:hideMark/>
          </w:tcPr>
          <w:p w14:paraId="04194770"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VARCHAR2(30)</w:t>
            </w:r>
          </w:p>
        </w:tc>
        <w:tc>
          <w:tcPr>
            <w:tcW w:w="438" w:type="pct"/>
            <w:noWrap/>
            <w:hideMark/>
          </w:tcPr>
          <w:p w14:paraId="58D64896"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w:t>
            </w:r>
          </w:p>
        </w:tc>
        <w:tc>
          <w:tcPr>
            <w:tcW w:w="2796" w:type="pct"/>
            <w:noWrap/>
            <w:hideMark/>
          </w:tcPr>
          <w:p w14:paraId="2FAB8579"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Label name</w:t>
            </w:r>
          </w:p>
        </w:tc>
      </w:tr>
      <w:tr w:rsidR="00D66F50" w:rsidRPr="00D66F50" w14:paraId="24A3CF64"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733" w:type="pct"/>
            <w:noWrap/>
            <w:hideMark/>
          </w:tcPr>
          <w:p w14:paraId="583D6346"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LABEL_STATUS</w:t>
            </w:r>
          </w:p>
        </w:tc>
        <w:tc>
          <w:tcPr>
            <w:tcW w:w="1033" w:type="pct"/>
            <w:noWrap/>
            <w:hideMark/>
          </w:tcPr>
          <w:p w14:paraId="461649FF"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VARCHAR2(16)</w:t>
            </w:r>
          </w:p>
        </w:tc>
        <w:tc>
          <w:tcPr>
            <w:tcW w:w="438" w:type="pct"/>
            <w:noWrap/>
            <w:hideMark/>
          </w:tcPr>
          <w:p w14:paraId="6021A61C"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N</w:t>
            </w:r>
          </w:p>
        </w:tc>
        <w:tc>
          <w:tcPr>
            <w:tcW w:w="2796" w:type="pct"/>
            <w:noWrap/>
            <w:hideMark/>
          </w:tcPr>
          <w:p w14:paraId="05EE5E49"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Label status - Open or Close</w:t>
            </w:r>
          </w:p>
        </w:tc>
      </w:tr>
      <w:tr w:rsidR="00D66F50" w:rsidRPr="00D66F50" w14:paraId="786A0B57"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3" w:type="pct"/>
            <w:noWrap/>
            <w:hideMark/>
          </w:tcPr>
          <w:p w14:paraId="3B5803FF"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USER_NAME</w:t>
            </w:r>
          </w:p>
        </w:tc>
        <w:tc>
          <w:tcPr>
            <w:tcW w:w="1033" w:type="pct"/>
            <w:noWrap/>
            <w:hideMark/>
          </w:tcPr>
          <w:p w14:paraId="3A9E3138"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VARCHAR2(128)</w:t>
            </w:r>
          </w:p>
        </w:tc>
        <w:tc>
          <w:tcPr>
            <w:tcW w:w="438" w:type="pct"/>
            <w:noWrap/>
            <w:hideMark/>
          </w:tcPr>
          <w:p w14:paraId="61D2F42E"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w:t>
            </w:r>
          </w:p>
        </w:tc>
        <w:tc>
          <w:tcPr>
            <w:tcW w:w="2796" w:type="pct"/>
            <w:noWrap/>
            <w:hideMark/>
          </w:tcPr>
          <w:p w14:paraId="74EE6372"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User name who created the label</w:t>
            </w:r>
          </w:p>
        </w:tc>
      </w:tr>
      <w:tr w:rsidR="00D66F50" w:rsidRPr="00D66F50" w14:paraId="2BF538E3"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733" w:type="pct"/>
            <w:noWrap/>
            <w:hideMark/>
          </w:tcPr>
          <w:p w14:paraId="1741FD6C"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CREATE_TS</w:t>
            </w:r>
          </w:p>
        </w:tc>
        <w:tc>
          <w:tcPr>
            <w:tcW w:w="1033" w:type="pct"/>
            <w:noWrap/>
            <w:hideMark/>
          </w:tcPr>
          <w:p w14:paraId="59A3D29A"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TIMESTAMP(6)(11,6)</w:t>
            </w:r>
          </w:p>
        </w:tc>
        <w:tc>
          <w:tcPr>
            <w:tcW w:w="438" w:type="pct"/>
            <w:noWrap/>
            <w:hideMark/>
          </w:tcPr>
          <w:p w14:paraId="7CD34AE3"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N</w:t>
            </w:r>
          </w:p>
        </w:tc>
        <w:tc>
          <w:tcPr>
            <w:tcW w:w="2796" w:type="pct"/>
            <w:noWrap/>
            <w:hideMark/>
          </w:tcPr>
          <w:p w14:paraId="50ECEAB6"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Timestamp when label was created</w:t>
            </w:r>
          </w:p>
        </w:tc>
      </w:tr>
      <w:tr w:rsidR="00D66F50" w:rsidRPr="00D66F50" w14:paraId="5644B415"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3" w:type="pct"/>
            <w:noWrap/>
            <w:hideMark/>
          </w:tcPr>
          <w:p w14:paraId="79941E19"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DESCRIPTION</w:t>
            </w:r>
          </w:p>
        </w:tc>
        <w:tc>
          <w:tcPr>
            <w:tcW w:w="1033" w:type="pct"/>
            <w:noWrap/>
            <w:hideMark/>
          </w:tcPr>
          <w:p w14:paraId="4253A9C8"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VARCHAR2(1024)</w:t>
            </w:r>
          </w:p>
        </w:tc>
        <w:tc>
          <w:tcPr>
            <w:tcW w:w="438" w:type="pct"/>
            <w:noWrap/>
            <w:hideMark/>
          </w:tcPr>
          <w:p w14:paraId="1EA52B82"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Y</w:t>
            </w:r>
          </w:p>
        </w:tc>
        <w:tc>
          <w:tcPr>
            <w:tcW w:w="2796" w:type="pct"/>
            <w:noWrap/>
            <w:hideMark/>
          </w:tcPr>
          <w:p w14:paraId="4182E980"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Description what is label established for</w:t>
            </w:r>
          </w:p>
        </w:tc>
      </w:tr>
      <w:tr w:rsidR="00D66F50" w:rsidRPr="00D66F50" w14:paraId="0651D822"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733" w:type="pct"/>
            <w:noWrap/>
            <w:hideMark/>
          </w:tcPr>
          <w:p w14:paraId="24BD68A4"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ENV</w:t>
            </w:r>
          </w:p>
        </w:tc>
        <w:tc>
          <w:tcPr>
            <w:tcW w:w="1033" w:type="pct"/>
            <w:noWrap/>
            <w:hideMark/>
          </w:tcPr>
          <w:p w14:paraId="11641B58"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CHAR(4)</w:t>
            </w:r>
          </w:p>
        </w:tc>
        <w:tc>
          <w:tcPr>
            <w:tcW w:w="438" w:type="pct"/>
            <w:noWrap/>
            <w:hideMark/>
          </w:tcPr>
          <w:p w14:paraId="4879C88C"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N</w:t>
            </w:r>
          </w:p>
        </w:tc>
        <w:tc>
          <w:tcPr>
            <w:tcW w:w="2796" w:type="pct"/>
            <w:noWrap/>
            <w:hideMark/>
          </w:tcPr>
          <w:p w14:paraId="030F8AF0"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Environment name where is label opened, DEVL in 99.99 percent</w:t>
            </w:r>
          </w:p>
        </w:tc>
      </w:tr>
    </w:tbl>
    <w:p w14:paraId="49E2D2D2" w14:textId="300B6B28" w:rsidR="00007130" w:rsidRPr="00AC3380" w:rsidRDefault="00D66F50" w:rsidP="00D66F50">
      <w:pPr>
        <w:pStyle w:val="Heading3"/>
      </w:pPr>
      <w:bookmarkStart w:id="248" w:name="_Toc498353070"/>
      <w:r w:rsidRPr="00D66F50">
        <w:t>GUI_CHANGE_CONTROL</w:t>
      </w:r>
      <w:r>
        <w:t xml:space="preserve"> </w:t>
      </w:r>
      <w:r w:rsidR="00007130">
        <w:t>table</w:t>
      </w:r>
      <w:bookmarkEnd w:id="248"/>
    </w:p>
    <w:p w14:paraId="1DBEA62C" w14:textId="233D9A4C" w:rsidR="00007130" w:rsidRPr="000E2BF7" w:rsidRDefault="00D66F50" w:rsidP="00007130">
      <w:pPr>
        <w:rPr>
          <w:b/>
          <w:bCs/>
        </w:rPr>
      </w:pPr>
      <w:r w:rsidRPr="00D66F50">
        <w:rPr>
          <w:b/>
          <w:bCs/>
        </w:rPr>
        <w:t>List of changes done via change management</w:t>
      </w:r>
    </w:p>
    <w:tbl>
      <w:tblPr>
        <w:tblStyle w:val="ListTable1Light-Accent2"/>
        <w:tblW w:w="5166" w:type="pct"/>
        <w:tblLook w:val="04A0" w:firstRow="1" w:lastRow="0" w:firstColumn="1" w:lastColumn="0" w:noHBand="0" w:noVBand="1"/>
      </w:tblPr>
      <w:tblGrid>
        <w:gridCol w:w="2470"/>
        <w:gridCol w:w="3254"/>
        <w:gridCol w:w="943"/>
        <w:gridCol w:w="4100"/>
      </w:tblGrid>
      <w:tr w:rsidR="00007130" w:rsidRPr="00963C49" w14:paraId="466FC105" w14:textId="77777777" w:rsidTr="00D66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35F99E55" w14:textId="77777777" w:rsidR="00007130" w:rsidRPr="00963C49" w:rsidRDefault="00007130" w:rsidP="00196E57">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443BED22"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4A050B6A"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3E93C816"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D66F50" w:rsidRPr="00D66F50" w14:paraId="152E40E5"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636850C4"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LABEL_NAME</w:t>
            </w:r>
          </w:p>
        </w:tc>
        <w:tc>
          <w:tcPr>
            <w:tcW w:w="1511" w:type="pct"/>
            <w:noWrap/>
            <w:hideMark/>
          </w:tcPr>
          <w:p w14:paraId="33EF60B8"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VARCHAR2(30)</w:t>
            </w:r>
          </w:p>
        </w:tc>
        <w:tc>
          <w:tcPr>
            <w:tcW w:w="438" w:type="pct"/>
            <w:noWrap/>
            <w:hideMark/>
          </w:tcPr>
          <w:p w14:paraId="015E53CE"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w:t>
            </w:r>
          </w:p>
        </w:tc>
        <w:tc>
          <w:tcPr>
            <w:tcW w:w="1904" w:type="pct"/>
            <w:noWrap/>
            <w:hideMark/>
          </w:tcPr>
          <w:p w14:paraId="1AC1BAF6"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Label name</w:t>
            </w:r>
          </w:p>
        </w:tc>
      </w:tr>
      <w:tr w:rsidR="00D66F50" w:rsidRPr="00D66F50" w14:paraId="431D177A"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2A7C41C9"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USER_NAME</w:t>
            </w:r>
          </w:p>
        </w:tc>
        <w:tc>
          <w:tcPr>
            <w:tcW w:w="1511" w:type="pct"/>
            <w:noWrap/>
            <w:hideMark/>
          </w:tcPr>
          <w:p w14:paraId="7BF47AC5"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VARCHAR2(128)</w:t>
            </w:r>
          </w:p>
        </w:tc>
        <w:tc>
          <w:tcPr>
            <w:tcW w:w="438" w:type="pct"/>
            <w:noWrap/>
            <w:hideMark/>
          </w:tcPr>
          <w:p w14:paraId="6D16C958"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N</w:t>
            </w:r>
          </w:p>
        </w:tc>
        <w:tc>
          <w:tcPr>
            <w:tcW w:w="1904" w:type="pct"/>
            <w:noWrap/>
            <w:hideMark/>
          </w:tcPr>
          <w:p w14:paraId="1E371B40"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User name who did the action</w:t>
            </w:r>
          </w:p>
        </w:tc>
      </w:tr>
      <w:tr w:rsidR="00D66F50" w:rsidRPr="00D66F50" w14:paraId="18A746D3"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4E1A8A1F"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JOB_NAME</w:t>
            </w:r>
          </w:p>
        </w:tc>
        <w:tc>
          <w:tcPr>
            <w:tcW w:w="1511" w:type="pct"/>
            <w:noWrap/>
            <w:hideMark/>
          </w:tcPr>
          <w:p w14:paraId="6B31A931"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VARCHAR2(128)</w:t>
            </w:r>
          </w:p>
        </w:tc>
        <w:tc>
          <w:tcPr>
            <w:tcW w:w="438" w:type="pct"/>
            <w:noWrap/>
            <w:hideMark/>
          </w:tcPr>
          <w:p w14:paraId="6B34A626"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Y</w:t>
            </w:r>
          </w:p>
        </w:tc>
        <w:tc>
          <w:tcPr>
            <w:tcW w:w="1904" w:type="pct"/>
            <w:noWrap/>
            <w:hideMark/>
          </w:tcPr>
          <w:p w14:paraId="5DD6E8A1"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Name of the job</w:t>
            </w:r>
          </w:p>
        </w:tc>
      </w:tr>
      <w:tr w:rsidR="00D66F50" w:rsidRPr="00D66F50" w14:paraId="65F9BB28"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6454DA6D"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UID_INDICATOR</w:t>
            </w:r>
          </w:p>
        </w:tc>
        <w:tc>
          <w:tcPr>
            <w:tcW w:w="1511" w:type="pct"/>
            <w:noWrap/>
            <w:hideMark/>
          </w:tcPr>
          <w:p w14:paraId="264C7645"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CHAR(1)</w:t>
            </w:r>
          </w:p>
        </w:tc>
        <w:tc>
          <w:tcPr>
            <w:tcW w:w="438" w:type="pct"/>
            <w:noWrap/>
            <w:hideMark/>
          </w:tcPr>
          <w:p w14:paraId="5E61F368"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Y</w:t>
            </w:r>
          </w:p>
        </w:tc>
        <w:tc>
          <w:tcPr>
            <w:tcW w:w="1904" w:type="pct"/>
            <w:noWrap/>
            <w:hideMark/>
          </w:tcPr>
          <w:p w14:paraId="6EC3BB6A"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Operatin indicator M - merge, D - delete</w:t>
            </w:r>
          </w:p>
        </w:tc>
      </w:tr>
      <w:tr w:rsidR="00D66F50" w:rsidRPr="00D66F50" w14:paraId="685DC665"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388DCBDE"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CMD_TS</w:t>
            </w:r>
          </w:p>
        </w:tc>
        <w:tc>
          <w:tcPr>
            <w:tcW w:w="1511" w:type="pct"/>
            <w:noWrap/>
            <w:hideMark/>
          </w:tcPr>
          <w:p w14:paraId="32D2D16D"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TIMESTAMP(6)(11,6)</w:t>
            </w:r>
          </w:p>
        </w:tc>
        <w:tc>
          <w:tcPr>
            <w:tcW w:w="438" w:type="pct"/>
            <w:noWrap/>
            <w:hideMark/>
          </w:tcPr>
          <w:p w14:paraId="5CB90AE7"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w:t>
            </w:r>
          </w:p>
        </w:tc>
        <w:tc>
          <w:tcPr>
            <w:tcW w:w="1904" w:type="pct"/>
            <w:noWrap/>
            <w:hideMark/>
          </w:tcPr>
          <w:p w14:paraId="41E4249F"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Execution timestamp</w:t>
            </w:r>
          </w:p>
        </w:tc>
      </w:tr>
      <w:tr w:rsidR="00D66F50" w:rsidRPr="00D66F50" w14:paraId="0ED86C7B"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7090FA56"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SEQ_NUM</w:t>
            </w:r>
          </w:p>
        </w:tc>
        <w:tc>
          <w:tcPr>
            <w:tcW w:w="1511" w:type="pct"/>
            <w:noWrap/>
            <w:hideMark/>
          </w:tcPr>
          <w:p w14:paraId="04E0B9CB"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NUMBER(22)</w:t>
            </w:r>
          </w:p>
        </w:tc>
        <w:tc>
          <w:tcPr>
            <w:tcW w:w="438" w:type="pct"/>
            <w:noWrap/>
            <w:hideMark/>
          </w:tcPr>
          <w:p w14:paraId="3C4460A9"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N</w:t>
            </w:r>
          </w:p>
        </w:tc>
        <w:tc>
          <w:tcPr>
            <w:tcW w:w="1904" w:type="pct"/>
            <w:noWrap/>
            <w:hideMark/>
          </w:tcPr>
          <w:p w14:paraId="263D0AEA"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bCs/>
                <w:sz w:val="16"/>
                <w:szCs w:val="16"/>
                <w:lang w:eastAsia="cs-CZ"/>
              </w:rPr>
            </w:pPr>
            <w:r w:rsidRPr="00D66F50">
              <w:rPr>
                <w:bCs/>
                <w:sz w:val="16"/>
                <w:szCs w:val="16"/>
                <w:lang w:eastAsia="cs-CZ"/>
              </w:rPr>
              <w:t>Sequence number</w:t>
            </w:r>
          </w:p>
        </w:tc>
      </w:tr>
      <w:tr w:rsidR="00D66F50" w:rsidRPr="00D66F50" w14:paraId="4B32CE51"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1FC66A60"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CMD</w:t>
            </w:r>
          </w:p>
        </w:tc>
        <w:tc>
          <w:tcPr>
            <w:tcW w:w="1511" w:type="pct"/>
            <w:noWrap/>
            <w:hideMark/>
          </w:tcPr>
          <w:p w14:paraId="19EBA77D"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VARCHAR2(4000)</w:t>
            </w:r>
          </w:p>
        </w:tc>
        <w:tc>
          <w:tcPr>
            <w:tcW w:w="438" w:type="pct"/>
            <w:noWrap/>
            <w:hideMark/>
          </w:tcPr>
          <w:p w14:paraId="00852C3F"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w:t>
            </w:r>
          </w:p>
        </w:tc>
        <w:tc>
          <w:tcPr>
            <w:tcW w:w="1904" w:type="pct"/>
            <w:noWrap/>
            <w:hideMark/>
          </w:tcPr>
          <w:p w14:paraId="0FFF2B75"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SQL command</w:t>
            </w:r>
          </w:p>
        </w:tc>
      </w:tr>
    </w:tbl>
    <w:p w14:paraId="4EADBB0E" w14:textId="55597B67" w:rsidR="00007130" w:rsidRPr="00AC3380" w:rsidRDefault="00D66F50" w:rsidP="00D66F50">
      <w:pPr>
        <w:pStyle w:val="Heading3"/>
      </w:pPr>
      <w:bookmarkStart w:id="249" w:name="_Toc498353071"/>
      <w:r w:rsidRPr="00D66F50">
        <w:t>GUI_LOG_CTRL_ACTION</w:t>
      </w:r>
      <w:r>
        <w:t xml:space="preserve"> </w:t>
      </w:r>
      <w:r w:rsidR="00007130">
        <w:t>table</w:t>
      </w:r>
      <w:bookmarkEnd w:id="249"/>
    </w:p>
    <w:p w14:paraId="79EDE4C5" w14:textId="6BF71900" w:rsidR="00007130" w:rsidRPr="000E2BF7" w:rsidRDefault="00D66F50" w:rsidP="00007130">
      <w:pPr>
        <w:rPr>
          <w:b/>
          <w:bCs/>
        </w:rPr>
      </w:pPr>
      <w:r w:rsidRPr="00D66F50">
        <w:rPr>
          <w:b/>
          <w:bCs/>
        </w:rPr>
        <w:t>Log of GUI control actions</w:t>
      </w:r>
    </w:p>
    <w:tbl>
      <w:tblPr>
        <w:tblStyle w:val="ListTable1Light-Accent2"/>
        <w:tblW w:w="5166" w:type="pct"/>
        <w:tblLook w:val="04A0" w:firstRow="1" w:lastRow="0" w:firstColumn="1" w:lastColumn="0" w:noHBand="0" w:noVBand="1"/>
      </w:tblPr>
      <w:tblGrid>
        <w:gridCol w:w="2470"/>
        <w:gridCol w:w="3254"/>
        <w:gridCol w:w="943"/>
        <w:gridCol w:w="4100"/>
      </w:tblGrid>
      <w:tr w:rsidR="00007130" w:rsidRPr="00963C49" w14:paraId="6BC417DB" w14:textId="77777777" w:rsidTr="00D66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noWrap/>
            <w:hideMark/>
          </w:tcPr>
          <w:p w14:paraId="366E4DDB" w14:textId="77777777" w:rsidR="00007130" w:rsidRPr="00963C49" w:rsidRDefault="00007130" w:rsidP="00196E57">
            <w:pPr>
              <w:spacing w:before="0" w:after="0" w:line="276" w:lineRule="auto"/>
              <w:rPr>
                <w:bCs w:val="0"/>
                <w:sz w:val="16"/>
                <w:szCs w:val="16"/>
                <w:lang w:eastAsia="cs-CZ"/>
              </w:rPr>
            </w:pPr>
            <w:r w:rsidRPr="00963C49">
              <w:rPr>
                <w:bCs w:val="0"/>
                <w:sz w:val="16"/>
                <w:szCs w:val="16"/>
                <w:lang w:eastAsia="cs-CZ"/>
              </w:rPr>
              <w:t>COLUMN_NAME</w:t>
            </w:r>
          </w:p>
        </w:tc>
        <w:tc>
          <w:tcPr>
            <w:tcW w:w="1511" w:type="pct"/>
            <w:noWrap/>
            <w:hideMark/>
          </w:tcPr>
          <w:p w14:paraId="40ADA0CD"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DATATYPE</w:t>
            </w:r>
          </w:p>
        </w:tc>
        <w:tc>
          <w:tcPr>
            <w:tcW w:w="438" w:type="pct"/>
            <w:noWrap/>
            <w:hideMark/>
          </w:tcPr>
          <w:p w14:paraId="5FFEB4EF"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NULLABLE</w:t>
            </w:r>
          </w:p>
        </w:tc>
        <w:tc>
          <w:tcPr>
            <w:tcW w:w="1904" w:type="pct"/>
            <w:noWrap/>
            <w:hideMark/>
          </w:tcPr>
          <w:p w14:paraId="49701435" w14:textId="77777777" w:rsidR="00007130" w:rsidRPr="00963C49" w:rsidRDefault="00007130" w:rsidP="00196E57">
            <w:pPr>
              <w:spacing w:before="0" w:after="0" w:line="276" w:lineRule="auto"/>
              <w:cnfStyle w:val="100000000000" w:firstRow="1" w:lastRow="0" w:firstColumn="0" w:lastColumn="0" w:oddVBand="0" w:evenVBand="0" w:oddHBand="0" w:evenHBand="0" w:firstRowFirstColumn="0" w:firstRowLastColumn="0" w:lastRowFirstColumn="0" w:lastRowLastColumn="0"/>
              <w:rPr>
                <w:bCs w:val="0"/>
                <w:sz w:val="16"/>
                <w:szCs w:val="16"/>
                <w:lang w:eastAsia="cs-CZ"/>
              </w:rPr>
            </w:pPr>
            <w:r w:rsidRPr="00963C49">
              <w:rPr>
                <w:bCs w:val="0"/>
                <w:sz w:val="16"/>
                <w:szCs w:val="16"/>
                <w:lang w:eastAsia="cs-CZ"/>
              </w:rPr>
              <w:t>COMMENT</w:t>
            </w:r>
          </w:p>
        </w:tc>
      </w:tr>
      <w:tr w:rsidR="00D66F50" w:rsidRPr="00D66F50" w14:paraId="22AE18ED"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0341DE20" w14:textId="77777777" w:rsidR="00D66F50" w:rsidRPr="00D66F50" w:rsidRDefault="00D66F50" w:rsidP="00D66F50">
            <w:pPr>
              <w:spacing w:before="0" w:after="0" w:line="240" w:lineRule="auto"/>
              <w:rPr>
                <w:b w:val="0"/>
                <w:bCs w:val="0"/>
                <w:sz w:val="16"/>
                <w:szCs w:val="16"/>
                <w:lang w:eastAsia="cs-CZ"/>
              </w:rPr>
            </w:pPr>
            <w:r w:rsidRPr="00D66F50">
              <w:rPr>
                <w:b w:val="0"/>
                <w:bCs w:val="0"/>
                <w:sz w:val="16"/>
                <w:szCs w:val="16"/>
                <w:lang w:eastAsia="cs-CZ"/>
              </w:rPr>
              <w:t>USER_NAME</w:t>
            </w:r>
          </w:p>
        </w:tc>
        <w:tc>
          <w:tcPr>
            <w:tcW w:w="1511" w:type="pct"/>
            <w:noWrap/>
            <w:hideMark/>
          </w:tcPr>
          <w:p w14:paraId="10F31D89" w14:textId="77777777" w:rsidR="00D66F50" w:rsidRPr="00D66F50" w:rsidRDefault="00D66F50" w:rsidP="00D66F50">
            <w:pPr>
              <w:spacing w:before="0" w:after="0" w:line="240"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VARCHAR2(128)</w:t>
            </w:r>
          </w:p>
        </w:tc>
        <w:tc>
          <w:tcPr>
            <w:tcW w:w="438" w:type="pct"/>
            <w:noWrap/>
            <w:hideMark/>
          </w:tcPr>
          <w:p w14:paraId="59C0D52E" w14:textId="77777777" w:rsidR="00D66F50" w:rsidRPr="00D66F50" w:rsidRDefault="00D66F50" w:rsidP="00D66F50">
            <w:pPr>
              <w:spacing w:before="0" w:after="0" w:line="240"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N</w:t>
            </w:r>
          </w:p>
        </w:tc>
        <w:tc>
          <w:tcPr>
            <w:tcW w:w="1904" w:type="pct"/>
            <w:noWrap/>
            <w:hideMark/>
          </w:tcPr>
          <w:p w14:paraId="55BF3055" w14:textId="77777777" w:rsidR="00D66F50" w:rsidRPr="00D66F50" w:rsidRDefault="00D66F50" w:rsidP="00D66F50">
            <w:pPr>
              <w:spacing w:before="0" w:after="0" w:line="240" w:lineRule="auto"/>
              <w:cnfStyle w:val="000000100000" w:firstRow="0" w:lastRow="0" w:firstColumn="0" w:lastColumn="0" w:oddVBand="0" w:evenVBand="0" w:oddHBand="1" w:evenHBand="0" w:firstRowFirstColumn="0" w:firstRowLastColumn="0" w:lastRowFirstColumn="0" w:lastRowLastColumn="0"/>
              <w:rPr>
                <w:sz w:val="16"/>
                <w:szCs w:val="16"/>
                <w:lang w:eastAsia="cs-CZ"/>
              </w:rPr>
            </w:pPr>
            <w:r w:rsidRPr="00D66F50">
              <w:rPr>
                <w:sz w:val="16"/>
                <w:szCs w:val="16"/>
                <w:lang w:eastAsia="cs-CZ"/>
              </w:rPr>
              <w:t>User name who did the action</w:t>
            </w:r>
          </w:p>
        </w:tc>
      </w:tr>
      <w:tr w:rsidR="00D66F50" w:rsidRPr="00D66F50" w14:paraId="4788CF9D"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0BFF1318"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ACTION</w:t>
            </w:r>
          </w:p>
        </w:tc>
        <w:tc>
          <w:tcPr>
            <w:tcW w:w="1511" w:type="pct"/>
            <w:noWrap/>
            <w:hideMark/>
          </w:tcPr>
          <w:p w14:paraId="538C2EC6"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D66F50">
              <w:rPr>
                <w:sz w:val="16"/>
                <w:szCs w:val="16"/>
                <w:lang w:eastAsia="cs-CZ"/>
              </w:rPr>
              <w:t>VARCHAR2(128)</w:t>
            </w:r>
          </w:p>
        </w:tc>
        <w:tc>
          <w:tcPr>
            <w:tcW w:w="438" w:type="pct"/>
            <w:noWrap/>
            <w:hideMark/>
          </w:tcPr>
          <w:p w14:paraId="43EB3E77"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D66F50">
              <w:rPr>
                <w:sz w:val="16"/>
                <w:szCs w:val="16"/>
                <w:lang w:eastAsia="cs-CZ"/>
              </w:rPr>
              <w:t>N</w:t>
            </w:r>
          </w:p>
        </w:tc>
        <w:tc>
          <w:tcPr>
            <w:tcW w:w="1904" w:type="pct"/>
            <w:noWrap/>
            <w:hideMark/>
          </w:tcPr>
          <w:p w14:paraId="32C84195"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D66F50">
              <w:rPr>
                <w:sz w:val="16"/>
                <w:szCs w:val="16"/>
                <w:lang w:eastAsia="cs-CZ"/>
              </w:rPr>
              <w:t>Action identification</w:t>
            </w:r>
          </w:p>
        </w:tc>
      </w:tr>
      <w:tr w:rsidR="00D66F50" w:rsidRPr="00D66F50" w14:paraId="0167F08B"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669195BF"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ACTION_TS</w:t>
            </w:r>
          </w:p>
        </w:tc>
        <w:tc>
          <w:tcPr>
            <w:tcW w:w="1511" w:type="pct"/>
            <w:noWrap/>
            <w:hideMark/>
          </w:tcPr>
          <w:p w14:paraId="7A2AA6CF"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D66F50">
              <w:rPr>
                <w:bCs/>
                <w:sz w:val="16"/>
                <w:szCs w:val="16"/>
                <w:lang w:eastAsia="cs-CZ"/>
              </w:rPr>
              <w:t>TIMESTAMP(6)(11,6)</w:t>
            </w:r>
          </w:p>
        </w:tc>
        <w:tc>
          <w:tcPr>
            <w:tcW w:w="438" w:type="pct"/>
            <w:noWrap/>
            <w:hideMark/>
          </w:tcPr>
          <w:p w14:paraId="514E5F04"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D66F50">
              <w:rPr>
                <w:bCs/>
                <w:sz w:val="16"/>
                <w:szCs w:val="16"/>
                <w:lang w:eastAsia="cs-CZ"/>
              </w:rPr>
              <w:t>Y</w:t>
            </w:r>
          </w:p>
        </w:tc>
        <w:tc>
          <w:tcPr>
            <w:tcW w:w="1904" w:type="pct"/>
            <w:noWrap/>
            <w:hideMark/>
          </w:tcPr>
          <w:p w14:paraId="469FF432"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D66F50">
              <w:rPr>
                <w:bCs/>
                <w:sz w:val="16"/>
                <w:szCs w:val="16"/>
                <w:lang w:eastAsia="cs-CZ"/>
              </w:rPr>
              <w:t>Timestamp when action was done</w:t>
            </w:r>
          </w:p>
        </w:tc>
      </w:tr>
      <w:tr w:rsidR="00D66F50" w:rsidRPr="00D66F50" w14:paraId="6B7AEF65" w14:textId="77777777" w:rsidTr="00D66F50">
        <w:trPr>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0B83B7D3"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SQL_CODE</w:t>
            </w:r>
          </w:p>
        </w:tc>
        <w:tc>
          <w:tcPr>
            <w:tcW w:w="1511" w:type="pct"/>
            <w:noWrap/>
            <w:hideMark/>
          </w:tcPr>
          <w:p w14:paraId="572FDD63"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D66F50">
              <w:rPr>
                <w:sz w:val="16"/>
                <w:szCs w:val="16"/>
                <w:lang w:eastAsia="cs-CZ"/>
              </w:rPr>
              <w:t>VARCHAR2(4000)</w:t>
            </w:r>
          </w:p>
        </w:tc>
        <w:tc>
          <w:tcPr>
            <w:tcW w:w="438" w:type="pct"/>
            <w:noWrap/>
            <w:hideMark/>
          </w:tcPr>
          <w:p w14:paraId="624D0C19"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D66F50">
              <w:rPr>
                <w:sz w:val="16"/>
                <w:szCs w:val="16"/>
                <w:lang w:eastAsia="cs-CZ"/>
              </w:rPr>
              <w:t>Y</w:t>
            </w:r>
          </w:p>
        </w:tc>
        <w:tc>
          <w:tcPr>
            <w:tcW w:w="1904" w:type="pct"/>
            <w:noWrap/>
            <w:hideMark/>
          </w:tcPr>
          <w:p w14:paraId="40D5F73E" w14:textId="77777777" w:rsidR="00D66F50" w:rsidRPr="00D66F50" w:rsidRDefault="00D66F50" w:rsidP="00D66F50">
            <w:pPr>
              <w:spacing w:before="0" w:after="0" w:line="276" w:lineRule="auto"/>
              <w:cnfStyle w:val="000000000000" w:firstRow="0" w:lastRow="0" w:firstColumn="0" w:lastColumn="0" w:oddVBand="0" w:evenVBand="0" w:oddHBand="0" w:evenHBand="0" w:firstRowFirstColumn="0" w:firstRowLastColumn="0" w:lastRowFirstColumn="0" w:lastRowLastColumn="0"/>
              <w:rPr>
                <w:sz w:val="16"/>
                <w:szCs w:val="16"/>
                <w:lang w:eastAsia="cs-CZ"/>
              </w:rPr>
            </w:pPr>
            <w:r w:rsidRPr="00D66F50">
              <w:rPr>
                <w:sz w:val="16"/>
                <w:szCs w:val="16"/>
                <w:lang w:eastAsia="cs-CZ"/>
              </w:rPr>
              <w:t>SQL code of action</w:t>
            </w:r>
          </w:p>
        </w:tc>
      </w:tr>
      <w:tr w:rsidR="00D66F50" w:rsidRPr="00D66F50" w14:paraId="0DD6F816" w14:textId="77777777" w:rsidTr="00D66F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7" w:type="pct"/>
            <w:noWrap/>
            <w:hideMark/>
          </w:tcPr>
          <w:p w14:paraId="663EE8C7" w14:textId="77777777" w:rsidR="00D66F50" w:rsidRPr="00D66F50" w:rsidRDefault="00D66F50" w:rsidP="00D66F50">
            <w:pPr>
              <w:spacing w:before="0" w:after="0" w:line="276" w:lineRule="auto"/>
              <w:rPr>
                <w:b w:val="0"/>
                <w:bCs w:val="0"/>
                <w:sz w:val="16"/>
                <w:szCs w:val="16"/>
                <w:lang w:eastAsia="cs-CZ"/>
              </w:rPr>
            </w:pPr>
            <w:r w:rsidRPr="00D66F50">
              <w:rPr>
                <w:b w:val="0"/>
                <w:bCs w:val="0"/>
                <w:sz w:val="16"/>
                <w:szCs w:val="16"/>
                <w:lang w:eastAsia="cs-CZ"/>
              </w:rPr>
              <w:t>DWH_DATE</w:t>
            </w:r>
          </w:p>
        </w:tc>
        <w:tc>
          <w:tcPr>
            <w:tcW w:w="1511" w:type="pct"/>
            <w:noWrap/>
            <w:hideMark/>
          </w:tcPr>
          <w:p w14:paraId="16751A80"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D66F50">
              <w:rPr>
                <w:bCs/>
                <w:sz w:val="16"/>
                <w:szCs w:val="16"/>
                <w:lang w:eastAsia="cs-CZ"/>
              </w:rPr>
              <w:t>DATE(7)</w:t>
            </w:r>
          </w:p>
        </w:tc>
        <w:tc>
          <w:tcPr>
            <w:tcW w:w="438" w:type="pct"/>
            <w:noWrap/>
            <w:hideMark/>
          </w:tcPr>
          <w:p w14:paraId="25864BCF"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D66F50">
              <w:rPr>
                <w:bCs/>
                <w:sz w:val="16"/>
                <w:szCs w:val="16"/>
                <w:lang w:eastAsia="cs-CZ"/>
              </w:rPr>
              <w:t>N</w:t>
            </w:r>
          </w:p>
        </w:tc>
        <w:tc>
          <w:tcPr>
            <w:tcW w:w="1904" w:type="pct"/>
            <w:noWrap/>
            <w:hideMark/>
          </w:tcPr>
          <w:p w14:paraId="2C171D97" w14:textId="77777777" w:rsidR="00D66F50" w:rsidRPr="00D66F50" w:rsidRDefault="00D66F50" w:rsidP="00D66F50">
            <w:pPr>
              <w:spacing w:before="0" w:after="0" w:line="276" w:lineRule="auto"/>
              <w:cnfStyle w:val="000000100000" w:firstRow="0" w:lastRow="0" w:firstColumn="0" w:lastColumn="0" w:oddVBand="0" w:evenVBand="0" w:oddHBand="1" w:evenHBand="0" w:firstRowFirstColumn="0" w:firstRowLastColumn="0" w:lastRowFirstColumn="0" w:lastRowLastColumn="0"/>
              <w:rPr>
                <w:bCs/>
                <w:sz w:val="16"/>
                <w:szCs w:val="16"/>
                <w:lang w:eastAsia="cs-CZ"/>
              </w:rPr>
            </w:pPr>
            <w:r w:rsidRPr="00D66F50">
              <w:rPr>
                <w:bCs/>
                <w:sz w:val="16"/>
                <w:szCs w:val="16"/>
                <w:lang w:eastAsia="cs-CZ"/>
              </w:rPr>
              <w:t>DWH date</w:t>
            </w:r>
          </w:p>
        </w:tc>
      </w:tr>
    </w:tbl>
    <w:p w14:paraId="635EFD47" w14:textId="23FB7D46" w:rsidR="00007130" w:rsidRPr="00007130" w:rsidRDefault="00007130" w:rsidP="00D66F50">
      <w:pPr>
        <w:rPr>
          <w:lang w:eastAsia="cs-CZ"/>
        </w:rPr>
      </w:pPr>
    </w:p>
    <w:sectPr w:rsidR="00007130" w:rsidRPr="00007130" w:rsidSect="00FC7E99">
      <w:headerReference w:type="even" r:id="rId54"/>
      <w:headerReference w:type="default" r:id="rId55"/>
      <w:footerReference w:type="default" r:id="rId56"/>
      <w:pgSz w:w="11906" w:h="16838"/>
      <w:pgMar w:top="1701" w:right="567" w:bottom="1304" w:left="1134" w:header="737"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32B827" w14:textId="77777777" w:rsidR="0028347F" w:rsidRDefault="0028347F" w:rsidP="00EF30EA">
      <w:r>
        <w:separator/>
      </w:r>
    </w:p>
    <w:p w14:paraId="49CF7D1E" w14:textId="77777777" w:rsidR="0028347F" w:rsidRDefault="0028347F" w:rsidP="00EF30EA"/>
    <w:p w14:paraId="37FFD6A5" w14:textId="77777777" w:rsidR="0028347F" w:rsidRDefault="0028347F" w:rsidP="00EF30EA"/>
  </w:endnote>
  <w:endnote w:type="continuationSeparator" w:id="0">
    <w:p w14:paraId="0B6C9AC4" w14:textId="77777777" w:rsidR="0028347F" w:rsidRDefault="0028347F" w:rsidP="00EF30EA">
      <w:r>
        <w:continuationSeparator/>
      </w:r>
    </w:p>
    <w:p w14:paraId="607A14DD" w14:textId="77777777" w:rsidR="0028347F" w:rsidRDefault="0028347F" w:rsidP="00EF30EA"/>
    <w:p w14:paraId="467F3CF3" w14:textId="77777777" w:rsidR="0028347F" w:rsidRDefault="0028347F" w:rsidP="00EF30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entury Gothic">
    <w:panose1 w:val="020B05020202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Times">
    <w:panose1 w:val="02020603050405020304"/>
    <w:charset w:val="EE"/>
    <w:family w:val="roman"/>
    <w:pitch w:val="variable"/>
    <w:sig w:usb0="E0002AFF" w:usb1="C0007841"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Albertus Medium">
    <w:panose1 w:val="00000000000000000000"/>
    <w:charset w:val="00"/>
    <w:family w:val="swiss"/>
    <w:notTrueType/>
    <w:pitch w:val="variable"/>
    <w:sig w:usb0="00000003" w:usb1="00000000" w:usb2="00000000" w:usb3="00000000" w:csb0="00000001" w:csb1="00000000"/>
  </w:font>
  <w:font w:name="HelveticaNeueLT Std">
    <w:altName w:val="Times New Roman"/>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Look w:val="01E0" w:firstRow="1" w:lastRow="1" w:firstColumn="1" w:lastColumn="1" w:noHBand="0" w:noVBand="0"/>
    </w:tblPr>
    <w:tblGrid>
      <w:gridCol w:w="3069"/>
      <w:gridCol w:w="5295"/>
      <w:gridCol w:w="285"/>
      <w:gridCol w:w="1664"/>
    </w:tblGrid>
    <w:tr w:rsidR="00322E66" w14:paraId="30CC6C48" w14:textId="77777777" w:rsidTr="001A7FC1">
      <w:tc>
        <w:tcPr>
          <w:tcW w:w="3069" w:type="dxa"/>
          <w:tcBorders>
            <w:top w:val="single" w:sz="18" w:space="0" w:color="5F6062" w:themeColor="text1"/>
          </w:tcBorders>
        </w:tcPr>
        <w:p w14:paraId="40125E06" w14:textId="77777777" w:rsidR="00322E66" w:rsidRDefault="00322E66" w:rsidP="00CF43FA">
          <w:pPr>
            <w:pStyle w:val="TableBody"/>
            <w:spacing w:before="100" w:after="0"/>
          </w:pPr>
        </w:p>
      </w:tc>
      <w:tc>
        <w:tcPr>
          <w:tcW w:w="5295" w:type="dxa"/>
          <w:tcBorders>
            <w:top w:val="single" w:sz="18" w:space="0" w:color="5F6062" w:themeColor="text1"/>
          </w:tcBorders>
          <w:vAlign w:val="bottom"/>
        </w:tcPr>
        <w:p w14:paraId="1BADDE14" w14:textId="77777777" w:rsidR="00322E66" w:rsidRDefault="00322E66" w:rsidP="004B71E9">
          <w:pPr>
            <w:spacing w:before="0" w:after="0" w:line="240" w:lineRule="auto"/>
          </w:pPr>
        </w:p>
      </w:tc>
      <w:tc>
        <w:tcPr>
          <w:tcW w:w="285" w:type="dxa"/>
          <w:tcBorders>
            <w:top w:val="single" w:sz="18" w:space="0" w:color="0079DB" w:themeColor="accent3"/>
          </w:tcBorders>
        </w:tcPr>
        <w:p w14:paraId="782D6D32" w14:textId="77777777" w:rsidR="00322E66" w:rsidRDefault="00322E66" w:rsidP="00EF30EA">
          <w:pPr>
            <w:pStyle w:val="Footer"/>
          </w:pPr>
        </w:p>
      </w:tc>
      <w:tc>
        <w:tcPr>
          <w:tcW w:w="1664" w:type="dxa"/>
          <w:tcBorders>
            <w:top w:val="single" w:sz="18" w:space="0" w:color="EC881D" w:themeColor="accent1"/>
          </w:tcBorders>
          <w:vAlign w:val="bottom"/>
        </w:tcPr>
        <w:p w14:paraId="01C2FF65" w14:textId="2D05E2B8" w:rsidR="00322E66" w:rsidRDefault="00322E66" w:rsidP="00CB60EA">
          <w:pPr>
            <w:pStyle w:val="Footer"/>
            <w:jc w:val="center"/>
          </w:pPr>
          <w:r>
            <w:t xml:space="preserve">Page </w:t>
          </w:r>
          <w:r>
            <w:rPr>
              <w:rStyle w:val="PageNumber"/>
            </w:rPr>
            <w:fldChar w:fldCharType="begin"/>
          </w:r>
          <w:r>
            <w:rPr>
              <w:rStyle w:val="PageNumber"/>
            </w:rPr>
            <w:instrText xml:space="preserve"> PAGE </w:instrText>
          </w:r>
          <w:r>
            <w:rPr>
              <w:rStyle w:val="PageNumber"/>
            </w:rPr>
            <w:fldChar w:fldCharType="separate"/>
          </w:r>
          <w:r w:rsidR="0011374E">
            <w:rPr>
              <w:rStyle w:val="PageNumber"/>
              <w:noProof/>
            </w:rPr>
            <w:t>70</w:t>
          </w:r>
          <w:r>
            <w:rPr>
              <w:rStyle w:val="PageNumber"/>
            </w:rPr>
            <w:fldChar w:fldCharType="end"/>
          </w:r>
        </w:p>
      </w:tc>
    </w:tr>
  </w:tbl>
  <w:p w14:paraId="2D62CE8A" w14:textId="77777777" w:rsidR="00322E66" w:rsidRPr="002E4954" w:rsidRDefault="00322E66" w:rsidP="002E4954">
    <w:pPr>
      <w:pStyle w:val="TableBody"/>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0C9309" w14:textId="77777777" w:rsidR="0028347F" w:rsidRDefault="0028347F" w:rsidP="00EF30EA">
      <w:r>
        <w:separator/>
      </w:r>
    </w:p>
    <w:p w14:paraId="587174A5" w14:textId="77777777" w:rsidR="0028347F" w:rsidRDefault="0028347F" w:rsidP="00EF30EA"/>
    <w:p w14:paraId="1394B682" w14:textId="77777777" w:rsidR="0028347F" w:rsidRDefault="0028347F" w:rsidP="00EF30EA"/>
  </w:footnote>
  <w:footnote w:type="continuationSeparator" w:id="0">
    <w:p w14:paraId="34D278C4" w14:textId="77777777" w:rsidR="0028347F" w:rsidRDefault="0028347F" w:rsidP="00EF30EA">
      <w:r>
        <w:continuationSeparator/>
      </w:r>
    </w:p>
    <w:p w14:paraId="096FBF10" w14:textId="77777777" w:rsidR="0028347F" w:rsidRDefault="0028347F" w:rsidP="00EF30EA"/>
    <w:p w14:paraId="1F0183B5" w14:textId="77777777" w:rsidR="0028347F" w:rsidRDefault="0028347F" w:rsidP="00EF30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F67B7" w14:textId="77777777" w:rsidR="00322E66" w:rsidRDefault="00322E66" w:rsidP="00EF30EA"/>
  <w:p w14:paraId="538ACC38" w14:textId="77777777" w:rsidR="00322E66" w:rsidRDefault="00322E66" w:rsidP="00EF30EA"/>
  <w:p w14:paraId="0EC95A30" w14:textId="77777777" w:rsidR="00322E66" w:rsidRDefault="00322E66" w:rsidP="00EF30E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4" w:type="dxa"/>
      <w:tblLook w:val="01E0" w:firstRow="1" w:lastRow="1" w:firstColumn="1" w:lastColumn="1" w:noHBand="0" w:noVBand="0"/>
    </w:tblPr>
    <w:tblGrid>
      <w:gridCol w:w="7372"/>
      <w:gridCol w:w="2976"/>
    </w:tblGrid>
    <w:tr w:rsidR="00322E66" w:rsidRPr="009973C2" w14:paraId="7B5FD811" w14:textId="77777777" w:rsidTr="002E4954">
      <w:trPr>
        <w:trHeight w:hRule="exact" w:val="1134"/>
      </w:trPr>
      <w:tc>
        <w:tcPr>
          <w:tcW w:w="7372" w:type="dxa"/>
          <w:vAlign w:val="center"/>
        </w:tcPr>
        <w:p w14:paraId="4D920EC7" w14:textId="77777777" w:rsidR="00322E66" w:rsidRPr="009973C2" w:rsidRDefault="00322E66" w:rsidP="00F965E2">
          <w:pPr>
            <w:pStyle w:val="Header"/>
            <w:rPr>
              <w:smallCaps/>
            </w:rPr>
          </w:pPr>
        </w:p>
      </w:tc>
      <w:tc>
        <w:tcPr>
          <w:tcW w:w="2976" w:type="dxa"/>
          <w:vAlign w:val="center"/>
        </w:tcPr>
        <w:p w14:paraId="774DB684" w14:textId="77777777" w:rsidR="00322E66" w:rsidRPr="009973C2" w:rsidRDefault="00322E66" w:rsidP="00EF30EA">
          <w:pPr>
            <w:pStyle w:val="Header"/>
            <w:jc w:val="right"/>
            <w:rPr>
              <w:smallCaps/>
            </w:rPr>
          </w:pPr>
        </w:p>
      </w:tc>
    </w:tr>
  </w:tbl>
  <w:p w14:paraId="26F0F698" w14:textId="77777777" w:rsidR="00322E66" w:rsidRDefault="00322E66" w:rsidP="002E4954">
    <w:pPr>
      <w:pStyle w:val="TableBody"/>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32F080F0"/>
    <w:lvl w:ilvl="0">
      <w:numFmt w:val="decimal"/>
      <w:pStyle w:val="Bullet1"/>
      <w:lvlText w:val="*"/>
      <w:lvlJc w:val="left"/>
      <w:pPr>
        <w:ind w:left="0" w:firstLine="0"/>
      </w:pPr>
    </w:lvl>
  </w:abstractNum>
  <w:abstractNum w:abstractNumId="1" w15:restartNumberingAfterBreak="0">
    <w:nsid w:val="02744AF8"/>
    <w:multiLevelType w:val="hybridMultilevel"/>
    <w:tmpl w:val="966AE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F7573"/>
    <w:multiLevelType w:val="hybridMultilevel"/>
    <w:tmpl w:val="F314F058"/>
    <w:lvl w:ilvl="0" w:tplc="E7962BBC">
      <w:start w:val="1"/>
      <w:numFmt w:val="bullet"/>
      <w:pStyle w:val="FootnoteBase"/>
      <w:lvlText w:val=""/>
      <w:lvlJc w:val="left"/>
      <w:pPr>
        <w:tabs>
          <w:tab w:val="num" w:pos="717"/>
        </w:tabs>
        <w:ind w:left="717" w:hanging="360"/>
      </w:pPr>
      <w:rPr>
        <w:rFonts w:ascii="Wingdings" w:hAnsi="Wingdings" w:hint="default"/>
      </w:rPr>
    </w:lvl>
    <w:lvl w:ilvl="1" w:tplc="3ACC2CE4">
      <w:start w:val="1"/>
      <w:numFmt w:val="bullet"/>
      <w:pStyle w:val="TableofFigures"/>
      <w:lvlText w:val="o"/>
      <w:lvlJc w:val="left"/>
      <w:pPr>
        <w:tabs>
          <w:tab w:val="num" w:pos="717"/>
        </w:tabs>
        <w:ind w:left="717" w:hanging="360"/>
      </w:pPr>
      <w:rPr>
        <w:rFonts w:ascii="Courier New" w:hAnsi="Courier New" w:cs="Times New Roman" w:hint="default"/>
      </w:rPr>
    </w:lvl>
    <w:lvl w:ilvl="2" w:tplc="04090005">
      <w:start w:val="1"/>
      <w:numFmt w:val="bullet"/>
      <w:lvlText w:val=""/>
      <w:lvlJc w:val="left"/>
      <w:pPr>
        <w:tabs>
          <w:tab w:val="num" w:pos="1437"/>
        </w:tabs>
        <w:ind w:left="1437"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50F3598"/>
    <w:multiLevelType w:val="hybridMultilevel"/>
    <w:tmpl w:val="9F448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94A78"/>
    <w:multiLevelType w:val="hybridMultilevel"/>
    <w:tmpl w:val="35DCA8BC"/>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6B12E6"/>
    <w:multiLevelType w:val="hybridMultilevel"/>
    <w:tmpl w:val="7CD69C0A"/>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C73532"/>
    <w:multiLevelType w:val="hybridMultilevel"/>
    <w:tmpl w:val="E826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3729A"/>
    <w:multiLevelType w:val="hybridMultilevel"/>
    <w:tmpl w:val="86B40B54"/>
    <w:lvl w:ilvl="0" w:tplc="0405000F">
      <w:start w:val="1"/>
      <w:numFmt w:val="decimal"/>
      <w:lvlText w:val="%1."/>
      <w:lvlJc w:val="left"/>
      <w:pPr>
        <w:tabs>
          <w:tab w:val="num" w:pos="720"/>
        </w:tabs>
        <w:ind w:left="720" w:hanging="360"/>
      </w:pPr>
      <w:rPr>
        <w:rFonts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7844D1"/>
    <w:multiLevelType w:val="hybridMultilevel"/>
    <w:tmpl w:val="7ACE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06F84"/>
    <w:multiLevelType w:val="multilevel"/>
    <w:tmpl w:val="00E4AB7C"/>
    <w:styleLink w:val="CurrentList1"/>
    <w:lvl w:ilvl="0">
      <w:start w:val="1"/>
      <w:numFmt w:val="lowerLetter"/>
      <w:lvlText w:val="%1."/>
      <w:lvlJc w:val="left"/>
      <w:pPr>
        <w:tabs>
          <w:tab w:val="num" w:pos="1800"/>
        </w:tabs>
        <w:ind w:left="1800" w:hanging="360"/>
      </w:pPr>
    </w:lvl>
    <w:lvl w:ilvl="1">
      <w:start w:val="1"/>
      <w:numFmt w:val="lowerLetter"/>
      <w:lvlText w:val="%2."/>
      <w:lvlJc w:val="left"/>
      <w:pPr>
        <w:tabs>
          <w:tab w:val="num" w:pos="2520"/>
        </w:tabs>
        <w:ind w:left="2520" w:hanging="360"/>
      </w:pPr>
    </w:lvl>
    <w:lvl w:ilvl="2">
      <w:start w:val="1"/>
      <w:numFmt w:val="lowerRoman"/>
      <w:lvlText w:val="%3."/>
      <w:lvlJc w:val="right"/>
      <w:pPr>
        <w:tabs>
          <w:tab w:val="num" w:pos="3240"/>
        </w:tabs>
        <w:ind w:left="3240" w:hanging="180"/>
      </w:pPr>
    </w:lvl>
    <w:lvl w:ilvl="3">
      <w:start w:val="1"/>
      <w:numFmt w:val="decimal"/>
      <w:lvlText w:val="%4."/>
      <w:lvlJc w:val="left"/>
      <w:pPr>
        <w:tabs>
          <w:tab w:val="num" w:pos="3960"/>
        </w:tabs>
        <w:ind w:left="3960" w:hanging="360"/>
      </w:pPr>
    </w:lvl>
    <w:lvl w:ilvl="4">
      <w:start w:val="1"/>
      <w:numFmt w:val="lowerLetter"/>
      <w:lvlText w:val="%5."/>
      <w:lvlJc w:val="left"/>
      <w:pPr>
        <w:tabs>
          <w:tab w:val="num" w:pos="4680"/>
        </w:tabs>
        <w:ind w:left="4680" w:hanging="360"/>
      </w:pPr>
    </w:lvl>
    <w:lvl w:ilvl="5">
      <w:start w:val="1"/>
      <w:numFmt w:val="lowerRoman"/>
      <w:lvlText w:val="%6."/>
      <w:lvlJc w:val="right"/>
      <w:pPr>
        <w:tabs>
          <w:tab w:val="num" w:pos="5400"/>
        </w:tabs>
        <w:ind w:left="5400" w:hanging="180"/>
      </w:pPr>
    </w:lvl>
    <w:lvl w:ilvl="6">
      <w:start w:val="1"/>
      <w:numFmt w:val="decimal"/>
      <w:lvlText w:val="%7."/>
      <w:lvlJc w:val="left"/>
      <w:pPr>
        <w:tabs>
          <w:tab w:val="num" w:pos="6120"/>
        </w:tabs>
        <w:ind w:left="6120" w:hanging="360"/>
      </w:pPr>
    </w:lvl>
    <w:lvl w:ilvl="7">
      <w:start w:val="1"/>
      <w:numFmt w:val="lowerLetter"/>
      <w:lvlText w:val="%8."/>
      <w:lvlJc w:val="left"/>
      <w:pPr>
        <w:tabs>
          <w:tab w:val="num" w:pos="6840"/>
        </w:tabs>
        <w:ind w:left="6840" w:hanging="360"/>
      </w:pPr>
    </w:lvl>
    <w:lvl w:ilvl="8">
      <w:start w:val="1"/>
      <w:numFmt w:val="lowerRoman"/>
      <w:lvlText w:val="%9."/>
      <w:lvlJc w:val="right"/>
      <w:pPr>
        <w:tabs>
          <w:tab w:val="num" w:pos="7560"/>
        </w:tabs>
        <w:ind w:left="7560" w:hanging="180"/>
      </w:pPr>
    </w:lvl>
  </w:abstractNum>
  <w:abstractNum w:abstractNumId="10" w15:restartNumberingAfterBreak="0">
    <w:nsid w:val="1E931FED"/>
    <w:multiLevelType w:val="hybridMultilevel"/>
    <w:tmpl w:val="6C22C790"/>
    <w:lvl w:ilvl="0" w:tplc="0405000F">
      <w:start w:val="1"/>
      <w:numFmt w:val="decimal"/>
      <w:lvlText w:val="%1."/>
      <w:lvlJc w:val="left"/>
      <w:pPr>
        <w:tabs>
          <w:tab w:val="num" w:pos="720"/>
        </w:tabs>
        <w:ind w:left="720" w:hanging="360"/>
      </w:p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1" w15:restartNumberingAfterBreak="0">
    <w:nsid w:val="220546D7"/>
    <w:multiLevelType w:val="hybridMultilevel"/>
    <w:tmpl w:val="79A67122"/>
    <w:lvl w:ilvl="0" w:tplc="0405000F">
      <w:start w:val="1"/>
      <w:numFmt w:val="decimal"/>
      <w:lvlText w:val="%1."/>
      <w:lvlJc w:val="left"/>
      <w:pPr>
        <w:tabs>
          <w:tab w:val="num" w:pos="720"/>
        </w:tabs>
        <w:ind w:left="720" w:hanging="360"/>
      </w:pPr>
    </w:lvl>
    <w:lvl w:ilvl="1" w:tplc="04050019">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22194045"/>
    <w:multiLevelType w:val="hybridMultilevel"/>
    <w:tmpl w:val="C39CB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05CC1"/>
    <w:multiLevelType w:val="hybridMultilevel"/>
    <w:tmpl w:val="4ACE1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C2C64"/>
    <w:multiLevelType w:val="hybridMultilevel"/>
    <w:tmpl w:val="5A2EED9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3A79C3"/>
    <w:multiLevelType w:val="multilevel"/>
    <w:tmpl w:val="14FA358A"/>
    <w:styleLink w:val="AltBullets"/>
    <w:lvl w:ilvl="0">
      <w:start w:val="1"/>
      <w:numFmt w:val="bullet"/>
      <w:pStyle w:val="AltBullet"/>
      <w:lvlText w:val="●"/>
      <w:lvlJc w:val="left"/>
      <w:pPr>
        <w:ind w:left="284" w:hanging="284"/>
      </w:pPr>
      <w:rPr>
        <w:rFonts w:ascii="Trebuchet MS" w:hAnsi="Trebuchet MS" w:hint="default"/>
        <w:color w:val="EC881D" w:themeColor="accent1"/>
      </w:rPr>
    </w:lvl>
    <w:lvl w:ilvl="1">
      <w:start w:val="1"/>
      <w:numFmt w:val="bullet"/>
      <w:lvlRestart w:val="0"/>
      <w:pStyle w:val="AltBullet2"/>
      <w:lvlText w:val="&gt;"/>
      <w:lvlJc w:val="left"/>
      <w:pPr>
        <w:ind w:left="567" w:hanging="283"/>
      </w:pPr>
      <w:rPr>
        <w:rFonts w:ascii="Arial" w:hAnsi="Arial" w:hint="default"/>
        <w:b/>
        <w:i w:val="0"/>
        <w:color w:val="EC881D" w:themeColor="accent1"/>
      </w:rPr>
    </w:lvl>
    <w:lvl w:ilvl="2">
      <w:start w:val="1"/>
      <w:numFmt w:val="bullet"/>
      <w:lvlRestart w:val="0"/>
      <w:pStyle w:val="AltBullet3"/>
      <w:lvlText w:val="&gt;"/>
      <w:lvlJc w:val="left"/>
      <w:pPr>
        <w:ind w:left="851" w:hanging="284"/>
      </w:pPr>
      <w:rPr>
        <w:rFonts w:ascii="Arial" w:hAnsi="Arial" w:hint="default"/>
        <w:b/>
        <w:i w:val="0"/>
        <w:color w:val="EC881D" w:themeColor="accent1"/>
      </w:rPr>
    </w:lvl>
    <w:lvl w:ilvl="3">
      <w:start w:val="1"/>
      <w:numFmt w:val="bullet"/>
      <w:lvlRestart w:val="0"/>
      <w:pStyle w:val="AltBullet4"/>
      <w:lvlText w:val="&gt;"/>
      <w:lvlJc w:val="left"/>
      <w:pPr>
        <w:ind w:left="1134" w:hanging="283"/>
      </w:pPr>
      <w:rPr>
        <w:rFonts w:ascii="Arial" w:hAnsi="Arial" w:hint="default"/>
        <w:b/>
        <w:i w:val="0"/>
        <w:color w:val="EC881D" w:themeColor="accent1"/>
      </w:rPr>
    </w:lvl>
    <w:lvl w:ilvl="4">
      <w:start w:val="1"/>
      <w:numFmt w:val="bullet"/>
      <w:lvlText w:val="o"/>
      <w:lvlJc w:val="left"/>
      <w:pPr>
        <w:ind w:left="5377" w:hanging="360"/>
      </w:pPr>
      <w:rPr>
        <w:rFonts w:ascii="Courier New" w:hAnsi="Courier New" w:cs="Courier New" w:hint="default"/>
      </w:rPr>
    </w:lvl>
    <w:lvl w:ilvl="5">
      <w:start w:val="1"/>
      <w:numFmt w:val="bullet"/>
      <w:lvlText w:val=""/>
      <w:lvlJc w:val="left"/>
      <w:pPr>
        <w:ind w:left="6097" w:hanging="360"/>
      </w:pPr>
      <w:rPr>
        <w:rFonts w:ascii="Wingdings" w:hAnsi="Wingdings" w:hint="default"/>
      </w:rPr>
    </w:lvl>
    <w:lvl w:ilvl="6">
      <w:start w:val="1"/>
      <w:numFmt w:val="bullet"/>
      <w:lvlText w:val=""/>
      <w:lvlJc w:val="left"/>
      <w:pPr>
        <w:ind w:left="6817" w:hanging="360"/>
      </w:pPr>
      <w:rPr>
        <w:rFonts w:ascii="Symbol" w:hAnsi="Symbol" w:hint="default"/>
      </w:rPr>
    </w:lvl>
    <w:lvl w:ilvl="7">
      <w:start w:val="1"/>
      <w:numFmt w:val="bullet"/>
      <w:lvlText w:val="o"/>
      <w:lvlJc w:val="left"/>
      <w:pPr>
        <w:ind w:left="7537" w:hanging="360"/>
      </w:pPr>
      <w:rPr>
        <w:rFonts w:ascii="Courier New" w:hAnsi="Courier New" w:cs="Courier New" w:hint="default"/>
      </w:rPr>
    </w:lvl>
    <w:lvl w:ilvl="8">
      <w:start w:val="1"/>
      <w:numFmt w:val="bullet"/>
      <w:lvlText w:val=""/>
      <w:lvlJc w:val="left"/>
      <w:pPr>
        <w:ind w:left="8257" w:hanging="360"/>
      </w:pPr>
      <w:rPr>
        <w:rFonts w:ascii="Wingdings" w:hAnsi="Wingdings" w:hint="default"/>
      </w:rPr>
    </w:lvl>
  </w:abstractNum>
  <w:abstractNum w:abstractNumId="16" w15:restartNumberingAfterBreak="0">
    <w:nsid w:val="2CFD1747"/>
    <w:multiLevelType w:val="hybridMultilevel"/>
    <w:tmpl w:val="2CD2F1D2"/>
    <w:lvl w:ilvl="0" w:tplc="A80C4568">
      <w:start w:val="1"/>
      <w:numFmt w:val="bullet"/>
      <w:pStyle w:val="TableBullet"/>
      <w:lvlText w:val=""/>
      <w:lvlJc w:val="left"/>
      <w:pPr>
        <w:tabs>
          <w:tab w:val="num" w:pos="360"/>
        </w:tabs>
        <w:ind w:left="360" w:hanging="360"/>
      </w:pPr>
      <w:rPr>
        <w:rFonts w:ascii="Wingdings" w:hAnsi="Wingdings" w:hint="default"/>
        <w:color w:val="0079DB" w:themeColor="accent3"/>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1610B92"/>
    <w:multiLevelType w:val="hybridMultilevel"/>
    <w:tmpl w:val="8F96FBF2"/>
    <w:lvl w:ilvl="0" w:tplc="61960F5C">
      <w:start w:val="1"/>
      <w:numFmt w:val="bullet"/>
      <w:pStyle w:val="Bullets"/>
      <w:lvlText w:val=""/>
      <w:lvlJc w:val="left"/>
      <w:pPr>
        <w:tabs>
          <w:tab w:val="num" w:pos="851"/>
        </w:tabs>
        <w:ind w:left="851" w:hanging="284"/>
      </w:pPr>
      <w:rPr>
        <w:rFonts w:ascii="Symbol" w:hAnsi="Symbol" w:hint="default"/>
      </w:rPr>
    </w:lvl>
    <w:lvl w:ilvl="1" w:tplc="93EE9CAE">
      <w:start w:val="1"/>
      <w:numFmt w:val="bullet"/>
      <w:lvlText w:val="o"/>
      <w:lvlJc w:val="left"/>
      <w:pPr>
        <w:tabs>
          <w:tab w:val="num" w:pos="1440"/>
        </w:tabs>
        <w:ind w:left="1440" w:hanging="360"/>
      </w:pPr>
      <w:rPr>
        <w:rFonts w:ascii="Courier New" w:hAnsi="Courier New" w:cs="Courier New" w:hint="default"/>
      </w:rPr>
    </w:lvl>
    <w:lvl w:ilvl="2" w:tplc="3F809264">
      <w:start w:val="1"/>
      <w:numFmt w:val="bullet"/>
      <w:lvlText w:val=""/>
      <w:lvlJc w:val="left"/>
      <w:pPr>
        <w:tabs>
          <w:tab w:val="num" w:pos="2160"/>
        </w:tabs>
        <w:ind w:left="2160" w:hanging="360"/>
      </w:pPr>
      <w:rPr>
        <w:rFonts w:ascii="Wingdings" w:hAnsi="Wingdings" w:hint="default"/>
      </w:rPr>
    </w:lvl>
    <w:lvl w:ilvl="3" w:tplc="9C9EDBE4">
      <w:start w:val="1"/>
      <w:numFmt w:val="bullet"/>
      <w:lvlText w:val=""/>
      <w:lvlJc w:val="left"/>
      <w:pPr>
        <w:tabs>
          <w:tab w:val="num" w:pos="2880"/>
        </w:tabs>
        <w:ind w:left="2880" w:hanging="360"/>
      </w:pPr>
      <w:rPr>
        <w:rFonts w:ascii="Symbol" w:hAnsi="Symbol" w:hint="default"/>
      </w:rPr>
    </w:lvl>
    <w:lvl w:ilvl="4" w:tplc="67FCCE80" w:tentative="1">
      <w:start w:val="1"/>
      <w:numFmt w:val="bullet"/>
      <w:lvlText w:val="o"/>
      <w:lvlJc w:val="left"/>
      <w:pPr>
        <w:tabs>
          <w:tab w:val="num" w:pos="3600"/>
        </w:tabs>
        <w:ind w:left="3600" w:hanging="360"/>
      </w:pPr>
      <w:rPr>
        <w:rFonts w:ascii="Courier New" w:hAnsi="Courier New" w:cs="Courier New" w:hint="default"/>
      </w:rPr>
    </w:lvl>
    <w:lvl w:ilvl="5" w:tplc="BFD26632" w:tentative="1">
      <w:start w:val="1"/>
      <w:numFmt w:val="bullet"/>
      <w:lvlText w:val=""/>
      <w:lvlJc w:val="left"/>
      <w:pPr>
        <w:tabs>
          <w:tab w:val="num" w:pos="4320"/>
        </w:tabs>
        <w:ind w:left="4320" w:hanging="360"/>
      </w:pPr>
      <w:rPr>
        <w:rFonts w:ascii="Wingdings" w:hAnsi="Wingdings" w:hint="default"/>
      </w:rPr>
    </w:lvl>
    <w:lvl w:ilvl="6" w:tplc="F4BC7D2C" w:tentative="1">
      <w:start w:val="1"/>
      <w:numFmt w:val="bullet"/>
      <w:lvlText w:val=""/>
      <w:lvlJc w:val="left"/>
      <w:pPr>
        <w:tabs>
          <w:tab w:val="num" w:pos="5040"/>
        </w:tabs>
        <w:ind w:left="5040" w:hanging="360"/>
      </w:pPr>
      <w:rPr>
        <w:rFonts w:ascii="Symbol" w:hAnsi="Symbol" w:hint="default"/>
      </w:rPr>
    </w:lvl>
    <w:lvl w:ilvl="7" w:tplc="A16C4ED4" w:tentative="1">
      <w:start w:val="1"/>
      <w:numFmt w:val="bullet"/>
      <w:lvlText w:val="o"/>
      <w:lvlJc w:val="left"/>
      <w:pPr>
        <w:tabs>
          <w:tab w:val="num" w:pos="5760"/>
        </w:tabs>
        <w:ind w:left="5760" w:hanging="360"/>
      </w:pPr>
      <w:rPr>
        <w:rFonts w:ascii="Courier New" w:hAnsi="Courier New" w:cs="Courier New" w:hint="default"/>
      </w:rPr>
    </w:lvl>
    <w:lvl w:ilvl="8" w:tplc="82FA447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C324BA"/>
    <w:multiLevelType w:val="hybridMultilevel"/>
    <w:tmpl w:val="70DC2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CC51B6"/>
    <w:multiLevelType w:val="hybridMultilevel"/>
    <w:tmpl w:val="19646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9355915"/>
    <w:multiLevelType w:val="hybridMultilevel"/>
    <w:tmpl w:val="74E881AA"/>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8F34D3"/>
    <w:multiLevelType w:val="hybridMultilevel"/>
    <w:tmpl w:val="62E094DE"/>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B5E5722"/>
    <w:multiLevelType w:val="hybridMultilevel"/>
    <w:tmpl w:val="1B8650A4"/>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3" w15:restartNumberingAfterBreak="0">
    <w:nsid w:val="41C015DF"/>
    <w:multiLevelType w:val="hybridMultilevel"/>
    <w:tmpl w:val="8A44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39607E"/>
    <w:multiLevelType w:val="hybridMultilevel"/>
    <w:tmpl w:val="3F306376"/>
    <w:lvl w:ilvl="0" w:tplc="0405000F">
      <w:start w:val="1"/>
      <w:numFmt w:val="decimal"/>
      <w:lvlText w:val="%1."/>
      <w:lvlJc w:val="left"/>
      <w:pPr>
        <w:tabs>
          <w:tab w:val="num" w:pos="792"/>
        </w:tabs>
        <w:ind w:left="792" w:hanging="360"/>
      </w:pPr>
    </w:lvl>
    <w:lvl w:ilvl="1" w:tplc="04050019" w:tentative="1">
      <w:start w:val="1"/>
      <w:numFmt w:val="lowerLetter"/>
      <w:lvlText w:val="%2."/>
      <w:lvlJc w:val="left"/>
      <w:pPr>
        <w:tabs>
          <w:tab w:val="num" w:pos="1512"/>
        </w:tabs>
        <w:ind w:left="1512" w:hanging="360"/>
      </w:pPr>
    </w:lvl>
    <w:lvl w:ilvl="2" w:tplc="0405001B" w:tentative="1">
      <w:start w:val="1"/>
      <w:numFmt w:val="lowerRoman"/>
      <w:lvlText w:val="%3."/>
      <w:lvlJc w:val="right"/>
      <w:pPr>
        <w:tabs>
          <w:tab w:val="num" w:pos="2232"/>
        </w:tabs>
        <w:ind w:left="2232" w:hanging="180"/>
      </w:pPr>
    </w:lvl>
    <w:lvl w:ilvl="3" w:tplc="0405000F" w:tentative="1">
      <w:start w:val="1"/>
      <w:numFmt w:val="decimal"/>
      <w:lvlText w:val="%4."/>
      <w:lvlJc w:val="left"/>
      <w:pPr>
        <w:tabs>
          <w:tab w:val="num" w:pos="2952"/>
        </w:tabs>
        <w:ind w:left="2952" w:hanging="360"/>
      </w:pPr>
    </w:lvl>
    <w:lvl w:ilvl="4" w:tplc="04050019" w:tentative="1">
      <w:start w:val="1"/>
      <w:numFmt w:val="lowerLetter"/>
      <w:lvlText w:val="%5."/>
      <w:lvlJc w:val="left"/>
      <w:pPr>
        <w:tabs>
          <w:tab w:val="num" w:pos="3672"/>
        </w:tabs>
        <w:ind w:left="3672" w:hanging="360"/>
      </w:pPr>
    </w:lvl>
    <w:lvl w:ilvl="5" w:tplc="0405001B" w:tentative="1">
      <w:start w:val="1"/>
      <w:numFmt w:val="lowerRoman"/>
      <w:lvlText w:val="%6."/>
      <w:lvlJc w:val="right"/>
      <w:pPr>
        <w:tabs>
          <w:tab w:val="num" w:pos="4392"/>
        </w:tabs>
        <w:ind w:left="4392" w:hanging="180"/>
      </w:pPr>
    </w:lvl>
    <w:lvl w:ilvl="6" w:tplc="0405000F" w:tentative="1">
      <w:start w:val="1"/>
      <w:numFmt w:val="decimal"/>
      <w:lvlText w:val="%7."/>
      <w:lvlJc w:val="left"/>
      <w:pPr>
        <w:tabs>
          <w:tab w:val="num" w:pos="5112"/>
        </w:tabs>
        <w:ind w:left="5112" w:hanging="360"/>
      </w:pPr>
    </w:lvl>
    <w:lvl w:ilvl="7" w:tplc="04050019" w:tentative="1">
      <w:start w:val="1"/>
      <w:numFmt w:val="lowerLetter"/>
      <w:lvlText w:val="%8."/>
      <w:lvlJc w:val="left"/>
      <w:pPr>
        <w:tabs>
          <w:tab w:val="num" w:pos="5832"/>
        </w:tabs>
        <w:ind w:left="5832" w:hanging="360"/>
      </w:pPr>
    </w:lvl>
    <w:lvl w:ilvl="8" w:tplc="0405001B" w:tentative="1">
      <w:start w:val="1"/>
      <w:numFmt w:val="lowerRoman"/>
      <w:lvlText w:val="%9."/>
      <w:lvlJc w:val="right"/>
      <w:pPr>
        <w:tabs>
          <w:tab w:val="num" w:pos="6552"/>
        </w:tabs>
        <w:ind w:left="6552" w:hanging="180"/>
      </w:pPr>
    </w:lvl>
  </w:abstractNum>
  <w:abstractNum w:abstractNumId="25" w15:restartNumberingAfterBreak="0">
    <w:nsid w:val="45730A7B"/>
    <w:multiLevelType w:val="multilevel"/>
    <w:tmpl w:val="2D545E42"/>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510"/>
        </w:tabs>
        <w:ind w:left="510" w:hanging="510"/>
      </w:pPr>
      <w:rPr>
        <w:rFonts w:hint="default"/>
      </w:rPr>
    </w:lvl>
    <w:lvl w:ilvl="2">
      <w:start w:val="1"/>
      <w:numFmt w:val="decimal"/>
      <w:pStyle w:val="Heading3"/>
      <w:lvlText w:val="%1.%2.%3"/>
      <w:lvlJc w:val="left"/>
      <w:pPr>
        <w:tabs>
          <w:tab w:val="num" w:pos="0"/>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964"/>
        </w:tabs>
        <w:ind w:left="0" w:firstLine="0"/>
      </w:pPr>
      <w:rPr>
        <w:rFonts w:hint="default"/>
      </w:rPr>
    </w:lvl>
    <w:lvl w:ilvl="4">
      <w:start w:val="1"/>
      <w:numFmt w:val="decimal"/>
      <w:lvlText w:val="%1.%2.%3.%4.%5"/>
      <w:lvlJc w:val="left"/>
      <w:pPr>
        <w:tabs>
          <w:tab w:val="num" w:pos="1134"/>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6" w15:restartNumberingAfterBreak="0">
    <w:nsid w:val="4A6C5E7F"/>
    <w:multiLevelType w:val="hybridMultilevel"/>
    <w:tmpl w:val="F0D00828"/>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E264D3E"/>
    <w:multiLevelType w:val="hybridMultilevel"/>
    <w:tmpl w:val="3580B92E"/>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9D6DB0"/>
    <w:multiLevelType w:val="hybridMultilevel"/>
    <w:tmpl w:val="A18AC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A317F"/>
    <w:multiLevelType w:val="hybridMultilevel"/>
    <w:tmpl w:val="31E44E6E"/>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48259D6"/>
    <w:multiLevelType w:val="hybridMultilevel"/>
    <w:tmpl w:val="686C548A"/>
    <w:lvl w:ilvl="0" w:tplc="93302CAC">
      <w:start w:val="1"/>
      <w:numFmt w:val="decimal"/>
      <w:pStyle w:val="NumList1"/>
      <w:lvlText w:val="[%1]"/>
      <w:lvlJc w:val="center"/>
      <w:pPr>
        <w:tabs>
          <w:tab w:val="num" w:pos="720"/>
        </w:tabs>
        <w:ind w:left="170" w:firstLine="1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55C955A6"/>
    <w:multiLevelType w:val="hybridMultilevel"/>
    <w:tmpl w:val="36326688"/>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262DAA"/>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3" w15:restartNumberingAfterBreak="0">
    <w:nsid w:val="5AF24BB5"/>
    <w:multiLevelType w:val="hybridMultilevel"/>
    <w:tmpl w:val="6584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BC3674"/>
    <w:multiLevelType w:val="hybridMultilevel"/>
    <w:tmpl w:val="8500F158"/>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DD15A43"/>
    <w:multiLevelType w:val="hybridMultilevel"/>
    <w:tmpl w:val="EEAE517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2824FC4"/>
    <w:multiLevelType w:val="multilevel"/>
    <w:tmpl w:val="C304E742"/>
    <w:lvl w:ilvl="0">
      <w:start w:val="2"/>
      <w:numFmt w:val="decimal"/>
      <w:pStyle w:val="SOWNumbered1"/>
      <w:lvlText w:val="%1"/>
      <w:lvlJc w:val="left"/>
      <w:pPr>
        <w:tabs>
          <w:tab w:val="num" w:pos="425"/>
        </w:tabs>
        <w:ind w:left="425" w:hanging="425"/>
      </w:pPr>
      <w:rPr>
        <w:rFonts w:hint="default"/>
      </w:rPr>
    </w:lvl>
    <w:lvl w:ilvl="1">
      <w:start w:val="1"/>
      <w:numFmt w:val="decimal"/>
      <w:pStyle w:val="SOWNumbered2"/>
      <w:lvlText w:val="%1.%2"/>
      <w:lvlJc w:val="left"/>
      <w:pPr>
        <w:tabs>
          <w:tab w:val="num" w:pos="709"/>
        </w:tabs>
        <w:ind w:left="709" w:hanging="709"/>
      </w:pPr>
      <w:rPr>
        <w:rFonts w:hint="default"/>
      </w:rPr>
    </w:lvl>
    <w:lvl w:ilvl="2">
      <w:start w:val="1"/>
      <w:numFmt w:val="decimal"/>
      <w:pStyle w:val="SOWNumbered3"/>
      <w:lvlText w:val="%1.%2.%3"/>
      <w:lvlJc w:val="left"/>
      <w:pPr>
        <w:tabs>
          <w:tab w:val="num" w:pos="992"/>
        </w:tabs>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2FA569B"/>
    <w:multiLevelType w:val="hybridMultilevel"/>
    <w:tmpl w:val="944CB4B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B90B22"/>
    <w:multiLevelType w:val="hybridMultilevel"/>
    <w:tmpl w:val="816CAB54"/>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9" w15:restartNumberingAfterBreak="0">
    <w:nsid w:val="63C84DAA"/>
    <w:multiLevelType w:val="hybridMultilevel"/>
    <w:tmpl w:val="87C4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B20E0"/>
    <w:multiLevelType w:val="hybridMultilevel"/>
    <w:tmpl w:val="B56A2320"/>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14E1930"/>
    <w:multiLevelType w:val="hybridMultilevel"/>
    <w:tmpl w:val="FB30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264E9"/>
    <w:multiLevelType w:val="multilevel"/>
    <w:tmpl w:val="28FA801C"/>
    <w:lvl w:ilvl="0">
      <w:start w:val="1"/>
      <w:numFmt w:val="bullet"/>
      <w:pStyle w:val="ListBullet"/>
      <w:lvlText w:val="●"/>
      <w:lvlJc w:val="left"/>
      <w:pPr>
        <w:tabs>
          <w:tab w:val="num" w:pos="284"/>
        </w:tabs>
        <w:ind w:left="284" w:hanging="284"/>
      </w:pPr>
      <w:rPr>
        <w:rFonts w:ascii="Calibri" w:hAnsi="Calibri" w:hint="default"/>
        <w:b w:val="0"/>
        <w:i w:val="0"/>
        <w:color w:val="0079DB" w:themeColor="accent3"/>
      </w:rPr>
    </w:lvl>
    <w:lvl w:ilvl="1">
      <w:start w:val="1"/>
      <w:numFmt w:val="bullet"/>
      <w:pStyle w:val="ListBullet2"/>
      <w:lvlText w:val="o"/>
      <w:lvlJc w:val="left"/>
      <w:pPr>
        <w:tabs>
          <w:tab w:val="num" w:pos="567"/>
        </w:tabs>
        <w:ind w:left="567" w:hanging="283"/>
      </w:pPr>
      <w:rPr>
        <w:rFonts w:ascii="Courier New" w:hAnsi="Courier New" w:hint="default"/>
        <w:b/>
        <w:i w:val="0"/>
        <w:color w:val="0079DB" w:themeColor="accent3"/>
      </w:rPr>
    </w:lvl>
    <w:lvl w:ilvl="2">
      <w:start w:val="1"/>
      <w:numFmt w:val="bullet"/>
      <w:pStyle w:val="ListBullet3"/>
      <w:lvlText w:val="~"/>
      <w:lvlJc w:val="left"/>
      <w:pPr>
        <w:tabs>
          <w:tab w:val="num" w:pos="851"/>
        </w:tabs>
        <w:ind w:left="851" w:hanging="284"/>
      </w:pPr>
      <w:rPr>
        <w:rFonts w:ascii="Trebuchet MS" w:hAnsi="Trebuchet MS" w:hint="default"/>
        <w:color w:val="0079DB" w:themeColor="accent3"/>
        <w:position w:val="-4"/>
      </w:rPr>
    </w:lvl>
    <w:lvl w:ilvl="3">
      <w:start w:val="1"/>
      <w:numFmt w:val="bullet"/>
      <w:pStyle w:val="ListBullet4"/>
      <w:lvlText w:val="—"/>
      <w:lvlJc w:val="left"/>
      <w:pPr>
        <w:tabs>
          <w:tab w:val="num" w:pos="1134"/>
        </w:tabs>
        <w:ind w:left="1134" w:hanging="283"/>
      </w:pPr>
      <w:rPr>
        <w:rFonts w:ascii="Trebuchet MS" w:hAnsi="Trebuchet MS" w:hint="default"/>
        <w:b w:val="0"/>
        <w:i w:val="0"/>
        <w:color w:val="0079DB" w:themeColor="accent3"/>
        <w:w w:val="66"/>
      </w:rPr>
    </w:lvl>
    <w:lvl w:ilvl="4">
      <w:start w:val="1"/>
      <w:numFmt w:val="bullet"/>
      <w:pStyle w:val="ListBullet5"/>
      <w:lvlText w:val="-"/>
      <w:lvlJc w:val="left"/>
      <w:pPr>
        <w:tabs>
          <w:tab w:val="num" w:pos="1418"/>
        </w:tabs>
        <w:ind w:left="1418" w:hanging="284"/>
      </w:pPr>
      <w:rPr>
        <w:rFonts w:ascii="Trebuchet MS" w:hAnsi="Trebuchet MS" w:hint="default"/>
        <w:b/>
        <w:i w:val="0"/>
        <w:color w:val="0079DB" w:themeColor="accent3"/>
      </w:rPr>
    </w:lvl>
    <w:lvl w:ilvl="5">
      <w:start w:val="1"/>
      <w:numFmt w:val="bullet"/>
      <w:lvlText w:val=""/>
      <w:lvlJc w:val="left"/>
      <w:pPr>
        <w:tabs>
          <w:tab w:val="num" w:pos="5456"/>
        </w:tabs>
        <w:ind w:left="5456" w:hanging="360"/>
      </w:pPr>
      <w:rPr>
        <w:rFonts w:ascii="Wingdings" w:hAnsi="Wingdings" w:hint="default"/>
      </w:rPr>
    </w:lvl>
    <w:lvl w:ilvl="6">
      <w:start w:val="1"/>
      <w:numFmt w:val="bullet"/>
      <w:lvlText w:val=""/>
      <w:lvlJc w:val="left"/>
      <w:pPr>
        <w:tabs>
          <w:tab w:val="num" w:pos="6176"/>
        </w:tabs>
        <w:ind w:left="6176" w:hanging="360"/>
      </w:pPr>
      <w:rPr>
        <w:rFonts w:ascii="Symbol" w:hAnsi="Symbol" w:hint="default"/>
      </w:rPr>
    </w:lvl>
    <w:lvl w:ilvl="7">
      <w:start w:val="1"/>
      <w:numFmt w:val="bullet"/>
      <w:lvlText w:val="o"/>
      <w:lvlJc w:val="left"/>
      <w:pPr>
        <w:tabs>
          <w:tab w:val="num" w:pos="6896"/>
        </w:tabs>
        <w:ind w:left="6896" w:hanging="360"/>
      </w:pPr>
      <w:rPr>
        <w:rFonts w:ascii="Courier New" w:hAnsi="Courier New" w:cs="Courier New" w:hint="default"/>
      </w:rPr>
    </w:lvl>
    <w:lvl w:ilvl="8">
      <w:start w:val="1"/>
      <w:numFmt w:val="bullet"/>
      <w:lvlText w:val=""/>
      <w:lvlJc w:val="left"/>
      <w:pPr>
        <w:tabs>
          <w:tab w:val="num" w:pos="7616"/>
        </w:tabs>
        <w:ind w:left="7616" w:hanging="360"/>
      </w:pPr>
      <w:rPr>
        <w:rFonts w:ascii="Wingdings" w:hAnsi="Wingdings" w:hint="default"/>
      </w:rPr>
    </w:lvl>
  </w:abstractNum>
  <w:abstractNum w:abstractNumId="43" w15:restartNumberingAfterBreak="0">
    <w:nsid w:val="73AD1183"/>
    <w:multiLevelType w:val="hybridMultilevel"/>
    <w:tmpl w:val="1CB0ED4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5546077"/>
    <w:multiLevelType w:val="hybridMultilevel"/>
    <w:tmpl w:val="1062F15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5" w15:restartNumberingAfterBreak="0">
    <w:nsid w:val="765024E5"/>
    <w:multiLevelType w:val="hybridMultilevel"/>
    <w:tmpl w:val="5666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166A70"/>
    <w:multiLevelType w:val="hybridMultilevel"/>
    <w:tmpl w:val="B2F4DA44"/>
    <w:lvl w:ilvl="0" w:tplc="EB082466">
      <w:start w:val="1"/>
      <w:numFmt w:val="bullet"/>
      <w:pStyle w:val="Hintbulleted"/>
      <w:lvlText w:val=""/>
      <w:lvlJc w:val="left"/>
      <w:pPr>
        <w:tabs>
          <w:tab w:val="num" w:pos="720"/>
        </w:tabs>
        <w:ind w:left="720" w:hanging="360"/>
      </w:pPr>
      <w:rPr>
        <w:rFonts w:ascii="Symbol" w:hAnsi="Symbol" w:hint="default"/>
      </w:rPr>
    </w:lvl>
    <w:lvl w:ilvl="1" w:tplc="04050019">
      <w:start w:val="1"/>
      <w:numFmt w:val="bullet"/>
      <w:lvlText w:val="o"/>
      <w:lvlJc w:val="left"/>
      <w:pPr>
        <w:tabs>
          <w:tab w:val="num" w:pos="1440"/>
        </w:tabs>
        <w:ind w:left="1440" w:hanging="360"/>
      </w:pPr>
      <w:rPr>
        <w:rFonts w:ascii="Courier New" w:hAnsi="Courier New" w:cs="Courier New" w:hint="default"/>
      </w:rPr>
    </w:lvl>
    <w:lvl w:ilvl="2" w:tplc="0405001B" w:tentative="1">
      <w:start w:val="1"/>
      <w:numFmt w:val="bullet"/>
      <w:lvlText w:val=""/>
      <w:lvlJc w:val="left"/>
      <w:pPr>
        <w:tabs>
          <w:tab w:val="num" w:pos="2160"/>
        </w:tabs>
        <w:ind w:left="2160" w:hanging="360"/>
      </w:pPr>
      <w:rPr>
        <w:rFonts w:ascii="Wingdings" w:hAnsi="Wingdings" w:hint="default"/>
      </w:rPr>
    </w:lvl>
    <w:lvl w:ilvl="3" w:tplc="0405000F" w:tentative="1">
      <w:start w:val="1"/>
      <w:numFmt w:val="bullet"/>
      <w:lvlText w:val=""/>
      <w:lvlJc w:val="left"/>
      <w:pPr>
        <w:tabs>
          <w:tab w:val="num" w:pos="2880"/>
        </w:tabs>
        <w:ind w:left="2880" w:hanging="360"/>
      </w:pPr>
      <w:rPr>
        <w:rFonts w:ascii="Symbol" w:hAnsi="Symbol" w:hint="default"/>
      </w:rPr>
    </w:lvl>
    <w:lvl w:ilvl="4" w:tplc="04050019" w:tentative="1">
      <w:start w:val="1"/>
      <w:numFmt w:val="bullet"/>
      <w:lvlText w:val="o"/>
      <w:lvlJc w:val="left"/>
      <w:pPr>
        <w:tabs>
          <w:tab w:val="num" w:pos="3600"/>
        </w:tabs>
        <w:ind w:left="3600" w:hanging="360"/>
      </w:pPr>
      <w:rPr>
        <w:rFonts w:ascii="Courier New" w:hAnsi="Courier New" w:cs="Courier New" w:hint="default"/>
      </w:rPr>
    </w:lvl>
    <w:lvl w:ilvl="5" w:tplc="0405001B" w:tentative="1">
      <w:start w:val="1"/>
      <w:numFmt w:val="bullet"/>
      <w:lvlText w:val=""/>
      <w:lvlJc w:val="left"/>
      <w:pPr>
        <w:tabs>
          <w:tab w:val="num" w:pos="4320"/>
        </w:tabs>
        <w:ind w:left="4320" w:hanging="360"/>
      </w:pPr>
      <w:rPr>
        <w:rFonts w:ascii="Wingdings" w:hAnsi="Wingdings" w:hint="default"/>
      </w:rPr>
    </w:lvl>
    <w:lvl w:ilvl="6" w:tplc="0405000F" w:tentative="1">
      <w:start w:val="1"/>
      <w:numFmt w:val="bullet"/>
      <w:lvlText w:val=""/>
      <w:lvlJc w:val="left"/>
      <w:pPr>
        <w:tabs>
          <w:tab w:val="num" w:pos="5040"/>
        </w:tabs>
        <w:ind w:left="5040" w:hanging="360"/>
      </w:pPr>
      <w:rPr>
        <w:rFonts w:ascii="Symbol" w:hAnsi="Symbol" w:hint="default"/>
      </w:rPr>
    </w:lvl>
    <w:lvl w:ilvl="7" w:tplc="04050019" w:tentative="1">
      <w:start w:val="1"/>
      <w:numFmt w:val="bullet"/>
      <w:lvlText w:val="o"/>
      <w:lvlJc w:val="left"/>
      <w:pPr>
        <w:tabs>
          <w:tab w:val="num" w:pos="5760"/>
        </w:tabs>
        <w:ind w:left="5760" w:hanging="360"/>
      </w:pPr>
      <w:rPr>
        <w:rFonts w:ascii="Courier New" w:hAnsi="Courier New" w:cs="Courier New" w:hint="default"/>
      </w:rPr>
    </w:lvl>
    <w:lvl w:ilvl="8" w:tplc="0405001B"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7EC6531"/>
    <w:multiLevelType w:val="hybridMultilevel"/>
    <w:tmpl w:val="8CB2FBE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8" w15:restartNumberingAfterBreak="0">
    <w:nsid w:val="7883083B"/>
    <w:multiLevelType w:val="hybridMultilevel"/>
    <w:tmpl w:val="B33C8B6A"/>
    <w:lvl w:ilvl="0" w:tplc="E0825D4A">
      <w:start w:val="1"/>
      <w:numFmt w:val="bullet"/>
      <w:pStyle w:val="QA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117"/>
        </w:tabs>
        <w:ind w:left="1117" w:hanging="397"/>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A5905BA"/>
    <w:multiLevelType w:val="hybridMultilevel"/>
    <w:tmpl w:val="AF22562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0" w15:restartNumberingAfterBreak="0">
    <w:nsid w:val="7A766282"/>
    <w:multiLevelType w:val="hybridMultilevel"/>
    <w:tmpl w:val="B830B6D6"/>
    <w:lvl w:ilvl="0" w:tplc="04090001">
      <w:start w:val="1"/>
      <w:numFmt w:val="bullet"/>
      <w:lvlText w:val=""/>
      <w:lvlJc w:val="left"/>
      <w:pPr>
        <w:ind w:left="801" w:hanging="360"/>
      </w:pPr>
      <w:rPr>
        <w:rFonts w:ascii="Symbol" w:hAnsi="Symbol" w:hint="default"/>
      </w:rPr>
    </w:lvl>
    <w:lvl w:ilvl="1" w:tplc="04090003" w:tentative="1">
      <w:start w:val="1"/>
      <w:numFmt w:val="bullet"/>
      <w:lvlText w:val="o"/>
      <w:lvlJc w:val="left"/>
      <w:pPr>
        <w:ind w:left="1521" w:hanging="360"/>
      </w:pPr>
      <w:rPr>
        <w:rFonts w:ascii="Courier New" w:hAnsi="Courier New" w:cs="Courier New" w:hint="default"/>
      </w:rPr>
    </w:lvl>
    <w:lvl w:ilvl="2" w:tplc="04090005" w:tentative="1">
      <w:start w:val="1"/>
      <w:numFmt w:val="bullet"/>
      <w:lvlText w:val=""/>
      <w:lvlJc w:val="left"/>
      <w:pPr>
        <w:ind w:left="2241" w:hanging="360"/>
      </w:pPr>
      <w:rPr>
        <w:rFonts w:ascii="Wingdings" w:hAnsi="Wingdings" w:hint="default"/>
      </w:rPr>
    </w:lvl>
    <w:lvl w:ilvl="3" w:tplc="04090001" w:tentative="1">
      <w:start w:val="1"/>
      <w:numFmt w:val="bullet"/>
      <w:lvlText w:val=""/>
      <w:lvlJc w:val="left"/>
      <w:pPr>
        <w:ind w:left="2961" w:hanging="360"/>
      </w:pPr>
      <w:rPr>
        <w:rFonts w:ascii="Symbol" w:hAnsi="Symbol" w:hint="default"/>
      </w:rPr>
    </w:lvl>
    <w:lvl w:ilvl="4" w:tplc="04090003" w:tentative="1">
      <w:start w:val="1"/>
      <w:numFmt w:val="bullet"/>
      <w:lvlText w:val="o"/>
      <w:lvlJc w:val="left"/>
      <w:pPr>
        <w:ind w:left="3681" w:hanging="360"/>
      </w:pPr>
      <w:rPr>
        <w:rFonts w:ascii="Courier New" w:hAnsi="Courier New" w:cs="Courier New" w:hint="default"/>
      </w:rPr>
    </w:lvl>
    <w:lvl w:ilvl="5" w:tplc="04090005" w:tentative="1">
      <w:start w:val="1"/>
      <w:numFmt w:val="bullet"/>
      <w:lvlText w:val=""/>
      <w:lvlJc w:val="left"/>
      <w:pPr>
        <w:ind w:left="4401" w:hanging="360"/>
      </w:pPr>
      <w:rPr>
        <w:rFonts w:ascii="Wingdings" w:hAnsi="Wingdings" w:hint="default"/>
      </w:rPr>
    </w:lvl>
    <w:lvl w:ilvl="6" w:tplc="04090001" w:tentative="1">
      <w:start w:val="1"/>
      <w:numFmt w:val="bullet"/>
      <w:lvlText w:val=""/>
      <w:lvlJc w:val="left"/>
      <w:pPr>
        <w:ind w:left="5121" w:hanging="360"/>
      </w:pPr>
      <w:rPr>
        <w:rFonts w:ascii="Symbol" w:hAnsi="Symbol" w:hint="default"/>
      </w:rPr>
    </w:lvl>
    <w:lvl w:ilvl="7" w:tplc="04090003" w:tentative="1">
      <w:start w:val="1"/>
      <w:numFmt w:val="bullet"/>
      <w:lvlText w:val="o"/>
      <w:lvlJc w:val="left"/>
      <w:pPr>
        <w:ind w:left="5841" w:hanging="360"/>
      </w:pPr>
      <w:rPr>
        <w:rFonts w:ascii="Courier New" w:hAnsi="Courier New" w:cs="Courier New" w:hint="default"/>
      </w:rPr>
    </w:lvl>
    <w:lvl w:ilvl="8" w:tplc="04090005" w:tentative="1">
      <w:start w:val="1"/>
      <w:numFmt w:val="bullet"/>
      <w:lvlText w:val=""/>
      <w:lvlJc w:val="left"/>
      <w:pPr>
        <w:ind w:left="6561" w:hanging="360"/>
      </w:pPr>
      <w:rPr>
        <w:rFonts w:ascii="Wingdings" w:hAnsi="Wingdings" w:hint="default"/>
      </w:rPr>
    </w:lvl>
  </w:abstractNum>
  <w:abstractNum w:abstractNumId="51" w15:restartNumberingAfterBreak="0">
    <w:nsid w:val="7D1F6AD2"/>
    <w:multiLevelType w:val="hybridMultilevel"/>
    <w:tmpl w:val="ADC6F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5A0393"/>
    <w:multiLevelType w:val="hybridMultilevel"/>
    <w:tmpl w:val="C2109BDC"/>
    <w:lvl w:ilvl="0" w:tplc="0405000F">
      <w:start w:val="1"/>
      <w:numFmt w:val="decimal"/>
      <w:lvlText w:val="%1."/>
      <w:lvlJc w:val="left"/>
      <w:pPr>
        <w:tabs>
          <w:tab w:val="num" w:pos="792"/>
        </w:tabs>
        <w:ind w:left="792" w:hanging="360"/>
      </w:pPr>
      <w:rPr>
        <w:rFonts w:hint="default"/>
      </w:rPr>
    </w:lvl>
    <w:lvl w:ilvl="1" w:tplc="0405000F">
      <w:start w:val="1"/>
      <w:numFmt w:val="decimal"/>
      <w:lvlText w:val="%2."/>
      <w:lvlJc w:val="left"/>
      <w:pPr>
        <w:tabs>
          <w:tab w:val="num" w:pos="792"/>
        </w:tabs>
        <w:ind w:left="792" w:hanging="360"/>
      </w:pPr>
      <w:rPr>
        <w:rFonts w:hint="default"/>
      </w:rPr>
    </w:lvl>
    <w:lvl w:ilvl="2" w:tplc="04050005">
      <w:start w:val="1"/>
      <w:numFmt w:val="bullet"/>
      <w:lvlText w:val=""/>
      <w:lvlJc w:val="left"/>
      <w:pPr>
        <w:tabs>
          <w:tab w:val="num" w:pos="2232"/>
        </w:tabs>
        <w:ind w:left="2232" w:hanging="360"/>
      </w:pPr>
      <w:rPr>
        <w:rFonts w:ascii="Wingdings" w:hAnsi="Wingdings" w:hint="default"/>
      </w:rPr>
    </w:lvl>
    <w:lvl w:ilvl="3" w:tplc="04050001" w:tentative="1">
      <w:start w:val="1"/>
      <w:numFmt w:val="bullet"/>
      <w:lvlText w:val=""/>
      <w:lvlJc w:val="left"/>
      <w:pPr>
        <w:tabs>
          <w:tab w:val="num" w:pos="2952"/>
        </w:tabs>
        <w:ind w:left="2952" w:hanging="360"/>
      </w:pPr>
      <w:rPr>
        <w:rFonts w:ascii="Symbol" w:hAnsi="Symbol" w:hint="default"/>
      </w:rPr>
    </w:lvl>
    <w:lvl w:ilvl="4" w:tplc="04050003" w:tentative="1">
      <w:start w:val="1"/>
      <w:numFmt w:val="bullet"/>
      <w:lvlText w:val="o"/>
      <w:lvlJc w:val="left"/>
      <w:pPr>
        <w:tabs>
          <w:tab w:val="num" w:pos="3672"/>
        </w:tabs>
        <w:ind w:left="3672" w:hanging="360"/>
      </w:pPr>
      <w:rPr>
        <w:rFonts w:ascii="Courier New" w:hAnsi="Courier New" w:cs="Courier New" w:hint="default"/>
      </w:rPr>
    </w:lvl>
    <w:lvl w:ilvl="5" w:tplc="04050005" w:tentative="1">
      <w:start w:val="1"/>
      <w:numFmt w:val="bullet"/>
      <w:lvlText w:val=""/>
      <w:lvlJc w:val="left"/>
      <w:pPr>
        <w:tabs>
          <w:tab w:val="num" w:pos="4392"/>
        </w:tabs>
        <w:ind w:left="4392" w:hanging="360"/>
      </w:pPr>
      <w:rPr>
        <w:rFonts w:ascii="Wingdings" w:hAnsi="Wingdings" w:hint="default"/>
      </w:rPr>
    </w:lvl>
    <w:lvl w:ilvl="6" w:tplc="04050001" w:tentative="1">
      <w:start w:val="1"/>
      <w:numFmt w:val="bullet"/>
      <w:lvlText w:val=""/>
      <w:lvlJc w:val="left"/>
      <w:pPr>
        <w:tabs>
          <w:tab w:val="num" w:pos="5112"/>
        </w:tabs>
        <w:ind w:left="5112" w:hanging="360"/>
      </w:pPr>
      <w:rPr>
        <w:rFonts w:ascii="Symbol" w:hAnsi="Symbol" w:hint="default"/>
      </w:rPr>
    </w:lvl>
    <w:lvl w:ilvl="7" w:tplc="04050003" w:tentative="1">
      <w:start w:val="1"/>
      <w:numFmt w:val="bullet"/>
      <w:lvlText w:val="o"/>
      <w:lvlJc w:val="left"/>
      <w:pPr>
        <w:tabs>
          <w:tab w:val="num" w:pos="5832"/>
        </w:tabs>
        <w:ind w:left="5832" w:hanging="360"/>
      </w:pPr>
      <w:rPr>
        <w:rFonts w:ascii="Courier New" w:hAnsi="Courier New" w:cs="Courier New" w:hint="default"/>
      </w:rPr>
    </w:lvl>
    <w:lvl w:ilvl="8" w:tplc="04050005" w:tentative="1">
      <w:start w:val="1"/>
      <w:numFmt w:val="bullet"/>
      <w:lvlText w:val=""/>
      <w:lvlJc w:val="left"/>
      <w:pPr>
        <w:tabs>
          <w:tab w:val="num" w:pos="6552"/>
        </w:tabs>
        <w:ind w:left="6552" w:hanging="360"/>
      </w:pPr>
      <w:rPr>
        <w:rFonts w:ascii="Wingdings" w:hAnsi="Wingdings" w:hint="default"/>
      </w:rPr>
    </w:lvl>
  </w:abstractNum>
  <w:num w:numId="1">
    <w:abstractNumId w:val="48"/>
  </w:num>
  <w:num w:numId="2">
    <w:abstractNumId w:val="25"/>
  </w:num>
  <w:num w:numId="3">
    <w:abstractNumId w:val="36"/>
  </w:num>
  <w:num w:numId="4">
    <w:abstractNumId w:val="42"/>
  </w:num>
  <w:num w:numId="5">
    <w:abstractNumId w:val="42"/>
    <w:lvlOverride w:ilvl="0">
      <w:lvl w:ilvl="0">
        <w:start w:val="1"/>
        <w:numFmt w:val="bullet"/>
        <w:pStyle w:val="ListBullet"/>
        <w:lvlText w:val="●"/>
        <w:lvlJc w:val="left"/>
        <w:pPr>
          <w:tabs>
            <w:tab w:val="num" w:pos="284"/>
          </w:tabs>
          <w:ind w:left="284" w:hanging="284"/>
        </w:pPr>
        <w:rPr>
          <w:rFonts w:ascii="Calibri" w:hAnsi="Calibri" w:hint="default"/>
          <w:b w:val="0"/>
          <w:i w:val="0"/>
          <w:color w:val="EC881D" w:themeColor="accent1"/>
        </w:rPr>
      </w:lvl>
    </w:lvlOverride>
    <w:lvlOverride w:ilvl="1">
      <w:lvl w:ilvl="1">
        <w:start w:val="1"/>
        <w:numFmt w:val="bullet"/>
        <w:pStyle w:val="ListBullet2"/>
        <w:lvlText w:val="&gt;"/>
        <w:lvlJc w:val="left"/>
        <w:pPr>
          <w:tabs>
            <w:tab w:val="num" w:pos="567"/>
          </w:tabs>
          <w:ind w:left="567" w:hanging="283"/>
        </w:pPr>
        <w:rPr>
          <w:rFonts w:ascii="Arial" w:hAnsi="Arial" w:hint="default"/>
          <w:b/>
          <w:i w:val="0"/>
          <w:color w:val="EC881D" w:themeColor="accent1"/>
        </w:rPr>
      </w:lvl>
    </w:lvlOverride>
    <w:lvlOverride w:ilvl="2">
      <w:lvl w:ilvl="2">
        <w:start w:val="1"/>
        <w:numFmt w:val="bullet"/>
        <w:pStyle w:val="ListBullet3"/>
        <w:lvlText w:val="&gt;"/>
        <w:lvlJc w:val="left"/>
        <w:pPr>
          <w:tabs>
            <w:tab w:val="num" w:pos="851"/>
          </w:tabs>
          <w:ind w:left="851" w:hanging="284"/>
        </w:pPr>
        <w:rPr>
          <w:rFonts w:ascii="Arial" w:hAnsi="Arial" w:hint="default"/>
          <w:b/>
          <w:i w:val="0"/>
          <w:color w:val="EC881D" w:themeColor="accent1"/>
          <w:position w:val="-4"/>
        </w:rPr>
      </w:lvl>
    </w:lvlOverride>
    <w:lvlOverride w:ilvl="3">
      <w:lvl w:ilvl="3">
        <w:start w:val="1"/>
        <w:numFmt w:val="bullet"/>
        <w:pStyle w:val="ListBullet4"/>
        <w:lvlText w:val="&gt;"/>
        <w:lvlJc w:val="left"/>
        <w:pPr>
          <w:tabs>
            <w:tab w:val="num" w:pos="1134"/>
          </w:tabs>
          <w:ind w:left="1134" w:hanging="283"/>
        </w:pPr>
        <w:rPr>
          <w:rFonts w:ascii="Arial" w:hAnsi="Arial" w:hint="default"/>
          <w:b/>
          <w:i w:val="0"/>
          <w:color w:val="EC881D" w:themeColor="accent1"/>
          <w:w w:val="66"/>
        </w:rPr>
      </w:lvl>
    </w:lvlOverride>
    <w:lvlOverride w:ilvl="4">
      <w:lvl w:ilvl="4">
        <w:start w:val="1"/>
        <w:numFmt w:val="bullet"/>
        <w:pStyle w:val="ListBullet5"/>
        <w:lvlText w:val="-"/>
        <w:lvlJc w:val="left"/>
        <w:pPr>
          <w:tabs>
            <w:tab w:val="num" w:pos="1418"/>
          </w:tabs>
          <w:ind w:left="1418" w:hanging="284"/>
        </w:pPr>
        <w:rPr>
          <w:rFonts w:ascii="Trebuchet MS" w:hAnsi="Trebuchet MS" w:hint="default"/>
          <w:b w:val="0"/>
          <w:i w:val="0"/>
          <w:color w:val="0079DB" w:themeColor="accent3"/>
        </w:rPr>
      </w:lvl>
    </w:lvlOverride>
    <w:lvlOverride w:ilvl="5">
      <w:lvl w:ilvl="5">
        <w:start w:val="1"/>
        <w:numFmt w:val="bullet"/>
        <w:lvlText w:val="-"/>
        <w:lvlJc w:val="left"/>
        <w:pPr>
          <w:tabs>
            <w:tab w:val="num" w:pos="1701"/>
          </w:tabs>
          <w:ind w:left="1701" w:hanging="283"/>
        </w:pPr>
        <w:rPr>
          <w:rFonts w:ascii="Trebuchet MS" w:hAnsi="Trebuchet MS" w:hint="default"/>
          <w:color w:val="0079DB" w:themeColor="accent3"/>
        </w:rPr>
      </w:lvl>
    </w:lvlOverride>
    <w:lvlOverride w:ilvl="6">
      <w:lvl w:ilvl="6">
        <w:start w:val="1"/>
        <w:numFmt w:val="bullet"/>
        <w:lvlText w:val="-"/>
        <w:lvlJc w:val="left"/>
        <w:pPr>
          <w:tabs>
            <w:tab w:val="num" w:pos="1985"/>
          </w:tabs>
          <w:ind w:left="1985" w:hanging="284"/>
        </w:pPr>
        <w:rPr>
          <w:rFonts w:ascii="Trebuchet MS" w:hAnsi="Trebuchet MS" w:hint="default"/>
          <w:color w:val="0079DB" w:themeColor="accent3"/>
        </w:rPr>
      </w:lvl>
    </w:lvlOverride>
    <w:lvlOverride w:ilvl="7">
      <w:lvl w:ilvl="7">
        <w:start w:val="1"/>
        <w:numFmt w:val="bullet"/>
        <w:lvlText w:val="-"/>
        <w:lvlJc w:val="left"/>
        <w:pPr>
          <w:tabs>
            <w:tab w:val="num" w:pos="2268"/>
          </w:tabs>
          <w:ind w:left="2268" w:hanging="283"/>
        </w:pPr>
        <w:rPr>
          <w:rFonts w:ascii="Trebuchet MS" w:hAnsi="Trebuchet MS" w:hint="default"/>
          <w:color w:val="0079DB" w:themeColor="accent3"/>
        </w:rPr>
      </w:lvl>
    </w:lvlOverride>
    <w:lvlOverride w:ilvl="8">
      <w:lvl w:ilvl="8">
        <w:start w:val="1"/>
        <w:numFmt w:val="bullet"/>
        <w:lvlText w:val="-"/>
        <w:lvlJc w:val="left"/>
        <w:pPr>
          <w:tabs>
            <w:tab w:val="num" w:pos="2552"/>
          </w:tabs>
          <w:ind w:left="2552" w:hanging="284"/>
        </w:pPr>
        <w:rPr>
          <w:rFonts w:ascii="Trebuchet MS" w:hAnsi="Trebuchet MS" w:hint="default"/>
          <w:color w:val="0079DB" w:themeColor="accent3"/>
        </w:rPr>
      </w:lvl>
    </w:lvlOverride>
  </w:num>
  <w:num w:numId="6">
    <w:abstractNumId w:val="42"/>
    <w:lvlOverride w:ilvl="0">
      <w:lvl w:ilvl="0">
        <w:start w:val="1"/>
        <w:numFmt w:val="bullet"/>
        <w:pStyle w:val="ListBullet"/>
        <w:lvlText w:val="●"/>
        <w:lvlJc w:val="left"/>
        <w:pPr>
          <w:tabs>
            <w:tab w:val="num" w:pos="284"/>
          </w:tabs>
          <w:ind w:left="284" w:hanging="284"/>
        </w:pPr>
        <w:rPr>
          <w:rFonts w:ascii="Calibri" w:hAnsi="Calibri" w:hint="default"/>
          <w:b w:val="0"/>
          <w:i w:val="0"/>
          <w:color w:val="0079DB" w:themeColor="accent3"/>
        </w:rPr>
      </w:lvl>
    </w:lvlOverride>
    <w:lvlOverride w:ilvl="1">
      <w:lvl w:ilvl="1">
        <w:start w:val="1"/>
        <w:numFmt w:val="bullet"/>
        <w:pStyle w:val="ListBullet2"/>
        <w:lvlText w:val="o"/>
        <w:lvlJc w:val="left"/>
        <w:pPr>
          <w:tabs>
            <w:tab w:val="num" w:pos="567"/>
          </w:tabs>
          <w:ind w:left="567" w:hanging="283"/>
        </w:pPr>
        <w:rPr>
          <w:rFonts w:ascii="Courier New" w:hAnsi="Courier New" w:hint="default"/>
          <w:b/>
          <w:i w:val="0"/>
          <w:color w:val="0079DB" w:themeColor="accent3"/>
        </w:rPr>
      </w:lvl>
    </w:lvlOverride>
    <w:lvlOverride w:ilvl="2">
      <w:lvl w:ilvl="2">
        <w:start w:val="1"/>
        <w:numFmt w:val="bullet"/>
        <w:pStyle w:val="ListBullet3"/>
        <w:lvlText w:val="~"/>
        <w:lvlJc w:val="left"/>
        <w:pPr>
          <w:tabs>
            <w:tab w:val="num" w:pos="851"/>
          </w:tabs>
          <w:ind w:left="851" w:hanging="284"/>
        </w:pPr>
        <w:rPr>
          <w:rFonts w:ascii="Trebuchet MS" w:hAnsi="Trebuchet MS" w:hint="default"/>
          <w:b/>
          <w:i/>
          <w:color w:val="0079DB" w:themeColor="accent3"/>
          <w:w w:val="130"/>
          <w:position w:val="0"/>
        </w:rPr>
      </w:lvl>
    </w:lvlOverride>
    <w:lvlOverride w:ilvl="3">
      <w:lvl w:ilvl="3">
        <w:start w:val="1"/>
        <w:numFmt w:val="bullet"/>
        <w:pStyle w:val="ListBullet4"/>
        <w:lvlText w:val="—"/>
        <w:lvlJc w:val="left"/>
        <w:pPr>
          <w:tabs>
            <w:tab w:val="num" w:pos="1134"/>
          </w:tabs>
          <w:ind w:left="1134" w:hanging="283"/>
        </w:pPr>
        <w:rPr>
          <w:rFonts w:ascii="Trebuchet MS" w:hAnsi="Trebuchet MS" w:hint="default"/>
          <w:b w:val="0"/>
          <w:i w:val="0"/>
          <w:color w:val="0079DB" w:themeColor="accent3"/>
          <w:w w:val="66"/>
        </w:rPr>
      </w:lvl>
    </w:lvlOverride>
    <w:lvlOverride w:ilvl="4">
      <w:lvl w:ilvl="4">
        <w:start w:val="1"/>
        <w:numFmt w:val="bullet"/>
        <w:pStyle w:val="ListBullet5"/>
        <w:lvlText w:val="-"/>
        <w:lvlJc w:val="left"/>
        <w:pPr>
          <w:tabs>
            <w:tab w:val="num" w:pos="1418"/>
          </w:tabs>
          <w:ind w:left="1418" w:hanging="284"/>
        </w:pPr>
        <w:rPr>
          <w:rFonts w:ascii="Trebuchet MS" w:hAnsi="Trebuchet MS" w:hint="default"/>
          <w:b/>
          <w:i w:val="0"/>
          <w:color w:val="0079DB" w:themeColor="accent3"/>
        </w:rPr>
      </w:lvl>
    </w:lvlOverride>
    <w:lvlOverride w:ilvl="5">
      <w:lvl w:ilvl="5">
        <w:start w:val="1"/>
        <w:numFmt w:val="bullet"/>
        <w:lvlText w:val=""/>
        <w:lvlJc w:val="left"/>
        <w:pPr>
          <w:tabs>
            <w:tab w:val="num" w:pos="5456"/>
          </w:tabs>
          <w:ind w:left="5456" w:hanging="360"/>
        </w:pPr>
        <w:rPr>
          <w:rFonts w:ascii="Wingdings" w:hAnsi="Wingdings" w:hint="default"/>
        </w:rPr>
      </w:lvl>
    </w:lvlOverride>
    <w:lvlOverride w:ilvl="6">
      <w:lvl w:ilvl="6">
        <w:start w:val="1"/>
        <w:numFmt w:val="bullet"/>
        <w:lvlText w:val=""/>
        <w:lvlJc w:val="left"/>
        <w:pPr>
          <w:tabs>
            <w:tab w:val="num" w:pos="6176"/>
          </w:tabs>
          <w:ind w:left="6176" w:hanging="360"/>
        </w:pPr>
        <w:rPr>
          <w:rFonts w:ascii="Symbol" w:hAnsi="Symbol" w:hint="default"/>
        </w:rPr>
      </w:lvl>
    </w:lvlOverride>
    <w:lvlOverride w:ilvl="7">
      <w:lvl w:ilvl="7">
        <w:start w:val="1"/>
        <w:numFmt w:val="bullet"/>
        <w:lvlText w:val="o"/>
        <w:lvlJc w:val="left"/>
        <w:pPr>
          <w:tabs>
            <w:tab w:val="num" w:pos="6896"/>
          </w:tabs>
          <w:ind w:left="6896" w:hanging="360"/>
        </w:pPr>
        <w:rPr>
          <w:rFonts w:ascii="Courier New" w:hAnsi="Courier New" w:cs="Courier New" w:hint="default"/>
        </w:rPr>
      </w:lvl>
    </w:lvlOverride>
    <w:lvlOverride w:ilvl="8">
      <w:lvl w:ilvl="8">
        <w:start w:val="1"/>
        <w:numFmt w:val="bullet"/>
        <w:lvlText w:val=""/>
        <w:lvlJc w:val="left"/>
        <w:pPr>
          <w:tabs>
            <w:tab w:val="num" w:pos="7616"/>
          </w:tabs>
          <w:ind w:left="7616" w:hanging="360"/>
        </w:pPr>
        <w:rPr>
          <w:rFonts w:ascii="Wingdings" w:hAnsi="Wingdings" w:hint="default"/>
        </w:rPr>
      </w:lvl>
    </w:lvlOverride>
  </w:num>
  <w:num w:numId="7">
    <w:abstractNumId w:val="16"/>
  </w:num>
  <w:num w:numId="8">
    <w:abstractNumId w:val="15"/>
  </w:num>
  <w:num w:numId="9">
    <w:abstractNumId w:val="17"/>
  </w:num>
  <w:num w:numId="10">
    <w:abstractNumId w:val="46"/>
  </w:num>
  <w:num w:numId="11">
    <w:abstractNumId w:val="0"/>
    <w:lvlOverride w:ilvl="0">
      <w:lvl w:ilvl="0">
        <w:numFmt w:val="bullet"/>
        <w:pStyle w:val="Bullet1"/>
        <w:lvlText w:val=""/>
        <w:legacy w:legacy="1" w:legacySpace="0" w:legacyIndent="283"/>
        <w:lvlJc w:val="left"/>
        <w:pPr>
          <w:ind w:left="283" w:hanging="283"/>
        </w:pPr>
        <w:rPr>
          <w:rFonts w:ascii="Symbol" w:hAnsi="Symbol" w:hint="default"/>
        </w:rPr>
      </w:lvl>
    </w:lvlOverride>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num>
  <w:num w:numId="15">
    <w:abstractNumId w:val="9"/>
  </w:num>
  <w:num w:numId="16">
    <w:abstractNumId w:val="26"/>
  </w:num>
  <w:num w:numId="17">
    <w:abstractNumId w:val="14"/>
  </w:num>
  <w:num w:numId="18">
    <w:abstractNumId w:val="11"/>
  </w:num>
  <w:num w:numId="19">
    <w:abstractNumId w:val="31"/>
  </w:num>
  <w:num w:numId="20">
    <w:abstractNumId w:val="22"/>
  </w:num>
  <w:num w:numId="21">
    <w:abstractNumId w:val="38"/>
  </w:num>
  <w:num w:numId="22">
    <w:abstractNumId w:val="10"/>
  </w:num>
  <w:num w:numId="23">
    <w:abstractNumId w:val="24"/>
  </w:num>
  <w:num w:numId="24">
    <w:abstractNumId w:val="39"/>
  </w:num>
  <w:num w:numId="25">
    <w:abstractNumId w:val="3"/>
  </w:num>
  <w:num w:numId="26">
    <w:abstractNumId w:val="20"/>
  </w:num>
  <w:num w:numId="27">
    <w:abstractNumId w:val="45"/>
  </w:num>
  <w:num w:numId="28">
    <w:abstractNumId w:val="12"/>
  </w:num>
  <w:num w:numId="29">
    <w:abstractNumId w:val="41"/>
  </w:num>
  <w:num w:numId="30">
    <w:abstractNumId w:val="28"/>
  </w:num>
  <w:num w:numId="31">
    <w:abstractNumId w:val="51"/>
  </w:num>
  <w:num w:numId="32">
    <w:abstractNumId w:val="33"/>
  </w:num>
  <w:num w:numId="33">
    <w:abstractNumId w:val="47"/>
  </w:num>
  <w:num w:numId="34">
    <w:abstractNumId w:val="19"/>
  </w:num>
  <w:num w:numId="35">
    <w:abstractNumId w:val="37"/>
  </w:num>
  <w:num w:numId="36">
    <w:abstractNumId w:val="52"/>
  </w:num>
  <w:num w:numId="37">
    <w:abstractNumId w:val="27"/>
  </w:num>
  <w:num w:numId="38">
    <w:abstractNumId w:val="43"/>
  </w:num>
  <w:num w:numId="39">
    <w:abstractNumId w:val="40"/>
  </w:num>
  <w:num w:numId="40">
    <w:abstractNumId w:val="44"/>
  </w:num>
  <w:num w:numId="41">
    <w:abstractNumId w:val="49"/>
  </w:num>
  <w:num w:numId="42">
    <w:abstractNumId w:val="21"/>
  </w:num>
  <w:num w:numId="43">
    <w:abstractNumId w:val="5"/>
  </w:num>
  <w:num w:numId="44">
    <w:abstractNumId w:val="35"/>
  </w:num>
  <w:num w:numId="45">
    <w:abstractNumId w:val="50"/>
  </w:num>
  <w:num w:numId="46">
    <w:abstractNumId w:val="6"/>
  </w:num>
  <w:num w:numId="47">
    <w:abstractNumId w:val="13"/>
  </w:num>
  <w:num w:numId="48">
    <w:abstractNumId w:val="23"/>
  </w:num>
  <w:num w:numId="49">
    <w:abstractNumId w:val="1"/>
  </w:num>
  <w:num w:numId="50">
    <w:abstractNumId w:val="18"/>
  </w:num>
  <w:num w:numId="51">
    <w:abstractNumId w:val="8"/>
  </w:num>
  <w:num w:numId="52">
    <w:abstractNumId w:val="34"/>
  </w:num>
  <w:num w:numId="53">
    <w:abstractNumId w:val="29"/>
  </w:num>
  <w:num w:numId="54">
    <w:abstractNumId w:val="4"/>
  </w:num>
  <w:num w:numId="55">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42E"/>
    <w:rsid w:val="00000815"/>
    <w:rsid w:val="00000870"/>
    <w:rsid w:val="00001A5A"/>
    <w:rsid w:val="00002153"/>
    <w:rsid w:val="00002735"/>
    <w:rsid w:val="000057BB"/>
    <w:rsid w:val="00006222"/>
    <w:rsid w:val="0000673B"/>
    <w:rsid w:val="00007130"/>
    <w:rsid w:val="0001039F"/>
    <w:rsid w:val="000107B1"/>
    <w:rsid w:val="00010FF8"/>
    <w:rsid w:val="00012746"/>
    <w:rsid w:val="00013982"/>
    <w:rsid w:val="00013FAE"/>
    <w:rsid w:val="0001492D"/>
    <w:rsid w:val="00014C7E"/>
    <w:rsid w:val="00014F74"/>
    <w:rsid w:val="00016457"/>
    <w:rsid w:val="00016F70"/>
    <w:rsid w:val="000178BC"/>
    <w:rsid w:val="00020B89"/>
    <w:rsid w:val="00021721"/>
    <w:rsid w:val="00021FA9"/>
    <w:rsid w:val="00022621"/>
    <w:rsid w:val="000232F7"/>
    <w:rsid w:val="000233B8"/>
    <w:rsid w:val="00024AF7"/>
    <w:rsid w:val="000253DE"/>
    <w:rsid w:val="00026A3E"/>
    <w:rsid w:val="00030E32"/>
    <w:rsid w:val="00031958"/>
    <w:rsid w:val="00031984"/>
    <w:rsid w:val="0003242D"/>
    <w:rsid w:val="00032A37"/>
    <w:rsid w:val="00033DF9"/>
    <w:rsid w:val="000342E4"/>
    <w:rsid w:val="0003587C"/>
    <w:rsid w:val="00036FE7"/>
    <w:rsid w:val="00040E2C"/>
    <w:rsid w:val="00041137"/>
    <w:rsid w:val="0004320B"/>
    <w:rsid w:val="00043D9C"/>
    <w:rsid w:val="00043F38"/>
    <w:rsid w:val="00045757"/>
    <w:rsid w:val="00045C7F"/>
    <w:rsid w:val="00047CC2"/>
    <w:rsid w:val="00050D1C"/>
    <w:rsid w:val="000521FA"/>
    <w:rsid w:val="00052C1B"/>
    <w:rsid w:val="00052C5B"/>
    <w:rsid w:val="0005349A"/>
    <w:rsid w:val="00055D95"/>
    <w:rsid w:val="00057B87"/>
    <w:rsid w:val="0006208E"/>
    <w:rsid w:val="00062D94"/>
    <w:rsid w:val="00063EDC"/>
    <w:rsid w:val="00064759"/>
    <w:rsid w:val="00064B93"/>
    <w:rsid w:val="000673FE"/>
    <w:rsid w:val="00070803"/>
    <w:rsid w:val="0007092B"/>
    <w:rsid w:val="00071A26"/>
    <w:rsid w:val="0007250E"/>
    <w:rsid w:val="00072590"/>
    <w:rsid w:val="000731AC"/>
    <w:rsid w:val="00073466"/>
    <w:rsid w:val="00074344"/>
    <w:rsid w:val="000744D2"/>
    <w:rsid w:val="000752E6"/>
    <w:rsid w:val="000775D7"/>
    <w:rsid w:val="000820B6"/>
    <w:rsid w:val="00083455"/>
    <w:rsid w:val="00083EB5"/>
    <w:rsid w:val="00085845"/>
    <w:rsid w:val="00085AEB"/>
    <w:rsid w:val="00086949"/>
    <w:rsid w:val="00086E6A"/>
    <w:rsid w:val="0009084B"/>
    <w:rsid w:val="00090B67"/>
    <w:rsid w:val="00091A87"/>
    <w:rsid w:val="00091C2D"/>
    <w:rsid w:val="00091F7B"/>
    <w:rsid w:val="00092A81"/>
    <w:rsid w:val="00096307"/>
    <w:rsid w:val="000A02D8"/>
    <w:rsid w:val="000A0C39"/>
    <w:rsid w:val="000A23F6"/>
    <w:rsid w:val="000A309E"/>
    <w:rsid w:val="000A3B70"/>
    <w:rsid w:val="000A4C45"/>
    <w:rsid w:val="000A6011"/>
    <w:rsid w:val="000A6B2F"/>
    <w:rsid w:val="000A7A7F"/>
    <w:rsid w:val="000B001A"/>
    <w:rsid w:val="000B1BEA"/>
    <w:rsid w:val="000B3C45"/>
    <w:rsid w:val="000B3F98"/>
    <w:rsid w:val="000B46FB"/>
    <w:rsid w:val="000B487A"/>
    <w:rsid w:val="000B7987"/>
    <w:rsid w:val="000C2056"/>
    <w:rsid w:val="000C2C73"/>
    <w:rsid w:val="000C5418"/>
    <w:rsid w:val="000C644B"/>
    <w:rsid w:val="000D273B"/>
    <w:rsid w:val="000D2A66"/>
    <w:rsid w:val="000D3929"/>
    <w:rsid w:val="000D614E"/>
    <w:rsid w:val="000E03C8"/>
    <w:rsid w:val="000E2BF7"/>
    <w:rsid w:val="000E2DC0"/>
    <w:rsid w:val="000E304C"/>
    <w:rsid w:val="000E3579"/>
    <w:rsid w:val="000E44A2"/>
    <w:rsid w:val="000E7A5D"/>
    <w:rsid w:val="000E7CCE"/>
    <w:rsid w:val="000E7D17"/>
    <w:rsid w:val="000F499A"/>
    <w:rsid w:val="000F4B58"/>
    <w:rsid w:val="000F5BA6"/>
    <w:rsid w:val="000F5C8A"/>
    <w:rsid w:val="000F639B"/>
    <w:rsid w:val="000F6AF6"/>
    <w:rsid w:val="000F726B"/>
    <w:rsid w:val="000F7B22"/>
    <w:rsid w:val="00100F44"/>
    <w:rsid w:val="001017E4"/>
    <w:rsid w:val="001018D9"/>
    <w:rsid w:val="00101CB0"/>
    <w:rsid w:val="00101D49"/>
    <w:rsid w:val="00103D16"/>
    <w:rsid w:val="001114E2"/>
    <w:rsid w:val="001116BD"/>
    <w:rsid w:val="00111831"/>
    <w:rsid w:val="00111F78"/>
    <w:rsid w:val="00112B74"/>
    <w:rsid w:val="0011374E"/>
    <w:rsid w:val="001143C6"/>
    <w:rsid w:val="001157BE"/>
    <w:rsid w:val="00117441"/>
    <w:rsid w:val="00117DB2"/>
    <w:rsid w:val="0012040E"/>
    <w:rsid w:val="00120EC7"/>
    <w:rsid w:val="0012386D"/>
    <w:rsid w:val="0012403D"/>
    <w:rsid w:val="0012463F"/>
    <w:rsid w:val="00124DD3"/>
    <w:rsid w:val="00127933"/>
    <w:rsid w:val="0012796E"/>
    <w:rsid w:val="0013100D"/>
    <w:rsid w:val="00131DB2"/>
    <w:rsid w:val="00132057"/>
    <w:rsid w:val="001335CC"/>
    <w:rsid w:val="00133F3D"/>
    <w:rsid w:val="00134575"/>
    <w:rsid w:val="00136141"/>
    <w:rsid w:val="00136D26"/>
    <w:rsid w:val="00137030"/>
    <w:rsid w:val="00141994"/>
    <w:rsid w:val="00142323"/>
    <w:rsid w:val="001426B8"/>
    <w:rsid w:val="001440F9"/>
    <w:rsid w:val="001442F8"/>
    <w:rsid w:val="001444DA"/>
    <w:rsid w:val="00144AF6"/>
    <w:rsid w:val="00144C54"/>
    <w:rsid w:val="001474C8"/>
    <w:rsid w:val="0015370A"/>
    <w:rsid w:val="00153CDC"/>
    <w:rsid w:val="00154E0C"/>
    <w:rsid w:val="00155F60"/>
    <w:rsid w:val="0015642D"/>
    <w:rsid w:val="00156C13"/>
    <w:rsid w:val="001577C4"/>
    <w:rsid w:val="0016012F"/>
    <w:rsid w:val="00161FD1"/>
    <w:rsid w:val="0016230C"/>
    <w:rsid w:val="001647E5"/>
    <w:rsid w:val="00164C1C"/>
    <w:rsid w:val="00164F37"/>
    <w:rsid w:val="00165FF0"/>
    <w:rsid w:val="00166082"/>
    <w:rsid w:val="00166BE0"/>
    <w:rsid w:val="00166CB3"/>
    <w:rsid w:val="001710FE"/>
    <w:rsid w:val="001717A7"/>
    <w:rsid w:val="00171B69"/>
    <w:rsid w:val="00173AF4"/>
    <w:rsid w:val="001749C2"/>
    <w:rsid w:val="0017516A"/>
    <w:rsid w:val="0017542E"/>
    <w:rsid w:val="00175F09"/>
    <w:rsid w:val="00180525"/>
    <w:rsid w:val="001814FB"/>
    <w:rsid w:val="001844C5"/>
    <w:rsid w:val="001853AE"/>
    <w:rsid w:val="00185BA7"/>
    <w:rsid w:val="0018629A"/>
    <w:rsid w:val="00186B87"/>
    <w:rsid w:val="00190E15"/>
    <w:rsid w:val="00191524"/>
    <w:rsid w:val="0019189C"/>
    <w:rsid w:val="00191D38"/>
    <w:rsid w:val="0019200F"/>
    <w:rsid w:val="00194887"/>
    <w:rsid w:val="001952AF"/>
    <w:rsid w:val="00196E57"/>
    <w:rsid w:val="001971CB"/>
    <w:rsid w:val="001A12FF"/>
    <w:rsid w:val="001A1A7F"/>
    <w:rsid w:val="001A37AD"/>
    <w:rsid w:val="001A3D36"/>
    <w:rsid w:val="001A4116"/>
    <w:rsid w:val="001A51FE"/>
    <w:rsid w:val="001A5677"/>
    <w:rsid w:val="001A6126"/>
    <w:rsid w:val="001A75A0"/>
    <w:rsid w:val="001A7FC1"/>
    <w:rsid w:val="001B14A2"/>
    <w:rsid w:val="001B38D0"/>
    <w:rsid w:val="001B69E3"/>
    <w:rsid w:val="001C005C"/>
    <w:rsid w:val="001C0737"/>
    <w:rsid w:val="001C214C"/>
    <w:rsid w:val="001C2600"/>
    <w:rsid w:val="001C264A"/>
    <w:rsid w:val="001C3481"/>
    <w:rsid w:val="001C4557"/>
    <w:rsid w:val="001C5A17"/>
    <w:rsid w:val="001C5A76"/>
    <w:rsid w:val="001D1872"/>
    <w:rsid w:val="001D37CD"/>
    <w:rsid w:val="001D4384"/>
    <w:rsid w:val="001D6270"/>
    <w:rsid w:val="001D7264"/>
    <w:rsid w:val="001D776D"/>
    <w:rsid w:val="001E01A8"/>
    <w:rsid w:val="001E15B7"/>
    <w:rsid w:val="001E173D"/>
    <w:rsid w:val="001E22E7"/>
    <w:rsid w:val="001E4C23"/>
    <w:rsid w:val="001E636F"/>
    <w:rsid w:val="001E6583"/>
    <w:rsid w:val="001E6AF6"/>
    <w:rsid w:val="001E70C4"/>
    <w:rsid w:val="001F10CB"/>
    <w:rsid w:val="001F240E"/>
    <w:rsid w:val="001F453C"/>
    <w:rsid w:val="001F4F60"/>
    <w:rsid w:val="001F5E3F"/>
    <w:rsid w:val="002005BC"/>
    <w:rsid w:val="00201B9D"/>
    <w:rsid w:val="00202226"/>
    <w:rsid w:val="00202471"/>
    <w:rsid w:val="0020261B"/>
    <w:rsid w:val="00202D22"/>
    <w:rsid w:val="00203488"/>
    <w:rsid w:val="00206102"/>
    <w:rsid w:val="00207BDA"/>
    <w:rsid w:val="00210249"/>
    <w:rsid w:val="00212B49"/>
    <w:rsid w:val="00217049"/>
    <w:rsid w:val="00217C1B"/>
    <w:rsid w:val="00220636"/>
    <w:rsid w:val="002258EC"/>
    <w:rsid w:val="00226662"/>
    <w:rsid w:val="00227A66"/>
    <w:rsid w:val="002301CB"/>
    <w:rsid w:val="00230D58"/>
    <w:rsid w:val="002319E6"/>
    <w:rsid w:val="00232C09"/>
    <w:rsid w:val="0023342A"/>
    <w:rsid w:val="00233906"/>
    <w:rsid w:val="0023458F"/>
    <w:rsid w:val="00234EB9"/>
    <w:rsid w:val="00236A56"/>
    <w:rsid w:val="00240004"/>
    <w:rsid w:val="002418A3"/>
    <w:rsid w:val="00242E29"/>
    <w:rsid w:val="00243209"/>
    <w:rsid w:val="00243AE2"/>
    <w:rsid w:val="00244FA3"/>
    <w:rsid w:val="00245A2A"/>
    <w:rsid w:val="00246357"/>
    <w:rsid w:val="0024672E"/>
    <w:rsid w:val="002473FB"/>
    <w:rsid w:val="00247515"/>
    <w:rsid w:val="00250101"/>
    <w:rsid w:val="00250C69"/>
    <w:rsid w:val="00250C8B"/>
    <w:rsid w:val="0025371D"/>
    <w:rsid w:val="00253C92"/>
    <w:rsid w:val="00253F9B"/>
    <w:rsid w:val="00260A52"/>
    <w:rsid w:val="00261136"/>
    <w:rsid w:val="002615E0"/>
    <w:rsid w:val="00261A76"/>
    <w:rsid w:val="002624D4"/>
    <w:rsid w:val="00264A40"/>
    <w:rsid w:val="00265578"/>
    <w:rsid w:val="00266721"/>
    <w:rsid w:val="00270115"/>
    <w:rsid w:val="002711A7"/>
    <w:rsid w:val="00271FD5"/>
    <w:rsid w:val="00274850"/>
    <w:rsid w:val="00274D4B"/>
    <w:rsid w:val="00277095"/>
    <w:rsid w:val="002778C4"/>
    <w:rsid w:val="0028347F"/>
    <w:rsid w:val="0028364B"/>
    <w:rsid w:val="00283E66"/>
    <w:rsid w:val="00285AFB"/>
    <w:rsid w:val="00285B42"/>
    <w:rsid w:val="00286488"/>
    <w:rsid w:val="00287815"/>
    <w:rsid w:val="00287A68"/>
    <w:rsid w:val="00287A84"/>
    <w:rsid w:val="00287D9E"/>
    <w:rsid w:val="00290017"/>
    <w:rsid w:val="002910E3"/>
    <w:rsid w:val="00292EAF"/>
    <w:rsid w:val="0029731B"/>
    <w:rsid w:val="00297D77"/>
    <w:rsid w:val="002A01B1"/>
    <w:rsid w:val="002A0C91"/>
    <w:rsid w:val="002A212C"/>
    <w:rsid w:val="002A282B"/>
    <w:rsid w:val="002A466D"/>
    <w:rsid w:val="002A4916"/>
    <w:rsid w:val="002A57A3"/>
    <w:rsid w:val="002A5D40"/>
    <w:rsid w:val="002A7993"/>
    <w:rsid w:val="002A7D9A"/>
    <w:rsid w:val="002B172D"/>
    <w:rsid w:val="002B3E34"/>
    <w:rsid w:val="002B4BD1"/>
    <w:rsid w:val="002B79CD"/>
    <w:rsid w:val="002C0FC2"/>
    <w:rsid w:val="002C1743"/>
    <w:rsid w:val="002C2FB8"/>
    <w:rsid w:val="002C377E"/>
    <w:rsid w:val="002C41C3"/>
    <w:rsid w:val="002C4C7C"/>
    <w:rsid w:val="002C554B"/>
    <w:rsid w:val="002C5F42"/>
    <w:rsid w:val="002C77BA"/>
    <w:rsid w:val="002C78CD"/>
    <w:rsid w:val="002D0921"/>
    <w:rsid w:val="002D174C"/>
    <w:rsid w:val="002D1A7C"/>
    <w:rsid w:val="002D3544"/>
    <w:rsid w:val="002D3795"/>
    <w:rsid w:val="002D3F7C"/>
    <w:rsid w:val="002D45B6"/>
    <w:rsid w:val="002D4876"/>
    <w:rsid w:val="002D6B20"/>
    <w:rsid w:val="002D6E79"/>
    <w:rsid w:val="002D733A"/>
    <w:rsid w:val="002D748A"/>
    <w:rsid w:val="002E0902"/>
    <w:rsid w:val="002E16A9"/>
    <w:rsid w:val="002E2ADF"/>
    <w:rsid w:val="002E39D3"/>
    <w:rsid w:val="002E4954"/>
    <w:rsid w:val="002E4D8D"/>
    <w:rsid w:val="002E54E9"/>
    <w:rsid w:val="002E7437"/>
    <w:rsid w:val="002F0BD9"/>
    <w:rsid w:val="002F10DB"/>
    <w:rsid w:val="002F144B"/>
    <w:rsid w:val="002F50C7"/>
    <w:rsid w:val="002F6554"/>
    <w:rsid w:val="002F6ED5"/>
    <w:rsid w:val="002F7BB6"/>
    <w:rsid w:val="00300A11"/>
    <w:rsid w:val="00300C0A"/>
    <w:rsid w:val="00302BA9"/>
    <w:rsid w:val="003053FC"/>
    <w:rsid w:val="0030637D"/>
    <w:rsid w:val="00306994"/>
    <w:rsid w:val="0030724C"/>
    <w:rsid w:val="003101E5"/>
    <w:rsid w:val="00311DEF"/>
    <w:rsid w:val="00311FCB"/>
    <w:rsid w:val="00313355"/>
    <w:rsid w:val="003134DC"/>
    <w:rsid w:val="00313CE8"/>
    <w:rsid w:val="003208CF"/>
    <w:rsid w:val="00320FA1"/>
    <w:rsid w:val="003214F5"/>
    <w:rsid w:val="00321530"/>
    <w:rsid w:val="00321F0B"/>
    <w:rsid w:val="00322B22"/>
    <w:rsid w:val="00322E66"/>
    <w:rsid w:val="00324713"/>
    <w:rsid w:val="00325F77"/>
    <w:rsid w:val="0032610C"/>
    <w:rsid w:val="003263B4"/>
    <w:rsid w:val="00331272"/>
    <w:rsid w:val="00331A71"/>
    <w:rsid w:val="00331BF2"/>
    <w:rsid w:val="003326AC"/>
    <w:rsid w:val="00332DEF"/>
    <w:rsid w:val="00333618"/>
    <w:rsid w:val="00335B37"/>
    <w:rsid w:val="00336BE2"/>
    <w:rsid w:val="00336D2C"/>
    <w:rsid w:val="00337645"/>
    <w:rsid w:val="00337789"/>
    <w:rsid w:val="00340A74"/>
    <w:rsid w:val="003435BC"/>
    <w:rsid w:val="00344CB8"/>
    <w:rsid w:val="00346D9A"/>
    <w:rsid w:val="003474C1"/>
    <w:rsid w:val="003500F8"/>
    <w:rsid w:val="00350684"/>
    <w:rsid w:val="00350C37"/>
    <w:rsid w:val="00350E40"/>
    <w:rsid w:val="003521BD"/>
    <w:rsid w:val="00352575"/>
    <w:rsid w:val="0035259A"/>
    <w:rsid w:val="00352711"/>
    <w:rsid w:val="00352CB1"/>
    <w:rsid w:val="00353F84"/>
    <w:rsid w:val="00355551"/>
    <w:rsid w:val="00355999"/>
    <w:rsid w:val="00357885"/>
    <w:rsid w:val="0035791C"/>
    <w:rsid w:val="00360297"/>
    <w:rsid w:val="003607B7"/>
    <w:rsid w:val="00362F50"/>
    <w:rsid w:val="00364830"/>
    <w:rsid w:val="00366C6D"/>
    <w:rsid w:val="00367664"/>
    <w:rsid w:val="00371420"/>
    <w:rsid w:val="00373048"/>
    <w:rsid w:val="00373F15"/>
    <w:rsid w:val="003747CC"/>
    <w:rsid w:val="00374A3B"/>
    <w:rsid w:val="0037545A"/>
    <w:rsid w:val="00377128"/>
    <w:rsid w:val="00377216"/>
    <w:rsid w:val="003804FC"/>
    <w:rsid w:val="00381B92"/>
    <w:rsid w:val="00382256"/>
    <w:rsid w:val="003826E2"/>
    <w:rsid w:val="0038323D"/>
    <w:rsid w:val="003835BF"/>
    <w:rsid w:val="003870F3"/>
    <w:rsid w:val="003879B0"/>
    <w:rsid w:val="00387C67"/>
    <w:rsid w:val="00390272"/>
    <w:rsid w:val="0039057D"/>
    <w:rsid w:val="003909CB"/>
    <w:rsid w:val="00391575"/>
    <w:rsid w:val="00392887"/>
    <w:rsid w:val="00392E42"/>
    <w:rsid w:val="003940BC"/>
    <w:rsid w:val="003951DA"/>
    <w:rsid w:val="003A09EB"/>
    <w:rsid w:val="003A103E"/>
    <w:rsid w:val="003A3A3C"/>
    <w:rsid w:val="003A55DB"/>
    <w:rsid w:val="003A740C"/>
    <w:rsid w:val="003A7608"/>
    <w:rsid w:val="003B0529"/>
    <w:rsid w:val="003B3366"/>
    <w:rsid w:val="003B3718"/>
    <w:rsid w:val="003B4362"/>
    <w:rsid w:val="003B5D19"/>
    <w:rsid w:val="003B5F61"/>
    <w:rsid w:val="003B6B79"/>
    <w:rsid w:val="003C0302"/>
    <w:rsid w:val="003C1233"/>
    <w:rsid w:val="003C1D14"/>
    <w:rsid w:val="003C26AA"/>
    <w:rsid w:val="003C282F"/>
    <w:rsid w:val="003C2E87"/>
    <w:rsid w:val="003C42DF"/>
    <w:rsid w:val="003C4AAC"/>
    <w:rsid w:val="003C5553"/>
    <w:rsid w:val="003C684A"/>
    <w:rsid w:val="003C77D4"/>
    <w:rsid w:val="003C7DEF"/>
    <w:rsid w:val="003D2A56"/>
    <w:rsid w:val="003D622E"/>
    <w:rsid w:val="003D7CC0"/>
    <w:rsid w:val="003D7D70"/>
    <w:rsid w:val="003E023D"/>
    <w:rsid w:val="003E02AA"/>
    <w:rsid w:val="003E1332"/>
    <w:rsid w:val="003E2052"/>
    <w:rsid w:val="003E31DC"/>
    <w:rsid w:val="003E3EA9"/>
    <w:rsid w:val="003E66C5"/>
    <w:rsid w:val="003E7356"/>
    <w:rsid w:val="003E7DAC"/>
    <w:rsid w:val="003F20A0"/>
    <w:rsid w:val="003F2C8A"/>
    <w:rsid w:val="003F2F11"/>
    <w:rsid w:val="003F3EC0"/>
    <w:rsid w:val="003F5726"/>
    <w:rsid w:val="003F6592"/>
    <w:rsid w:val="00400991"/>
    <w:rsid w:val="00400AF4"/>
    <w:rsid w:val="004016C5"/>
    <w:rsid w:val="004038C1"/>
    <w:rsid w:val="00406257"/>
    <w:rsid w:val="00406F48"/>
    <w:rsid w:val="0040765D"/>
    <w:rsid w:val="004105E6"/>
    <w:rsid w:val="00411165"/>
    <w:rsid w:val="00411D31"/>
    <w:rsid w:val="00412FEB"/>
    <w:rsid w:val="00413306"/>
    <w:rsid w:val="00413790"/>
    <w:rsid w:val="00413A8B"/>
    <w:rsid w:val="00413D13"/>
    <w:rsid w:val="004151FF"/>
    <w:rsid w:val="004160B7"/>
    <w:rsid w:val="00416406"/>
    <w:rsid w:val="0041672A"/>
    <w:rsid w:val="004168FC"/>
    <w:rsid w:val="00416D23"/>
    <w:rsid w:val="00417632"/>
    <w:rsid w:val="00417634"/>
    <w:rsid w:val="00420839"/>
    <w:rsid w:val="004215A8"/>
    <w:rsid w:val="004239AA"/>
    <w:rsid w:val="004239C5"/>
    <w:rsid w:val="00425450"/>
    <w:rsid w:val="004255E5"/>
    <w:rsid w:val="004260D1"/>
    <w:rsid w:val="004269E6"/>
    <w:rsid w:val="00426AAF"/>
    <w:rsid w:val="004270D1"/>
    <w:rsid w:val="00427178"/>
    <w:rsid w:val="00427F19"/>
    <w:rsid w:val="004309F8"/>
    <w:rsid w:val="00431EBD"/>
    <w:rsid w:val="00432220"/>
    <w:rsid w:val="00433577"/>
    <w:rsid w:val="004337BC"/>
    <w:rsid w:val="00434196"/>
    <w:rsid w:val="00434784"/>
    <w:rsid w:val="004364F7"/>
    <w:rsid w:val="004368EF"/>
    <w:rsid w:val="00437333"/>
    <w:rsid w:val="0043755C"/>
    <w:rsid w:val="00440B86"/>
    <w:rsid w:val="00440ED6"/>
    <w:rsid w:val="0044134D"/>
    <w:rsid w:val="004414F8"/>
    <w:rsid w:val="004415EC"/>
    <w:rsid w:val="00442B6F"/>
    <w:rsid w:val="00442F35"/>
    <w:rsid w:val="00443852"/>
    <w:rsid w:val="00443EAE"/>
    <w:rsid w:val="0044722A"/>
    <w:rsid w:val="00450177"/>
    <w:rsid w:val="00453083"/>
    <w:rsid w:val="00453A63"/>
    <w:rsid w:val="0045518A"/>
    <w:rsid w:val="00455EB2"/>
    <w:rsid w:val="00456431"/>
    <w:rsid w:val="00457791"/>
    <w:rsid w:val="00461CEC"/>
    <w:rsid w:val="00461DD1"/>
    <w:rsid w:val="00463BAC"/>
    <w:rsid w:val="00464B50"/>
    <w:rsid w:val="004665CA"/>
    <w:rsid w:val="00466F69"/>
    <w:rsid w:val="00472E68"/>
    <w:rsid w:val="0047387F"/>
    <w:rsid w:val="0047560A"/>
    <w:rsid w:val="00475A1E"/>
    <w:rsid w:val="004762EC"/>
    <w:rsid w:val="004779AE"/>
    <w:rsid w:val="0048242F"/>
    <w:rsid w:val="00484213"/>
    <w:rsid w:val="004847CE"/>
    <w:rsid w:val="00486B24"/>
    <w:rsid w:val="004879E5"/>
    <w:rsid w:val="00490D74"/>
    <w:rsid w:val="004939C0"/>
    <w:rsid w:val="00494948"/>
    <w:rsid w:val="00494CE6"/>
    <w:rsid w:val="00495C20"/>
    <w:rsid w:val="00497E6D"/>
    <w:rsid w:val="004A28CD"/>
    <w:rsid w:val="004A3151"/>
    <w:rsid w:val="004A35D7"/>
    <w:rsid w:val="004A4C22"/>
    <w:rsid w:val="004A5AA7"/>
    <w:rsid w:val="004B0F20"/>
    <w:rsid w:val="004B1537"/>
    <w:rsid w:val="004B2A2A"/>
    <w:rsid w:val="004B329F"/>
    <w:rsid w:val="004B3B7A"/>
    <w:rsid w:val="004B4275"/>
    <w:rsid w:val="004B45A1"/>
    <w:rsid w:val="004B599F"/>
    <w:rsid w:val="004B5A07"/>
    <w:rsid w:val="004B5A53"/>
    <w:rsid w:val="004B60BB"/>
    <w:rsid w:val="004B616B"/>
    <w:rsid w:val="004B61EE"/>
    <w:rsid w:val="004B6C10"/>
    <w:rsid w:val="004B71E9"/>
    <w:rsid w:val="004B7DEB"/>
    <w:rsid w:val="004C0BEF"/>
    <w:rsid w:val="004C1E10"/>
    <w:rsid w:val="004C301F"/>
    <w:rsid w:val="004C5A60"/>
    <w:rsid w:val="004C6059"/>
    <w:rsid w:val="004C69C2"/>
    <w:rsid w:val="004C7055"/>
    <w:rsid w:val="004C7209"/>
    <w:rsid w:val="004C7444"/>
    <w:rsid w:val="004C7D64"/>
    <w:rsid w:val="004D0D04"/>
    <w:rsid w:val="004D2E71"/>
    <w:rsid w:val="004D3C16"/>
    <w:rsid w:val="004D4C23"/>
    <w:rsid w:val="004D54FC"/>
    <w:rsid w:val="004D5E50"/>
    <w:rsid w:val="004D65F7"/>
    <w:rsid w:val="004D7FD9"/>
    <w:rsid w:val="004E0BD6"/>
    <w:rsid w:val="004E0F9A"/>
    <w:rsid w:val="004E2271"/>
    <w:rsid w:val="004E3A5A"/>
    <w:rsid w:val="004E3BD6"/>
    <w:rsid w:val="004E3E12"/>
    <w:rsid w:val="004E41B6"/>
    <w:rsid w:val="004E48CA"/>
    <w:rsid w:val="004E713E"/>
    <w:rsid w:val="004E7EE3"/>
    <w:rsid w:val="004F1D8F"/>
    <w:rsid w:val="004F28F5"/>
    <w:rsid w:val="004F3281"/>
    <w:rsid w:val="004F51DC"/>
    <w:rsid w:val="004F789F"/>
    <w:rsid w:val="00500A93"/>
    <w:rsid w:val="00501184"/>
    <w:rsid w:val="0050238E"/>
    <w:rsid w:val="005036DE"/>
    <w:rsid w:val="00503B66"/>
    <w:rsid w:val="0050466C"/>
    <w:rsid w:val="005064A3"/>
    <w:rsid w:val="0051121F"/>
    <w:rsid w:val="005122CD"/>
    <w:rsid w:val="0051236B"/>
    <w:rsid w:val="00513FF9"/>
    <w:rsid w:val="00514578"/>
    <w:rsid w:val="0051711B"/>
    <w:rsid w:val="00520CCC"/>
    <w:rsid w:val="00522581"/>
    <w:rsid w:val="00523B72"/>
    <w:rsid w:val="00524634"/>
    <w:rsid w:val="00524EA4"/>
    <w:rsid w:val="005252C6"/>
    <w:rsid w:val="005260FC"/>
    <w:rsid w:val="005300F1"/>
    <w:rsid w:val="005300FA"/>
    <w:rsid w:val="0053099C"/>
    <w:rsid w:val="005311D6"/>
    <w:rsid w:val="005317D9"/>
    <w:rsid w:val="005319E8"/>
    <w:rsid w:val="00532379"/>
    <w:rsid w:val="005324EA"/>
    <w:rsid w:val="00534C91"/>
    <w:rsid w:val="005350CE"/>
    <w:rsid w:val="0053525D"/>
    <w:rsid w:val="00540494"/>
    <w:rsid w:val="00541C27"/>
    <w:rsid w:val="0054253F"/>
    <w:rsid w:val="00542A07"/>
    <w:rsid w:val="005434B5"/>
    <w:rsid w:val="005441D4"/>
    <w:rsid w:val="005447E6"/>
    <w:rsid w:val="00544D07"/>
    <w:rsid w:val="00545485"/>
    <w:rsid w:val="00545714"/>
    <w:rsid w:val="005464FB"/>
    <w:rsid w:val="00546EBC"/>
    <w:rsid w:val="005478C4"/>
    <w:rsid w:val="005503E9"/>
    <w:rsid w:val="00550DBD"/>
    <w:rsid w:val="00551A10"/>
    <w:rsid w:val="00552C81"/>
    <w:rsid w:val="00553F6A"/>
    <w:rsid w:val="00555933"/>
    <w:rsid w:val="00556BB1"/>
    <w:rsid w:val="005636B3"/>
    <w:rsid w:val="00563FF0"/>
    <w:rsid w:val="00564CAA"/>
    <w:rsid w:val="005653B7"/>
    <w:rsid w:val="005655C5"/>
    <w:rsid w:val="00566954"/>
    <w:rsid w:val="00567C5A"/>
    <w:rsid w:val="00570450"/>
    <w:rsid w:val="00571A85"/>
    <w:rsid w:val="005720D0"/>
    <w:rsid w:val="00574253"/>
    <w:rsid w:val="005756E1"/>
    <w:rsid w:val="00576AF9"/>
    <w:rsid w:val="00580D81"/>
    <w:rsid w:val="00580E1A"/>
    <w:rsid w:val="00581834"/>
    <w:rsid w:val="0058188A"/>
    <w:rsid w:val="00581A4E"/>
    <w:rsid w:val="005829CF"/>
    <w:rsid w:val="005848D1"/>
    <w:rsid w:val="005860A9"/>
    <w:rsid w:val="00586961"/>
    <w:rsid w:val="005904DB"/>
    <w:rsid w:val="00590BB6"/>
    <w:rsid w:val="00591C06"/>
    <w:rsid w:val="0059203D"/>
    <w:rsid w:val="00594CBB"/>
    <w:rsid w:val="00594E13"/>
    <w:rsid w:val="00596325"/>
    <w:rsid w:val="00597116"/>
    <w:rsid w:val="00597904"/>
    <w:rsid w:val="005A0D50"/>
    <w:rsid w:val="005A0F15"/>
    <w:rsid w:val="005A130A"/>
    <w:rsid w:val="005A138B"/>
    <w:rsid w:val="005A2A88"/>
    <w:rsid w:val="005A38A0"/>
    <w:rsid w:val="005A4263"/>
    <w:rsid w:val="005A53C5"/>
    <w:rsid w:val="005B0844"/>
    <w:rsid w:val="005B2D65"/>
    <w:rsid w:val="005B3774"/>
    <w:rsid w:val="005B3F02"/>
    <w:rsid w:val="005B4332"/>
    <w:rsid w:val="005C19E5"/>
    <w:rsid w:val="005C2ED4"/>
    <w:rsid w:val="005C3BE4"/>
    <w:rsid w:val="005C426F"/>
    <w:rsid w:val="005C4DAE"/>
    <w:rsid w:val="005C622E"/>
    <w:rsid w:val="005C6308"/>
    <w:rsid w:val="005C6BCA"/>
    <w:rsid w:val="005C7912"/>
    <w:rsid w:val="005D098B"/>
    <w:rsid w:val="005D1147"/>
    <w:rsid w:val="005D1BB7"/>
    <w:rsid w:val="005D35E0"/>
    <w:rsid w:val="005D5DD2"/>
    <w:rsid w:val="005D6168"/>
    <w:rsid w:val="005D61FB"/>
    <w:rsid w:val="005D6375"/>
    <w:rsid w:val="005E0549"/>
    <w:rsid w:val="005E2357"/>
    <w:rsid w:val="005E3500"/>
    <w:rsid w:val="005E3AB6"/>
    <w:rsid w:val="005E56A9"/>
    <w:rsid w:val="005E6EDB"/>
    <w:rsid w:val="005F02F1"/>
    <w:rsid w:val="005F0AB5"/>
    <w:rsid w:val="005F17C8"/>
    <w:rsid w:val="005F55C9"/>
    <w:rsid w:val="005F593B"/>
    <w:rsid w:val="005F61A7"/>
    <w:rsid w:val="005F7015"/>
    <w:rsid w:val="005F737F"/>
    <w:rsid w:val="006011E6"/>
    <w:rsid w:val="00601E69"/>
    <w:rsid w:val="0060209B"/>
    <w:rsid w:val="00602F24"/>
    <w:rsid w:val="00603967"/>
    <w:rsid w:val="00605B43"/>
    <w:rsid w:val="00606E93"/>
    <w:rsid w:val="006101AA"/>
    <w:rsid w:val="00611DE1"/>
    <w:rsid w:val="00612618"/>
    <w:rsid w:val="00615081"/>
    <w:rsid w:val="00615B2D"/>
    <w:rsid w:val="00615CB7"/>
    <w:rsid w:val="00615D84"/>
    <w:rsid w:val="00615FC8"/>
    <w:rsid w:val="00616015"/>
    <w:rsid w:val="006161C4"/>
    <w:rsid w:val="00616E38"/>
    <w:rsid w:val="00620C8D"/>
    <w:rsid w:val="00621071"/>
    <w:rsid w:val="00621962"/>
    <w:rsid w:val="0062328A"/>
    <w:rsid w:val="006262E2"/>
    <w:rsid w:val="0062775E"/>
    <w:rsid w:val="006315B0"/>
    <w:rsid w:val="006334F5"/>
    <w:rsid w:val="00633855"/>
    <w:rsid w:val="00634601"/>
    <w:rsid w:val="00635337"/>
    <w:rsid w:val="00635945"/>
    <w:rsid w:val="00640000"/>
    <w:rsid w:val="006411DC"/>
    <w:rsid w:val="00641B3E"/>
    <w:rsid w:val="00641F41"/>
    <w:rsid w:val="006432FF"/>
    <w:rsid w:val="006438CC"/>
    <w:rsid w:val="00643C15"/>
    <w:rsid w:val="00646180"/>
    <w:rsid w:val="00646473"/>
    <w:rsid w:val="0064662C"/>
    <w:rsid w:val="006474B6"/>
    <w:rsid w:val="00647A9C"/>
    <w:rsid w:val="0065052D"/>
    <w:rsid w:val="00650D4C"/>
    <w:rsid w:val="00650DA6"/>
    <w:rsid w:val="00651781"/>
    <w:rsid w:val="00652725"/>
    <w:rsid w:val="006535FB"/>
    <w:rsid w:val="00654C15"/>
    <w:rsid w:val="006551CA"/>
    <w:rsid w:val="006554AD"/>
    <w:rsid w:val="00656175"/>
    <w:rsid w:val="0065633C"/>
    <w:rsid w:val="00656513"/>
    <w:rsid w:val="00656A59"/>
    <w:rsid w:val="00656A86"/>
    <w:rsid w:val="00657BFB"/>
    <w:rsid w:val="0066141D"/>
    <w:rsid w:val="00663F90"/>
    <w:rsid w:val="00664F0D"/>
    <w:rsid w:val="00665AFB"/>
    <w:rsid w:val="00666A80"/>
    <w:rsid w:val="00670C32"/>
    <w:rsid w:val="006753CE"/>
    <w:rsid w:val="00675C7A"/>
    <w:rsid w:val="0067681A"/>
    <w:rsid w:val="00677794"/>
    <w:rsid w:val="00677A65"/>
    <w:rsid w:val="00680B86"/>
    <w:rsid w:val="00680BD8"/>
    <w:rsid w:val="00682BD2"/>
    <w:rsid w:val="00683230"/>
    <w:rsid w:val="006837C7"/>
    <w:rsid w:val="006848DE"/>
    <w:rsid w:val="00685B3D"/>
    <w:rsid w:val="0068609E"/>
    <w:rsid w:val="0068678B"/>
    <w:rsid w:val="0068738E"/>
    <w:rsid w:val="00690F09"/>
    <w:rsid w:val="006928CB"/>
    <w:rsid w:val="006947F6"/>
    <w:rsid w:val="0069611A"/>
    <w:rsid w:val="00696C23"/>
    <w:rsid w:val="006A11D8"/>
    <w:rsid w:val="006A20B7"/>
    <w:rsid w:val="006A4D69"/>
    <w:rsid w:val="006A74F9"/>
    <w:rsid w:val="006A7B9E"/>
    <w:rsid w:val="006A7BD4"/>
    <w:rsid w:val="006B0247"/>
    <w:rsid w:val="006B0477"/>
    <w:rsid w:val="006B0827"/>
    <w:rsid w:val="006B1102"/>
    <w:rsid w:val="006B2855"/>
    <w:rsid w:val="006B52CA"/>
    <w:rsid w:val="006B5E4D"/>
    <w:rsid w:val="006B6440"/>
    <w:rsid w:val="006B7C0E"/>
    <w:rsid w:val="006C0B68"/>
    <w:rsid w:val="006C1740"/>
    <w:rsid w:val="006C19E0"/>
    <w:rsid w:val="006C2E8D"/>
    <w:rsid w:val="006C39D5"/>
    <w:rsid w:val="006C41C7"/>
    <w:rsid w:val="006C5F06"/>
    <w:rsid w:val="006C60D6"/>
    <w:rsid w:val="006C6C27"/>
    <w:rsid w:val="006C7EEE"/>
    <w:rsid w:val="006D0F5D"/>
    <w:rsid w:val="006D243F"/>
    <w:rsid w:val="006D3951"/>
    <w:rsid w:val="006D6EF5"/>
    <w:rsid w:val="006D78AF"/>
    <w:rsid w:val="006E1532"/>
    <w:rsid w:val="006E1FA3"/>
    <w:rsid w:val="006E265A"/>
    <w:rsid w:val="006E348C"/>
    <w:rsid w:val="006E533B"/>
    <w:rsid w:val="006E751A"/>
    <w:rsid w:val="006F20AE"/>
    <w:rsid w:val="006F2C88"/>
    <w:rsid w:val="006F2CFF"/>
    <w:rsid w:val="006F3F2C"/>
    <w:rsid w:val="006F413A"/>
    <w:rsid w:val="006F5EAE"/>
    <w:rsid w:val="00700097"/>
    <w:rsid w:val="007004DC"/>
    <w:rsid w:val="00702566"/>
    <w:rsid w:val="0070392F"/>
    <w:rsid w:val="00704499"/>
    <w:rsid w:val="007052A3"/>
    <w:rsid w:val="0070532D"/>
    <w:rsid w:val="00706DE6"/>
    <w:rsid w:val="0070725F"/>
    <w:rsid w:val="0071093B"/>
    <w:rsid w:val="007137CD"/>
    <w:rsid w:val="00713F17"/>
    <w:rsid w:val="007147D0"/>
    <w:rsid w:val="00714DFF"/>
    <w:rsid w:val="00715060"/>
    <w:rsid w:val="007150F5"/>
    <w:rsid w:val="007153C8"/>
    <w:rsid w:val="00716021"/>
    <w:rsid w:val="0071695F"/>
    <w:rsid w:val="00716FCF"/>
    <w:rsid w:val="007177D4"/>
    <w:rsid w:val="0072036E"/>
    <w:rsid w:val="0072066A"/>
    <w:rsid w:val="00720C25"/>
    <w:rsid w:val="0072169C"/>
    <w:rsid w:val="00723C63"/>
    <w:rsid w:val="00724420"/>
    <w:rsid w:val="007247C9"/>
    <w:rsid w:val="0072594E"/>
    <w:rsid w:val="00726529"/>
    <w:rsid w:val="0072670C"/>
    <w:rsid w:val="0072766C"/>
    <w:rsid w:val="0073036F"/>
    <w:rsid w:val="007311F5"/>
    <w:rsid w:val="00731DA4"/>
    <w:rsid w:val="00733026"/>
    <w:rsid w:val="0073360F"/>
    <w:rsid w:val="00734F07"/>
    <w:rsid w:val="0074055A"/>
    <w:rsid w:val="007421C0"/>
    <w:rsid w:val="007422B0"/>
    <w:rsid w:val="00742F1C"/>
    <w:rsid w:val="00744062"/>
    <w:rsid w:val="00746F86"/>
    <w:rsid w:val="007475A4"/>
    <w:rsid w:val="00747834"/>
    <w:rsid w:val="00747B70"/>
    <w:rsid w:val="00750205"/>
    <w:rsid w:val="007510AF"/>
    <w:rsid w:val="00751C7C"/>
    <w:rsid w:val="00752FC7"/>
    <w:rsid w:val="007540DB"/>
    <w:rsid w:val="007548BB"/>
    <w:rsid w:val="0075538D"/>
    <w:rsid w:val="007555E3"/>
    <w:rsid w:val="007574D3"/>
    <w:rsid w:val="00757A28"/>
    <w:rsid w:val="00762EB5"/>
    <w:rsid w:val="007638EA"/>
    <w:rsid w:val="00763EFA"/>
    <w:rsid w:val="007641ED"/>
    <w:rsid w:val="0076599C"/>
    <w:rsid w:val="00767C8B"/>
    <w:rsid w:val="00767E48"/>
    <w:rsid w:val="00772006"/>
    <w:rsid w:val="007722F3"/>
    <w:rsid w:val="0077291F"/>
    <w:rsid w:val="00772A33"/>
    <w:rsid w:val="00773CC7"/>
    <w:rsid w:val="0077403A"/>
    <w:rsid w:val="00774709"/>
    <w:rsid w:val="00774E9E"/>
    <w:rsid w:val="007755BD"/>
    <w:rsid w:val="007755CE"/>
    <w:rsid w:val="00775B62"/>
    <w:rsid w:val="00776B95"/>
    <w:rsid w:val="00777BEA"/>
    <w:rsid w:val="007806C0"/>
    <w:rsid w:val="007808F6"/>
    <w:rsid w:val="007809D5"/>
    <w:rsid w:val="007814F3"/>
    <w:rsid w:val="00782034"/>
    <w:rsid w:val="00782E94"/>
    <w:rsid w:val="007854B5"/>
    <w:rsid w:val="00785BAB"/>
    <w:rsid w:val="00787324"/>
    <w:rsid w:val="00787E3E"/>
    <w:rsid w:val="00787EBC"/>
    <w:rsid w:val="0079140A"/>
    <w:rsid w:val="007918D4"/>
    <w:rsid w:val="00792530"/>
    <w:rsid w:val="00793097"/>
    <w:rsid w:val="0079417C"/>
    <w:rsid w:val="007952E7"/>
    <w:rsid w:val="00795BD1"/>
    <w:rsid w:val="007A0028"/>
    <w:rsid w:val="007A36E4"/>
    <w:rsid w:val="007A391F"/>
    <w:rsid w:val="007A3E77"/>
    <w:rsid w:val="007A4785"/>
    <w:rsid w:val="007A519C"/>
    <w:rsid w:val="007A5B7C"/>
    <w:rsid w:val="007A639E"/>
    <w:rsid w:val="007A64A8"/>
    <w:rsid w:val="007B1254"/>
    <w:rsid w:val="007B178F"/>
    <w:rsid w:val="007B2811"/>
    <w:rsid w:val="007B3718"/>
    <w:rsid w:val="007B4EBA"/>
    <w:rsid w:val="007B553B"/>
    <w:rsid w:val="007B5D65"/>
    <w:rsid w:val="007C1E57"/>
    <w:rsid w:val="007C26C8"/>
    <w:rsid w:val="007C3310"/>
    <w:rsid w:val="007C3611"/>
    <w:rsid w:val="007C375C"/>
    <w:rsid w:val="007C413E"/>
    <w:rsid w:val="007C5039"/>
    <w:rsid w:val="007C5D16"/>
    <w:rsid w:val="007C7F4A"/>
    <w:rsid w:val="007D0820"/>
    <w:rsid w:val="007D204D"/>
    <w:rsid w:val="007D2369"/>
    <w:rsid w:val="007D27CF"/>
    <w:rsid w:val="007D2F2F"/>
    <w:rsid w:val="007D3D9D"/>
    <w:rsid w:val="007D40BA"/>
    <w:rsid w:val="007D7E19"/>
    <w:rsid w:val="007E04E9"/>
    <w:rsid w:val="007E1141"/>
    <w:rsid w:val="007E5ECA"/>
    <w:rsid w:val="007E6C21"/>
    <w:rsid w:val="007E715E"/>
    <w:rsid w:val="007E72EC"/>
    <w:rsid w:val="007F01A9"/>
    <w:rsid w:val="007F2301"/>
    <w:rsid w:val="007F2306"/>
    <w:rsid w:val="007F4A16"/>
    <w:rsid w:val="007F4FA6"/>
    <w:rsid w:val="007F5B5E"/>
    <w:rsid w:val="007F5F67"/>
    <w:rsid w:val="007F666B"/>
    <w:rsid w:val="0080089A"/>
    <w:rsid w:val="00801F47"/>
    <w:rsid w:val="00802A7B"/>
    <w:rsid w:val="00803960"/>
    <w:rsid w:val="00803E41"/>
    <w:rsid w:val="00805CB9"/>
    <w:rsid w:val="00806E9E"/>
    <w:rsid w:val="0080710C"/>
    <w:rsid w:val="00810C4B"/>
    <w:rsid w:val="00812FC3"/>
    <w:rsid w:val="0081446A"/>
    <w:rsid w:val="00816031"/>
    <w:rsid w:val="008164D7"/>
    <w:rsid w:val="0081729D"/>
    <w:rsid w:val="00817CEE"/>
    <w:rsid w:val="008212AB"/>
    <w:rsid w:val="008220A8"/>
    <w:rsid w:val="008237E1"/>
    <w:rsid w:val="008244C3"/>
    <w:rsid w:val="008253AD"/>
    <w:rsid w:val="00825454"/>
    <w:rsid w:val="00827876"/>
    <w:rsid w:val="008304EF"/>
    <w:rsid w:val="00831CB9"/>
    <w:rsid w:val="00831E6B"/>
    <w:rsid w:val="008346C4"/>
    <w:rsid w:val="008351DD"/>
    <w:rsid w:val="00835368"/>
    <w:rsid w:val="008353C0"/>
    <w:rsid w:val="00836DE8"/>
    <w:rsid w:val="008372A5"/>
    <w:rsid w:val="00840E2D"/>
    <w:rsid w:val="00841D73"/>
    <w:rsid w:val="00841DEC"/>
    <w:rsid w:val="00842E1D"/>
    <w:rsid w:val="0084340C"/>
    <w:rsid w:val="00844C23"/>
    <w:rsid w:val="00845331"/>
    <w:rsid w:val="00845628"/>
    <w:rsid w:val="00846954"/>
    <w:rsid w:val="00854ADA"/>
    <w:rsid w:val="00856DB0"/>
    <w:rsid w:val="00856EC9"/>
    <w:rsid w:val="00856FAA"/>
    <w:rsid w:val="008601CF"/>
    <w:rsid w:val="008625F0"/>
    <w:rsid w:val="008629B1"/>
    <w:rsid w:val="008636F1"/>
    <w:rsid w:val="00865156"/>
    <w:rsid w:val="00865997"/>
    <w:rsid w:val="00865C27"/>
    <w:rsid w:val="00867C78"/>
    <w:rsid w:val="00870FF7"/>
    <w:rsid w:val="0087154C"/>
    <w:rsid w:val="0087185F"/>
    <w:rsid w:val="00874355"/>
    <w:rsid w:val="00875185"/>
    <w:rsid w:val="00876126"/>
    <w:rsid w:val="00876FC7"/>
    <w:rsid w:val="00877CBD"/>
    <w:rsid w:val="00880CF6"/>
    <w:rsid w:val="008810B8"/>
    <w:rsid w:val="00881ED9"/>
    <w:rsid w:val="00882765"/>
    <w:rsid w:val="00883C29"/>
    <w:rsid w:val="00884846"/>
    <w:rsid w:val="00884B23"/>
    <w:rsid w:val="00885501"/>
    <w:rsid w:val="00886327"/>
    <w:rsid w:val="008863C5"/>
    <w:rsid w:val="00887D67"/>
    <w:rsid w:val="00893447"/>
    <w:rsid w:val="00893654"/>
    <w:rsid w:val="0089569F"/>
    <w:rsid w:val="00896C3C"/>
    <w:rsid w:val="00896E42"/>
    <w:rsid w:val="00897275"/>
    <w:rsid w:val="00897AB2"/>
    <w:rsid w:val="008A0993"/>
    <w:rsid w:val="008A0F9B"/>
    <w:rsid w:val="008A14C1"/>
    <w:rsid w:val="008A15F9"/>
    <w:rsid w:val="008A6190"/>
    <w:rsid w:val="008A64F6"/>
    <w:rsid w:val="008A7830"/>
    <w:rsid w:val="008B0A6C"/>
    <w:rsid w:val="008B0BE8"/>
    <w:rsid w:val="008B165D"/>
    <w:rsid w:val="008B1FE3"/>
    <w:rsid w:val="008B2CC1"/>
    <w:rsid w:val="008B5095"/>
    <w:rsid w:val="008B6392"/>
    <w:rsid w:val="008B7437"/>
    <w:rsid w:val="008C002A"/>
    <w:rsid w:val="008C0547"/>
    <w:rsid w:val="008C0A43"/>
    <w:rsid w:val="008C139D"/>
    <w:rsid w:val="008C169A"/>
    <w:rsid w:val="008C3700"/>
    <w:rsid w:val="008C37A0"/>
    <w:rsid w:val="008C4DC6"/>
    <w:rsid w:val="008C4F0D"/>
    <w:rsid w:val="008C656E"/>
    <w:rsid w:val="008C76A8"/>
    <w:rsid w:val="008D2338"/>
    <w:rsid w:val="008D2D0B"/>
    <w:rsid w:val="008D3551"/>
    <w:rsid w:val="008D3703"/>
    <w:rsid w:val="008D4255"/>
    <w:rsid w:val="008D5029"/>
    <w:rsid w:val="008D538E"/>
    <w:rsid w:val="008D58C4"/>
    <w:rsid w:val="008E02BE"/>
    <w:rsid w:val="008E040F"/>
    <w:rsid w:val="008E0909"/>
    <w:rsid w:val="008E0D5C"/>
    <w:rsid w:val="008E0D7C"/>
    <w:rsid w:val="008E1C9B"/>
    <w:rsid w:val="008E3239"/>
    <w:rsid w:val="008E4225"/>
    <w:rsid w:val="008E56F4"/>
    <w:rsid w:val="008E62DD"/>
    <w:rsid w:val="008E6F68"/>
    <w:rsid w:val="008E706F"/>
    <w:rsid w:val="008E7655"/>
    <w:rsid w:val="008F0356"/>
    <w:rsid w:val="008F0CC4"/>
    <w:rsid w:val="008F40AA"/>
    <w:rsid w:val="008F4C38"/>
    <w:rsid w:val="008F4E6E"/>
    <w:rsid w:val="008F6CA8"/>
    <w:rsid w:val="008F6CC7"/>
    <w:rsid w:val="008F7B22"/>
    <w:rsid w:val="0090073A"/>
    <w:rsid w:val="00901006"/>
    <w:rsid w:val="00901229"/>
    <w:rsid w:val="00902046"/>
    <w:rsid w:val="0090326C"/>
    <w:rsid w:val="00903BD0"/>
    <w:rsid w:val="00903D61"/>
    <w:rsid w:val="00904087"/>
    <w:rsid w:val="00907953"/>
    <w:rsid w:val="00907A38"/>
    <w:rsid w:val="00910326"/>
    <w:rsid w:val="00911F40"/>
    <w:rsid w:val="009153F5"/>
    <w:rsid w:val="00915DDA"/>
    <w:rsid w:val="009163FB"/>
    <w:rsid w:val="009171EA"/>
    <w:rsid w:val="00917518"/>
    <w:rsid w:val="009177E6"/>
    <w:rsid w:val="00925E33"/>
    <w:rsid w:val="0092658D"/>
    <w:rsid w:val="009265FB"/>
    <w:rsid w:val="009266AE"/>
    <w:rsid w:val="00932F83"/>
    <w:rsid w:val="00933935"/>
    <w:rsid w:val="00934606"/>
    <w:rsid w:val="00935A3A"/>
    <w:rsid w:val="009375BB"/>
    <w:rsid w:val="009432D2"/>
    <w:rsid w:val="0094398F"/>
    <w:rsid w:val="00943AC6"/>
    <w:rsid w:val="00943F1B"/>
    <w:rsid w:val="0094428B"/>
    <w:rsid w:val="009445A7"/>
    <w:rsid w:val="00945A54"/>
    <w:rsid w:val="00946C23"/>
    <w:rsid w:val="00947679"/>
    <w:rsid w:val="00950224"/>
    <w:rsid w:val="00950B81"/>
    <w:rsid w:val="00950DF1"/>
    <w:rsid w:val="00951A66"/>
    <w:rsid w:val="00951CA0"/>
    <w:rsid w:val="009542B4"/>
    <w:rsid w:val="0095445B"/>
    <w:rsid w:val="00954C5D"/>
    <w:rsid w:val="00960E92"/>
    <w:rsid w:val="0096238E"/>
    <w:rsid w:val="00963B12"/>
    <w:rsid w:val="00963C49"/>
    <w:rsid w:val="009642C7"/>
    <w:rsid w:val="00964BAC"/>
    <w:rsid w:val="009658EF"/>
    <w:rsid w:val="00966057"/>
    <w:rsid w:val="0096686C"/>
    <w:rsid w:val="00967471"/>
    <w:rsid w:val="009677B7"/>
    <w:rsid w:val="00967E66"/>
    <w:rsid w:val="009723A8"/>
    <w:rsid w:val="009724F1"/>
    <w:rsid w:val="00972733"/>
    <w:rsid w:val="009732A6"/>
    <w:rsid w:val="00974CD7"/>
    <w:rsid w:val="00975079"/>
    <w:rsid w:val="00977BD1"/>
    <w:rsid w:val="009817D1"/>
    <w:rsid w:val="009823C9"/>
    <w:rsid w:val="00982491"/>
    <w:rsid w:val="009831C9"/>
    <w:rsid w:val="009832DB"/>
    <w:rsid w:val="00983780"/>
    <w:rsid w:val="009843D1"/>
    <w:rsid w:val="009846E9"/>
    <w:rsid w:val="009848FE"/>
    <w:rsid w:val="009855B5"/>
    <w:rsid w:val="00986725"/>
    <w:rsid w:val="00987B2B"/>
    <w:rsid w:val="00991DD1"/>
    <w:rsid w:val="00993356"/>
    <w:rsid w:val="009938FF"/>
    <w:rsid w:val="00993BB2"/>
    <w:rsid w:val="009942BB"/>
    <w:rsid w:val="0099441B"/>
    <w:rsid w:val="0099476A"/>
    <w:rsid w:val="009956F1"/>
    <w:rsid w:val="00995BA6"/>
    <w:rsid w:val="00995C72"/>
    <w:rsid w:val="00996B39"/>
    <w:rsid w:val="00997170"/>
    <w:rsid w:val="009973C2"/>
    <w:rsid w:val="00997B4E"/>
    <w:rsid w:val="00997EFC"/>
    <w:rsid w:val="009A070A"/>
    <w:rsid w:val="009A288C"/>
    <w:rsid w:val="009A358E"/>
    <w:rsid w:val="009A3C37"/>
    <w:rsid w:val="009A4F18"/>
    <w:rsid w:val="009A7027"/>
    <w:rsid w:val="009A7115"/>
    <w:rsid w:val="009A7CBD"/>
    <w:rsid w:val="009B113B"/>
    <w:rsid w:val="009B435A"/>
    <w:rsid w:val="009B58F7"/>
    <w:rsid w:val="009B602E"/>
    <w:rsid w:val="009B740B"/>
    <w:rsid w:val="009B7953"/>
    <w:rsid w:val="009B7AA2"/>
    <w:rsid w:val="009C06E9"/>
    <w:rsid w:val="009C160A"/>
    <w:rsid w:val="009C1C16"/>
    <w:rsid w:val="009C23D7"/>
    <w:rsid w:val="009C4382"/>
    <w:rsid w:val="009C47B9"/>
    <w:rsid w:val="009C498C"/>
    <w:rsid w:val="009C65FB"/>
    <w:rsid w:val="009C7430"/>
    <w:rsid w:val="009D0487"/>
    <w:rsid w:val="009D32FE"/>
    <w:rsid w:val="009D3FAA"/>
    <w:rsid w:val="009D4ECE"/>
    <w:rsid w:val="009D5BE4"/>
    <w:rsid w:val="009D5C1C"/>
    <w:rsid w:val="009D793D"/>
    <w:rsid w:val="009E03AD"/>
    <w:rsid w:val="009E1573"/>
    <w:rsid w:val="009E1AEF"/>
    <w:rsid w:val="009E1F61"/>
    <w:rsid w:val="009E2A2C"/>
    <w:rsid w:val="009E458A"/>
    <w:rsid w:val="009E6431"/>
    <w:rsid w:val="009E6628"/>
    <w:rsid w:val="009E6B58"/>
    <w:rsid w:val="009F098D"/>
    <w:rsid w:val="009F0A91"/>
    <w:rsid w:val="009F6A21"/>
    <w:rsid w:val="00A00843"/>
    <w:rsid w:val="00A02574"/>
    <w:rsid w:val="00A0265A"/>
    <w:rsid w:val="00A038F2"/>
    <w:rsid w:val="00A0439E"/>
    <w:rsid w:val="00A05701"/>
    <w:rsid w:val="00A07741"/>
    <w:rsid w:val="00A101EE"/>
    <w:rsid w:val="00A121BD"/>
    <w:rsid w:val="00A13315"/>
    <w:rsid w:val="00A155CF"/>
    <w:rsid w:val="00A15BE0"/>
    <w:rsid w:val="00A16022"/>
    <w:rsid w:val="00A16BFC"/>
    <w:rsid w:val="00A16C6F"/>
    <w:rsid w:val="00A20974"/>
    <w:rsid w:val="00A20A17"/>
    <w:rsid w:val="00A21621"/>
    <w:rsid w:val="00A2214A"/>
    <w:rsid w:val="00A22B5E"/>
    <w:rsid w:val="00A24FF5"/>
    <w:rsid w:val="00A26CBD"/>
    <w:rsid w:val="00A27AFE"/>
    <w:rsid w:val="00A27F45"/>
    <w:rsid w:val="00A30F3E"/>
    <w:rsid w:val="00A31EBA"/>
    <w:rsid w:val="00A32225"/>
    <w:rsid w:val="00A3271E"/>
    <w:rsid w:val="00A33DE9"/>
    <w:rsid w:val="00A3400B"/>
    <w:rsid w:val="00A35D83"/>
    <w:rsid w:val="00A404B0"/>
    <w:rsid w:val="00A41F8C"/>
    <w:rsid w:val="00A421EF"/>
    <w:rsid w:val="00A43063"/>
    <w:rsid w:val="00A44465"/>
    <w:rsid w:val="00A46561"/>
    <w:rsid w:val="00A47EC7"/>
    <w:rsid w:val="00A50B61"/>
    <w:rsid w:val="00A5183A"/>
    <w:rsid w:val="00A51CC1"/>
    <w:rsid w:val="00A536FB"/>
    <w:rsid w:val="00A5530F"/>
    <w:rsid w:val="00A555B6"/>
    <w:rsid w:val="00A56D8F"/>
    <w:rsid w:val="00A56F02"/>
    <w:rsid w:val="00A61E22"/>
    <w:rsid w:val="00A620E0"/>
    <w:rsid w:val="00A63463"/>
    <w:rsid w:val="00A6405C"/>
    <w:rsid w:val="00A65185"/>
    <w:rsid w:val="00A659C7"/>
    <w:rsid w:val="00A668F9"/>
    <w:rsid w:val="00A66BB5"/>
    <w:rsid w:val="00A671AF"/>
    <w:rsid w:val="00A6760C"/>
    <w:rsid w:val="00A6788E"/>
    <w:rsid w:val="00A67DF9"/>
    <w:rsid w:val="00A7021B"/>
    <w:rsid w:val="00A713F7"/>
    <w:rsid w:val="00A71BEB"/>
    <w:rsid w:val="00A721F3"/>
    <w:rsid w:val="00A7291A"/>
    <w:rsid w:val="00A72C43"/>
    <w:rsid w:val="00A72EE5"/>
    <w:rsid w:val="00A73114"/>
    <w:rsid w:val="00A76C27"/>
    <w:rsid w:val="00A76CDF"/>
    <w:rsid w:val="00A76F85"/>
    <w:rsid w:val="00A7734A"/>
    <w:rsid w:val="00A77903"/>
    <w:rsid w:val="00A80399"/>
    <w:rsid w:val="00A814DB"/>
    <w:rsid w:val="00A816FC"/>
    <w:rsid w:val="00A8172E"/>
    <w:rsid w:val="00A82086"/>
    <w:rsid w:val="00A87DA5"/>
    <w:rsid w:val="00A90412"/>
    <w:rsid w:val="00A91102"/>
    <w:rsid w:val="00A91988"/>
    <w:rsid w:val="00A92F64"/>
    <w:rsid w:val="00A931A0"/>
    <w:rsid w:val="00A95C6B"/>
    <w:rsid w:val="00A96948"/>
    <w:rsid w:val="00AA16B7"/>
    <w:rsid w:val="00AA2029"/>
    <w:rsid w:val="00AA32AA"/>
    <w:rsid w:val="00AA358A"/>
    <w:rsid w:val="00AA3DDF"/>
    <w:rsid w:val="00AA55F6"/>
    <w:rsid w:val="00AA641D"/>
    <w:rsid w:val="00AA6649"/>
    <w:rsid w:val="00AA6A29"/>
    <w:rsid w:val="00AA7EA0"/>
    <w:rsid w:val="00AB0438"/>
    <w:rsid w:val="00AB0AA2"/>
    <w:rsid w:val="00AB15A7"/>
    <w:rsid w:val="00AB24C8"/>
    <w:rsid w:val="00AB4723"/>
    <w:rsid w:val="00AB5D11"/>
    <w:rsid w:val="00AB6961"/>
    <w:rsid w:val="00AB7FE1"/>
    <w:rsid w:val="00AC0322"/>
    <w:rsid w:val="00AC06E4"/>
    <w:rsid w:val="00AC1F6B"/>
    <w:rsid w:val="00AC2637"/>
    <w:rsid w:val="00AC3380"/>
    <w:rsid w:val="00AC39C6"/>
    <w:rsid w:val="00AC40D6"/>
    <w:rsid w:val="00AC4442"/>
    <w:rsid w:val="00AC54A3"/>
    <w:rsid w:val="00AC553A"/>
    <w:rsid w:val="00AC6030"/>
    <w:rsid w:val="00AC67CF"/>
    <w:rsid w:val="00AC6C2B"/>
    <w:rsid w:val="00AC7A1F"/>
    <w:rsid w:val="00AD1A86"/>
    <w:rsid w:val="00AD2E1B"/>
    <w:rsid w:val="00AD634A"/>
    <w:rsid w:val="00AD7371"/>
    <w:rsid w:val="00AE0C7A"/>
    <w:rsid w:val="00AE27C8"/>
    <w:rsid w:val="00AE3A9F"/>
    <w:rsid w:val="00AE458A"/>
    <w:rsid w:val="00AE4C5B"/>
    <w:rsid w:val="00AE631C"/>
    <w:rsid w:val="00AE639E"/>
    <w:rsid w:val="00AE74E0"/>
    <w:rsid w:val="00AF04F2"/>
    <w:rsid w:val="00AF0AD4"/>
    <w:rsid w:val="00AF20C8"/>
    <w:rsid w:val="00AF36CB"/>
    <w:rsid w:val="00AF4280"/>
    <w:rsid w:val="00AF42D9"/>
    <w:rsid w:val="00AF4429"/>
    <w:rsid w:val="00B0375A"/>
    <w:rsid w:val="00B04360"/>
    <w:rsid w:val="00B047BF"/>
    <w:rsid w:val="00B05411"/>
    <w:rsid w:val="00B05AA3"/>
    <w:rsid w:val="00B05BF3"/>
    <w:rsid w:val="00B07D70"/>
    <w:rsid w:val="00B1023B"/>
    <w:rsid w:val="00B10C89"/>
    <w:rsid w:val="00B1197D"/>
    <w:rsid w:val="00B11BB7"/>
    <w:rsid w:val="00B11DC8"/>
    <w:rsid w:val="00B1238A"/>
    <w:rsid w:val="00B12F6D"/>
    <w:rsid w:val="00B152DB"/>
    <w:rsid w:val="00B16064"/>
    <w:rsid w:val="00B161E2"/>
    <w:rsid w:val="00B1734F"/>
    <w:rsid w:val="00B200F8"/>
    <w:rsid w:val="00B229CC"/>
    <w:rsid w:val="00B2419F"/>
    <w:rsid w:val="00B24242"/>
    <w:rsid w:val="00B25B14"/>
    <w:rsid w:val="00B2654E"/>
    <w:rsid w:val="00B30326"/>
    <w:rsid w:val="00B31856"/>
    <w:rsid w:val="00B31FA8"/>
    <w:rsid w:val="00B34928"/>
    <w:rsid w:val="00B3615C"/>
    <w:rsid w:val="00B404D4"/>
    <w:rsid w:val="00B40C82"/>
    <w:rsid w:val="00B418A3"/>
    <w:rsid w:val="00B4253B"/>
    <w:rsid w:val="00B430C1"/>
    <w:rsid w:val="00B4345E"/>
    <w:rsid w:val="00B43494"/>
    <w:rsid w:val="00B4361C"/>
    <w:rsid w:val="00B44CD6"/>
    <w:rsid w:val="00B44D14"/>
    <w:rsid w:val="00B44DFB"/>
    <w:rsid w:val="00B452DA"/>
    <w:rsid w:val="00B4587D"/>
    <w:rsid w:val="00B472A5"/>
    <w:rsid w:val="00B50187"/>
    <w:rsid w:val="00B509CF"/>
    <w:rsid w:val="00B510E2"/>
    <w:rsid w:val="00B51132"/>
    <w:rsid w:val="00B539F7"/>
    <w:rsid w:val="00B53DCC"/>
    <w:rsid w:val="00B562BA"/>
    <w:rsid w:val="00B56BAB"/>
    <w:rsid w:val="00B56FFB"/>
    <w:rsid w:val="00B572F7"/>
    <w:rsid w:val="00B57FE0"/>
    <w:rsid w:val="00B602A6"/>
    <w:rsid w:val="00B60861"/>
    <w:rsid w:val="00B612CC"/>
    <w:rsid w:val="00B64648"/>
    <w:rsid w:val="00B64BAA"/>
    <w:rsid w:val="00B64FA8"/>
    <w:rsid w:val="00B65D9D"/>
    <w:rsid w:val="00B662D9"/>
    <w:rsid w:val="00B66C9B"/>
    <w:rsid w:val="00B67ECD"/>
    <w:rsid w:val="00B70234"/>
    <w:rsid w:val="00B702FB"/>
    <w:rsid w:val="00B70A1E"/>
    <w:rsid w:val="00B70FD1"/>
    <w:rsid w:val="00B720DF"/>
    <w:rsid w:val="00B7215A"/>
    <w:rsid w:val="00B73E22"/>
    <w:rsid w:val="00B746AD"/>
    <w:rsid w:val="00B7544C"/>
    <w:rsid w:val="00B757F2"/>
    <w:rsid w:val="00B81508"/>
    <w:rsid w:val="00B81A69"/>
    <w:rsid w:val="00B81B36"/>
    <w:rsid w:val="00B82994"/>
    <w:rsid w:val="00B8321F"/>
    <w:rsid w:val="00B84A65"/>
    <w:rsid w:val="00B84FB0"/>
    <w:rsid w:val="00B85609"/>
    <w:rsid w:val="00B86620"/>
    <w:rsid w:val="00B870CA"/>
    <w:rsid w:val="00B87F78"/>
    <w:rsid w:val="00B901BF"/>
    <w:rsid w:val="00B903BC"/>
    <w:rsid w:val="00B90B1D"/>
    <w:rsid w:val="00B90FAC"/>
    <w:rsid w:val="00B931B4"/>
    <w:rsid w:val="00B94CF8"/>
    <w:rsid w:val="00B94E8C"/>
    <w:rsid w:val="00B95AA8"/>
    <w:rsid w:val="00B96013"/>
    <w:rsid w:val="00B960CC"/>
    <w:rsid w:val="00BA01E3"/>
    <w:rsid w:val="00BA03C1"/>
    <w:rsid w:val="00BA109A"/>
    <w:rsid w:val="00BA173B"/>
    <w:rsid w:val="00BA28A6"/>
    <w:rsid w:val="00BA3FC2"/>
    <w:rsid w:val="00BA4ACA"/>
    <w:rsid w:val="00BA4E44"/>
    <w:rsid w:val="00BA6135"/>
    <w:rsid w:val="00BA6DA0"/>
    <w:rsid w:val="00BA7FB8"/>
    <w:rsid w:val="00BB285B"/>
    <w:rsid w:val="00BB3F80"/>
    <w:rsid w:val="00BB41C5"/>
    <w:rsid w:val="00BB46B4"/>
    <w:rsid w:val="00BB5085"/>
    <w:rsid w:val="00BB6323"/>
    <w:rsid w:val="00BB65D6"/>
    <w:rsid w:val="00BB7890"/>
    <w:rsid w:val="00BC00C7"/>
    <w:rsid w:val="00BC0C42"/>
    <w:rsid w:val="00BC2641"/>
    <w:rsid w:val="00BC269D"/>
    <w:rsid w:val="00BC311C"/>
    <w:rsid w:val="00BC688B"/>
    <w:rsid w:val="00BC6B94"/>
    <w:rsid w:val="00BC72C7"/>
    <w:rsid w:val="00BD06BE"/>
    <w:rsid w:val="00BD07C6"/>
    <w:rsid w:val="00BD1FDF"/>
    <w:rsid w:val="00BD24DE"/>
    <w:rsid w:val="00BD3A90"/>
    <w:rsid w:val="00BD4AB2"/>
    <w:rsid w:val="00BD4E1C"/>
    <w:rsid w:val="00BD5073"/>
    <w:rsid w:val="00BD5A95"/>
    <w:rsid w:val="00BD68AE"/>
    <w:rsid w:val="00BE18BA"/>
    <w:rsid w:val="00BE27C5"/>
    <w:rsid w:val="00BE28FE"/>
    <w:rsid w:val="00BE295E"/>
    <w:rsid w:val="00BE3035"/>
    <w:rsid w:val="00BE33BF"/>
    <w:rsid w:val="00BE3479"/>
    <w:rsid w:val="00BE3589"/>
    <w:rsid w:val="00BE3C0A"/>
    <w:rsid w:val="00BE4B9A"/>
    <w:rsid w:val="00BE4BE4"/>
    <w:rsid w:val="00BE502B"/>
    <w:rsid w:val="00BE721D"/>
    <w:rsid w:val="00BF0527"/>
    <w:rsid w:val="00BF169B"/>
    <w:rsid w:val="00BF2BFE"/>
    <w:rsid w:val="00BF3E1C"/>
    <w:rsid w:val="00BF4CCD"/>
    <w:rsid w:val="00BF520E"/>
    <w:rsid w:val="00BF6535"/>
    <w:rsid w:val="00BF7206"/>
    <w:rsid w:val="00C0159A"/>
    <w:rsid w:val="00C01889"/>
    <w:rsid w:val="00C01DAF"/>
    <w:rsid w:val="00C034FE"/>
    <w:rsid w:val="00C05193"/>
    <w:rsid w:val="00C113C5"/>
    <w:rsid w:val="00C1219C"/>
    <w:rsid w:val="00C124EB"/>
    <w:rsid w:val="00C12F6E"/>
    <w:rsid w:val="00C13E26"/>
    <w:rsid w:val="00C149B3"/>
    <w:rsid w:val="00C151BD"/>
    <w:rsid w:val="00C152FD"/>
    <w:rsid w:val="00C15B54"/>
    <w:rsid w:val="00C1684F"/>
    <w:rsid w:val="00C16AD3"/>
    <w:rsid w:val="00C20A00"/>
    <w:rsid w:val="00C24E9A"/>
    <w:rsid w:val="00C255DB"/>
    <w:rsid w:val="00C268F7"/>
    <w:rsid w:val="00C3190D"/>
    <w:rsid w:val="00C32A98"/>
    <w:rsid w:val="00C34390"/>
    <w:rsid w:val="00C343A6"/>
    <w:rsid w:val="00C355E1"/>
    <w:rsid w:val="00C361F5"/>
    <w:rsid w:val="00C37506"/>
    <w:rsid w:val="00C37E86"/>
    <w:rsid w:val="00C412AF"/>
    <w:rsid w:val="00C421D9"/>
    <w:rsid w:val="00C42CCC"/>
    <w:rsid w:val="00C43843"/>
    <w:rsid w:val="00C44887"/>
    <w:rsid w:val="00C45124"/>
    <w:rsid w:val="00C45A0E"/>
    <w:rsid w:val="00C45A15"/>
    <w:rsid w:val="00C46B54"/>
    <w:rsid w:val="00C500FF"/>
    <w:rsid w:val="00C50610"/>
    <w:rsid w:val="00C52285"/>
    <w:rsid w:val="00C53CE4"/>
    <w:rsid w:val="00C53D5D"/>
    <w:rsid w:val="00C543AC"/>
    <w:rsid w:val="00C54DC9"/>
    <w:rsid w:val="00C560B5"/>
    <w:rsid w:val="00C56287"/>
    <w:rsid w:val="00C57A97"/>
    <w:rsid w:val="00C57C21"/>
    <w:rsid w:val="00C6036C"/>
    <w:rsid w:val="00C60DD9"/>
    <w:rsid w:val="00C61031"/>
    <w:rsid w:val="00C616C6"/>
    <w:rsid w:val="00C63D73"/>
    <w:rsid w:val="00C63D7A"/>
    <w:rsid w:val="00C6505C"/>
    <w:rsid w:val="00C655B7"/>
    <w:rsid w:val="00C66669"/>
    <w:rsid w:val="00C676B2"/>
    <w:rsid w:val="00C67915"/>
    <w:rsid w:val="00C70E81"/>
    <w:rsid w:val="00C71652"/>
    <w:rsid w:val="00C71985"/>
    <w:rsid w:val="00C71EBD"/>
    <w:rsid w:val="00C72071"/>
    <w:rsid w:val="00C72876"/>
    <w:rsid w:val="00C734EC"/>
    <w:rsid w:val="00C7415B"/>
    <w:rsid w:val="00C745B2"/>
    <w:rsid w:val="00C763CA"/>
    <w:rsid w:val="00C76558"/>
    <w:rsid w:val="00C82A50"/>
    <w:rsid w:val="00C84205"/>
    <w:rsid w:val="00C8690F"/>
    <w:rsid w:val="00C86C84"/>
    <w:rsid w:val="00C87AA4"/>
    <w:rsid w:val="00C90103"/>
    <w:rsid w:val="00C90216"/>
    <w:rsid w:val="00C92B2A"/>
    <w:rsid w:val="00C93F91"/>
    <w:rsid w:val="00C943CC"/>
    <w:rsid w:val="00C94F73"/>
    <w:rsid w:val="00C97018"/>
    <w:rsid w:val="00C970D0"/>
    <w:rsid w:val="00C9776F"/>
    <w:rsid w:val="00C97E55"/>
    <w:rsid w:val="00CA000E"/>
    <w:rsid w:val="00CA1C3D"/>
    <w:rsid w:val="00CA2B78"/>
    <w:rsid w:val="00CA3FF7"/>
    <w:rsid w:val="00CA40A9"/>
    <w:rsid w:val="00CA48CC"/>
    <w:rsid w:val="00CA591C"/>
    <w:rsid w:val="00CB119F"/>
    <w:rsid w:val="00CB2768"/>
    <w:rsid w:val="00CB2CD1"/>
    <w:rsid w:val="00CB3809"/>
    <w:rsid w:val="00CB58CD"/>
    <w:rsid w:val="00CB60EA"/>
    <w:rsid w:val="00CB7151"/>
    <w:rsid w:val="00CB7D43"/>
    <w:rsid w:val="00CB7F38"/>
    <w:rsid w:val="00CC2FED"/>
    <w:rsid w:val="00CC3E47"/>
    <w:rsid w:val="00CC453A"/>
    <w:rsid w:val="00CC55BC"/>
    <w:rsid w:val="00CC6D81"/>
    <w:rsid w:val="00CC75CF"/>
    <w:rsid w:val="00CC7D11"/>
    <w:rsid w:val="00CC7F20"/>
    <w:rsid w:val="00CD1DBC"/>
    <w:rsid w:val="00CD2E49"/>
    <w:rsid w:val="00CD4764"/>
    <w:rsid w:val="00CD477F"/>
    <w:rsid w:val="00CD4F56"/>
    <w:rsid w:val="00CD62DC"/>
    <w:rsid w:val="00CD7590"/>
    <w:rsid w:val="00CD7AFA"/>
    <w:rsid w:val="00CE068B"/>
    <w:rsid w:val="00CE093F"/>
    <w:rsid w:val="00CE0E6C"/>
    <w:rsid w:val="00CE41E5"/>
    <w:rsid w:val="00CE51FE"/>
    <w:rsid w:val="00CE5AB0"/>
    <w:rsid w:val="00CE6016"/>
    <w:rsid w:val="00CE64AB"/>
    <w:rsid w:val="00CE6B9A"/>
    <w:rsid w:val="00CE73F9"/>
    <w:rsid w:val="00CF0E0A"/>
    <w:rsid w:val="00CF13FB"/>
    <w:rsid w:val="00CF346D"/>
    <w:rsid w:val="00CF355A"/>
    <w:rsid w:val="00CF43FA"/>
    <w:rsid w:val="00CF4FA8"/>
    <w:rsid w:val="00CF653D"/>
    <w:rsid w:val="00CF6919"/>
    <w:rsid w:val="00CF6A59"/>
    <w:rsid w:val="00D014F3"/>
    <w:rsid w:val="00D036CB"/>
    <w:rsid w:val="00D03A57"/>
    <w:rsid w:val="00D046C8"/>
    <w:rsid w:val="00D04F96"/>
    <w:rsid w:val="00D0523B"/>
    <w:rsid w:val="00D059E7"/>
    <w:rsid w:val="00D05AB4"/>
    <w:rsid w:val="00D11B87"/>
    <w:rsid w:val="00D11D50"/>
    <w:rsid w:val="00D11F92"/>
    <w:rsid w:val="00D123DB"/>
    <w:rsid w:val="00D13238"/>
    <w:rsid w:val="00D13D68"/>
    <w:rsid w:val="00D13DB7"/>
    <w:rsid w:val="00D15A15"/>
    <w:rsid w:val="00D16256"/>
    <w:rsid w:val="00D17510"/>
    <w:rsid w:val="00D2042A"/>
    <w:rsid w:val="00D21416"/>
    <w:rsid w:val="00D2166D"/>
    <w:rsid w:val="00D22590"/>
    <w:rsid w:val="00D25545"/>
    <w:rsid w:val="00D26653"/>
    <w:rsid w:val="00D26C74"/>
    <w:rsid w:val="00D3188D"/>
    <w:rsid w:val="00D35A0E"/>
    <w:rsid w:val="00D35B9E"/>
    <w:rsid w:val="00D369B0"/>
    <w:rsid w:val="00D373D7"/>
    <w:rsid w:val="00D422EB"/>
    <w:rsid w:val="00D42D75"/>
    <w:rsid w:val="00D42EB5"/>
    <w:rsid w:val="00D44632"/>
    <w:rsid w:val="00D446D3"/>
    <w:rsid w:val="00D4658D"/>
    <w:rsid w:val="00D4667F"/>
    <w:rsid w:val="00D46E25"/>
    <w:rsid w:val="00D478A4"/>
    <w:rsid w:val="00D47DA9"/>
    <w:rsid w:val="00D47E24"/>
    <w:rsid w:val="00D50156"/>
    <w:rsid w:val="00D5041B"/>
    <w:rsid w:val="00D51F49"/>
    <w:rsid w:val="00D53220"/>
    <w:rsid w:val="00D53DEA"/>
    <w:rsid w:val="00D55066"/>
    <w:rsid w:val="00D560BE"/>
    <w:rsid w:val="00D5676A"/>
    <w:rsid w:val="00D57990"/>
    <w:rsid w:val="00D57C94"/>
    <w:rsid w:val="00D61A11"/>
    <w:rsid w:val="00D62148"/>
    <w:rsid w:val="00D621CD"/>
    <w:rsid w:val="00D63416"/>
    <w:rsid w:val="00D63C4C"/>
    <w:rsid w:val="00D661F5"/>
    <w:rsid w:val="00D66883"/>
    <w:rsid w:val="00D66DF8"/>
    <w:rsid w:val="00D66F50"/>
    <w:rsid w:val="00D70C3C"/>
    <w:rsid w:val="00D70DE4"/>
    <w:rsid w:val="00D73B0B"/>
    <w:rsid w:val="00D73D1C"/>
    <w:rsid w:val="00D7420C"/>
    <w:rsid w:val="00D746DF"/>
    <w:rsid w:val="00D77B87"/>
    <w:rsid w:val="00D809B4"/>
    <w:rsid w:val="00D817BA"/>
    <w:rsid w:val="00D81C4A"/>
    <w:rsid w:val="00D820E6"/>
    <w:rsid w:val="00D823DA"/>
    <w:rsid w:val="00D82520"/>
    <w:rsid w:val="00D82CC0"/>
    <w:rsid w:val="00D82E90"/>
    <w:rsid w:val="00D83A91"/>
    <w:rsid w:val="00D848B9"/>
    <w:rsid w:val="00D84AEC"/>
    <w:rsid w:val="00D85389"/>
    <w:rsid w:val="00D85414"/>
    <w:rsid w:val="00D8570C"/>
    <w:rsid w:val="00D85B6A"/>
    <w:rsid w:val="00D87303"/>
    <w:rsid w:val="00D87DA2"/>
    <w:rsid w:val="00D9057F"/>
    <w:rsid w:val="00D90EA2"/>
    <w:rsid w:val="00D91991"/>
    <w:rsid w:val="00D9219E"/>
    <w:rsid w:val="00D931C5"/>
    <w:rsid w:val="00D9346A"/>
    <w:rsid w:val="00D94F50"/>
    <w:rsid w:val="00D94F5F"/>
    <w:rsid w:val="00D95F1E"/>
    <w:rsid w:val="00D9627E"/>
    <w:rsid w:val="00D974D8"/>
    <w:rsid w:val="00DA0B85"/>
    <w:rsid w:val="00DA1F1C"/>
    <w:rsid w:val="00DA22F6"/>
    <w:rsid w:val="00DA2D45"/>
    <w:rsid w:val="00DA3197"/>
    <w:rsid w:val="00DA4A27"/>
    <w:rsid w:val="00DA4FB8"/>
    <w:rsid w:val="00DA530B"/>
    <w:rsid w:val="00DA6D54"/>
    <w:rsid w:val="00DA77EF"/>
    <w:rsid w:val="00DA7C17"/>
    <w:rsid w:val="00DA7D58"/>
    <w:rsid w:val="00DB4497"/>
    <w:rsid w:val="00DB6EE5"/>
    <w:rsid w:val="00DB74C1"/>
    <w:rsid w:val="00DC1CB1"/>
    <w:rsid w:val="00DC2D13"/>
    <w:rsid w:val="00DC32A4"/>
    <w:rsid w:val="00DC3387"/>
    <w:rsid w:val="00DC3D14"/>
    <w:rsid w:val="00DC405F"/>
    <w:rsid w:val="00DC48C6"/>
    <w:rsid w:val="00DD29E0"/>
    <w:rsid w:val="00DD3FF9"/>
    <w:rsid w:val="00DD4AA0"/>
    <w:rsid w:val="00DD4DB9"/>
    <w:rsid w:val="00DD5AD3"/>
    <w:rsid w:val="00DD6F36"/>
    <w:rsid w:val="00DE282F"/>
    <w:rsid w:val="00DE3D78"/>
    <w:rsid w:val="00DE45D3"/>
    <w:rsid w:val="00DE76EC"/>
    <w:rsid w:val="00DE7857"/>
    <w:rsid w:val="00DE7B76"/>
    <w:rsid w:val="00DF041C"/>
    <w:rsid w:val="00DF0BD3"/>
    <w:rsid w:val="00DF1214"/>
    <w:rsid w:val="00DF1B32"/>
    <w:rsid w:val="00DF2EB2"/>
    <w:rsid w:val="00DF3479"/>
    <w:rsid w:val="00DF4BF8"/>
    <w:rsid w:val="00DF55DD"/>
    <w:rsid w:val="00DF5BE7"/>
    <w:rsid w:val="00DF6C70"/>
    <w:rsid w:val="00DF7380"/>
    <w:rsid w:val="00E00308"/>
    <w:rsid w:val="00E0250D"/>
    <w:rsid w:val="00E037F3"/>
    <w:rsid w:val="00E0420A"/>
    <w:rsid w:val="00E0658E"/>
    <w:rsid w:val="00E103A8"/>
    <w:rsid w:val="00E107A6"/>
    <w:rsid w:val="00E109E0"/>
    <w:rsid w:val="00E10F2C"/>
    <w:rsid w:val="00E11965"/>
    <w:rsid w:val="00E11EDA"/>
    <w:rsid w:val="00E146AB"/>
    <w:rsid w:val="00E14879"/>
    <w:rsid w:val="00E16250"/>
    <w:rsid w:val="00E16D5A"/>
    <w:rsid w:val="00E17E25"/>
    <w:rsid w:val="00E2013C"/>
    <w:rsid w:val="00E21754"/>
    <w:rsid w:val="00E2361A"/>
    <w:rsid w:val="00E23EB7"/>
    <w:rsid w:val="00E2549F"/>
    <w:rsid w:val="00E255FB"/>
    <w:rsid w:val="00E271D5"/>
    <w:rsid w:val="00E27BC0"/>
    <w:rsid w:val="00E30E7D"/>
    <w:rsid w:val="00E31186"/>
    <w:rsid w:val="00E32823"/>
    <w:rsid w:val="00E3316C"/>
    <w:rsid w:val="00E33940"/>
    <w:rsid w:val="00E34CBF"/>
    <w:rsid w:val="00E35EB8"/>
    <w:rsid w:val="00E36BE6"/>
    <w:rsid w:val="00E40A05"/>
    <w:rsid w:val="00E41043"/>
    <w:rsid w:val="00E4143F"/>
    <w:rsid w:val="00E4153A"/>
    <w:rsid w:val="00E41A24"/>
    <w:rsid w:val="00E41F66"/>
    <w:rsid w:val="00E43270"/>
    <w:rsid w:val="00E44A02"/>
    <w:rsid w:val="00E45094"/>
    <w:rsid w:val="00E456B5"/>
    <w:rsid w:val="00E47C7E"/>
    <w:rsid w:val="00E501A1"/>
    <w:rsid w:val="00E513CB"/>
    <w:rsid w:val="00E518A4"/>
    <w:rsid w:val="00E53895"/>
    <w:rsid w:val="00E54E75"/>
    <w:rsid w:val="00E550CB"/>
    <w:rsid w:val="00E5664C"/>
    <w:rsid w:val="00E615C0"/>
    <w:rsid w:val="00E629D1"/>
    <w:rsid w:val="00E6335A"/>
    <w:rsid w:val="00E649A7"/>
    <w:rsid w:val="00E66042"/>
    <w:rsid w:val="00E663DF"/>
    <w:rsid w:val="00E66A3F"/>
    <w:rsid w:val="00E71237"/>
    <w:rsid w:val="00E7233B"/>
    <w:rsid w:val="00E7363A"/>
    <w:rsid w:val="00E7530A"/>
    <w:rsid w:val="00E75AEF"/>
    <w:rsid w:val="00E7616F"/>
    <w:rsid w:val="00E8032F"/>
    <w:rsid w:val="00E80A91"/>
    <w:rsid w:val="00E810EC"/>
    <w:rsid w:val="00E82312"/>
    <w:rsid w:val="00E827E9"/>
    <w:rsid w:val="00E84593"/>
    <w:rsid w:val="00E8466F"/>
    <w:rsid w:val="00E85044"/>
    <w:rsid w:val="00E85073"/>
    <w:rsid w:val="00E85610"/>
    <w:rsid w:val="00E85FD4"/>
    <w:rsid w:val="00E86096"/>
    <w:rsid w:val="00E86AF8"/>
    <w:rsid w:val="00E86FFE"/>
    <w:rsid w:val="00E87040"/>
    <w:rsid w:val="00E87405"/>
    <w:rsid w:val="00E8784E"/>
    <w:rsid w:val="00E87C7B"/>
    <w:rsid w:val="00E915E5"/>
    <w:rsid w:val="00E9299D"/>
    <w:rsid w:val="00E92D20"/>
    <w:rsid w:val="00E93C93"/>
    <w:rsid w:val="00E94422"/>
    <w:rsid w:val="00E944F5"/>
    <w:rsid w:val="00E9479C"/>
    <w:rsid w:val="00E95A97"/>
    <w:rsid w:val="00E96175"/>
    <w:rsid w:val="00E96454"/>
    <w:rsid w:val="00EA0ED1"/>
    <w:rsid w:val="00EA2F04"/>
    <w:rsid w:val="00EA2F29"/>
    <w:rsid w:val="00EA38F5"/>
    <w:rsid w:val="00EA6894"/>
    <w:rsid w:val="00EA7E95"/>
    <w:rsid w:val="00EB04D2"/>
    <w:rsid w:val="00EB0788"/>
    <w:rsid w:val="00EB11F7"/>
    <w:rsid w:val="00EB3E11"/>
    <w:rsid w:val="00EB4F5A"/>
    <w:rsid w:val="00EB57E8"/>
    <w:rsid w:val="00EB5AB0"/>
    <w:rsid w:val="00EB5F18"/>
    <w:rsid w:val="00EB640E"/>
    <w:rsid w:val="00EB6BD8"/>
    <w:rsid w:val="00EB6C18"/>
    <w:rsid w:val="00EB708E"/>
    <w:rsid w:val="00EB7526"/>
    <w:rsid w:val="00EC0AC5"/>
    <w:rsid w:val="00EC107B"/>
    <w:rsid w:val="00EC2329"/>
    <w:rsid w:val="00EC29EA"/>
    <w:rsid w:val="00EC5543"/>
    <w:rsid w:val="00EC6214"/>
    <w:rsid w:val="00EC643B"/>
    <w:rsid w:val="00EC6539"/>
    <w:rsid w:val="00EC66D6"/>
    <w:rsid w:val="00EC6DF8"/>
    <w:rsid w:val="00EC7323"/>
    <w:rsid w:val="00EC7BEE"/>
    <w:rsid w:val="00EC7E4E"/>
    <w:rsid w:val="00ED0EEF"/>
    <w:rsid w:val="00ED1229"/>
    <w:rsid w:val="00ED1F13"/>
    <w:rsid w:val="00ED2567"/>
    <w:rsid w:val="00ED3B20"/>
    <w:rsid w:val="00ED3C23"/>
    <w:rsid w:val="00ED4585"/>
    <w:rsid w:val="00ED5093"/>
    <w:rsid w:val="00ED5A65"/>
    <w:rsid w:val="00ED6271"/>
    <w:rsid w:val="00ED7662"/>
    <w:rsid w:val="00EE03C0"/>
    <w:rsid w:val="00EE1294"/>
    <w:rsid w:val="00EE160B"/>
    <w:rsid w:val="00EE1909"/>
    <w:rsid w:val="00EE1D91"/>
    <w:rsid w:val="00EE278B"/>
    <w:rsid w:val="00EE302B"/>
    <w:rsid w:val="00EE37AD"/>
    <w:rsid w:val="00EE4BD1"/>
    <w:rsid w:val="00EE4E21"/>
    <w:rsid w:val="00EF046B"/>
    <w:rsid w:val="00EF1488"/>
    <w:rsid w:val="00EF1D91"/>
    <w:rsid w:val="00EF30EA"/>
    <w:rsid w:val="00EF3C2C"/>
    <w:rsid w:val="00EF4C78"/>
    <w:rsid w:val="00EF60F5"/>
    <w:rsid w:val="00F00683"/>
    <w:rsid w:val="00F00BE8"/>
    <w:rsid w:val="00F015F4"/>
    <w:rsid w:val="00F01DC3"/>
    <w:rsid w:val="00F02773"/>
    <w:rsid w:val="00F043B1"/>
    <w:rsid w:val="00F04AAD"/>
    <w:rsid w:val="00F04D31"/>
    <w:rsid w:val="00F0545E"/>
    <w:rsid w:val="00F0564A"/>
    <w:rsid w:val="00F05ED7"/>
    <w:rsid w:val="00F079B3"/>
    <w:rsid w:val="00F079CF"/>
    <w:rsid w:val="00F11C89"/>
    <w:rsid w:val="00F17FE6"/>
    <w:rsid w:val="00F215FE"/>
    <w:rsid w:val="00F227AD"/>
    <w:rsid w:val="00F22C1B"/>
    <w:rsid w:val="00F236DB"/>
    <w:rsid w:val="00F237BC"/>
    <w:rsid w:val="00F23894"/>
    <w:rsid w:val="00F23A42"/>
    <w:rsid w:val="00F23F22"/>
    <w:rsid w:val="00F2495F"/>
    <w:rsid w:val="00F2551F"/>
    <w:rsid w:val="00F25C45"/>
    <w:rsid w:val="00F26523"/>
    <w:rsid w:val="00F3071E"/>
    <w:rsid w:val="00F3120D"/>
    <w:rsid w:val="00F3122C"/>
    <w:rsid w:val="00F31FF3"/>
    <w:rsid w:val="00F32F7F"/>
    <w:rsid w:val="00F33848"/>
    <w:rsid w:val="00F34996"/>
    <w:rsid w:val="00F35C9B"/>
    <w:rsid w:val="00F37654"/>
    <w:rsid w:val="00F37F5A"/>
    <w:rsid w:val="00F40809"/>
    <w:rsid w:val="00F4112E"/>
    <w:rsid w:val="00F41B8A"/>
    <w:rsid w:val="00F42ED7"/>
    <w:rsid w:val="00F44164"/>
    <w:rsid w:val="00F45A92"/>
    <w:rsid w:val="00F477D2"/>
    <w:rsid w:val="00F47975"/>
    <w:rsid w:val="00F501BC"/>
    <w:rsid w:val="00F504BB"/>
    <w:rsid w:val="00F50733"/>
    <w:rsid w:val="00F508A2"/>
    <w:rsid w:val="00F510B2"/>
    <w:rsid w:val="00F5114A"/>
    <w:rsid w:val="00F51F2C"/>
    <w:rsid w:val="00F53E75"/>
    <w:rsid w:val="00F54B08"/>
    <w:rsid w:val="00F54CC1"/>
    <w:rsid w:val="00F55DA0"/>
    <w:rsid w:val="00F60497"/>
    <w:rsid w:val="00F61670"/>
    <w:rsid w:val="00F6308E"/>
    <w:rsid w:val="00F63F9A"/>
    <w:rsid w:val="00F6406C"/>
    <w:rsid w:val="00F649A1"/>
    <w:rsid w:val="00F64E75"/>
    <w:rsid w:val="00F71605"/>
    <w:rsid w:val="00F71A01"/>
    <w:rsid w:val="00F739B5"/>
    <w:rsid w:val="00F74047"/>
    <w:rsid w:val="00F7560F"/>
    <w:rsid w:val="00F76663"/>
    <w:rsid w:val="00F77799"/>
    <w:rsid w:val="00F7781F"/>
    <w:rsid w:val="00F83445"/>
    <w:rsid w:val="00F84D8A"/>
    <w:rsid w:val="00F878E7"/>
    <w:rsid w:val="00F90526"/>
    <w:rsid w:val="00F90AF1"/>
    <w:rsid w:val="00F90B2F"/>
    <w:rsid w:val="00F90B7D"/>
    <w:rsid w:val="00F9189A"/>
    <w:rsid w:val="00F9234A"/>
    <w:rsid w:val="00F92EF2"/>
    <w:rsid w:val="00F946A5"/>
    <w:rsid w:val="00F94B7E"/>
    <w:rsid w:val="00F953AB"/>
    <w:rsid w:val="00F95509"/>
    <w:rsid w:val="00F95CD4"/>
    <w:rsid w:val="00F95E90"/>
    <w:rsid w:val="00F965E2"/>
    <w:rsid w:val="00F975B1"/>
    <w:rsid w:val="00FA02AC"/>
    <w:rsid w:val="00FA12F7"/>
    <w:rsid w:val="00FA2232"/>
    <w:rsid w:val="00FA242E"/>
    <w:rsid w:val="00FA27BB"/>
    <w:rsid w:val="00FA2BCA"/>
    <w:rsid w:val="00FA35C2"/>
    <w:rsid w:val="00FA360B"/>
    <w:rsid w:val="00FA5126"/>
    <w:rsid w:val="00FA731D"/>
    <w:rsid w:val="00FB0544"/>
    <w:rsid w:val="00FB1CE1"/>
    <w:rsid w:val="00FB337D"/>
    <w:rsid w:val="00FB53EC"/>
    <w:rsid w:val="00FB7595"/>
    <w:rsid w:val="00FC1570"/>
    <w:rsid w:val="00FC204D"/>
    <w:rsid w:val="00FC3544"/>
    <w:rsid w:val="00FC36B8"/>
    <w:rsid w:val="00FC36CB"/>
    <w:rsid w:val="00FC4084"/>
    <w:rsid w:val="00FC43CF"/>
    <w:rsid w:val="00FC6F83"/>
    <w:rsid w:val="00FC7E99"/>
    <w:rsid w:val="00FD1384"/>
    <w:rsid w:val="00FD2B43"/>
    <w:rsid w:val="00FD36CA"/>
    <w:rsid w:val="00FD4C1A"/>
    <w:rsid w:val="00FD5623"/>
    <w:rsid w:val="00FD58CC"/>
    <w:rsid w:val="00FE02AC"/>
    <w:rsid w:val="00FE032E"/>
    <w:rsid w:val="00FE0A93"/>
    <w:rsid w:val="00FE1B78"/>
    <w:rsid w:val="00FE2222"/>
    <w:rsid w:val="00FE3933"/>
    <w:rsid w:val="00FE5599"/>
    <w:rsid w:val="00FE5B4A"/>
    <w:rsid w:val="00FE6F13"/>
    <w:rsid w:val="00FE77C8"/>
    <w:rsid w:val="00FE797F"/>
    <w:rsid w:val="00FE7DCC"/>
    <w:rsid w:val="00FF01E4"/>
    <w:rsid w:val="00FF08FB"/>
    <w:rsid w:val="00FF188F"/>
    <w:rsid w:val="00FF3B77"/>
    <w:rsid w:val="00FF46BE"/>
    <w:rsid w:val="00FF5131"/>
    <w:rsid w:val="00FF5625"/>
    <w:rsid w:val="00FF6B8F"/>
    <w:rsid w:val="00FF7430"/>
    <w:rsid w:val="00FF77CD"/>
    <w:rsid w:val="00FF7E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ACF028"/>
  <w15:docId w15:val="{7B2C0402-3DAC-4D8F-A4A2-7071265D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06E4"/>
    <w:pPr>
      <w:spacing w:before="120" w:after="60" w:line="264" w:lineRule="auto"/>
    </w:pPr>
    <w:rPr>
      <w:rFonts w:ascii="Century Gothic" w:hAnsi="Century Gothic" w:cs="Arial"/>
      <w:lang w:val="en-US" w:eastAsia="en-US"/>
    </w:rPr>
  </w:style>
  <w:style w:type="paragraph" w:styleId="Heading1">
    <w:name w:val="heading 1"/>
    <w:aliases w:val="H1"/>
    <w:next w:val="Normal"/>
    <w:link w:val="Heading1Char"/>
    <w:qFormat/>
    <w:rsid w:val="006D6EF5"/>
    <w:pPr>
      <w:keepNext/>
      <w:pageBreakBefore/>
      <w:numPr>
        <w:numId w:val="2"/>
      </w:numPr>
      <w:shd w:val="clear" w:color="auto" w:fill="FFFFFF" w:themeFill="background1"/>
      <w:spacing w:after="60"/>
      <w:outlineLvl w:val="0"/>
    </w:pPr>
    <w:rPr>
      <w:rFonts w:ascii="Century Gothic" w:hAnsi="Century Gothic" w:cs="Arial"/>
      <w:b/>
      <w:color w:val="EC881D" w:themeColor="accent1"/>
      <w:sz w:val="40"/>
      <w:szCs w:val="22"/>
      <w:lang w:val="en-US" w:eastAsia="en-US"/>
    </w:rPr>
  </w:style>
  <w:style w:type="paragraph" w:styleId="Heading2">
    <w:name w:val="heading 2"/>
    <w:aliases w:val="H2,21,2,l2,level 2 heading,G2,Header 2,heading 2"/>
    <w:next w:val="Normal"/>
    <w:link w:val="Heading2Char"/>
    <w:qFormat/>
    <w:rsid w:val="00EF30EA"/>
    <w:pPr>
      <w:keepNext/>
      <w:numPr>
        <w:ilvl w:val="1"/>
        <w:numId w:val="2"/>
      </w:numPr>
      <w:spacing w:before="180" w:after="60"/>
      <w:outlineLvl w:val="1"/>
    </w:pPr>
    <w:rPr>
      <w:rFonts w:ascii="Century Gothic" w:hAnsi="Century Gothic" w:cs="Arial"/>
      <w:b/>
      <w:color w:val="5F6062" w:themeColor="text1"/>
      <w:sz w:val="32"/>
      <w:lang w:val="en-US" w:eastAsia="en-US"/>
    </w:rPr>
  </w:style>
  <w:style w:type="paragraph" w:styleId="Heading3">
    <w:name w:val="heading 3"/>
    <w:aliases w:val="H3,3,h3,l3,level 3 heading"/>
    <w:next w:val="Normal"/>
    <w:link w:val="Heading3Char"/>
    <w:qFormat/>
    <w:rsid w:val="00EF30EA"/>
    <w:pPr>
      <w:keepNext/>
      <w:numPr>
        <w:ilvl w:val="2"/>
        <w:numId w:val="2"/>
      </w:numPr>
      <w:tabs>
        <w:tab w:val="left" w:pos="-1560"/>
      </w:tabs>
      <w:spacing w:before="180" w:after="60"/>
      <w:outlineLvl w:val="2"/>
    </w:pPr>
    <w:rPr>
      <w:rFonts w:ascii="Century Gothic" w:hAnsi="Century Gothic" w:cs="Arial"/>
      <w:b/>
      <w:color w:val="5F6062" w:themeColor="text1"/>
      <w:sz w:val="28"/>
      <w:lang w:val="en-US" w:eastAsia="en-US"/>
    </w:rPr>
  </w:style>
  <w:style w:type="paragraph" w:styleId="Heading4">
    <w:name w:val="heading 4"/>
    <w:aliases w:val="H4"/>
    <w:next w:val="Normal"/>
    <w:link w:val="Heading4Char"/>
    <w:qFormat/>
    <w:rsid w:val="00EF30EA"/>
    <w:pPr>
      <w:keepNext/>
      <w:spacing w:before="180" w:after="60"/>
      <w:outlineLvl w:val="3"/>
    </w:pPr>
    <w:rPr>
      <w:rFonts w:ascii="Century Gothic" w:hAnsi="Century Gothic" w:cs="Arial"/>
      <w:b/>
      <w:color w:val="0079DB" w:themeColor="accent3"/>
      <w:sz w:val="25"/>
      <w:szCs w:val="25"/>
      <w:lang w:val="en-US" w:eastAsia="en-US"/>
    </w:rPr>
  </w:style>
  <w:style w:type="paragraph" w:styleId="Heading5">
    <w:name w:val="heading 5"/>
    <w:aliases w:val="H5"/>
    <w:next w:val="Normal"/>
    <w:link w:val="Heading5Char"/>
    <w:qFormat/>
    <w:rsid w:val="00EF30EA"/>
    <w:pPr>
      <w:keepNext/>
      <w:spacing w:before="180" w:after="60"/>
      <w:outlineLvl w:val="4"/>
    </w:pPr>
    <w:rPr>
      <w:rFonts w:ascii="Century Gothic" w:hAnsi="Century Gothic" w:cs="Arial"/>
      <w:b/>
      <w:color w:val="EC881D" w:themeColor="accent1"/>
      <w:sz w:val="22"/>
      <w:lang w:val="en-US" w:eastAsia="en-US"/>
    </w:rPr>
  </w:style>
  <w:style w:type="paragraph" w:styleId="Heading6">
    <w:name w:val="heading 6"/>
    <w:aliases w:val="H6"/>
    <w:next w:val="Normal"/>
    <w:link w:val="Heading6Char"/>
    <w:qFormat/>
    <w:rsid w:val="00EF30EA"/>
    <w:pPr>
      <w:keepNext/>
      <w:keepLines/>
      <w:spacing w:before="180" w:after="60"/>
      <w:outlineLvl w:val="5"/>
    </w:pPr>
    <w:rPr>
      <w:rFonts w:ascii="Century Gothic" w:hAnsi="Century Gothic" w:cs="Arial"/>
      <w:b/>
      <w:color w:val="3C3C3B" w:themeColor="text2"/>
      <w:sz w:val="21"/>
      <w:lang w:val="en-US" w:eastAsia="en-US"/>
    </w:rPr>
  </w:style>
  <w:style w:type="paragraph" w:styleId="Heading7">
    <w:name w:val="heading 7"/>
    <w:aliases w:val="H7,Appendix"/>
    <w:next w:val="Normal"/>
    <w:link w:val="Heading7Char"/>
    <w:qFormat/>
    <w:rsid w:val="00EF30EA"/>
    <w:pPr>
      <w:keepNext/>
      <w:spacing w:before="180" w:after="60"/>
      <w:outlineLvl w:val="6"/>
    </w:pPr>
    <w:rPr>
      <w:rFonts w:ascii="Century Gothic" w:hAnsi="Century Gothic" w:cs="Arial"/>
      <w:i/>
      <w:color w:val="000000" w:themeColor="accent2"/>
      <w:sz w:val="21"/>
      <w:szCs w:val="24"/>
      <w:lang w:val="en-US" w:eastAsia="en-US"/>
    </w:rPr>
  </w:style>
  <w:style w:type="paragraph" w:styleId="Heading8">
    <w:name w:val="heading 8"/>
    <w:aliases w:val="H8,h2 Appendix"/>
    <w:basedOn w:val="Normal"/>
    <w:next w:val="Normal"/>
    <w:link w:val="Heading8Char"/>
    <w:qFormat/>
    <w:rsid w:val="002319E6"/>
    <w:pPr>
      <w:pBdr>
        <w:left w:val="single" w:sz="24" w:space="4" w:color="0079DB" w:themeColor="accent3"/>
        <w:right w:val="single" w:sz="24" w:space="4" w:color="0079DB" w:themeColor="accent3"/>
      </w:pBdr>
      <w:shd w:val="clear" w:color="auto" w:fill="FFFFFF" w:themeFill="background1"/>
      <w:spacing w:before="180" w:line="240" w:lineRule="auto"/>
      <w:outlineLvl w:val="7"/>
    </w:pPr>
    <w:rPr>
      <w:b/>
      <w:iCs/>
      <w:color w:val="000000" w:themeColor="accent2"/>
      <w:lang w:eastAsia="de-DE"/>
    </w:rPr>
  </w:style>
  <w:style w:type="paragraph" w:styleId="Heading9">
    <w:name w:val="heading 9"/>
    <w:aliases w:val="h3 Appendix"/>
    <w:basedOn w:val="Normal"/>
    <w:next w:val="Normal"/>
    <w:link w:val="Heading9Char"/>
    <w:qFormat/>
    <w:rsid w:val="00865C27"/>
    <w:pPr>
      <w:tabs>
        <w:tab w:val="num" w:pos="1584"/>
      </w:tabs>
      <w:spacing w:before="240" w:line="240" w:lineRule="auto"/>
      <w:ind w:left="1584" w:hanging="1584"/>
      <w:outlineLvl w:val="8"/>
    </w:pPr>
    <w:rPr>
      <w:rFonts w:ascii="Arial" w:hAnsi="Arial" w:cs="Times New Roman"/>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next w:val="Normal"/>
    <w:uiPriority w:val="39"/>
    <w:rsid w:val="00910326"/>
    <w:pPr>
      <w:spacing w:before="20" w:after="20"/>
      <w:ind w:left="629"/>
    </w:pPr>
    <w:rPr>
      <w:rFonts w:ascii="Century Gothic" w:hAnsi="Century Gothic"/>
      <w:sz w:val="18"/>
      <w:szCs w:val="18"/>
      <w:lang w:val="en-US" w:eastAsia="en-US"/>
    </w:rPr>
  </w:style>
  <w:style w:type="paragraph" w:styleId="TOC1">
    <w:name w:val="toc 1"/>
    <w:next w:val="Normal"/>
    <w:uiPriority w:val="39"/>
    <w:rsid w:val="00910326"/>
    <w:pPr>
      <w:spacing w:before="120" w:after="120"/>
    </w:pPr>
    <w:rPr>
      <w:rFonts w:ascii="Century Gothic" w:hAnsi="Century Gothic"/>
      <w:bCs/>
      <w:smallCaps/>
      <w:sz w:val="22"/>
      <w:lang w:val="en-US" w:eastAsia="en-US"/>
    </w:rPr>
  </w:style>
  <w:style w:type="paragraph" w:styleId="TOC2">
    <w:name w:val="toc 2"/>
    <w:next w:val="Normal"/>
    <w:uiPriority w:val="39"/>
    <w:rsid w:val="00910326"/>
    <w:pPr>
      <w:spacing w:after="60"/>
      <w:ind w:left="210"/>
    </w:pPr>
    <w:rPr>
      <w:rFonts w:ascii="Century Gothic" w:hAnsi="Century Gothic"/>
      <w:sz w:val="21"/>
      <w:lang w:val="en-US" w:eastAsia="en-US"/>
    </w:rPr>
  </w:style>
  <w:style w:type="paragraph" w:styleId="TOC3">
    <w:name w:val="toc 3"/>
    <w:next w:val="Normal"/>
    <w:autoRedefine/>
    <w:uiPriority w:val="39"/>
    <w:rsid w:val="00910326"/>
    <w:pPr>
      <w:spacing w:after="60"/>
      <w:ind w:left="420"/>
    </w:pPr>
    <w:rPr>
      <w:rFonts w:ascii="Century Gothic" w:hAnsi="Century Gothic"/>
      <w:iCs/>
      <w:lang w:val="en-US" w:eastAsia="en-US"/>
    </w:rPr>
  </w:style>
  <w:style w:type="paragraph" w:styleId="TOC5">
    <w:name w:val="toc 5"/>
    <w:next w:val="Normal"/>
    <w:autoRedefine/>
    <w:uiPriority w:val="39"/>
    <w:rsid w:val="00910326"/>
    <w:pPr>
      <w:spacing w:before="20" w:after="20"/>
      <w:ind w:left="839"/>
    </w:pPr>
    <w:rPr>
      <w:rFonts w:ascii="Century Gothic" w:hAnsi="Century Gothic"/>
      <w:i/>
      <w:sz w:val="18"/>
      <w:szCs w:val="18"/>
      <w:lang w:val="en-US" w:eastAsia="en-US"/>
    </w:rPr>
  </w:style>
  <w:style w:type="paragraph" w:styleId="Header">
    <w:name w:val="header"/>
    <w:basedOn w:val="Normal"/>
    <w:link w:val="HeaderChar"/>
    <w:rsid w:val="00B44DFB"/>
    <w:pPr>
      <w:tabs>
        <w:tab w:val="center" w:pos="4536"/>
        <w:tab w:val="right" w:pos="9072"/>
      </w:tabs>
    </w:pPr>
  </w:style>
  <w:style w:type="paragraph" w:styleId="Footer">
    <w:name w:val="footer"/>
    <w:basedOn w:val="Normal"/>
    <w:link w:val="FooterChar"/>
    <w:rsid w:val="00B44DFB"/>
    <w:pPr>
      <w:tabs>
        <w:tab w:val="center" w:pos="4536"/>
        <w:tab w:val="right" w:pos="9072"/>
      </w:tabs>
    </w:pPr>
  </w:style>
  <w:style w:type="character" w:styleId="PageNumber">
    <w:name w:val="page number"/>
    <w:basedOn w:val="DefaultParagraphFont"/>
    <w:rsid w:val="00C97018"/>
  </w:style>
  <w:style w:type="paragraph" w:customStyle="1" w:styleId="TableBody">
    <w:name w:val="Table Body"/>
    <w:rsid w:val="002319E6"/>
    <w:pPr>
      <w:spacing w:before="20" w:after="20"/>
    </w:pPr>
    <w:rPr>
      <w:rFonts w:ascii="Century Gothic" w:hAnsi="Century Gothic"/>
      <w:sz w:val="18"/>
      <w:lang w:val="en-US" w:eastAsia="en-US"/>
    </w:rPr>
  </w:style>
  <w:style w:type="paragraph" w:customStyle="1" w:styleId="TableBullet">
    <w:name w:val="Table Bullet"/>
    <w:rsid w:val="002319E6"/>
    <w:pPr>
      <w:numPr>
        <w:numId w:val="7"/>
      </w:numPr>
      <w:tabs>
        <w:tab w:val="clear" w:pos="360"/>
        <w:tab w:val="num" w:pos="284"/>
      </w:tabs>
      <w:spacing w:before="20" w:after="20"/>
      <w:ind w:left="170" w:hanging="170"/>
    </w:pPr>
    <w:rPr>
      <w:rFonts w:ascii="Century Gothic" w:hAnsi="Century Gothic"/>
      <w:sz w:val="18"/>
      <w:lang w:val="en-US" w:eastAsia="en-US"/>
    </w:rPr>
  </w:style>
  <w:style w:type="paragraph" w:styleId="ListBullet">
    <w:name w:val="List Bullet"/>
    <w:rsid w:val="00910326"/>
    <w:pPr>
      <w:numPr>
        <w:numId w:val="4"/>
      </w:numPr>
      <w:spacing w:before="60" w:after="60" w:line="264" w:lineRule="auto"/>
    </w:pPr>
    <w:rPr>
      <w:rFonts w:ascii="Century Gothic" w:hAnsi="Century Gothic" w:cs="Arial"/>
      <w:lang w:eastAsia="en-US"/>
    </w:rPr>
  </w:style>
  <w:style w:type="paragraph" w:styleId="TOC6">
    <w:name w:val="toc 6"/>
    <w:next w:val="Normal"/>
    <w:autoRedefine/>
    <w:uiPriority w:val="39"/>
    <w:rsid w:val="00910326"/>
    <w:pPr>
      <w:spacing w:before="20" w:after="20"/>
      <w:ind w:left="1049"/>
    </w:pPr>
    <w:rPr>
      <w:rFonts w:ascii="Century Gothic" w:hAnsi="Century Gothic"/>
      <w:sz w:val="16"/>
      <w:szCs w:val="18"/>
      <w:lang w:val="en-US" w:eastAsia="en-US"/>
    </w:rPr>
  </w:style>
  <w:style w:type="paragraph" w:styleId="ListBullet2">
    <w:name w:val="List Bullet 2"/>
    <w:rsid w:val="00910326"/>
    <w:pPr>
      <w:numPr>
        <w:ilvl w:val="1"/>
        <w:numId w:val="6"/>
      </w:numPr>
      <w:spacing w:before="60" w:after="60" w:line="264" w:lineRule="auto"/>
    </w:pPr>
    <w:rPr>
      <w:rFonts w:ascii="Century Gothic" w:hAnsi="Century Gothic" w:cs="Arial"/>
      <w:lang w:val="en-US" w:eastAsia="en-US"/>
    </w:rPr>
  </w:style>
  <w:style w:type="paragraph" w:styleId="ListBullet3">
    <w:name w:val="List Bullet 3"/>
    <w:basedOn w:val="ListBullet2"/>
    <w:rsid w:val="00C52285"/>
    <w:pPr>
      <w:numPr>
        <w:ilvl w:val="2"/>
      </w:numPr>
    </w:pPr>
  </w:style>
  <w:style w:type="paragraph" w:styleId="ListBullet4">
    <w:name w:val="List Bullet 4"/>
    <w:basedOn w:val="ListBullet3"/>
    <w:rsid w:val="00785BAB"/>
    <w:pPr>
      <w:numPr>
        <w:ilvl w:val="3"/>
        <w:numId w:val="4"/>
      </w:numPr>
    </w:pPr>
  </w:style>
  <w:style w:type="paragraph" w:styleId="ListBullet5">
    <w:name w:val="List Bullet 5"/>
    <w:basedOn w:val="ListBullet3"/>
    <w:rsid w:val="00785BAB"/>
    <w:pPr>
      <w:numPr>
        <w:ilvl w:val="4"/>
        <w:numId w:val="5"/>
      </w:numPr>
    </w:pPr>
  </w:style>
  <w:style w:type="paragraph" w:customStyle="1" w:styleId="SOWNumbered3">
    <w:name w:val="SOW_Numbered_3"/>
    <w:basedOn w:val="Normal"/>
    <w:next w:val="Normal"/>
    <w:rsid w:val="00CB58CD"/>
    <w:pPr>
      <w:numPr>
        <w:ilvl w:val="2"/>
        <w:numId w:val="3"/>
      </w:numPr>
    </w:pPr>
  </w:style>
  <w:style w:type="paragraph" w:customStyle="1" w:styleId="SOWNumbered2">
    <w:name w:val="SOW_Numbered_2"/>
    <w:basedOn w:val="Normal"/>
    <w:next w:val="Normal"/>
    <w:rsid w:val="00CB58CD"/>
    <w:pPr>
      <w:numPr>
        <w:ilvl w:val="1"/>
        <w:numId w:val="3"/>
      </w:numPr>
    </w:pPr>
  </w:style>
  <w:style w:type="paragraph" w:customStyle="1" w:styleId="SOWNumbered1">
    <w:name w:val="SOW_Numbered_1"/>
    <w:basedOn w:val="Normal"/>
    <w:next w:val="Normal"/>
    <w:rsid w:val="00CB58CD"/>
    <w:pPr>
      <w:numPr>
        <w:numId w:val="3"/>
      </w:numPr>
    </w:pPr>
  </w:style>
  <w:style w:type="paragraph" w:customStyle="1" w:styleId="QuestionAnswer">
    <w:name w:val="Question_Answer"/>
    <w:next w:val="Normal"/>
    <w:rsid w:val="002319E6"/>
    <w:pPr>
      <w:pBdr>
        <w:left w:val="single" w:sz="24" w:space="4" w:color="0079DB" w:themeColor="accent3"/>
        <w:right w:val="single" w:sz="24" w:space="4" w:color="0079DB" w:themeColor="accent3"/>
      </w:pBdr>
      <w:shd w:val="clear" w:color="auto" w:fill="FFFFFF" w:themeFill="background1"/>
      <w:spacing w:before="120" w:after="60"/>
    </w:pPr>
    <w:rPr>
      <w:rFonts w:ascii="Century Gothic" w:hAnsi="Century Gothic"/>
      <w:color w:val="000000" w:themeColor="accent2"/>
      <w:spacing w:val="6"/>
      <w:lang w:val="en-US"/>
    </w:rPr>
  </w:style>
  <w:style w:type="paragraph" w:customStyle="1" w:styleId="QABullet">
    <w:name w:val="Q_A_Bullet"/>
    <w:basedOn w:val="QuestionAnswer"/>
    <w:rsid w:val="002319E6"/>
    <w:pPr>
      <w:numPr>
        <w:numId w:val="1"/>
      </w:numPr>
      <w:tabs>
        <w:tab w:val="clear" w:pos="360"/>
        <w:tab w:val="num" w:pos="284"/>
      </w:tabs>
      <w:spacing w:before="60"/>
      <w:ind w:left="284" w:hanging="284"/>
    </w:pPr>
  </w:style>
  <w:style w:type="paragraph" w:customStyle="1" w:styleId="QuestionAnswerTitle">
    <w:name w:val="Question_Answer_Title"/>
    <w:basedOn w:val="QuestionAnswer"/>
    <w:next w:val="QuestionAnswer"/>
    <w:rsid w:val="002319E6"/>
    <w:rPr>
      <w:b/>
    </w:rPr>
  </w:style>
  <w:style w:type="paragraph" w:styleId="TOC7">
    <w:name w:val="toc 7"/>
    <w:next w:val="Normal"/>
    <w:uiPriority w:val="39"/>
    <w:rsid w:val="00910326"/>
    <w:pPr>
      <w:spacing w:before="20" w:after="20"/>
      <w:ind w:left="1259"/>
    </w:pPr>
    <w:rPr>
      <w:rFonts w:ascii="Century Gothic" w:hAnsi="Century Gothic"/>
      <w:i/>
      <w:sz w:val="16"/>
      <w:szCs w:val="18"/>
      <w:lang w:val="en-US" w:eastAsia="en-US"/>
    </w:rPr>
  </w:style>
  <w:style w:type="character" w:styleId="Hyperlink">
    <w:name w:val="Hyperlink"/>
    <w:basedOn w:val="DefaultParagraphFont"/>
    <w:uiPriority w:val="99"/>
    <w:rsid w:val="00C7415B"/>
    <w:rPr>
      <w:color w:val="0000FF"/>
      <w:u w:val="single"/>
    </w:rPr>
  </w:style>
  <w:style w:type="paragraph" w:styleId="TOC8">
    <w:name w:val="toc 8"/>
    <w:basedOn w:val="Normal"/>
    <w:next w:val="Normal"/>
    <w:autoRedefine/>
    <w:uiPriority w:val="39"/>
    <w:rsid w:val="007A391F"/>
    <w:pPr>
      <w:spacing w:before="0" w:after="0" w:line="240" w:lineRule="auto"/>
    </w:pPr>
    <w:rPr>
      <w:b/>
      <w:color w:val="CC3300"/>
      <w:sz w:val="16"/>
      <w:szCs w:val="18"/>
    </w:rPr>
  </w:style>
  <w:style w:type="paragraph" w:styleId="TOC9">
    <w:name w:val="toc 9"/>
    <w:basedOn w:val="Normal"/>
    <w:next w:val="Normal"/>
    <w:autoRedefine/>
    <w:uiPriority w:val="39"/>
    <w:rsid w:val="002C41C3"/>
    <w:pPr>
      <w:spacing w:before="0" w:after="0"/>
      <w:ind w:left="1680"/>
    </w:pPr>
    <w:rPr>
      <w:sz w:val="16"/>
      <w:szCs w:val="18"/>
    </w:rPr>
  </w:style>
  <w:style w:type="paragraph" w:styleId="BalloonText">
    <w:name w:val="Balloon Text"/>
    <w:basedOn w:val="Normal"/>
    <w:link w:val="BalloonTextChar"/>
    <w:rsid w:val="00FA360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FA360B"/>
    <w:rPr>
      <w:rFonts w:ascii="Tahoma" w:hAnsi="Tahoma" w:cs="Tahoma"/>
      <w:sz w:val="16"/>
      <w:szCs w:val="16"/>
      <w:lang w:eastAsia="en-US"/>
    </w:rPr>
  </w:style>
  <w:style w:type="table" w:styleId="TableGrid">
    <w:name w:val="Table Grid"/>
    <w:basedOn w:val="TableNormal"/>
    <w:rsid w:val="000E4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1">
    <w:name w:val="Table 3D effects 1"/>
    <w:basedOn w:val="TableNormal"/>
    <w:rsid w:val="00FF77CD"/>
    <w:pPr>
      <w:spacing w:before="120" w:after="60" w:line="264"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eradataBlack">
    <w:name w:val="Teradata_Black"/>
    <w:basedOn w:val="TableNormal"/>
    <w:uiPriority w:val="99"/>
    <w:rsid w:val="0044134D"/>
    <w:pPr>
      <w:spacing w:before="40" w:after="40"/>
    </w:pPr>
    <w:rPr>
      <w:rFonts w:ascii="Trebuchet MS" w:hAnsi="Trebuchet MS"/>
      <w:sz w:val="16"/>
    </w:rPr>
    <w:tblPr>
      <w:tblStyleRowBandSize w:val="1"/>
      <w:tblStyleColBandSize w:val="1"/>
      <w:tblInd w:w="85" w:type="dxa"/>
      <w:tblBorders>
        <w:bottom w:val="single" w:sz="18" w:space="0" w:color="000000"/>
      </w:tblBorders>
      <w:tblCellMar>
        <w:top w:w="28" w:type="dxa"/>
        <w:bottom w:w="28" w:type="dxa"/>
      </w:tblCellMar>
    </w:tblPr>
    <w:tcPr>
      <w:vAlign w:val="center"/>
    </w:tcPr>
    <w:tblStylePr w:type="firstRow">
      <w:pPr>
        <w:keepNext/>
        <w:wordWrap/>
      </w:pPr>
      <w:rPr>
        <w:rFonts w:ascii="Trebuchet MS" w:hAnsi="Trebuchet MS"/>
        <w:b/>
        <w:color w:val="FFFFFF" w:themeColor="background1"/>
        <w:sz w:val="18"/>
      </w:rPr>
      <w:tblPr/>
      <w:tcPr>
        <w:tcBorders>
          <w:top w:val="single" w:sz="12" w:space="0" w:color="000000"/>
          <w:left w:val="single" w:sz="12" w:space="0" w:color="000000"/>
          <w:bottom w:val="nil"/>
          <w:right w:val="single" w:sz="12" w:space="0" w:color="000000"/>
          <w:insideH w:val="nil"/>
          <w:insideV w:val="nil"/>
          <w:tl2br w:val="nil"/>
          <w:tr2bl w:val="nil"/>
        </w:tcBorders>
        <w:shd w:val="clear" w:color="auto" w:fill="000000"/>
      </w:tcPr>
    </w:tblStylePr>
    <w:tblStylePr w:type="lastRow">
      <w:rPr>
        <w:rFonts w:ascii="Trebuchet MS" w:hAnsi="Trebuchet MS"/>
        <w:b/>
        <w:color w:val="000000"/>
        <w:sz w:val="16"/>
      </w:rPr>
      <w:tblPr/>
      <w:tcPr>
        <w:tcBorders>
          <w:top w:val="single" w:sz="12" w:space="0" w:color="000000"/>
          <w:left w:val="nil"/>
          <w:bottom w:val="single" w:sz="12" w:space="0" w:color="000000"/>
          <w:right w:val="nil"/>
          <w:insideH w:val="nil"/>
          <w:insideV w:val="nil"/>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DEDFDF" w:themeFill="text1" w:themeFillTint="33"/>
      </w:tcPr>
    </w:tblStylePr>
    <w:tblStylePr w:type="band2Horz">
      <w:tblPr/>
      <w:tcPr>
        <w:tcBorders>
          <w:top w:val="nil"/>
          <w:left w:val="nil"/>
          <w:bottom w:val="nil"/>
          <w:right w:val="nil"/>
          <w:insideH w:val="nil"/>
          <w:insideV w:val="nil"/>
          <w:tl2br w:val="nil"/>
          <w:tr2bl w:val="nil"/>
        </w:tcBorders>
        <w:shd w:val="clear" w:color="auto" w:fill="DEDFDF" w:themeFill="text1" w:themeFillTint="33"/>
      </w:tcPr>
    </w:tblStylePr>
  </w:style>
  <w:style w:type="table" w:customStyle="1" w:styleId="TeradataBrandBlue">
    <w:name w:val="Teradata_Brand_Blue"/>
    <w:basedOn w:val="TeradataMediumBlue"/>
    <w:uiPriority w:val="99"/>
    <w:rsid w:val="0044134D"/>
    <w:tblPr>
      <w:tblBorders>
        <w:bottom w:val="single" w:sz="18" w:space="0" w:color="3C3C3B" w:themeColor="text2"/>
      </w:tblBorders>
    </w:tblPr>
    <w:tblStylePr w:type="firstRow">
      <w:pPr>
        <w:keepNext/>
        <w:wordWrap/>
      </w:pPr>
      <w:rPr>
        <w:rFonts w:ascii="Trebuchet MS" w:hAnsi="Trebuchet MS"/>
        <w:b/>
        <w:color w:val="FFFFFF" w:themeColor="background1"/>
        <w:sz w:val="18"/>
      </w:rPr>
      <w:tblPr/>
      <w:tcPr>
        <w:tcBorders>
          <w:top w:val="single" w:sz="12" w:space="0" w:color="3C3C3B" w:themeColor="text2"/>
          <w:left w:val="single" w:sz="12" w:space="0" w:color="3C3C3B" w:themeColor="text2"/>
          <w:bottom w:val="nil"/>
          <w:right w:val="single" w:sz="12" w:space="0" w:color="3C3C3B" w:themeColor="text2"/>
          <w:insideH w:val="nil"/>
          <w:insideV w:val="nil"/>
          <w:tl2br w:val="nil"/>
          <w:tr2bl w:val="nil"/>
        </w:tcBorders>
        <w:shd w:val="clear" w:color="auto" w:fill="3C3C3B" w:themeFill="text2"/>
      </w:tcPr>
    </w:tblStylePr>
    <w:tblStylePr w:type="lastRow">
      <w:rPr>
        <w:rFonts w:ascii="Trebuchet MS" w:hAnsi="Trebuchet MS"/>
        <w:b/>
        <w:color w:val="3C3C3B" w:themeColor="text2"/>
        <w:sz w:val="16"/>
        <w:u w:color="0079DB" w:themeColor="accent3"/>
      </w:rPr>
      <w:tblPr/>
      <w:tcPr>
        <w:tcBorders>
          <w:top w:val="single" w:sz="12" w:space="0" w:color="3C3C3B" w:themeColor="text2"/>
          <w:left w:val="nil"/>
          <w:bottom w:val="single" w:sz="12" w:space="0" w:color="3C3C3B" w:themeColor="text2"/>
          <w:right w:val="nil"/>
          <w:insideH w:val="nil"/>
          <w:insideV w:val="nil"/>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EBEBEA" w:themeFill="text2" w:themeFillTint="1A"/>
      </w:tcPr>
    </w:tblStylePr>
    <w:tblStylePr w:type="band2Horz">
      <w:tblPr/>
      <w:tcPr>
        <w:tcBorders>
          <w:top w:val="nil"/>
          <w:left w:val="nil"/>
          <w:bottom w:val="nil"/>
          <w:right w:val="nil"/>
          <w:insideH w:val="nil"/>
          <w:insideV w:val="nil"/>
          <w:tl2br w:val="nil"/>
          <w:tr2bl w:val="nil"/>
        </w:tcBorders>
        <w:shd w:val="clear" w:color="auto" w:fill="EBEBEA" w:themeFill="text2" w:themeFillTint="1A"/>
      </w:tcPr>
    </w:tblStylePr>
  </w:style>
  <w:style w:type="table" w:customStyle="1" w:styleId="TeradataBrandGrey">
    <w:name w:val="Teradata_Brand_Grey"/>
    <w:basedOn w:val="TeradataBrandBlue"/>
    <w:uiPriority w:val="99"/>
    <w:rsid w:val="0044134D"/>
    <w:tblPr>
      <w:tblBorders>
        <w:bottom w:val="single" w:sz="18" w:space="0" w:color="5F6062" w:themeColor="text1"/>
      </w:tblBorders>
    </w:tblPr>
    <w:tblStylePr w:type="firstRow">
      <w:pPr>
        <w:keepNext/>
        <w:wordWrap/>
      </w:pPr>
      <w:rPr>
        <w:rFonts w:ascii="Trebuchet MS" w:hAnsi="Trebuchet MS"/>
        <w:b/>
        <w:color w:val="FFFFFF" w:themeColor="background1"/>
        <w:sz w:val="18"/>
      </w:rPr>
      <w:tblPr/>
      <w:tcPr>
        <w:tcBorders>
          <w:top w:val="single" w:sz="12" w:space="0" w:color="5F6062" w:themeColor="text1"/>
          <w:left w:val="single" w:sz="12" w:space="0" w:color="5F6062" w:themeColor="text1"/>
          <w:bottom w:val="nil"/>
          <w:right w:val="single" w:sz="12" w:space="0" w:color="5F6062" w:themeColor="text1"/>
          <w:insideH w:val="nil"/>
          <w:insideV w:val="nil"/>
          <w:tl2br w:val="nil"/>
          <w:tr2bl w:val="nil"/>
        </w:tcBorders>
        <w:shd w:val="clear" w:color="auto" w:fill="5F6062" w:themeFill="text1"/>
      </w:tcPr>
    </w:tblStylePr>
    <w:tblStylePr w:type="lastRow">
      <w:rPr>
        <w:rFonts w:ascii="Trebuchet MS" w:hAnsi="Trebuchet MS"/>
        <w:b/>
        <w:color w:val="5F6062" w:themeColor="text1"/>
        <w:sz w:val="16"/>
        <w:u w:color="0079DB" w:themeColor="accent3"/>
      </w:rPr>
      <w:tblPr/>
      <w:tcPr>
        <w:tcBorders>
          <w:top w:val="single" w:sz="12" w:space="0" w:color="5F6062" w:themeColor="text1"/>
          <w:left w:val="nil"/>
          <w:bottom w:val="single" w:sz="12" w:space="0" w:color="5F6062" w:themeColor="text1"/>
          <w:right w:val="nil"/>
          <w:insideH w:val="nil"/>
          <w:insideV w:val="nil"/>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DEDFDF" w:themeFill="text1" w:themeFillTint="33"/>
      </w:tcPr>
    </w:tblStylePr>
    <w:tblStylePr w:type="band2Horz">
      <w:tblPr/>
      <w:tcPr>
        <w:tcBorders>
          <w:top w:val="nil"/>
          <w:left w:val="nil"/>
          <w:bottom w:val="nil"/>
          <w:right w:val="nil"/>
          <w:insideH w:val="nil"/>
          <w:insideV w:val="nil"/>
          <w:tl2br w:val="nil"/>
          <w:tr2bl w:val="nil"/>
        </w:tcBorders>
        <w:shd w:val="clear" w:color="auto" w:fill="DEDFDF" w:themeFill="text1" w:themeFillTint="33"/>
      </w:tcPr>
    </w:tblStylePr>
  </w:style>
  <w:style w:type="table" w:customStyle="1" w:styleId="TeradataMediumBlue">
    <w:name w:val="Teradata_Medium_Blue"/>
    <w:basedOn w:val="TableNormal"/>
    <w:uiPriority w:val="99"/>
    <w:rsid w:val="00805CB9"/>
    <w:pPr>
      <w:spacing w:before="40" w:after="40"/>
    </w:pPr>
    <w:rPr>
      <w:rFonts w:ascii="Trebuchet MS" w:hAnsi="Trebuchet MS"/>
      <w:sz w:val="16"/>
    </w:rPr>
    <w:tblPr>
      <w:tblStyleRowBandSize w:val="1"/>
      <w:tblStyleColBandSize w:val="1"/>
      <w:tblInd w:w="85" w:type="dxa"/>
      <w:tblBorders>
        <w:bottom w:val="single" w:sz="18" w:space="0" w:color="0079DB" w:themeColor="accent3"/>
      </w:tblBorders>
      <w:tblCellMar>
        <w:top w:w="28" w:type="dxa"/>
        <w:bottom w:w="28" w:type="dxa"/>
      </w:tblCellMar>
    </w:tblPr>
    <w:tcPr>
      <w:vAlign w:val="center"/>
    </w:tcPr>
    <w:tblStylePr w:type="firstRow">
      <w:pPr>
        <w:keepNext/>
        <w:wordWrap/>
      </w:pPr>
      <w:rPr>
        <w:rFonts w:ascii="Trebuchet MS" w:hAnsi="Trebuchet MS"/>
        <w:b/>
        <w:color w:val="FFFFFF" w:themeColor="background1"/>
        <w:sz w:val="18"/>
      </w:rPr>
      <w:tblPr/>
      <w:tcPr>
        <w:tcBorders>
          <w:top w:val="nil"/>
          <w:left w:val="nil"/>
          <w:bottom w:val="nil"/>
          <w:right w:val="nil"/>
          <w:insideH w:val="nil"/>
          <w:insideV w:val="nil"/>
          <w:tl2br w:val="nil"/>
          <w:tr2bl w:val="nil"/>
        </w:tcBorders>
        <w:shd w:val="clear" w:color="auto" w:fill="0079DB" w:themeFill="accent3"/>
      </w:tcPr>
    </w:tblStylePr>
    <w:tblStylePr w:type="lastRow">
      <w:rPr>
        <w:rFonts w:ascii="Trebuchet MS" w:hAnsi="Trebuchet MS"/>
        <w:b/>
        <w:color w:val="0079DB" w:themeColor="accent3"/>
        <w:sz w:val="16"/>
        <w:u w:color="0079DB" w:themeColor="accent3"/>
      </w:rPr>
      <w:tblPr/>
      <w:tcPr>
        <w:tcBorders>
          <w:top w:val="single" w:sz="12" w:space="0" w:color="0079DB" w:themeColor="accent3"/>
          <w:left w:val="nil"/>
          <w:bottom w:val="single" w:sz="12" w:space="0" w:color="0079DB" w:themeColor="accent3"/>
          <w:right w:val="nil"/>
          <w:insideH w:val="nil"/>
          <w:insideV w:val="nil"/>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C4E4FF" w:themeFill="accent3" w:themeFillTint="33"/>
      </w:tcPr>
    </w:tblStylePr>
    <w:tblStylePr w:type="band2Horz">
      <w:tblPr/>
      <w:tcPr>
        <w:tcBorders>
          <w:top w:val="nil"/>
          <w:left w:val="nil"/>
          <w:bottom w:val="nil"/>
          <w:right w:val="nil"/>
          <w:insideH w:val="nil"/>
          <w:insideV w:val="nil"/>
          <w:tl2br w:val="nil"/>
          <w:tr2bl w:val="nil"/>
        </w:tcBorders>
        <w:shd w:val="clear" w:color="auto" w:fill="C4E4FF" w:themeFill="accent3" w:themeFillTint="33"/>
      </w:tcPr>
    </w:tblStylePr>
  </w:style>
  <w:style w:type="table" w:customStyle="1" w:styleId="TeradataBrandBlueLines">
    <w:name w:val="Teradata_Brand_Blue_Lines"/>
    <w:basedOn w:val="TeradataBrandBlue"/>
    <w:uiPriority w:val="99"/>
    <w:rsid w:val="0044134D"/>
    <w:tblPr>
      <w:tblBorders>
        <w:top w:val="single" w:sz="4" w:space="0" w:color="3C3C3B" w:themeColor="text2"/>
        <w:left w:val="single" w:sz="4" w:space="0" w:color="3C3C3B" w:themeColor="text2"/>
        <w:bottom w:val="none" w:sz="0" w:space="0" w:color="auto"/>
        <w:right w:val="single" w:sz="4" w:space="0" w:color="3C3C3B" w:themeColor="text2"/>
        <w:insideH w:val="single" w:sz="4" w:space="0" w:color="3C3C3B" w:themeColor="text2"/>
        <w:insideV w:val="single" w:sz="4" w:space="0" w:color="3C3C3B" w:themeColor="text2"/>
      </w:tblBorders>
    </w:tblPr>
    <w:tcPr>
      <w:shd w:val="clear" w:color="auto" w:fill="auto"/>
    </w:tcPr>
    <w:tblStylePr w:type="firstRow">
      <w:pPr>
        <w:keepNext/>
        <w:wordWrap/>
      </w:pPr>
      <w:rPr>
        <w:rFonts w:ascii="Trebuchet MS" w:hAnsi="Trebuchet MS"/>
        <w:b/>
        <w:color w:val="FFFFFF" w:themeColor="background1"/>
        <w:sz w:val="18"/>
      </w:rPr>
      <w:tblPr/>
      <w:tcPr>
        <w:tcBorders>
          <w:top w:val="single" w:sz="12" w:space="0" w:color="3C3C3B" w:themeColor="text2"/>
          <w:left w:val="single" w:sz="12" w:space="0" w:color="3C3C3B" w:themeColor="text2"/>
          <w:bottom w:val="nil"/>
          <w:right w:val="single" w:sz="12" w:space="0" w:color="3C3C3B" w:themeColor="text2"/>
          <w:insideH w:val="nil"/>
          <w:insideV w:val="nil"/>
          <w:tl2br w:val="nil"/>
          <w:tr2bl w:val="nil"/>
        </w:tcBorders>
        <w:shd w:val="clear" w:color="auto" w:fill="3C3C3B" w:themeFill="text2"/>
      </w:tcPr>
    </w:tblStylePr>
    <w:tblStylePr w:type="lastRow">
      <w:rPr>
        <w:rFonts w:ascii="Trebuchet MS" w:hAnsi="Trebuchet MS"/>
        <w:b/>
        <w:color w:val="3C3C3B" w:themeColor="text2"/>
        <w:sz w:val="16"/>
        <w:u w:color="0079DB" w:themeColor="accent3"/>
      </w:rPr>
      <w:tblPr/>
      <w:tcPr>
        <w:tcBorders>
          <w:top w:val="single" w:sz="12" w:space="0" w:color="3C3C3B" w:themeColor="text2"/>
          <w:left w:val="single" w:sz="4" w:space="0" w:color="3C3C3B" w:themeColor="text2"/>
          <w:bottom w:val="single" w:sz="12" w:space="0" w:color="3C3C3B" w:themeColor="text2"/>
          <w:right w:val="single" w:sz="4" w:space="0" w:color="3C3C3B" w:themeColor="text2"/>
          <w:insideH w:val="nil"/>
          <w:insideV w:val="single" w:sz="4" w:space="0" w:color="3C3C3B" w:themeColor="text2"/>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EBEBEA" w:themeFill="text2" w:themeFillTint="1A"/>
      </w:tcPr>
    </w:tblStylePr>
    <w:tblStylePr w:type="band2Horz">
      <w:tblPr/>
      <w:tcPr>
        <w:tcBorders>
          <w:top w:val="nil"/>
          <w:left w:val="nil"/>
          <w:bottom w:val="nil"/>
          <w:right w:val="nil"/>
          <w:insideH w:val="nil"/>
          <w:insideV w:val="nil"/>
          <w:tl2br w:val="nil"/>
          <w:tr2bl w:val="nil"/>
        </w:tcBorders>
        <w:shd w:val="clear" w:color="auto" w:fill="EBEBEA" w:themeFill="text2" w:themeFillTint="1A"/>
      </w:tcPr>
    </w:tblStylePr>
  </w:style>
  <w:style w:type="table" w:customStyle="1" w:styleId="TeradataBrandOrange">
    <w:name w:val="Teradata_Brand_Orange"/>
    <w:basedOn w:val="TableNormal"/>
    <w:uiPriority w:val="99"/>
    <w:rsid w:val="00D94F50"/>
    <w:pPr>
      <w:spacing w:before="40" w:after="40"/>
    </w:pPr>
    <w:rPr>
      <w:rFonts w:ascii="Trebuchet MS" w:hAnsi="Trebuchet MS"/>
      <w:sz w:val="16"/>
    </w:rPr>
    <w:tblPr>
      <w:tblStyleRowBandSize w:val="1"/>
      <w:tblStyleColBandSize w:val="1"/>
      <w:tblInd w:w="85" w:type="dxa"/>
      <w:tblBorders>
        <w:bottom w:val="single" w:sz="18" w:space="0" w:color="EC881D" w:themeColor="accent1"/>
      </w:tblBorders>
      <w:tblCellMar>
        <w:top w:w="28" w:type="dxa"/>
        <w:bottom w:w="28" w:type="dxa"/>
      </w:tblCellMar>
    </w:tblPr>
    <w:tcPr>
      <w:vAlign w:val="center"/>
    </w:tcPr>
    <w:tblStylePr w:type="firstRow">
      <w:pPr>
        <w:keepNext/>
        <w:wordWrap/>
      </w:pPr>
      <w:rPr>
        <w:rFonts w:ascii="Trebuchet MS" w:hAnsi="Trebuchet MS"/>
        <w:b/>
        <w:color w:val="FFFFFF" w:themeColor="background1"/>
        <w:sz w:val="18"/>
      </w:rPr>
      <w:tblPr/>
      <w:tcPr>
        <w:tcBorders>
          <w:top w:val="nil"/>
          <w:left w:val="nil"/>
          <w:bottom w:val="nil"/>
          <w:right w:val="nil"/>
          <w:insideH w:val="nil"/>
          <w:insideV w:val="nil"/>
          <w:tl2br w:val="nil"/>
          <w:tr2bl w:val="nil"/>
        </w:tcBorders>
        <w:shd w:val="clear" w:color="auto" w:fill="EC881D" w:themeFill="accent1"/>
      </w:tcPr>
    </w:tblStylePr>
    <w:tblStylePr w:type="lastRow">
      <w:rPr>
        <w:rFonts w:ascii="Trebuchet MS" w:hAnsi="Trebuchet MS"/>
        <w:b/>
        <w:color w:val="EC881D" w:themeColor="accent1"/>
        <w:sz w:val="16"/>
      </w:rPr>
      <w:tblPr/>
      <w:tcPr>
        <w:tcBorders>
          <w:top w:val="single" w:sz="12" w:space="0" w:color="EC881D" w:themeColor="accent1"/>
          <w:left w:val="nil"/>
          <w:bottom w:val="single" w:sz="12" w:space="0" w:color="EC881D" w:themeColor="accent1"/>
          <w:right w:val="nil"/>
          <w:insideH w:val="nil"/>
          <w:insideV w:val="nil"/>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FBE7D1" w:themeFill="accent1" w:themeFillTint="33"/>
      </w:tcPr>
    </w:tblStylePr>
    <w:tblStylePr w:type="band2Horz">
      <w:tblPr/>
      <w:tcPr>
        <w:tcBorders>
          <w:top w:val="nil"/>
          <w:left w:val="nil"/>
          <w:bottom w:val="nil"/>
          <w:right w:val="nil"/>
          <w:insideH w:val="nil"/>
          <w:insideV w:val="nil"/>
          <w:tl2br w:val="nil"/>
          <w:tr2bl w:val="nil"/>
        </w:tcBorders>
        <w:shd w:val="clear" w:color="auto" w:fill="FBE7D1" w:themeFill="accent1" w:themeFillTint="33"/>
      </w:tcPr>
    </w:tblStylePr>
  </w:style>
  <w:style w:type="paragraph" w:styleId="Caption">
    <w:name w:val="caption"/>
    <w:aliases w:val="Table / Image Reference"/>
    <w:basedOn w:val="Normal"/>
    <w:next w:val="Normal"/>
    <w:unhideWhenUsed/>
    <w:qFormat/>
    <w:rsid w:val="001A7FC1"/>
    <w:pPr>
      <w:spacing w:before="0" w:after="200" w:line="240" w:lineRule="auto"/>
    </w:pPr>
    <w:rPr>
      <w:b/>
      <w:bCs/>
      <w:color w:val="5F6062" w:themeColor="text1"/>
      <w:sz w:val="16"/>
      <w:szCs w:val="18"/>
    </w:rPr>
  </w:style>
  <w:style w:type="table" w:customStyle="1" w:styleId="TeradataBlackLines">
    <w:name w:val="Teradata_Black_Lines"/>
    <w:basedOn w:val="TeradataBlack"/>
    <w:uiPriority w:val="99"/>
    <w:rsid w:val="0044134D"/>
    <w:tblPr>
      <w:tblBorders>
        <w:top w:val="single" w:sz="4" w:space="0" w:color="000000" w:themeColor="accent2"/>
        <w:left w:val="single" w:sz="4" w:space="0" w:color="000000" w:themeColor="accent2"/>
        <w:bottom w:val="single" w:sz="18" w:space="0" w:color="000000" w:themeColor="accent2"/>
        <w:right w:val="single" w:sz="4" w:space="0" w:color="000000" w:themeColor="accent2"/>
        <w:insideH w:val="single" w:sz="4" w:space="0" w:color="000000" w:themeColor="accent2"/>
        <w:insideV w:val="single" w:sz="4" w:space="0" w:color="000000" w:themeColor="accent2"/>
      </w:tblBorders>
    </w:tblPr>
    <w:tblStylePr w:type="firstRow">
      <w:pPr>
        <w:keepNext/>
        <w:wordWrap/>
      </w:pPr>
      <w:rPr>
        <w:rFonts w:ascii="Trebuchet MS" w:hAnsi="Trebuchet MS"/>
        <w:b/>
        <w:color w:val="FFFFFF" w:themeColor="background1"/>
        <w:sz w:val="18"/>
      </w:rPr>
      <w:tblPr/>
      <w:tcPr>
        <w:tcBorders>
          <w:top w:val="single" w:sz="12" w:space="0" w:color="000000"/>
          <w:left w:val="single" w:sz="12" w:space="0" w:color="000000"/>
          <w:bottom w:val="nil"/>
          <w:right w:val="single" w:sz="12" w:space="0" w:color="000000"/>
          <w:insideH w:val="nil"/>
          <w:insideV w:val="nil"/>
          <w:tl2br w:val="nil"/>
          <w:tr2bl w:val="nil"/>
        </w:tcBorders>
        <w:shd w:val="clear" w:color="auto" w:fill="000000"/>
      </w:tcPr>
    </w:tblStylePr>
    <w:tblStylePr w:type="lastRow">
      <w:rPr>
        <w:rFonts w:ascii="Trebuchet MS" w:hAnsi="Trebuchet MS"/>
        <w:b/>
        <w:color w:val="000000"/>
        <w:sz w:val="16"/>
      </w:rPr>
      <w:tblPr/>
      <w:tcPr>
        <w:tcBorders>
          <w:top w:val="single" w:sz="12" w:space="0" w:color="000000"/>
          <w:left w:val="single" w:sz="4" w:space="0" w:color="000000"/>
          <w:bottom w:val="single" w:sz="12" w:space="0" w:color="000000"/>
          <w:right w:val="single" w:sz="4" w:space="0" w:color="000000"/>
          <w:insideH w:val="nil"/>
          <w:insideV w:val="single" w:sz="4" w:space="0" w:color="000000"/>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DEDFDF" w:themeFill="text1" w:themeFillTint="33"/>
      </w:tcPr>
    </w:tblStylePr>
    <w:tblStylePr w:type="band2Horz">
      <w:tblPr/>
      <w:tcPr>
        <w:tcBorders>
          <w:top w:val="nil"/>
          <w:left w:val="nil"/>
          <w:bottom w:val="nil"/>
          <w:right w:val="nil"/>
          <w:insideH w:val="nil"/>
          <w:insideV w:val="nil"/>
          <w:tl2br w:val="nil"/>
          <w:tr2bl w:val="nil"/>
        </w:tcBorders>
        <w:shd w:val="clear" w:color="auto" w:fill="DEDFDF" w:themeFill="text1" w:themeFillTint="33"/>
      </w:tcPr>
    </w:tblStylePr>
  </w:style>
  <w:style w:type="table" w:customStyle="1" w:styleId="TeradataBrandGreyLines">
    <w:name w:val="Teradata_Brand_Grey_Lines"/>
    <w:basedOn w:val="TeradataBrandGrey"/>
    <w:uiPriority w:val="99"/>
    <w:rsid w:val="0044134D"/>
    <w:tblPr>
      <w:tblBorders>
        <w:top w:val="single" w:sz="4" w:space="0" w:color="5F6062" w:themeColor="text1"/>
        <w:left w:val="single" w:sz="4" w:space="0" w:color="5F6062" w:themeColor="text1"/>
        <w:bottom w:val="none" w:sz="0" w:space="0" w:color="auto"/>
        <w:right w:val="single" w:sz="4" w:space="0" w:color="5F6062" w:themeColor="text1"/>
        <w:insideH w:val="single" w:sz="4" w:space="0" w:color="5F6062" w:themeColor="text1"/>
        <w:insideV w:val="single" w:sz="4" w:space="0" w:color="5F6062" w:themeColor="text1"/>
      </w:tblBorders>
    </w:tblPr>
    <w:tblStylePr w:type="firstRow">
      <w:pPr>
        <w:keepNext/>
        <w:wordWrap/>
      </w:pPr>
      <w:rPr>
        <w:rFonts w:ascii="Trebuchet MS" w:hAnsi="Trebuchet MS"/>
        <w:b/>
        <w:color w:val="FFFFFF" w:themeColor="background1"/>
        <w:sz w:val="18"/>
      </w:rPr>
      <w:tblPr/>
      <w:tcPr>
        <w:tcBorders>
          <w:top w:val="single" w:sz="12" w:space="0" w:color="5F6062" w:themeColor="text1"/>
          <w:left w:val="single" w:sz="12" w:space="0" w:color="5F6062" w:themeColor="text1"/>
          <w:bottom w:val="nil"/>
          <w:right w:val="single" w:sz="12" w:space="0" w:color="5F6062" w:themeColor="text1"/>
          <w:insideH w:val="nil"/>
          <w:insideV w:val="nil"/>
          <w:tl2br w:val="nil"/>
          <w:tr2bl w:val="nil"/>
        </w:tcBorders>
        <w:shd w:val="clear" w:color="auto" w:fill="5F6062" w:themeFill="text1"/>
      </w:tcPr>
    </w:tblStylePr>
    <w:tblStylePr w:type="lastRow">
      <w:rPr>
        <w:rFonts w:ascii="Trebuchet MS" w:hAnsi="Trebuchet MS"/>
        <w:b/>
        <w:color w:val="5F6062" w:themeColor="text1"/>
        <w:sz w:val="16"/>
        <w:u w:color="0079DB" w:themeColor="accent3"/>
      </w:rPr>
      <w:tblPr/>
      <w:tcPr>
        <w:tcBorders>
          <w:top w:val="single" w:sz="12" w:space="0" w:color="5F6062" w:themeColor="text1"/>
          <w:left w:val="single" w:sz="4" w:space="0" w:color="5F6062" w:themeColor="text1"/>
          <w:bottom w:val="single" w:sz="12" w:space="0" w:color="5F6062" w:themeColor="text1"/>
          <w:right w:val="single" w:sz="4" w:space="0" w:color="5F6062" w:themeColor="text1"/>
          <w:insideH w:val="nil"/>
          <w:insideV w:val="single" w:sz="4" w:space="0" w:color="5F6062" w:themeColor="text1"/>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DEDFDF" w:themeFill="text1" w:themeFillTint="33"/>
      </w:tcPr>
    </w:tblStylePr>
    <w:tblStylePr w:type="band2Horz">
      <w:tblPr/>
      <w:tcPr>
        <w:tcBorders>
          <w:top w:val="nil"/>
          <w:left w:val="nil"/>
          <w:bottom w:val="nil"/>
          <w:right w:val="nil"/>
          <w:insideH w:val="nil"/>
          <w:insideV w:val="nil"/>
          <w:tl2br w:val="nil"/>
          <w:tr2bl w:val="nil"/>
        </w:tcBorders>
        <w:shd w:val="clear" w:color="auto" w:fill="DEDFDF" w:themeFill="text1" w:themeFillTint="33"/>
      </w:tcPr>
    </w:tblStylePr>
  </w:style>
  <w:style w:type="table" w:customStyle="1" w:styleId="TeradataBrandOrangeLines">
    <w:name w:val="Teradata_Brand_Orange_Lines"/>
    <w:basedOn w:val="TeradataBrandOrange"/>
    <w:uiPriority w:val="99"/>
    <w:rsid w:val="00D94F50"/>
    <w:tblPr>
      <w:tblBorders>
        <w:top w:val="single" w:sz="4" w:space="0" w:color="EC881D" w:themeColor="accent1"/>
        <w:left w:val="single" w:sz="4" w:space="0" w:color="EC881D" w:themeColor="accent1"/>
        <w:bottom w:val="none" w:sz="0" w:space="0" w:color="auto"/>
        <w:right w:val="single" w:sz="4" w:space="0" w:color="EC881D" w:themeColor="accent1"/>
        <w:insideH w:val="single" w:sz="4" w:space="0" w:color="EC881D" w:themeColor="accent1"/>
        <w:insideV w:val="single" w:sz="4" w:space="0" w:color="EC881D" w:themeColor="accent1"/>
      </w:tblBorders>
    </w:tblPr>
    <w:tblStylePr w:type="firstRow">
      <w:pPr>
        <w:keepNext/>
        <w:wordWrap/>
      </w:pPr>
      <w:rPr>
        <w:rFonts w:ascii="Trebuchet MS" w:hAnsi="Trebuchet MS"/>
        <w:b/>
        <w:color w:val="FFFFFF" w:themeColor="background1"/>
        <w:sz w:val="18"/>
      </w:rPr>
      <w:tblPr/>
      <w:tcPr>
        <w:tcBorders>
          <w:top w:val="single" w:sz="12" w:space="0" w:color="EC881D" w:themeColor="accent1"/>
          <w:left w:val="single" w:sz="12" w:space="0" w:color="EC881D" w:themeColor="accent1"/>
          <w:bottom w:val="nil"/>
          <w:right w:val="single" w:sz="12" w:space="0" w:color="EC881D" w:themeColor="accent1"/>
          <w:insideH w:val="nil"/>
          <w:insideV w:val="nil"/>
          <w:tl2br w:val="nil"/>
          <w:tr2bl w:val="nil"/>
        </w:tcBorders>
        <w:shd w:val="clear" w:color="auto" w:fill="EC881D" w:themeFill="accent1"/>
      </w:tcPr>
    </w:tblStylePr>
    <w:tblStylePr w:type="lastRow">
      <w:rPr>
        <w:rFonts w:ascii="Trebuchet MS" w:hAnsi="Trebuchet MS"/>
        <w:b/>
        <w:color w:val="EC881D" w:themeColor="accent1"/>
        <w:sz w:val="16"/>
      </w:rPr>
      <w:tblPr/>
      <w:tcPr>
        <w:tcBorders>
          <w:top w:val="single" w:sz="12" w:space="0" w:color="EC881D" w:themeColor="accent1"/>
          <w:left w:val="single" w:sz="4" w:space="0" w:color="EC881D" w:themeColor="accent1"/>
          <w:bottom w:val="single" w:sz="12" w:space="0" w:color="EC881D" w:themeColor="accent1"/>
          <w:right w:val="single" w:sz="4" w:space="0" w:color="EC881D" w:themeColor="accent1"/>
          <w:insideH w:val="nil"/>
          <w:insideV w:val="single" w:sz="4" w:space="0" w:color="EC881D" w:themeColor="accent1"/>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FBE7D1" w:themeFill="accent1" w:themeFillTint="33"/>
      </w:tcPr>
    </w:tblStylePr>
    <w:tblStylePr w:type="band2Horz">
      <w:tblPr/>
      <w:tcPr>
        <w:tcBorders>
          <w:top w:val="nil"/>
          <w:left w:val="nil"/>
          <w:bottom w:val="nil"/>
          <w:right w:val="nil"/>
          <w:insideH w:val="nil"/>
          <w:insideV w:val="nil"/>
          <w:tl2br w:val="nil"/>
          <w:tr2bl w:val="nil"/>
        </w:tcBorders>
        <w:shd w:val="clear" w:color="auto" w:fill="FBE7D1" w:themeFill="accent1" w:themeFillTint="33"/>
      </w:tcPr>
    </w:tblStylePr>
  </w:style>
  <w:style w:type="table" w:customStyle="1" w:styleId="TeradataMediumBlueLines">
    <w:name w:val="Teradata_Medium_Blue_Lines"/>
    <w:basedOn w:val="TeradataMediumBlue"/>
    <w:uiPriority w:val="99"/>
    <w:rsid w:val="00805CB9"/>
    <w:tblPr>
      <w:tblBorders>
        <w:left w:val="single" w:sz="4" w:space="0" w:color="0079DB" w:themeColor="accent3"/>
        <w:bottom w:val="none" w:sz="0" w:space="0" w:color="auto"/>
        <w:right w:val="single" w:sz="4" w:space="0" w:color="0079DB" w:themeColor="accent3"/>
        <w:insideH w:val="single" w:sz="4" w:space="0" w:color="0079DB" w:themeColor="accent3"/>
        <w:insideV w:val="single" w:sz="4" w:space="0" w:color="0079DB" w:themeColor="accent3"/>
      </w:tblBorders>
    </w:tblPr>
    <w:tblStylePr w:type="firstRow">
      <w:pPr>
        <w:keepNext/>
        <w:wordWrap/>
      </w:pPr>
      <w:rPr>
        <w:rFonts w:ascii="Trebuchet MS" w:hAnsi="Trebuchet MS"/>
        <w:b/>
        <w:color w:val="FFFFFF" w:themeColor="background1"/>
        <w:sz w:val="18"/>
      </w:rPr>
      <w:tblPr/>
      <w:tcPr>
        <w:tcBorders>
          <w:top w:val="nil"/>
          <w:left w:val="single" w:sz="6" w:space="0" w:color="0079DB" w:themeColor="accent3"/>
          <w:bottom w:val="nil"/>
          <w:right w:val="single" w:sz="6" w:space="0" w:color="0079DB" w:themeColor="accent3"/>
          <w:insideH w:val="nil"/>
          <w:insideV w:val="nil"/>
          <w:tl2br w:val="nil"/>
          <w:tr2bl w:val="nil"/>
        </w:tcBorders>
        <w:shd w:val="clear" w:color="auto" w:fill="0079DB" w:themeFill="accent3"/>
      </w:tcPr>
    </w:tblStylePr>
    <w:tblStylePr w:type="lastRow">
      <w:rPr>
        <w:rFonts w:ascii="Trebuchet MS" w:hAnsi="Trebuchet MS"/>
        <w:b/>
        <w:color w:val="0079DB" w:themeColor="accent3"/>
        <w:sz w:val="16"/>
        <w:u w:color="0079DB" w:themeColor="accent3"/>
      </w:rPr>
      <w:tblPr/>
      <w:tcPr>
        <w:tcBorders>
          <w:top w:val="single" w:sz="12" w:space="0" w:color="0079DB" w:themeColor="accent3"/>
          <w:left w:val="single" w:sz="4" w:space="0" w:color="0079DB" w:themeColor="accent3"/>
          <w:bottom w:val="single" w:sz="12" w:space="0" w:color="0079DB" w:themeColor="accent3"/>
          <w:right w:val="single" w:sz="4" w:space="0" w:color="0079DB" w:themeColor="accent3"/>
          <w:insideH w:val="nil"/>
          <w:insideV w:val="single" w:sz="4" w:space="0" w:color="0079DB" w:themeColor="accent3"/>
          <w:tl2br w:val="nil"/>
          <w:tr2bl w:val="nil"/>
        </w:tcBorders>
      </w:tcPr>
    </w:tblStylePr>
    <w:tblStylePr w:type="firstCol">
      <w:pPr>
        <w:wordWrap/>
        <w:jc w:val="left"/>
      </w:pPr>
    </w:tblStylePr>
    <w:tblStylePr w:type="lastCol">
      <w:pPr>
        <w:wordWrap/>
        <w:jc w:val="right"/>
      </w:pPr>
    </w:tblStylePr>
    <w:tblStylePr w:type="band1Vert">
      <w:tblPr/>
      <w:tcPr>
        <w:tcBorders>
          <w:top w:val="nil"/>
          <w:left w:val="nil"/>
          <w:bottom w:val="nil"/>
          <w:right w:val="nil"/>
          <w:insideH w:val="nil"/>
          <w:insideV w:val="nil"/>
          <w:tl2br w:val="nil"/>
          <w:tr2bl w:val="nil"/>
        </w:tcBorders>
        <w:shd w:val="clear" w:color="auto" w:fill="C4E4FF" w:themeFill="accent3" w:themeFillTint="33"/>
      </w:tcPr>
    </w:tblStylePr>
    <w:tblStylePr w:type="band2Horz">
      <w:tblPr/>
      <w:tcPr>
        <w:tcBorders>
          <w:top w:val="nil"/>
          <w:left w:val="nil"/>
          <w:bottom w:val="nil"/>
          <w:right w:val="nil"/>
          <w:insideH w:val="nil"/>
          <w:insideV w:val="nil"/>
          <w:tl2br w:val="nil"/>
          <w:tr2bl w:val="nil"/>
        </w:tcBorders>
        <w:shd w:val="clear" w:color="auto" w:fill="C4E4FF" w:themeFill="accent3" w:themeFillTint="33"/>
      </w:tcPr>
    </w:tblStylePr>
  </w:style>
  <w:style w:type="paragraph" w:customStyle="1" w:styleId="AltBullet">
    <w:name w:val="Alt Bullet"/>
    <w:qFormat/>
    <w:rsid w:val="00910326"/>
    <w:pPr>
      <w:numPr>
        <w:numId w:val="8"/>
      </w:numPr>
      <w:spacing w:before="60" w:after="60"/>
    </w:pPr>
    <w:rPr>
      <w:rFonts w:ascii="Century Gothic" w:hAnsi="Century Gothic" w:cs="Arial"/>
      <w:lang w:eastAsia="en-US"/>
    </w:rPr>
  </w:style>
  <w:style w:type="paragraph" w:customStyle="1" w:styleId="AltBullet2">
    <w:name w:val="Alt Bullet 2"/>
    <w:basedOn w:val="AltBullet"/>
    <w:qFormat/>
    <w:rsid w:val="00B44CD6"/>
    <w:pPr>
      <w:numPr>
        <w:ilvl w:val="1"/>
      </w:numPr>
    </w:pPr>
  </w:style>
  <w:style w:type="paragraph" w:customStyle="1" w:styleId="AltBullet3">
    <w:name w:val="Alt Bullet 3"/>
    <w:basedOn w:val="AltBullet2"/>
    <w:qFormat/>
    <w:rsid w:val="00B44CD6"/>
    <w:pPr>
      <w:numPr>
        <w:ilvl w:val="2"/>
      </w:numPr>
    </w:pPr>
  </w:style>
  <w:style w:type="paragraph" w:customStyle="1" w:styleId="AltBullet4">
    <w:name w:val="Alt Bullet 4"/>
    <w:basedOn w:val="AltBullet2"/>
    <w:qFormat/>
    <w:rsid w:val="00B44CD6"/>
    <w:pPr>
      <w:numPr>
        <w:ilvl w:val="3"/>
      </w:numPr>
    </w:pPr>
  </w:style>
  <w:style w:type="numbering" w:customStyle="1" w:styleId="AltBullets">
    <w:name w:val="Alt Bullets"/>
    <w:uiPriority w:val="99"/>
    <w:rsid w:val="00B44CD6"/>
    <w:pPr>
      <w:numPr>
        <w:numId w:val="8"/>
      </w:numPr>
    </w:pPr>
  </w:style>
  <w:style w:type="paragraph" w:customStyle="1" w:styleId="QuestionAnswerH">
    <w:name w:val="Question_Answer_H"/>
    <w:next w:val="Normal"/>
    <w:qFormat/>
    <w:rsid w:val="006D6EF5"/>
    <w:pPr>
      <w:pBdr>
        <w:top w:val="dashed" w:sz="12" w:space="1" w:color="0079DB" w:themeColor="accent3"/>
        <w:bottom w:val="dashed" w:sz="12" w:space="1" w:color="0079DB" w:themeColor="accent3"/>
      </w:pBdr>
      <w:shd w:val="clear" w:color="auto" w:fill="FFFFFF" w:themeFill="background1"/>
    </w:pPr>
    <w:rPr>
      <w:rFonts w:ascii="Century Gothic" w:hAnsi="Century Gothic"/>
      <w:color w:val="000000" w:themeColor="accent2"/>
      <w:spacing w:val="6"/>
      <w:sz w:val="19"/>
      <w:szCs w:val="19"/>
      <w:lang w:val="en-US"/>
    </w:rPr>
  </w:style>
  <w:style w:type="paragraph" w:customStyle="1" w:styleId="QuestionAnswerHTitle">
    <w:name w:val="Question_Answer_H_Title"/>
    <w:basedOn w:val="QuestionAnswerH"/>
    <w:next w:val="QuestionAnswerH"/>
    <w:qFormat/>
    <w:rsid w:val="006D6EF5"/>
    <w:rPr>
      <w:b/>
    </w:rPr>
  </w:style>
  <w:style w:type="paragraph" w:customStyle="1" w:styleId="QAHBullet">
    <w:name w:val="Q_A_H_Bullet"/>
    <w:basedOn w:val="QABullet"/>
    <w:qFormat/>
    <w:rsid w:val="001A7FC1"/>
    <w:pPr>
      <w:pBdr>
        <w:top w:val="dashed" w:sz="12" w:space="1" w:color="0079DB" w:themeColor="accent3"/>
        <w:left w:val="none" w:sz="0" w:space="0" w:color="auto"/>
        <w:bottom w:val="dashed" w:sz="12" w:space="1" w:color="0079DB" w:themeColor="accent3"/>
        <w:right w:val="none" w:sz="0" w:space="0" w:color="auto"/>
      </w:pBdr>
    </w:pPr>
  </w:style>
  <w:style w:type="paragraph" w:customStyle="1" w:styleId="Heading8H">
    <w:name w:val="Heading 8H"/>
    <w:basedOn w:val="Heading8"/>
    <w:qFormat/>
    <w:rsid w:val="006D6EF5"/>
    <w:pPr>
      <w:pBdr>
        <w:top w:val="dashed" w:sz="12" w:space="1" w:color="0079DB" w:themeColor="accent3"/>
        <w:left w:val="none" w:sz="0" w:space="0" w:color="auto"/>
        <w:bottom w:val="dashed" w:sz="12" w:space="1" w:color="0079DB" w:themeColor="accent3"/>
        <w:right w:val="none" w:sz="0" w:space="0" w:color="auto"/>
      </w:pBdr>
    </w:pPr>
  </w:style>
  <w:style w:type="paragraph" w:customStyle="1" w:styleId="Default">
    <w:name w:val="Default"/>
    <w:rsid w:val="000F499A"/>
    <w:pPr>
      <w:autoSpaceDE w:val="0"/>
      <w:autoSpaceDN w:val="0"/>
      <w:adjustRightInd w:val="0"/>
    </w:pPr>
    <w:rPr>
      <w:rFonts w:ascii="Trebuchet MS" w:hAnsi="Trebuchet MS" w:cs="Trebuchet MS"/>
      <w:color w:val="000000"/>
      <w:sz w:val="24"/>
      <w:szCs w:val="24"/>
      <w:lang w:val="en-US"/>
    </w:rPr>
  </w:style>
  <w:style w:type="paragraph" w:styleId="NoSpacing">
    <w:name w:val="No Spacing"/>
    <w:uiPriority w:val="1"/>
    <w:qFormat/>
    <w:rsid w:val="00B56BAB"/>
    <w:rPr>
      <w:rFonts w:ascii="Century Gothic" w:hAnsi="Century Gothic" w:cs="Arial"/>
      <w:lang w:val="en-US" w:eastAsia="en-US"/>
    </w:rPr>
  </w:style>
  <w:style w:type="paragraph" w:customStyle="1" w:styleId="Tnormal">
    <w:name w:val="Tnormal"/>
    <w:basedOn w:val="Normal"/>
    <w:rsid w:val="008A15F9"/>
    <w:pPr>
      <w:keepNext/>
      <w:keepLines/>
      <w:overflowPunct w:val="0"/>
      <w:autoSpaceDE w:val="0"/>
      <w:autoSpaceDN w:val="0"/>
      <w:adjustRightInd w:val="0"/>
      <w:spacing w:before="40" w:after="40" w:line="240" w:lineRule="auto"/>
      <w:ind w:left="57" w:right="57"/>
      <w:textAlignment w:val="baseline"/>
    </w:pPr>
    <w:rPr>
      <w:rFonts w:ascii="Arial" w:hAnsi="Arial" w:cs="Times New Roman"/>
      <w:sz w:val="18"/>
      <w:lang w:val="cs-CZ" w:eastAsia="cs-CZ"/>
    </w:rPr>
  </w:style>
  <w:style w:type="paragraph" w:customStyle="1" w:styleId="Bullets">
    <w:name w:val="Bullets"/>
    <w:basedOn w:val="Normal"/>
    <w:link w:val="BulletsChar"/>
    <w:rsid w:val="008A15F9"/>
    <w:pPr>
      <w:numPr>
        <w:numId w:val="9"/>
      </w:numPr>
      <w:overflowPunct w:val="0"/>
      <w:autoSpaceDE w:val="0"/>
      <w:autoSpaceDN w:val="0"/>
      <w:adjustRightInd w:val="0"/>
      <w:spacing w:before="60" w:line="240" w:lineRule="auto"/>
      <w:jc w:val="both"/>
      <w:textAlignment w:val="baseline"/>
    </w:pPr>
    <w:rPr>
      <w:rFonts w:ascii="Times New Roman" w:hAnsi="Times New Roman" w:cs="Times New Roman"/>
      <w:sz w:val="24"/>
      <w:lang w:val="cs-CZ" w:eastAsia="cs-CZ"/>
    </w:rPr>
  </w:style>
  <w:style w:type="paragraph" w:customStyle="1" w:styleId="TableHeading">
    <w:name w:val="Table Heading"/>
    <w:basedOn w:val="Normal"/>
    <w:link w:val="TableHeadingChar"/>
    <w:rsid w:val="008A15F9"/>
    <w:pPr>
      <w:keepNext/>
      <w:keepLines/>
      <w:overflowPunct w:val="0"/>
      <w:autoSpaceDE w:val="0"/>
      <w:autoSpaceDN w:val="0"/>
      <w:adjustRightInd w:val="0"/>
      <w:spacing w:before="40" w:after="40" w:line="240" w:lineRule="auto"/>
      <w:ind w:left="57" w:right="57"/>
      <w:jc w:val="center"/>
      <w:textAlignment w:val="baseline"/>
    </w:pPr>
    <w:rPr>
      <w:rFonts w:ascii="Arial" w:hAnsi="Arial" w:cs="Times New Roman"/>
      <w:b/>
      <w:sz w:val="18"/>
      <w:lang w:val="cs-CZ" w:eastAsia="cs-CZ"/>
    </w:rPr>
  </w:style>
  <w:style w:type="character" w:customStyle="1" w:styleId="TableHeadingChar">
    <w:name w:val="Table Heading Char"/>
    <w:link w:val="TableHeading"/>
    <w:rsid w:val="008A15F9"/>
    <w:rPr>
      <w:rFonts w:ascii="Arial" w:hAnsi="Arial"/>
      <w:b/>
      <w:sz w:val="18"/>
      <w:lang w:val="cs-CZ" w:eastAsia="cs-CZ"/>
    </w:rPr>
  </w:style>
  <w:style w:type="paragraph" w:customStyle="1" w:styleId="TableHeadingLeft">
    <w:name w:val="Table Heading Left"/>
    <w:basedOn w:val="Normal"/>
    <w:link w:val="TableHeadingLeftChar"/>
    <w:rsid w:val="00D746DF"/>
    <w:pPr>
      <w:keepNext/>
      <w:keepLines/>
      <w:overflowPunct w:val="0"/>
      <w:autoSpaceDE w:val="0"/>
      <w:autoSpaceDN w:val="0"/>
      <w:adjustRightInd w:val="0"/>
      <w:spacing w:before="40" w:after="40" w:line="240" w:lineRule="auto"/>
      <w:ind w:left="57" w:right="57"/>
      <w:textAlignment w:val="baseline"/>
    </w:pPr>
    <w:rPr>
      <w:rFonts w:ascii="Arial" w:hAnsi="Arial" w:cs="Times New Roman"/>
      <w:b/>
      <w:sz w:val="18"/>
      <w:lang w:val="cs-CZ" w:eastAsia="cs-CZ"/>
    </w:rPr>
  </w:style>
  <w:style w:type="character" w:customStyle="1" w:styleId="TableHeadingLeftChar">
    <w:name w:val="Table Heading Left Char"/>
    <w:link w:val="TableHeadingLeft"/>
    <w:rsid w:val="00D746DF"/>
    <w:rPr>
      <w:rFonts w:ascii="Arial" w:hAnsi="Arial"/>
      <w:b/>
      <w:sz w:val="18"/>
      <w:lang w:val="cs-CZ" w:eastAsia="cs-CZ"/>
    </w:rPr>
  </w:style>
  <w:style w:type="paragraph" w:customStyle="1" w:styleId="Hintbulleted">
    <w:name w:val="Hint bulleted"/>
    <w:basedOn w:val="Normal"/>
    <w:rsid w:val="00D746DF"/>
    <w:pPr>
      <w:numPr>
        <w:numId w:val="10"/>
      </w:numPr>
      <w:overflowPunct w:val="0"/>
      <w:autoSpaceDE w:val="0"/>
      <w:autoSpaceDN w:val="0"/>
      <w:adjustRightInd w:val="0"/>
      <w:spacing w:before="0" w:after="0" w:line="240" w:lineRule="auto"/>
      <w:textAlignment w:val="baseline"/>
    </w:pPr>
    <w:rPr>
      <w:rFonts w:ascii="Times New Roman" w:hAnsi="Times New Roman" w:cs="Times New Roman"/>
      <w:i/>
      <w:vanish/>
      <w:color w:val="3366FF"/>
      <w:sz w:val="24"/>
      <w:lang w:val="cs-CZ"/>
    </w:rPr>
  </w:style>
  <w:style w:type="character" w:customStyle="1" w:styleId="Heading9Char">
    <w:name w:val="Heading 9 Char"/>
    <w:aliases w:val="h3 Appendix Char"/>
    <w:basedOn w:val="DefaultParagraphFont"/>
    <w:link w:val="Heading9"/>
    <w:rsid w:val="00865C27"/>
    <w:rPr>
      <w:rFonts w:ascii="Arial" w:hAnsi="Arial"/>
      <w:b/>
      <w:i/>
      <w:sz w:val="18"/>
      <w:lang w:val="en-GB" w:eastAsia="en-US"/>
    </w:rPr>
  </w:style>
  <w:style w:type="paragraph" w:customStyle="1" w:styleId="BoldHeading">
    <w:name w:val="Bold Heading"/>
    <w:basedOn w:val="Normal"/>
    <w:rsid w:val="00865C27"/>
    <w:pPr>
      <w:overflowPunct w:val="0"/>
      <w:autoSpaceDE w:val="0"/>
      <w:autoSpaceDN w:val="0"/>
      <w:adjustRightInd w:val="0"/>
      <w:spacing w:after="120" w:line="240" w:lineRule="auto"/>
      <w:jc w:val="both"/>
      <w:textAlignment w:val="baseline"/>
    </w:pPr>
    <w:rPr>
      <w:rFonts w:ascii="Times New Roman" w:hAnsi="Times New Roman" w:cs="Times New Roman"/>
      <w:b/>
      <w:bCs/>
      <w:sz w:val="24"/>
      <w:lang w:val="cs-CZ" w:eastAsia="cs-CZ"/>
    </w:rPr>
  </w:style>
  <w:style w:type="paragraph" w:customStyle="1" w:styleId="TableHeader">
    <w:name w:val="Table_Header"/>
    <w:rsid w:val="00865C27"/>
    <w:pPr>
      <w:keepNext/>
      <w:spacing w:before="60" w:after="60"/>
    </w:pPr>
    <w:rPr>
      <w:rFonts w:ascii="Arial" w:hAnsi="Arial"/>
      <w:b/>
      <w:noProof/>
      <w:lang w:val="en-US" w:eastAsia="en-US"/>
    </w:rPr>
  </w:style>
  <w:style w:type="paragraph" w:customStyle="1" w:styleId="TableBody0">
    <w:name w:val="Table_Body"/>
    <w:basedOn w:val="Normal"/>
    <w:link w:val="TableBodyChar"/>
    <w:rsid w:val="00865C27"/>
    <w:pPr>
      <w:spacing w:before="20" w:after="20" w:line="240" w:lineRule="auto"/>
      <w:contextualSpacing/>
    </w:pPr>
    <w:rPr>
      <w:rFonts w:ascii="Verdana" w:hAnsi="Verdana" w:cs="Times New Roman"/>
      <w:noProof/>
    </w:rPr>
  </w:style>
  <w:style w:type="character" w:customStyle="1" w:styleId="TableBodyChar">
    <w:name w:val="Table_Body Char"/>
    <w:link w:val="TableBody0"/>
    <w:rsid w:val="00865C27"/>
    <w:rPr>
      <w:rFonts w:ascii="Verdana" w:hAnsi="Verdana"/>
      <w:noProof/>
      <w:lang w:val="en-US" w:eastAsia="en-US"/>
    </w:rPr>
  </w:style>
  <w:style w:type="character" w:customStyle="1" w:styleId="BulletsChar">
    <w:name w:val="Bullets Char"/>
    <w:link w:val="Bullets"/>
    <w:rsid w:val="00865C27"/>
    <w:rPr>
      <w:sz w:val="24"/>
      <w:lang w:val="cs-CZ" w:eastAsia="cs-CZ"/>
    </w:rPr>
  </w:style>
  <w:style w:type="paragraph" w:styleId="ListParagraph">
    <w:name w:val="List Paragraph"/>
    <w:basedOn w:val="Normal"/>
    <w:uiPriority w:val="34"/>
    <w:qFormat/>
    <w:rsid w:val="0037545A"/>
    <w:pPr>
      <w:ind w:left="720"/>
      <w:contextualSpacing/>
    </w:pPr>
  </w:style>
  <w:style w:type="table" w:styleId="MediumShading1-Accent1">
    <w:name w:val="Medium Shading 1 Accent 1"/>
    <w:basedOn w:val="TableNormal"/>
    <w:uiPriority w:val="63"/>
    <w:rsid w:val="00450177"/>
    <w:tblPr>
      <w:tblStyleRowBandSize w:val="1"/>
      <w:tblStyleColBandSize w:val="1"/>
      <w:tblBorders>
        <w:top w:val="single" w:sz="8" w:space="0" w:color="F0A555" w:themeColor="accent1" w:themeTint="BF"/>
        <w:left w:val="single" w:sz="8" w:space="0" w:color="F0A555" w:themeColor="accent1" w:themeTint="BF"/>
        <w:bottom w:val="single" w:sz="8" w:space="0" w:color="F0A555" w:themeColor="accent1" w:themeTint="BF"/>
        <w:right w:val="single" w:sz="8" w:space="0" w:color="F0A555" w:themeColor="accent1" w:themeTint="BF"/>
        <w:insideH w:val="single" w:sz="8" w:space="0" w:color="F0A555" w:themeColor="accent1" w:themeTint="BF"/>
      </w:tblBorders>
    </w:tblPr>
    <w:tblStylePr w:type="firstRow">
      <w:pPr>
        <w:spacing w:before="0" w:after="0" w:line="240" w:lineRule="auto"/>
      </w:pPr>
      <w:rPr>
        <w:b/>
        <w:bCs/>
        <w:color w:val="FFFFFF" w:themeColor="background1"/>
      </w:rPr>
      <w:tblPr/>
      <w:tcPr>
        <w:tcBorders>
          <w:top w:val="single" w:sz="8" w:space="0" w:color="F0A555" w:themeColor="accent1" w:themeTint="BF"/>
          <w:left w:val="single" w:sz="8" w:space="0" w:color="F0A555" w:themeColor="accent1" w:themeTint="BF"/>
          <w:bottom w:val="single" w:sz="8" w:space="0" w:color="F0A555" w:themeColor="accent1" w:themeTint="BF"/>
          <w:right w:val="single" w:sz="8" w:space="0" w:color="F0A555" w:themeColor="accent1" w:themeTint="BF"/>
          <w:insideH w:val="nil"/>
          <w:insideV w:val="nil"/>
        </w:tcBorders>
        <w:shd w:val="clear" w:color="auto" w:fill="EC881D" w:themeFill="accent1"/>
      </w:tcPr>
    </w:tblStylePr>
    <w:tblStylePr w:type="lastRow">
      <w:pPr>
        <w:spacing w:before="0" w:after="0" w:line="240" w:lineRule="auto"/>
      </w:pPr>
      <w:rPr>
        <w:b/>
        <w:bCs/>
      </w:rPr>
      <w:tblPr/>
      <w:tcPr>
        <w:tcBorders>
          <w:top w:val="double" w:sz="6" w:space="0" w:color="F0A555" w:themeColor="accent1" w:themeTint="BF"/>
          <w:left w:val="single" w:sz="8" w:space="0" w:color="F0A555" w:themeColor="accent1" w:themeTint="BF"/>
          <w:bottom w:val="single" w:sz="8" w:space="0" w:color="F0A555" w:themeColor="accent1" w:themeTint="BF"/>
          <w:right w:val="single" w:sz="8" w:space="0" w:color="F0A55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AE1C7" w:themeFill="accent1" w:themeFillTint="3F"/>
      </w:tcPr>
    </w:tblStylePr>
    <w:tblStylePr w:type="band1Horz">
      <w:tblPr/>
      <w:tcPr>
        <w:tcBorders>
          <w:insideH w:val="nil"/>
          <w:insideV w:val="nil"/>
        </w:tcBorders>
        <w:shd w:val="clear" w:color="auto" w:fill="FAE1C7" w:themeFill="accent1" w:themeFillTint="3F"/>
      </w:tcPr>
    </w:tblStylePr>
    <w:tblStylePr w:type="band2Horz">
      <w:tblPr/>
      <w:tcPr>
        <w:tcBorders>
          <w:insideH w:val="nil"/>
          <w:insideV w:val="nil"/>
        </w:tcBorders>
      </w:tcPr>
    </w:tblStylePr>
  </w:style>
  <w:style w:type="character" w:customStyle="1" w:styleId="Heading1Char">
    <w:name w:val="Heading 1 Char"/>
    <w:aliases w:val="H1 Char"/>
    <w:basedOn w:val="DefaultParagraphFont"/>
    <w:link w:val="Heading1"/>
    <w:rsid w:val="008E62DD"/>
    <w:rPr>
      <w:rFonts w:ascii="Century Gothic" w:hAnsi="Century Gothic" w:cs="Arial"/>
      <w:b/>
      <w:color w:val="EC881D" w:themeColor="accent1"/>
      <w:sz w:val="40"/>
      <w:szCs w:val="22"/>
      <w:shd w:val="clear" w:color="auto" w:fill="FFFFFF" w:themeFill="background1"/>
      <w:lang w:val="en-US" w:eastAsia="en-US"/>
    </w:rPr>
  </w:style>
  <w:style w:type="character" w:customStyle="1" w:styleId="Heading2Char">
    <w:name w:val="Heading 2 Char"/>
    <w:aliases w:val="H2 Char,21 Char,2 Char,l2 Char,level 2 heading Char,G2 Char,Header 2 Char,heading 2 Char"/>
    <w:basedOn w:val="DefaultParagraphFont"/>
    <w:link w:val="Heading2"/>
    <w:rsid w:val="008E62DD"/>
    <w:rPr>
      <w:rFonts w:ascii="Century Gothic" w:hAnsi="Century Gothic" w:cs="Arial"/>
      <w:b/>
      <w:color w:val="5F6062" w:themeColor="text1"/>
      <w:sz w:val="32"/>
      <w:lang w:val="en-US" w:eastAsia="en-US"/>
    </w:rPr>
  </w:style>
  <w:style w:type="character" w:customStyle="1" w:styleId="Heading3Char">
    <w:name w:val="Heading 3 Char"/>
    <w:aliases w:val="H3 Char,3 Char,h3 Char,l3 Char,level 3 heading Char"/>
    <w:basedOn w:val="DefaultParagraphFont"/>
    <w:link w:val="Heading3"/>
    <w:rsid w:val="008E62DD"/>
    <w:rPr>
      <w:rFonts w:ascii="Century Gothic" w:hAnsi="Century Gothic" w:cs="Arial"/>
      <w:b/>
      <w:color w:val="5F6062" w:themeColor="text1"/>
      <w:sz w:val="28"/>
      <w:lang w:val="en-US" w:eastAsia="en-US"/>
    </w:rPr>
  </w:style>
  <w:style w:type="character" w:customStyle="1" w:styleId="Heading4Char">
    <w:name w:val="Heading 4 Char"/>
    <w:aliases w:val="H4 Char"/>
    <w:basedOn w:val="DefaultParagraphFont"/>
    <w:link w:val="Heading4"/>
    <w:rsid w:val="008E62DD"/>
    <w:rPr>
      <w:rFonts w:ascii="Century Gothic" w:hAnsi="Century Gothic" w:cs="Arial"/>
      <w:b/>
      <w:color w:val="0079DB" w:themeColor="accent3"/>
      <w:sz w:val="25"/>
      <w:szCs w:val="25"/>
      <w:lang w:val="en-US" w:eastAsia="en-US"/>
    </w:rPr>
  </w:style>
  <w:style w:type="character" w:customStyle="1" w:styleId="Heading5Char">
    <w:name w:val="Heading 5 Char"/>
    <w:aliases w:val="H5 Char"/>
    <w:basedOn w:val="DefaultParagraphFont"/>
    <w:link w:val="Heading5"/>
    <w:rsid w:val="008E62DD"/>
    <w:rPr>
      <w:rFonts w:ascii="Century Gothic" w:hAnsi="Century Gothic" w:cs="Arial"/>
      <w:b/>
      <w:color w:val="EC881D" w:themeColor="accent1"/>
      <w:sz w:val="22"/>
      <w:lang w:val="en-US" w:eastAsia="en-US"/>
    </w:rPr>
  </w:style>
  <w:style w:type="character" w:customStyle="1" w:styleId="Heading6Char">
    <w:name w:val="Heading 6 Char"/>
    <w:aliases w:val="H6 Char"/>
    <w:basedOn w:val="DefaultParagraphFont"/>
    <w:link w:val="Heading6"/>
    <w:rsid w:val="008E62DD"/>
    <w:rPr>
      <w:rFonts w:ascii="Century Gothic" w:hAnsi="Century Gothic" w:cs="Arial"/>
      <w:b/>
      <w:color w:val="3C3C3B" w:themeColor="text2"/>
      <w:sz w:val="21"/>
      <w:lang w:val="en-US" w:eastAsia="en-US"/>
    </w:rPr>
  </w:style>
  <w:style w:type="character" w:customStyle="1" w:styleId="Heading7Char">
    <w:name w:val="Heading 7 Char"/>
    <w:aliases w:val="H7 Char,Appendix Char"/>
    <w:basedOn w:val="DefaultParagraphFont"/>
    <w:link w:val="Heading7"/>
    <w:rsid w:val="008E62DD"/>
    <w:rPr>
      <w:rFonts w:ascii="Century Gothic" w:hAnsi="Century Gothic" w:cs="Arial"/>
      <w:i/>
      <w:color w:val="000000" w:themeColor="accent2"/>
      <w:sz w:val="21"/>
      <w:szCs w:val="24"/>
      <w:lang w:val="en-US" w:eastAsia="en-US"/>
    </w:rPr>
  </w:style>
  <w:style w:type="character" w:customStyle="1" w:styleId="Heading8Char">
    <w:name w:val="Heading 8 Char"/>
    <w:aliases w:val="H8 Char,h2 Appendix Char"/>
    <w:basedOn w:val="DefaultParagraphFont"/>
    <w:link w:val="Heading8"/>
    <w:rsid w:val="008E62DD"/>
    <w:rPr>
      <w:rFonts w:ascii="Century Gothic" w:hAnsi="Century Gothic" w:cs="Arial"/>
      <w:b/>
      <w:iCs/>
      <w:color w:val="000000" w:themeColor="accent2"/>
      <w:shd w:val="clear" w:color="auto" w:fill="FFFFFF" w:themeFill="background1"/>
      <w:lang w:val="en-US"/>
    </w:rPr>
  </w:style>
  <w:style w:type="character" w:styleId="FollowedHyperlink">
    <w:name w:val="FollowedHyperlink"/>
    <w:rsid w:val="008E62DD"/>
    <w:rPr>
      <w:color w:val="800080"/>
      <w:u w:val="single"/>
    </w:rPr>
  </w:style>
  <w:style w:type="paragraph" w:styleId="NormalWeb">
    <w:name w:val="Normal (Web)"/>
    <w:basedOn w:val="Normal"/>
    <w:rsid w:val="008E62DD"/>
    <w:pPr>
      <w:spacing w:before="0" w:after="100" w:afterAutospacing="1" w:line="240" w:lineRule="auto"/>
    </w:pPr>
    <w:rPr>
      <w:rFonts w:ascii="Times New Roman" w:hAnsi="Times New Roman" w:cs="Times New Roman"/>
      <w:sz w:val="19"/>
      <w:szCs w:val="19"/>
    </w:rPr>
  </w:style>
  <w:style w:type="character" w:customStyle="1" w:styleId="NormalIndentChar">
    <w:name w:val="Normal Indent Char"/>
    <w:link w:val="NormalIndent"/>
    <w:locked/>
    <w:rsid w:val="008E62DD"/>
    <w:rPr>
      <w:sz w:val="24"/>
      <w:lang w:val="en-US" w:eastAsia="en-US"/>
    </w:rPr>
  </w:style>
  <w:style w:type="paragraph" w:styleId="NormalIndent">
    <w:name w:val="Normal Indent"/>
    <w:basedOn w:val="Normal"/>
    <w:link w:val="NormalIndentChar"/>
    <w:rsid w:val="008E62DD"/>
    <w:pPr>
      <w:spacing w:before="0" w:after="240" w:line="240" w:lineRule="auto"/>
      <w:ind w:left="567"/>
    </w:pPr>
    <w:rPr>
      <w:rFonts w:ascii="Times New Roman" w:hAnsi="Times New Roman" w:cs="Times New Roman"/>
      <w:sz w:val="24"/>
    </w:rPr>
  </w:style>
  <w:style w:type="character" w:customStyle="1" w:styleId="HeaderChar">
    <w:name w:val="Header Char"/>
    <w:basedOn w:val="DefaultParagraphFont"/>
    <w:link w:val="Header"/>
    <w:rsid w:val="008E62DD"/>
    <w:rPr>
      <w:rFonts w:ascii="Century Gothic" w:hAnsi="Century Gothic" w:cs="Arial"/>
      <w:lang w:val="en-US" w:eastAsia="en-US"/>
    </w:rPr>
  </w:style>
  <w:style w:type="character" w:customStyle="1" w:styleId="FooterChar">
    <w:name w:val="Footer Char"/>
    <w:basedOn w:val="DefaultParagraphFont"/>
    <w:link w:val="Footer"/>
    <w:rsid w:val="008E62DD"/>
    <w:rPr>
      <w:rFonts w:ascii="Century Gothic" w:hAnsi="Century Gothic" w:cs="Arial"/>
      <w:lang w:val="en-US" w:eastAsia="en-US"/>
    </w:rPr>
  </w:style>
  <w:style w:type="paragraph" w:styleId="TableofFigures">
    <w:name w:val="table of figures"/>
    <w:basedOn w:val="Normal"/>
    <w:next w:val="Normal"/>
    <w:autoRedefine/>
    <w:uiPriority w:val="99"/>
    <w:rsid w:val="008E62DD"/>
    <w:pPr>
      <w:numPr>
        <w:ilvl w:val="1"/>
        <w:numId w:val="13"/>
      </w:numPr>
      <w:tabs>
        <w:tab w:val="clear" w:pos="717"/>
      </w:tabs>
      <w:spacing w:before="0" w:after="0" w:line="240" w:lineRule="auto"/>
      <w:ind w:left="480" w:hanging="480"/>
    </w:pPr>
    <w:rPr>
      <w:rFonts w:ascii="Times New Roman" w:hAnsi="Times New Roman" w:cs="Times New Roman"/>
      <w:smallCaps/>
      <w:lang w:val="en-GB"/>
    </w:rPr>
  </w:style>
  <w:style w:type="paragraph" w:styleId="BodyText">
    <w:name w:val="Body Text"/>
    <w:basedOn w:val="Normal"/>
    <w:link w:val="BodyTextChar"/>
    <w:rsid w:val="008E62DD"/>
    <w:pPr>
      <w:spacing w:before="0" w:after="120" w:line="240" w:lineRule="auto"/>
      <w:jc w:val="both"/>
    </w:pPr>
    <w:rPr>
      <w:rFonts w:ascii="Times New Roman" w:hAnsi="Times New Roman" w:cs="Times New Roman"/>
      <w:sz w:val="24"/>
      <w:szCs w:val="24"/>
      <w:lang w:val="en-GB"/>
    </w:rPr>
  </w:style>
  <w:style w:type="character" w:customStyle="1" w:styleId="BodyTextChar">
    <w:name w:val="Body Text Char"/>
    <w:basedOn w:val="DefaultParagraphFont"/>
    <w:link w:val="BodyText"/>
    <w:rsid w:val="008E62DD"/>
    <w:rPr>
      <w:sz w:val="24"/>
      <w:szCs w:val="24"/>
      <w:lang w:val="en-GB" w:eastAsia="en-US"/>
    </w:rPr>
  </w:style>
  <w:style w:type="paragraph" w:styleId="BodyText2">
    <w:name w:val="Body Text 2"/>
    <w:basedOn w:val="Normal"/>
    <w:link w:val="BodyText2Char"/>
    <w:rsid w:val="008E62DD"/>
    <w:pPr>
      <w:spacing w:before="0" w:after="180" w:line="240" w:lineRule="auto"/>
      <w:jc w:val="right"/>
    </w:pPr>
    <w:rPr>
      <w:rFonts w:ascii="Arial" w:hAnsi="Arial" w:cs="Times New Roman"/>
      <w:b/>
      <w:bCs/>
      <w:sz w:val="22"/>
      <w:szCs w:val="24"/>
    </w:rPr>
  </w:style>
  <w:style w:type="character" w:customStyle="1" w:styleId="BodyText2Char">
    <w:name w:val="Body Text 2 Char"/>
    <w:basedOn w:val="DefaultParagraphFont"/>
    <w:link w:val="BodyText2"/>
    <w:rsid w:val="008E62DD"/>
    <w:rPr>
      <w:rFonts w:ascii="Arial" w:hAnsi="Arial"/>
      <w:b/>
      <w:bCs/>
      <w:sz w:val="22"/>
      <w:szCs w:val="24"/>
      <w:lang w:val="en-US" w:eastAsia="en-US"/>
    </w:rPr>
  </w:style>
  <w:style w:type="paragraph" w:styleId="BodyText3">
    <w:name w:val="Body Text 3"/>
    <w:basedOn w:val="Normal"/>
    <w:link w:val="BodyText3Char"/>
    <w:rsid w:val="008E62DD"/>
    <w:pPr>
      <w:spacing w:before="0" w:after="180" w:line="240" w:lineRule="auto"/>
      <w:jc w:val="both"/>
    </w:pPr>
    <w:rPr>
      <w:rFonts w:ascii="Times New Roman" w:hAnsi="Times New Roman" w:cs="Times New Roman"/>
      <w:b/>
      <w:bCs/>
      <w:sz w:val="24"/>
      <w:szCs w:val="24"/>
    </w:rPr>
  </w:style>
  <w:style w:type="character" w:customStyle="1" w:styleId="BodyText3Char">
    <w:name w:val="Body Text 3 Char"/>
    <w:basedOn w:val="DefaultParagraphFont"/>
    <w:link w:val="BodyText3"/>
    <w:rsid w:val="008E62DD"/>
    <w:rPr>
      <w:b/>
      <w:bCs/>
      <w:sz w:val="24"/>
      <w:szCs w:val="24"/>
      <w:lang w:val="en-US" w:eastAsia="en-US"/>
    </w:rPr>
  </w:style>
  <w:style w:type="paragraph" w:styleId="BodyTextIndent3">
    <w:name w:val="Body Text Indent 3"/>
    <w:basedOn w:val="Normal"/>
    <w:link w:val="BodyTextIndent3Char"/>
    <w:rsid w:val="008E62DD"/>
    <w:pPr>
      <w:widowControl w:val="0"/>
      <w:tabs>
        <w:tab w:val="left" w:pos="2265"/>
      </w:tabs>
      <w:autoSpaceDE w:val="0"/>
      <w:autoSpaceDN w:val="0"/>
      <w:adjustRightInd w:val="0"/>
      <w:spacing w:before="0" w:after="180" w:line="240" w:lineRule="auto"/>
      <w:ind w:left="2265" w:hanging="405"/>
    </w:pPr>
    <w:rPr>
      <w:rFonts w:ascii="Times New Roman" w:hAnsi="Times New Roman" w:cs="Times New Roman"/>
      <w:sz w:val="24"/>
      <w:szCs w:val="24"/>
      <w:lang w:bidi="ur-PK"/>
    </w:rPr>
  </w:style>
  <w:style w:type="character" w:customStyle="1" w:styleId="BodyTextIndent3Char">
    <w:name w:val="Body Text Indent 3 Char"/>
    <w:basedOn w:val="DefaultParagraphFont"/>
    <w:link w:val="BodyTextIndent3"/>
    <w:rsid w:val="008E62DD"/>
    <w:rPr>
      <w:sz w:val="24"/>
      <w:szCs w:val="24"/>
      <w:lang w:val="en-US" w:eastAsia="en-US" w:bidi="ur-PK"/>
    </w:rPr>
  </w:style>
  <w:style w:type="paragraph" w:customStyle="1" w:styleId="CoverSubtitle">
    <w:name w:val="Cover Subtitle"/>
    <w:basedOn w:val="CoverTitle"/>
    <w:rsid w:val="008E62DD"/>
    <w:pPr>
      <w:framePr w:wrap="around"/>
    </w:pPr>
    <w:rPr>
      <w:b w:val="0"/>
      <w:sz w:val="36"/>
    </w:rPr>
  </w:style>
  <w:style w:type="paragraph" w:customStyle="1" w:styleId="CoverTitle">
    <w:name w:val="Cover Title"/>
    <w:basedOn w:val="BodyText"/>
    <w:next w:val="CoverSubtitle"/>
    <w:rsid w:val="008E62DD"/>
    <w:pPr>
      <w:framePr w:w="9027" w:hSpace="181" w:vSpace="181" w:wrap="around" w:vAnchor="text" w:hAnchor="page" w:xAlign="center" w:y="2269"/>
      <w:spacing w:after="60"/>
      <w:jc w:val="center"/>
    </w:pPr>
    <w:rPr>
      <w:rFonts w:ascii="Arial" w:hAnsi="Arial"/>
      <w:b/>
      <w:sz w:val="48"/>
      <w:szCs w:val="20"/>
      <w:lang w:val="en-US"/>
    </w:rPr>
  </w:style>
  <w:style w:type="paragraph" w:customStyle="1" w:styleId="CoverAbstractText">
    <w:name w:val="Cover Abstract Text"/>
    <w:basedOn w:val="CoverAbstractHeading"/>
    <w:rsid w:val="008E62DD"/>
    <w:pPr>
      <w:framePr w:wrap="notBeside"/>
      <w:spacing w:before="0"/>
      <w:jc w:val="both"/>
    </w:pPr>
    <w:rPr>
      <w:b w:val="0"/>
      <w:sz w:val="20"/>
    </w:rPr>
  </w:style>
  <w:style w:type="paragraph" w:customStyle="1" w:styleId="CoverAbstractHeading">
    <w:name w:val="Cover Abstract Heading"/>
    <w:basedOn w:val="BodyText"/>
    <w:next w:val="CoverAbstractText"/>
    <w:rsid w:val="008E62DD"/>
    <w:pPr>
      <w:framePr w:w="6237" w:hSpace="181" w:vSpace="181" w:wrap="notBeside" w:hAnchor="page" w:xAlign="center" w:y="7939"/>
      <w:spacing w:before="180" w:after="180"/>
      <w:jc w:val="center"/>
    </w:pPr>
    <w:rPr>
      <w:rFonts w:ascii="Arial" w:hAnsi="Arial"/>
      <w:b/>
      <w:szCs w:val="20"/>
      <w:lang w:val="en-US"/>
    </w:rPr>
  </w:style>
  <w:style w:type="paragraph" w:customStyle="1" w:styleId="TableText">
    <w:name w:val="Table Text"/>
    <w:basedOn w:val="BodyText"/>
    <w:rsid w:val="008E62DD"/>
    <w:pPr>
      <w:spacing w:before="60" w:after="60"/>
    </w:pPr>
    <w:rPr>
      <w:sz w:val="20"/>
      <w:szCs w:val="20"/>
      <w:lang w:val="en-US"/>
    </w:rPr>
  </w:style>
  <w:style w:type="paragraph" w:customStyle="1" w:styleId="Script">
    <w:name w:val="Script"/>
    <w:basedOn w:val="Normal"/>
    <w:rsid w:val="008E62DD"/>
    <w:pPr>
      <w:spacing w:before="0" w:after="180" w:line="240" w:lineRule="auto"/>
    </w:pPr>
    <w:rPr>
      <w:rFonts w:ascii="Courier New" w:hAnsi="Courier New" w:cs="Courier New"/>
      <w:sz w:val="18"/>
      <w:szCs w:val="24"/>
      <w:lang w:val="en-GB"/>
    </w:rPr>
  </w:style>
  <w:style w:type="paragraph" w:customStyle="1" w:styleId="Heading1NoNumber">
    <w:name w:val="Heading1 No Number"/>
    <w:basedOn w:val="Heading1"/>
    <w:next w:val="BodyText"/>
    <w:rsid w:val="008E62DD"/>
    <w:pPr>
      <w:keepLines/>
      <w:numPr>
        <w:numId w:val="0"/>
      </w:numPr>
      <w:pBdr>
        <w:bottom w:val="single" w:sz="6" w:space="12" w:color="auto"/>
      </w:pBdr>
      <w:shd w:val="clear" w:color="auto" w:fill="auto"/>
      <w:tabs>
        <w:tab w:val="num" w:pos="6012"/>
      </w:tabs>
      <w:spacing w:before="1680" w:after="300" w:line="240" w:lineRule="atLeast"/>
      <w:ind w:left="-1080"/>
      <w:outlineLvl w:val="9"/>
    </w:pPr>
    <w:rPr>
      <w:rFonts w:ascii="Arial" w:hAnsi="Arial" w:cs="Times New Roman"/>
      <w:color w:val="auto"/>
      <w:kern w:val="28"/>
      <w:sz w:val="48"/>
      <w:szCs w:val="20"/>
    </w:rPr>
  </w:style>
  <w:style w:type="paragraph" w:customStyle="1" w:styleId="ColumnHeading">
    <w:name w:val="Column Heading"/>
    <w:basedOn w:val="Normal"/>
    <w:rsid w:val="008E62DD"/>
    <w:pPr>
      <w:spacing w:before="0" w:after="180" w:line="240" w:lineRule="auto"/>
      <w:jc w:val="center"/>
    </w:pPr>
    <w:rPr>
      <w:rFonts w:ascii="Times" w:hAnsi="Times" w:cs="Times New Roman"/>
      <w:b/>
      <w:bCs/>
      <w:sz w:val="24"/>
      <w:szCs w:val="24"/>
    </w:rPr>
  </w:style>
  <w:style w:type="paragraph" w:customStyle="1" w:styleId="TableHead">
    <w:name w:val="Table Head"/>
    <w:basedOn w:val="TableText"/>
    <w:next w:val="TableText"/>
    <w:rsid w:val="008E62DD"/>
    <w:pPr>
      <w:jc w:val="center"/>
    </w:pPr>
    <w:rPr>
      <w:rFonts w:cs="Traditional Arabic"/>
      <w:b/>
      <w:bCs/>
      <w:noProof/>
      <w:sz w:val="22"/>
      <w:szCs w:val="26"/>
      <w:lang w:val="en-GB"/>
    </w:rPr>
  </w:style>
  <w:style w:type="paragraph" w:customStyle="1" w:styleId="AppendixHead1">
    <w:name w:val="Appendix Head 1"/>
    <w:basedOn w:val="Heading1"/>
    <w:next w:val="Normal"/>
    <w:rsid w:val="008E62DD"/>
    <w:pPr>
      <w:numPr>
        <w:numId w:val="0"/>
      </w:numPr>
      <w:pBdr>
        <w:bottom w:val="single" w:sz="18" w:space="1" w:color="auto"/>
      </w:pBdr>
      <w:shd w:val="clear" w:color="auto" w:fill="auto"/>
      <w:spacing w:before="240" w:after="720"/>
      <w:jc w:val="both"/>
    </w:pPr>
    <w:rPr>
      <w:rFonts w:ascii="Arial" w:hAnsi="Arial" w:cs="Times New Roman"/>
      <w:bCs/>
      <w:color w:val="auto"/>
      <w:kern w:val="32"/>
      <w:sz w:val="48"/>
      <w:szCs w:val="48"/>
    </w:rPr>
  </w:style>
  <w:style w:type="paragraph" w:customStyle="1" w:styleId="ControlHead">
    <w:name w:val="Control Head"/>
    <w:basedOn w:val="Heading3"/>
    <w:rsid w:val="008E62DD"/>
    <w:pPr>
      <w:numPr>
        <w:ilvl w:val="0"/>
        <w:numId w:val="0"/>
      </w:numPr>
      <w:tabs>
        <w:tab w:val="clear" w:pos="-1560"/>
      </w:tabs>
      <w:spacing w:before="240" w:after="120"/>
    </w:pPr>
    <w:rPr>
      <w:rFonts w:ascii="Arial" w:hAnsi="Arial"/>
      <w:bCs/>
      <w:color w:val="auto"/>
      <w:sz w:val="24"/>
      <w:szCs w:val="26"/>
    </w:rPr>
  </w:style>
  <w:style w:type="paragraph" w:customStyle="1" w:styleId="AppendixHead2">
    <w:name w:val="Appendix Head 2"/>
    <w:basedOn w:val="Heading2"/>
    <w:rsid w:val="008E62DD"/>
    <w:pPr>
      <w:numPr>
        <w:ilvl w:val="0"/>
        <w:numId w:val="0"/>
      </w:numPr>
      <w:spacing w:before="240" w:after="240"/>
      <w:jc w:val="both"/>
    </w:pPr>
    <w:rPr>
      <w:rFonts w:ascii="Arial" w:hAnsi="Arial"/>
      <w:bCs/>
      <w:color w:val="auto"/>
      <w:sz w:val="28"/>
      <w:szCs w:val="28"/>
    </w:rPr>
  </w:style>
  <w:style w:type="paragraph" w:customStyle="1" w:styleId="AppendixHead3">
    <w:name w:val="Appendix Head 3"/>
    <w:basedOn w:val="Heading3"/>
    <w:rsid w:val="008E62DD"/>
    <w:pPr>
      <w:numPr>
        <w:ilvl w:val="0"/>
        <w:numId w:val="0"/>
      </w:numPr>
      <w:tabs>
        <w:tab w:val="clear" w:pos="-1560"/>
      </w:tabs>
      <w:spacing w:before="240" w:after="120"/>
    </w:pPr>
    <w:rPr>
      <w:rFonts w:ascii="Arial" w:hAnsi="Arial"/>
      <w:bCs/>
      <w:color w:val="auto"/>
      <w:sz w:val="24"/>
      <w:szCs w:val="26"/>
    </w:rPr>
  </w:style>
  <w:style w:type="paragraph" w:customStyle="1" w:styleId="Normalt">
    <w:name w:val="Normalt"/>
    <w:basedOn w:val="Normal"/>
    <w:rsid w:val="008E62DD"/>
    <w:pPr>
      <w:overflowPunct w:val="0"/>
      <w:autoSpaceDE w:val="0"/>
      <w:autoSpaceDN w:val="0"/>
      <w:adjustRightInd w:val="0"/>
      <w:spacing w:before="0" w:after="120" w:line="240" w:lineRule="auto"/>
      <w:jc w:val="both"/>
    </w:pPr>
    <w:rPr>
      <w:rFonts w:ascii="Times New Roman" w:hAnsi="Times New Roman" w:cs="Times New Roman"/>
      <w:sz w:val="22"/>
    </w:rPr>
  </w:style>
  <w:style w:type="paragraph" w:customStyle="1" w:styleId="ReferEntry">
    <w:name w:val="Refer Entry"/>
    <w:basedOn w:val="Normal"/>
    <w:rsid w:val="008E62DD"/>
    <w:pPr>
      <w:tabs>
        <w:tab w:val="num" w:pos="425"/>
      </w:tabs>
      <w:spacing w:before="0" w:after="180" w:line="240" w:lineRule="auto"/>
      <w:ind w:left="720" w:hanging="360"/>
    </w:pPr>
    <w:rPr>
      <w:rFonts w:ascii="Times New Roman" w:hAnsi="Times New Roman" w:cs="Times New Roman"/>
      <w:sz w:val="24"/>
      <w:szCs w:val="24"/>
      <w:lang w:val="en-GB"/>
    </w:rPr>
  </w:style>
  <w:style w:type="paragraph" w:customStyle="1" w:styleId="WinCommands">
    <w:name w:val="Win Commands"/>
    <w:basedOn w:val="Normal"/>
    <w:rsid w:val="008E62DD"/>
    <w:pPr>
      <w:spacing w:before="0" w:after="180" w:line="240" w:lineRule="auto"/>
      <w:jc w:val="both"/>
    </w:pPr>
    <w:rPr>
      <w:rFonts w:ascii="Albertus Medium" w:hAnsi="Albertus Medium" w:cs="Times New Roman"/>
      <w:sz w:val="22"/>
      <w:szCs w:val="24"/>
      <w:lang w:val="en-GB"/>
    </w:rPr>
  </w:style>
  <w:style w:type="paragraph" w:customStyle="1" w:styleId="NormalHighlightedText">
    <w:name w:val="Normal Highlighted Text"/>
    <w:basedOn w:val="Normal"/>
    <w:next w:val="Normal"/>
    <w:rsid w:val="008E62DD"/>
    <w:pPr>
      <w:pBdr>
        <w:bottom w:val="single" w:sz="12" w:space="1" w:color="auto"/>
      </w:pBdr>
      <w:spacing w:before="0" w:after="180" w:line="240" w:lineRule="auto"/>
      <w:jc w:val="both"/>
    </w:pPr>
    <w:rPr>
      <w:rFonts w:ascii="Arial" w:hAnsi="Arial"/>
      <w:b/>
      <w:bCs/>
      <w:sz w:val="28"/>
      <w:szCs w:val="24"/>
    </w:rPr>
  </w:style>
  <w:style w:type="paragraph" w:customStyle="1" w:styleId="NumList1">
    <w:name w:val="NumList 1"/>
    <w:basedOn w:val="Normal"/>
    <w:rsid w:val="008E62DD"/>
    <w:pPr>
      <w:numPr>
        <w:numId w:val="12"/>
      </w:numPr>
      <w:spacing w:before="0" w:after="180" w:line="240" w:lineRule="auto"/>
      <w:ind w:left="714" w:hanging="357"/>
      <w:jc w:val="both"/>
    </w:pPr>
    <w:rPr>
      <w:rFonts w:ascii="Times New Roman" w:hAnsi="Times New Roman" w:cs="Times New Roman"/>
      <w:sz w:val="24"/>
      <w:szCs w:val="24"/>
      <w:lang w:val="en-GB"/>
    </w:rPr>
  </w:style>
  <w:style w:type="paragraph" w:customStyle="1" w:styleId="NumList2">
    <w:name w:val="NumList 2"/>
    <w:basedOn w:val="Normal"/>
    <w:rsid w:val="008E62DD"/>
    <w:pPr>
      <w:tabs>
        <w:tab w:val="num" w:pos="567"/>
      </w:tabs>
      <w:spacing w:before="0" w:after="120" w:line="240" w:lineRule="auto"/>
      <w:ind w:left="1434" w:hanging="357"/>
      <w:jc w:val="both"/>
    </w:pPr>
    <w:rPr>
      <w:rFonts w:ascii="Times New Roman" w:hAnsi="Times New Roman" w:cs="Times New Roman"/>
      <w:sz w:val="24"/>
      <w:szCs w:val="24"/>
      <w:lang w:val="en-GB"/>
    </w:rPr>
  </w:style>
  <w:style w:type="paragraph" w:customStyle="1" w:styleId="NumList3">
    <w:name w:val="NumList 3"/>
    <w:basedOn w:val="Normal"/>
    <w:rsid w:val="008E62DD"/>
    <w:pPr>
      <w:tabs>
        <w:tab w:val="num" w:pos="851"/>
      </w:tabs>
      <w:spacing w:before="0" w:after="120" w:line="240" w:lineRule="auto"/>
      <w:ind w:left="851" w:hanging="181"/>
      <w:jc w:val="both"/>
    </w:pPr>
    <w:rPr>
      <w:rFonts w:ascii="Times New Roman" w:hAnsi="Times New Roman" w:cs="Times New Roman"/>
      <w:sz w:val="24"/>
      <w:szCs w:val="24"/>
      <w:lang w:val="en-GB"/>
    </w:rPr>
  </w:style>
  <w:style w:type="paragraph" w:customStyle="1" w:styleId="Bullet1">
    <w:name w:val="Bullet 1"/>
    <w:basedOn w:val="ListBullet"/>
    <w:rsid w:val="008E62DD"/>
    <w:pPr>
      <w:numPr>
        <w:numId w:val="11"/>
      </w:numPr>
      <w:spacing w:before="0" w:after="120" w:line="240" w:lineRule="auto"/>
      <w:ind w:left="357" w:hanging="357"/>
    </w:pPr>
    <w:rPr>
      <w:rFonts w:ascii="Times New Roman" w:hAnsi="Times New Roman" w:cs="Traditional Arabic"/>
      <w:noProof/>
      <w:sz w:val="22"/>
      <w:szCs w:val="22"/>
      <w:lang w:val="en-GB"/>
    </w:rPr>
  </w:style>
  <w:style w:type="paragraph" w:customStyle="1" w:styleId="Bullet2">
    <w:name w:val="Bullet 2"/>
    <w:basedOn w:val="Bullet1"/>
    <w:rsid w:val="008E62DD"/>
    <w:pPr>
      <w:numPr>
        <w:numId w:val="0"/>
      </w:numPr>
      <w:tabs>
        <w:tab w:val="num" w:pos="284"/>
      </w:tabs>
      <w:ind w:left="284" w:hanging="284"/>
    </w:pPr>
  </w:style>
  <w:style w:type="paragraph" w:customStyle="1" w:styleId="Bullet3">
    <w:name w:val="Bullet 3"/>
    <w:basedOn w:val="Bullet2"/>
    <w:rsid w:val="008E62DD"/>
    <w:pPr>
      <w:numPr>
        <w:ilvl w:val="1"/>
      </w:numPr>
      <w:tabs>
        <w:tab w:val="num" w:pos="284"/>
        <w:tab w:val="num" w:pos="1080"/>
      </w:tabs>
      <w:ind w:left="900" w:hanging="180"/>
    </w:pPr>
  </w:style>
  <w:style w:type="paragraph" w:customStyle="1" w:styleId="FootnoteBase">
    <w:name w:val="Footnote Base"/>
    <w:basedOn w:val="Normal"/>
    <w:rsid w:val="008E62DD"/>
    <w:pPr>
      <w:keepLines/>
      <w:numPr>
        <w:numId w:val="13"/>
      </w:numPr>
      <w:tabs>
        <w:tab w:val="clear" w:pos="717"/>
      </w:tabs>
      <w:spacing w:before="0" w:after="0" w:line="240" w:lineRule="auto"/>
      <w:ind w:left="0" w:firstLine="0"/>
    </w:pPr>
    <w:rPr>
      <w:rFonts w:ascii="Verdana" w:hAnsi="Times New Roman" w:cs="Times New Roman"/>
      <w:sz w:val="16"/>
      <w:szCs w:val="16"/>
    </w:rPr>
  </w:style>
  <w:style w:type="paragraph" w:customStyle="1" w:styleId="Formatvorlageberschrift2NichtKursiv">
    <w:name w:val="Formatvorlage Überschrift 2 + Nicht Kursiv"/>
    <w:basedOn w:val="Heading2"/>
    <w:rsid w:val="008E62DD"/>
    <w:pPr>
      <w:numPr>
        <w:ilvl w:val="0"/>
        <w:numId w:val="0"/>
      </w:numPr>
      <w:tabs>
        <w:tab w:val="num" w:pos="567"/>
        <w:tab w:val="left" w:pos="851"/>
      </w:tabs>
      <w:spacing w:before="240"/>
      <w:ind w:left="567" w:hanging="283"/>
    </w:pPr>
    <w:rPr>
      <w:rFonts w:ascii="Arial" w:hAnsi="Arial"/>
      <w:bCs/>
      <w:i/>
      <w:color w:val="auto"/>
      <w:szCs w:val="32"/>
      <w:lang w:val="de-DE" w:eastAsia="de-DE"/>
    </w:rPr>
  </w:style>
  <w:style w:type="paragraph" w:customStyle="1" w:styleId="Heading2continued">
    <w:name w:val="Heading 2 (continued)"/>
    <w:rsid w:val="008E62DD"/>
    <w:pPr>
      <w:widowControl w:val="0"/>
      <w:spacing w:before="240" w:after="60"/>
      <w:outlineLvl w:val="1"/>
    </w:pPr>
    <w:rPr>
      <w:rFonts w:ascii="Arial" w:hAnsi="Arial"/>
      <w:b/>
      <w:bCs/>
      <w:i/>
      <w:sz w:val="24"/>
      <w:lang w:val="it-IT" w:eastAsia="en-US"/>
    </w:rPr>
  </w:style>
  <w:style w:type="paragraph" w:customStyle="1" w:styleId="Heading1New">
    <w:name w:val="Heading 1 New"/>
    <w:basedOn w:val="Heading1"/>
    <w:rsid w:val="008E62DD"/>
    <w:pPr>
      <w:pageBreakBefore w:val="0"/>
      <w:numPr>
        <w:numId w:val="0"/>
      </w:numPr>
      <w:pBdr>
        <w:top w:val="single" w:sz="24" w:space="1" w:color="auto"/>
      </w:pBdr>
      <w:shd w:val="clear" w:color="auto" w:fill="auto"/>
      <w:tabs>
        <w:tab w:val="num" w:pos="360"/>
      </w:tabs>
      <w:spacing w:before="480" w:after="240"/>
      <w:ind w:left="360" w:hanging="360"/>
      <w:outlineLvl w:val="9"/>
    </w:pPr>
    <w:rPr>
      <w:rFonts w:ascii="Arial" w:hAnsi="Arial" w:cs="Times New Roman"/>
      <w:color w:val="auto"/>
      <w:sz w:val="44"/>
      <w:szCs w:val="20"/>
      <w:lang w:val="it-IT"/>
    </w:rPr>
  </w:style>
  <w:style w:type="paragraph" w:customStyle="1" w:styleId="TableRowHeading">
    <w:name w:val="Table Row Heading"/>
    <w:basedOn w:val="Normal"/>
    <w:rsid w:val="008E62DD"/>
    <w:pPr>
      <w:keepNext/>
      <w:spacing w:before="0" w:after="0" w:line="240" w:lineRule="auto"/>
    </w:pPr>
    <w:rPr>
      <w:rFonts w:ascii="Arial" w:eastAsia="Times" w:hAnsi="Arial" w:cs="Times New Roman"/>
      <w:b/>
    </w:rPr>
  </w:style>
  <w:style w:type="paragraph" w:customStyle="1" w:styleId="Figure">
    <w:name w:val="Figure"/>
    <w:basedOn w:val="Normal"/>
    <w:rsid w:val="008E62DD"/>
    <w:pPr>
      <w:spacing w:before="0" w:after="180" w:line="240" w:lineRule="auto"/>
      <w:ind w:right="-360"/>
      <w:jc w:val="center"/>
    </w:pPr>
    <w:rPr>
      <w:rFonts w:ascii="Times New Roman" w:hAnsi="Times New Roman" w:cs="Times New Roman"/>
      <w:i/>
      <w:sz w:val="16"/>
      <w:szCs w:val="24"/>
      <w:lang w:val="en-GB"/>
    </w:rPr>
  </w:style>
  <w:style w:type="paragraph" w:customStyle="1" w:styleId="Heading1left">
    <w:name w:val="Heading 1+left"/>
    <w:basedOn w:val="Normal"/>
    <w:rsid w:val="008E62DD"/>
    <w:pPr>
      <w:spacing w:before="0" w:after="180" w:line="240" w:lineRule="auto"/>
      <w:ind w:right="-360"/>
      <w:jc w:val="both"/>
    </w:pPr>
    <w:rPr>
      <w:rFonts w:ascii="Times New Roman" w:hAnsi="Times New Roman" w:cs="Times New Roman"/>
      <w:b/>
      <w:sz w:val="28"/>
      <w:szCs w:val="24"/>
      <w:u w:val="single"/>
      <w:lang w:val="en-GB"/>
    </w:rPr>
  </w:style>
  <w:style w:type="character" w:customStyle="1" w:styleId="NormalLucidaConsoleChar">
    <w:name w:val="Normal + Lucida Console Char"/>
    <w:aliases w:val="11 pt Char Char"/>
    <w:link w:val="NormalLucidaConsole"/>
    <w:locked/>
    <w:rsid w:val="008E62DD"/>
    <w:rPr>
      <w:rFonts w:ascii="Arial" w:hAnsi="Arial" w:cs="Arial"/>
      <w:sz w:val="24"/>
      <w:szCs w:val="24"/>
      <w:lang w:val="en-US" w:eastAsia="en-US"/>
    </w:rPr>
  </w:style>
  <w:style w:type="paragraph" w:customStyle="1" w:styleId="NormalLucidaConsole">
    <w:name w:val="Normal + Lucida Console"/>
    <w:aliases w:val="11 pt"/>
    <w:basedOn w:val="Normal"/>
    <w:link w:val="NormalLucidaConsoleChar"/>
    <w:rsid w:val="008E62DD"/>
    <w:pPr>
      <w:spacing w:before="0" w:after="0" w:line="240" w:lineRule="auto"/>
      <w:outlineLvl w:val="0"/>
    </w:pPr>
    <w:rPr>
      <w:rFonts w:ascii="Arial" w:hAnsi="Arial"/>
      <w:sz w:val="24"/>
      <w:szCs w:val="24"/>
    </w:rPr>
  </w:style>
  <w:style w:type="character" w:customStyle="1" w:styleId="TableFont">
    <w:name w:val="Table Font"/>
    <w:rsid w:val="008E62DD"/>
    <w:rPr>
      <w:sz w:val="20"/>
      <w:szCs w:val="20"/>
    </w:rPr>
  </w:style>
  <w:style w:type="character" w:customStyle="1" w:styleId="outputnote1">
    <w:name w:val="outputnote1"/>
    <w:rsid w:val="008E62DD"/>
    <w:rPr>
      <w:rFonts w:ascii="Verdana" w:hAnsi="Verdana" w:hint="default"/>
      <w:b w:val="0"/>
      <w:bCs w:val="0"/>
      <w:i/>
      <w:iCs/>
      <w:color w:val="008000"/>
      <w:sz w:val="15"/>
      <w:szCs w:val="15"/>
    </w:rPr>
  </w:style>
  <w:style w:type="character" w:customStyle="1" w:styleId="apple-style-span">
    <w:name w:val="apple-style-span"/>
    <w:basedOn w:val="DefaultParagraphFont"/>
    <w:rsid w:val="008E62DD"/>
  </w:style>
  <w:style w:type="paragraph" w:styleId="z-TopofForm">
    <w:name w:val="HTML Top of Form"/>
    <w:basedOn w:val="Normal"/>
    <w:next w:val="Normal"/>
    <w:link w:val="z-TopofFormChar"/>
    <w:hidden/>
    <w:rsid w:val="008E62DD"/>
    <w:pPr>
      <w:pBdr>
        <w:bottom w:val="single" w:sz="6" w:space="1" w:color="auto"/>
      </w:pBdr>
      <w:spacing w:before="0" w:after="0" w:line="240" w:lineRule="auto"/>
      <w:jc w:val="center"/>
    </w:pPr>
    <w:rPr>
      <w:rFonts w:ascii="Arial" w:hAnsi="Arial"/>
      <w:vanish/>
      <w:sz w:val="16"/>
      <w:szCs w:val="16"/>
      <w:lang w:val="en-GB"/>
    </w:rPr>
  </w:style>
  <w:style w:type="character" w:customStyle="1" w:styleId="z-TopofFormChar">
    <w:name w:val="z-Top of Form Char"/>
    <w:basedOn w:val="DefaultParagraphFont"/>
    <w:link w:val="z-TopofForm"/>
    <w:rsid w:val="008E62DD"/>
    <w:rPr>
      <w:rFonts w:ascii="Arial" w:hAnsi="Arial" w:cs="Arial"/>
      <w:vanish/>
      <w:sz w:val="16"/>
      <w:szCs w:val="16"/>
      <w:lang w:val="en-GB" w:eastAsia="en-US"/>
    </w:rPr>
  </w:style>
  <w:style w:type="paragraph" w:styleId="z-BottomofForm">
    <w:name w:val="HTML Bottom of Form"/>
    <w:basedOn w:val="Normal"/>
    <w:next w:val="Normal"/>
    <w:link w:val="z-BottomofFormChar"/>
    <w:hidden/>
    <w:rsid w:val="008E62DD"/>
    <w:pPr>
      <w:pBdr>
        <w:top w:val="single" w:sz="6" w:space="1" w:color="auto"/>
      </w:pBdr>
      <w:spacing w:before="0" w:after="0" w:line="240" w:lineRule="auto"/>
      <w:jc w:val="center"/>
    </w:pPr>
    <w:rPr>
      <w:rFonts w:ascii="Arial" w:hAnsi="Arial"/>
      <w:vanish/>
      <w:sz w:val="16"/>
      <w:szCs w:val="16"/>
      <w:lang w:val="en-GB"/>
    </w:rPr>
  </w:style>
  <w:style w:type="character" w:customStyle="1" w:styleId="z-BottomofFormChar">
    <w:name w:val="z-Bottom of Form Char"/>
    <w:basedOn w:val="DefaultParagraphFont"/>
    <w:link w:val="z-BottomofForm"/>
    <w:rsid w:val="008E62DD"/>
    <w:rPr>
      <w:rFonts w:ascii="Arial" w:hAnsi="Arial" w:cs="Arial"/>
      <w:vanish/>
      <w:sz w:val="16"/>
      <w:szCs w:val="16"/>
      <w:lang w:val="en-GB" w:eastAsia="en-US"/>
    </w:rPr>
  </w:style>
  <w:style w:type="numbering" w:styleId="111111">
    <w:name w:val="Outline List 2"/>
    <w:basedOn w:val="NoList"/>
    <w:rsid w:val="008E62DD"/>
    <w:pPr>
      <w:numPr>
        <w:numId w:val="14"/>
      </w:numPr>
    </w:pPr>
  </w:style>
  <w:style w:type="paragraph" w:styleId="FootnoteText">
    <w:name w:val="footnote text"/>
    <w:basedOn w:val="Normal"/>
    <w:link w:val="FootnoteTextChar"/>
    <w:rsid w:val="008E62DD"/>
    <w:pPr>
      <w:spacing w:before="0" w:after="180" w:line="240" w:lineRule="auto"/>
      <w:jc w:val="both"/>
    </w:pPr>
    <w:rPr>
      <w:rFonts w:ascii="Times New Roman" w:hAnsi="Times New Roman" w:cs="Times New Roman"/>
      <w:lang w:val="en-GB"/>
    </w:rPr>
  </w:style>
  <w:style w:type="character" w:customStyle="1" w:styleId="FootnoteTextChar">
    <w:name w:val="Footnote Text Char"/>
    <w:basedOn w:val="DefaultParagraphFont"/>
    <w:link w:val="FootnoteText"/>
    <w:rsid w:val="008E62DD"/>
    <w:rPr>
      <w:lang w:val="en-GB" w:eastAsia="en-US"/>
    </w:rPr>
  </w:style>
  <w:style w:type="character" w:styleId="FootnoteReference">
    <w:name w:val="footnote reference"/>
    <w:rsid w:val="008E62DD"/>
    <w:rPr>
      <w:vertAlign w:val="superscript"/>
    </w:rPr>
  </w:style>
  <w:style w:type="paragraph" w:customStyle="1" w:styleId="FigureTemplate">
    <w:name w:val="Figure_Template"/>
    <w:basedOn w:val="Caption"/>
    <w:rsid w:val="008E62DD"/>
    <w:pPr>
      <w:spacing w:before="120" w:after="120"/>
      <w:jc w:val="center"/>
    </w:pPr>
    <w:rPr>
      <w:rFonts w:ascii="Times New Roman" w:hAnsi="Times New Roman" w:cs="Times New Roman"/>
      <w:b w:val="0"/>
      <w:bCs w:val="0"/>
      <w:i/>
      <w:iCs/>
      <w:color w:val="auto"/>
      <w:sz w:val="20"/>
      <w:szCs w:val="20"/>
      <w:lang w:val="en-GB"/>
    </w:rPr>
  </w:style>
  <w:style w:type="character" w:styleId="CommentReference">
    <w:name w:val="annotation reference"/>
    <w:rsid w:val="008E62DD"/>
    <w:rPr>
      <w:sz w:val="16"/>
      <w:szCs w:val="16"/>
    </w:rPr>
  </w:style>
  <w:style w:type="paragraph" w:styleId="CommentText">
    <w:name w:val="annotation text"/>
    <w:basedOn w:val="Normal"/>
    <w:link w:val="CommentTextChar"/>
    <w:rsid w:val="008E62DD"/>
    <w:pPr>
      <w:spacing w:before="0" w:after="180" w:line="240" w:lineRule="auto"/>
      <w:jc w:val="both"/>
    </w:pPr>
    <w:rPr>
      <w:rFonts w:ascii="Times New Roman" w:hAnsi="Times New Roman" w:cs="Times New Roman"/>
      <w:lang w:val="en-GB"/>
    </w:rPr>
  </w:style>
  <w:style w:type="character" w:customStyle="1" w:styleId="CommentTextChar">
    <w:name w:val="Comment Text Char"/>
    <w:basedOn w:val="DefaultParagraphFont"/>
    <w:link w:val="CommentText"/>
    <w:rsid w:val="008E62DD"/>
    <w:rPr>
      <w:lang w:val="en-GB" w:eastAsia="en-US"/>
    </w:rPr>
  </w:style>
  <w:style w:type="paragraph" w:styleId="CommentSubject">
    <w:name w:val="annotation subject"/>
    <w:basedOn w:val="CommentText"/>
    <w:next w:val="CommentText"/>
    <w:link w:val="CommentSubjectChar"/>
    <w:rsid w:val="008E62DD"/>
    <w:rPr>
      <w:b/>
      <w:bCs/>
    </w:rPr>
  </w:style>
  <w:style w:type="character" w:customStyle="1" w:styleId="CommentSubjectChar">
    <w:name w:val="Comment Subject Char"/>
    <w:basedOn w:val="CommentTextChar"/>
    <w:link w:val="CommentSubject"/>
    <w:rsid w:val="008E62DD"/>
    <w:rPr>
      <w:b/>
      <w:bCs/>
      <w:lang w:val="en-GB" w:eastAsia="en-US"/>
    </w:rPr>
  </w:style>
  <w:style w:type="character" w:customStyle="1" w:styleId="outputtext1">
    <w:name w:val="outputtext1"/>
    <w:rsid w:val="008E62DD"/>
    <w:rPr>
      <w:rFonts w:ascii="Verdana" w:hAnsi="Verdana" w:hint="default"/>
      <w:b/>
      <w:bCs/>
      <w:color w:val="333333"/>
      <w:sz w:val="15"/>
      <w:szCs w:val="15"/>
    </w:rPr>
  </w:style>
  <w:style w:type="paragraph" w:styleId="EndnoteText">
    <w:name w:val="endnote text"/>
    <w:basedOn w:val="Normal"/>
    <w:link w:val="EndnoteTextChar"/>
    <w:rsid w:val="008E62DD"/>
    <w:pPr>
      <w:spacing w:before="0" w:after="180" w:line="240" w:lineRule="auto"/>
      <w:jc w:val="both"/>
    </w:pPr>
    <w:rPr>
      <w:rFonts w:ascii="Times New Roman" w:hAnsi="Times New Roman" w:cs="Times New Roman"/>
      <w:lang w:val="en-GB"/>
    </w:rPr>
  </w:style>
  <w:style w:type="character" w:customStyle="1" w:styleId="EndnoteTextChar">
    <w:name w:val="Endnote Text Char"/>
    <w:basedOn w:val="DefaultParagraphFont"/>
    <w:link w:val="EndnoteText"/>
    <w:rsid w:val="008E62DD"/>
    <w:rPr>
      <w:lang w:val="en-GB" w:eastAsia="en-US"/>
    </w:rPr>
  </w:style>
  <w:style w:type="character" w:styleId="EndnoteReference">
    <w:name w:val="endnote reference"/>
    <w:rsid w:val="008E62DD"/>
    <w:rPr>
      <w:vertAlign w:val="superscript"/>
    </w:rPr>
  </w:style>
  <w:style w:type="character" w:styleId="HTMLCode">
    <w:name w:val="HTML Code"/>
    <w:rsid w:val="008E62DD"/>
    <w:rPr>
      <w:rFonts w:ascii="Courier New" w:eastAsia="Times New Roman" w:hAnsi="Courier New" w:cs="Courier New"/>
      <w:sz w:val="20"/>
      <w:szCs w:val="20"/>
    </w:rPr>
  </w:style>
  <w:style w:type="table" w:styleId="TableSimple3">
    <w:name w:val="Table Simple 3"/>
    <w:basedOn w:val="TableNormal"/>
    <w:rsid w:val="008E62DD"/>
    <w:pPr>
      <w:spacing w:after="180"/>
      <w:jc w:val="both"/>
    </w:pPr>
    <w:rPr>
      <w:lang w:val="cs-CZ" w:eastAsia="cs-CZ"/>
    </w:rPr>
    <w:tblPr>
      <w:tblBorders>
        <w:top w:val="single" w:sz="12" w:space="0" w:color="000000"/>
        <w:left w:val="single" w:sz="12" w:space="0" w:color="000000"/>
        <w:bottom w:val="single" w:sz="12" w:space="0" w:color="000000"/>
        <w:right w:val="single" w:sz="12" w:space="0" w:color="000000"/>
      </w:tblBorders>
    </w:tblPr>
    <w:tcPr>
      <w:shd w:val="clear" w:color="auto" w:fill="FFFFCC"/>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leStyle1">
    <w:name w:val="Table Style1"/>
    <w:basedOn w:val="TableNormal"/>
    <w:rsid w:val="008E62DD"/>
    <w:rPr>
      <w:rFonts w:ascii="Courier New" w:hAnsi="Courier New"/>
      <w:lang w:val="cs-CZ" w:eastAsia="cs-CZ"/>
    </w:rPr>
    <w:tblPr>
      <w:tblBorders>
        <w:top w:val="single" w:sz="4" w:space="0" w:color="000000"/>
        <w:left w:val="single" w:sz="4" w:space="0" w:color="000000"/>
        <w:bottom w:val="single" w:sz="4" w:space="0" w:color="000000"/>
        <w:right w:val="single" w:sz="4" w:space="0" w:color="000000"/>
      </w:tblBorders>
    </w:tblPr>
    <w:tcPr>
      <w:shd w:val="clear" w:color="auto" w:fill="FFFFCC"/>
    </w:tcPr>
  </w:style>
  <w:style w:type="paragraph" w:customStyle="1" w:styleId="SqlText">
    <w:name w:val="SqlText"/>
    <w:basedOn w:val="Normal"/>
    <w:autoRedefine/>
    <w:rsid w:val="008E62DD"/>
    <w:pPr>
      <w:spacing w:before="0" w:after="0" w:line="240" w:lineRule="auto"/>
    </w:pPr>
    <w:rPr>
      <w:rFonts w:ascii="Courier New" w:hAnsi="Courier New" w:cs="Courier New"/>
      <w:bCs/>
    </w:rPr>
  </w:style>
  <w:style w:type="numbering" w:customStyle="1" w:styleId="CurrentList1">
    <w:name w:val="Current List1"/>
    <w:rsid w:val="008E62DD"/>
    <w:pPr>
      <w:numPr>
        <w:numId w:val="15"/>
      </w:numPr>
    </w:pPr>
  </w:style>
  <w:style w:type="paragraph" w:styleId="HTMLPreformatted">
    <w:name w:val="HTML Preformatted"/>
    <w:basedOn w:val="Normal"/>
    <w:link w:val="HTMLPreformattedChar"/>
    <w:uiPriority w:val="99"/>
    <w:rsid w:val="008E62D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18"/>
      <w:szCs w:val="18"/>
    </w:rPr>
  </w:style>
  <w:style w:type="character" w:customStyle="1" w:styleId="HTMLPreformattedChar">
    <w:name w:val="HTML Preformatted Char"/>
    <w:basedOn w:val="DefaultParagraphFont"/>
    <w:link w:val="HTMLPreformatted"/>
    <w:uiPriority w:val="99"/>
    <w:rsid w:val="008E62DD"/>
    <w:rPr>
      <w:rFonts w:ascii="Courier New" w:hAnsi="Courier New" w:cs="Courier New"/>
      <w:sz w:val="18"/>
      <w:szCs w:val="18"/>
      <w:shd w:val="clear" w:color="auto" w:fill="DADADA"/>
      <w:lang w:val="en-US" w:eastAsia="en-US"/>
    </w:rPr>
  </w:style>
  <w:style w:type="character" w:customStyle="1" w:styleId="italic1">
    <w:name w:val="italic1"/>
    <w:rsid w:val="008E62DD"/>
    <w:rPr>
      <w:i/>
      <w:iCs/>
    </w:rPr>
  </w:style>
  <w:style w:type="character" w:styleId="HTMLVariable">
    <w:name w:val="HTML Variable"/>
    <w:rsid w:val="008E62DD"/>
    <w:rPr>
      <w:i/>
      <w:iCs/>
    </w:rPr>
  </w:style>
  <w:style w:type="character" w:customStyle="1" w:styleId="bold1">
    <w:name w:val="bold1"/>
    <w:rsid w:val="008E62DD"/>
    <w:rPr>
      <w:b/>
      <w:bCs/>
    </w:rPr>
  </w:style>
  <w:style w:type="paragraph" w:customStyle="1" w:styleId="indatacontent">
    <w:name w:val="indatacontent"/>
    <w:basedOn w:val="Normal"/>
    <w:rsid w:val="008E62DD"/>
    <w:pPr>
      <w:spacing w:before="100" w:beforeAutospacing="1" w:after="100" w:afterAutospacing="1" w:line="240" w:lineRule="auto"/>
    </w:pPr>
    <w:rPr>
      <w:rFonts w:ascii="Times New Roman" w:hAnsi="Times New Roman" w:cs="Times New Roman"/>
      <w:sz w:val="24"/>
      <w:szCs w:val="24"/>
    </w:rPr>
  </w:style>
  <w:style w:type="character" w:styleId="HTMLTypewriter">
    <w:name w:val="HTML Typewriter"/>
    <w:rsid w:val="008E62DD"/>
    <w:rPr>
      <w:rFonts w:ascii="Courier New" w:eastAsia="Times New Roman" w:hAnsi="Courier New" w:cs="Courier New" w:hint="default"/>
      <w:sz w:val="24"/>
      <w:szCs w:val="24"/>
    </w:rPr>
  </w:style>
  <w:style w:type="paragraph" w:customStyle="1" w:styleId="sql">
    <w:name w:val="sql"/>
    <w:basedOn w:val="Normal"/>
    <w:rsid w:val="008E62DD"/>
    <w:pPr>
      <w:spacing w:before="0" w:after="0" w:line="240" w:lineRule="auto"/>
      <w:ind w:left="432"/>
    </w:pPr>
    <w:rPr>
      <w:rFonts w:ascii="Courier New" w:hAnsi="Courier New" w:cs="Courier New"/>
      <w:color w:val="000080"/>
    </w:rPr>
  </w:style>
  <w:style w:type="character" w:customStyle="1" w:styleId="avanwyk">
    <w:name w:val="avanwyk"/>
    <w:semiHidden/>
    <w:rsid w:val="008E62DD"/>
    <w:rPr>
      <w:rFonts w:ascii="Arial" w:hAnsi="Arial" w:cs="Arial"/>
      <w:color w:val="000080"/>
      <w:sz w:val="20"/>
      <w:szCs w:val="20"/>
    </w:rPr>
  </w:style>
  <w:style w:type="character" w:customStyle="1" w:styleId="bold">
    <w:name w:val="bold"/>
    <w:rsid w:val="008E62DD"/>
  </w:style>
  <w:style w:type="character" w:styleId="Emphasis">
    <w:name w:val="Emphasis"/>
    <w:qFormat/>
    <w:rsid w:val="008E62DD"/>
    <w:rPr>
      <w:i/>
      <w:iCs/>
    </w:rPr>
  </w:style>
  <w:style w:type="character" w:styleId="IntenseEmphasis">
    <w:name w:val="Intense Emphasis"/>
    <w:uiPriority w:val="21"/>
    <w:qFormat/>
    <w:rsid w:val="008E62DD"/>
    <w:rPr>
      <w:b/>
      <w:bCs/>
      <w:i/>
      <w:iCs/>
      <w:color w:val="4F81BD"/>
    </w:rPr>
  </w:style>
  <w:style w:type="character" w:customStyle="1" w:styleId="citationjournal">
    <w:name w:val="citation journal"/>
    <w:rsid w:val="008E62DD"/>
  </w:style>
  <w:style w:type="paragraph" w:customStyle="1" w:styleId="Figuretitle">
    <w:name w:val="Figure title"/>
    <w:basedOn w:val="Normal"/>
    <w:link w:val="FiguretitleChar"/>
    <w:rsid w:val="008E62DD"/>
    <w:pPr>
      <w:spacing w:after="240" w:line="260" w:lineRule="atLeast"/>
    </w:pPr>
    <w:rPr>
      <w:rFonts w:ascii="HelveticaNeueLT Std" w:hAnsi="HelveticaNeueLT Std" w:cs="Times New Roman"/>
      <w:i/>
      <w:szCs w:val="24"/>
    </w:rPr>
  </w:style>
  <w:style w:type="character" w:customStyle="1" w:styleId="FiguretitleChar">
    <w:name w:val="Figure title Char"/>
    <w:link w:val="Figuretitle"/>
    <w:rsid w:val="008E62DD"/>
    <w:rPr>
      <w:rFonts w:ascii="HelveticaNeueLT Std" w:hAnsi="HelveticaNeueLT Std"/>
      <w:i/>
      <w:szCs w:val="24"/>
      <w:lang w:val="en-US" w:eastAsia="en-US"/>
    </w:rPr>
  </w:style>
  <w:style w:type="character" w:styleId="Strong">
    <w:name w:val="Strong"/>
    <w:uiPriority w:val="22"/>
    <w:qFormat/>
    <w:rsid w:val="008E62DD"/>
    <w:rPr>
      <w:b/>
      <w:bCs/>
    </w:rPr>
  </w:style>
  <w:style w:type="paragraph" w:styleId="Subtitle">
    <w:name w:val="Subtitle"/>
    <w:basedOn w:val="Normal"/>
    <w:next w:val="Normal"/>
    <w:link w:val="SubtitleChar"/>
    <w:qFormat/>
    <w:rsid w:val="006334F5"/>
    <w:pPr>
      <w:numPr>
        <w:ilvl w:val="1"/>
      </w:numPr>
    </w:pPr>
    <w:rPr>
      <w:rFonts w:asciiTheme="majorHAnsi" w:eastAsiaTheme="majorEastAsia" w:hAnsiTheme="majorHAnsi" w:cstheme="majorBidi"/>
      <w:i/>
      <w:iCs/>
      <w:color w:val="EC881D" w:themeColor="accent1"/>
      <w:spacing w:val="15"/>
      <w:sz w:val="24"/>
      <w:szCs w:val="24"/>
    </w:rPr>
  </w:style>
  <w:style w:type="character" w:customStyle="1" w:styleId="SubtitleChar">
    <w:name w:val="Subtitle Char"/>
    <w:basedOn w:val="DefaultParagraphFont"/>
    <w:link w:val="Subtitle"/>
    <w:rsid w:val="006334F5"/>
    <w:rPr>
      <w:rFonts w:asciiTheme="majorHAnsi" w:eastAsiaTheme="majorEastAsia" w:hAnsiTheme="majorHAnsi" w:cstheme="majorBidi"/>
      <w:i/>
      <w:iCs/>
      <w:color w:val="EC881D" w:themeColor="accent1"/>
      <w:spacing w:val="15"/>
      <w:sz w:val="24"/>
      <w:szCs w:val="24"/>
      <w:lang w:val="en-US" w:eastAsia="en-US"/>
    </w:rPr>
  </w:style>
  <w:style w:type="character" w:styleId="IntenseReference">
    <w:name w:val="Intense Reference"/>
    <w:basedOn w:val="DefaultParagraphFont"/>
    <w:uiPriority w:val="32"/>
    <w:qFormat/>
    <w:rsid w:val="008E7655"/>
    <w:rPr>
      <w:b/>
      <w:bCs/>
      <w:smallCaps/>
      <w:color w:val="000000" w:themeColor="accent2"/>
      <w:spacing w:val="5"/>
      <w:u w:val="single"/>
    </w:rPr>
  </w:style>
  <w:style w:type="paragraph" w:styleId="Quote">
    <w:name w:val="Quote"/>
    <w:basedOn w:val="Normal"/>
    <w:next w:val="Normal"/>
    <w:link w:val="QuoteChar"/>
    <w:uiPriority w:val="29"/>
    <w:qFormat/>
    <w:rsid w:val="008E7655"/>
    <w:rPr>
      <w:i/>
      <w:iCs/>
      <w:color w:val="5F6062" w:themeColor="text1"/>
    </w:rPr>
  </w:style>
  <w:style w:type="character" w:customStyle="1" w:styleId="QuoteChar">
    <w:name w:val="Quote Char"/>
    <w:basedOn w:val="DefaultParagraphFont"/>
    <w:link w:val="Quote"/>
    <w:uiPriority w:val="29"/>
    <w:rsid w:val="008E7655"/>
    <w:rPr>
      <w:rFonts w:ascii="Century Gothic" w:hAnsi="Century Gothic" w:cs="Arial"/>
      <w:i/>
      <w:iCs/>
      <w:color w:val="5F6062" w:themeColor="text1"/>
      <w:lang w:val="en-US" w:eastAsia="en-US"/>
    </w:rPr>
  </w:style>
  <w:style w:type="character" w:styleId="BookTitle">
    <w:name w:val="Book Title"/>
    <w:basedOn w:val="DefaultParagraphFont"/>
    <w:uiPriority w:val="33"/>
    <w:qFormat/>
    <w:rsid w:val="008E7655"/>
    <w:rPr>
      <w:b/>
      <w:bCs/>
      <w:smallCaps/>
      <w:spacing w:val="5"/>
    </w:rPr>
  </w:style>
  <w:style w:type="character" w:customStyle="1" w:styleId="sentence">
    <w:name w:val="sentence"/>
    <w:basedOn w:val="DefaultParagraphFont"/>
    <w:rsid w:val="009E6628"/>
  </w:style>
  <w:style w:type="character" w:styleId="UnresolvedMention">
    <w:name w:val="Unresolved Mention"/>
    <w:basedOn w:val="DefaultParagraphFont"/>
    <w:uiPriority w:val="99"/>
    <w:semiHidden/>
    <w:unhideWhenUsed/>
    <w:rsid w:val="001444DA"/>
    <w:rPr>
      <w:color w:val="808080"/>
      <w:shd w:val="clear" w:color="auto" w:fill="E6E6E6"/>
    </w:rPr>
  </w:style>
  <w:style w:type="table" w:styleId="ListTable1Light-Accent5">
    <w:name w:val="List Table 1 Light Accent 5"/>
    <w:basedOn w:val="TableNormal"/>
    <w:uiPriority w:val="46"/>
    <w:rsid w:val="005C6BCA"/>
    <w:tblPr>
      <w:tblStyleRowBandSize w:val="1"/>
      <w:tblStyleColBandSize w:val="1"/>
    </w:tblPr>
    <w:tblStylePr w:type="firstRow">
      <w:rPr>
        <w:b/>
        <w:bCs/>
      </w:rPr>
      <w:tblPr/>
      <w:tcPr>
        <w:tcBorders>
          <w:bottom w:val="single" w:sz="4" w:space="0" w:color="EDEEF0" w:themeColor="accent5" w:themeTint="99"/>
        </w:tcBorders>
      </w:tcPr>
    </w:tblStylePr>
    <w:tblStylePr w:type="lastRow">
      <w:rPr>
        <w:b/>
        <w:bCs/>
      </w:rPr>
      <w:tblPr/>
      <w:tcPr>
        <w:tcBorders>
          <w:top w:val="single" w:sz="4" w:space="0" w:color="EDEEF0" w:themeColor="accent5" w:themeTint="99"/>
        </w:tcBorders>
      </w:tcPr>
    </w:tblStylePr>
    <w:tblStylePr w:type="firstCol">
      <w:rPr>
        <w:b/>
        <w:bCs/>
      </w:rPr>
    </w:tblStylePr>
    <w:tblStylePr w:type="lastCol">
      <w:rPr>
        <w:b/>
        <w:bCs/>
      </w:rPr>
    </w:tblStylePr>
    <w:tblStylePr w:type="band1Vert">
      <w:tblPr/>
      <w:tcPr>
        <w:shd w:val="clear" w:color="auto" w:fill="F9F9FA" w:themeFill="accent5" w:themeFillTint="33"/>
      </w:tcPr>
    </w:tblStylePr>
    <w:tblStylePr w:type="band1Horz">
      <w:tblPr/>
      <w:tcPr>
        <w:shd w:val="clear" w:color="auto" w:fill="F9F9FA" w:themeFill="accent5" w:themeFillTint="33"/>
      </w:tcPr>
    </w:tblStylePr>
  </w:style>
  <w:style w:type="table" w:styleId="ListTable3-Accent4">
    <w:name w:val="List Table 3 Accent 4"/>
    <w:basedOn w:val="TableNormal"/>
    <w:uiPriority w:val="48"/>
    <w:rsid w:val="005C6BCA"/>
    <w:tblPr>
      <w:tblStyleRowBandSize w:val="1"/>
      <w:tblStyleColBandSize w:val="1"/>
      <w:tblBorders>
        <w:top w:val="single" w:sz="4" w:space="0" w:color="BBBCBE" w:themeColor="accent4"/>
        <w:left w:val="single" w:sz="4" w:space="0" w:color="BBBCBE" w:themeColor="accent4"/>
        <w:bottom w:val="single" w:sz="4" w:space="0" w:color="BBBCBE" w:themeColor="accent4"/>
        <w:right w:val="single" w:sz="4" w:space="0" w:color="BBBCBE" w:themeColor="accent4"/>
      </w:tblBorders>
    </w:tblPr>
    <w:tblStylePr w:type="firstRow">
      <w:rPr>
        <w:b/>
        <w:bCs/>
        <w:color w:val="FFFFFF" w:themeColor="background1"/>
      </w:rPr>
      <w:tblPr/>
      <w:tcPr>
        <w:shd w:val="clear" w:color="auto" w:fill="BBBCBE" w:themeFill="accent4"/>
      </w:tcPr>
    </w:tblStylePr>
    <w:tblStylePr w:type="lastRow">
      <w:rPr>
        <w:b/>
        <w:bCs/>
      </w:rPr>
      <w:tblPr/>
      <w:tcPr>
        <w:tcBorders>
          <w:top w:val="double" w:sz="4" w:space="0" w:color="BBBCB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BBCBE" w:themeColor="accent4"/>
          <w:right w:val="single" w:sz="4" w:space="0" w:color="BBBCBE" w:themeColor="accent4"/>
        </w:tcBorders>
      </w:tcPr>
    </w:tblStylePr>
    <w:tblStylePr w:type="band1Horz">
      <w:tblPr/>
      <w:tcPr>
        <w:tcBorders>
          <w:top w:val="single" w:sz="4" w:space="0" w:color="BBBCBE" w:themeColor="accent4"/>
          <w:bottom w:val="single" w:sz="4" w:space="0" w:color="BBBCB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BBCBE" w:themeColor="accent4"/>
          <w:left w:val="nil"/>
        </w:tcBorders>
      </w:tcPr>
    </w:tblStylePr>
    <w:tblStylePr w:type="swCell">
      <w:tblPr/>
      <w:tcPr>
        <w:tcBorders>
          <w:top w:val="double" w:sz="4" w:space="0" w:color="BBBCBE" w:themeColor="accent4"/>
          <w:right w:val="nil"/>
        </w:tcBorders>
      </w:tcPr>
    </w:tblStylePr>
  </w:style>
  <w:style w:type="table" w:styleId="GridTable1Light-Accent5">
    <w:name w:val="Grid Table 1 Light Accent 5"/>
    <w:basedOn w:val="TableNormal"/>
    <w:uiPriority w:val="46"/>
    <w:rsid w:val="005C6BCA"/>
    <w:tblPr>
      <w:tblStyleRowBandSize w:val="1"/>
      <w:tblStyleColBandSize w:val="1"/>
      <w:tblBorders>
        <w:top w:val="single" w:sz="4" w:space="0" w:color="F3F3F5" w:themeColor="accent5" w:themeTint="66"/>
        <w:left w:val="single" w:sz="4" w:space="0" w:color="F3F3F5" w:themeColor="accent5" w:themeTint="66"/>
        <w:bottom w:val="single" w:sz="4" w:space="0" w:color="F3F3F5" w:themeColor="accent5" w:themeTint="66"/>
        <w:right w:val="single" w:sz="4" w:space="0" w:color="F3F3F5" w:themeColor="accent5" w:themeTint="66"/>
        <w:insideH w:val="single" w:sz="4" w:space="0" w:color="F3F3F5" w:themeColor="accent5" w:themeTint="66"/>
        <w:insideV w:val="single" w:sz="4" w:space="0" w:color="F3F3F5" w:themeColor="accent5" w:themeTint="66"/>
      </w:tblBorders>
    </w:tblPr>
    <w:tblStylePr w:type="firstRow">
      <w:rPr>
        <w:b/>
        <w:bCs/>
      </w:rPr>
      <w:tblPr/>
      <w:tcPr>
        <w:tcBorders>
          <w:bottom w:val="single" w:sz="12" w:space="0" w:color="EDEEF0" w:themeColor="accent5" w:themeTint="99"/>
        </w:tcBorders>
      </w:tcPr>
    </w:tblStylePr>
    <w:tblStylePr w:type="lastRow">
      <w:rPr>
        <w:b/>
        <w:bCs/>
      </w:rPr>
      <w:tblPr/>
      <w:tcPr>
        <w:tcBorders>
          <w:top w:val="double" w:sz="2" w:space="0" w:color="EDEEF0"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5C6BCA"/>
    <w:tblPr>
      <w:tblStyleRowBandSize w:val="1"/>
      <w:tblStyleColBandSize w:val="1"/>
      <w:tblBorders>
        <w:top w:val="single" w:sz="2" w:space="0" w:color="EDEEF0" w:themeColor="accent5" w:themeTint="99"/>
        <w:bottom w:val="single" w:sz="2" w:space="0" w:color="EDEEF0" w:themeColor="accent5" w:themeTint="99"/>
        <w:insideH w:val="single" w:sz="2" w:space="0" w:color="EDEEF0" w:themeColor="accent5" w:themeTint="99"/>
        <w:insideV w:val="single" w:sz="2" w:space="0" w:color="EDEEF0" w:themeColor="accent5" w:themeTint="99"/>
      </w:tblBorders>
    </w:tblPr>
    <w:tblStylePr w:type="firstRow">
      <w:rPr>
        <w:b/>
        <w:bCs/>
      </w:rPr>
      <w:tblPr/>
      <w:tcPr>
        <w:tcBorders>
          <w:top w:val="nil"/>
          <w:bottom w:val="single" w:sz="12" w:space="0" w:color="EDEEF0" w:themeColor="accent5" w:themeTint="99"/>
          <w:insideH w:val="nil"/>
          <w:insideV w:val="nil"/>
        </w:tcBorders>
        <w:shd w:val="clear" w:color="auto" w:fill="FFFFFF" w:themeFill="background1"/>
      </w:tcPr>
    </w:tblStylePr>
    <w:tblStylePr w:type="lastRow">
      <w:rPr>
        <w:b/>
        <w:bCs/>
      </w:rPr>
      <w:tblPr/>
      <w:tcPr>
        <w:tcBorders>
          <w:top w:val="double" w:sz="2" w:space="0" w:color="EDEEF0"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F9FA" w:themeFill="accent5" w:themeFillTint="33"/>
      </w:tcPr>
    </w:tblStylePr>
    <w:tblStylePr w:type="band1Horz">
      <w:tblPr/>
      <w:tcPr>
        <w:shd w:val="clear" w:color="auto" w:fill="F9F9FA" w:themeFill="accent5" w:themeFillTint="33"/>
      </w:tcPr>
    </w:tblStylePr>
  </w:style>
  <w:style w:type="table" w:styleId="ListTable1Light-Accent3">
    <w:name w:val="List Table 1 Light Accent 3"/>
    <w:basedOn w:val="TableNormal"/>
    <w:uiPriority w:val="46"/>
    <w:rsid w:val="001D1872"/>
    <w:tblPr>
      <w:tblStyleRowBandSize w:val="1"/>
      <w:tblStyleColBandSize w:val="1"/>
    </w:tblPr>
    <w:tblStylePr w:type="firstRow">
      <w:rPr>
        <w:b/>
        <w:bCs/>
      </w:rPr>
      <w:tblPr/>
      <w:tcPr>
        <w:tcBorders>
          <w:bottom w:val="single" w:sz="4" w:space="0" w:color="50B0FF" w:themeColor="accent3" w:themeTint="99"/>
        </w:tcBorders>
      </w:tcPr>
    </w:tblStylePr>
    <w:tblStylePr w:type="lastRow">
      <w:rPr>
        <w:b/>
        <w:bCs/>
      </w:rPr>
      <w:tblPr/>
      <w:tcPr>
        <w:tcBorders>
          <w:top w:val="single" w:sz="4" w:space="0" w:color="50B0FF" w:themeColor="accent3" w:themeTint="99"/>
        </w:tcBorders>
      </w:tcPr>
    </w:tblStylePr>
    <w:tblStylePr w:type="firstCol">
      <w:rPr>
        <w:b/>
        <w:bCs/>
      </w:rPr>
    </w:tblStylePr>
    <w:tblStylePr w:type="lastCol">
      <w:rPr>
        <w:b/>
        <w:bCs/>
      </w:rPr>
    </w:tblStylePr>
    <w:tblStylePr w:type="band1Vert">
      <w:tblPr/>
      <w:tcPr>
        <w:shd w:val="clear" w:color="auto" w:fill="C4E4FF" w:themeFill="accent3" w:themeFillTint="33"/>
      </w:tcPr>
    </w:tblStylePr>
    <w:tblStylePr w:type="band1Horz">
      <w:tblPr/>
      <w:tcPr>
        <w:shd w:val="clear" w:color="auto" w:fill="C4E4FF" w:themeFill="accent3" w:themeFillTint="33"/>
      </w:tcPr>
    </w:tblStylePr>
  </w:style>
  <w:style w:type="table" w:styleId="ListTable1Light-Accent1">
    <w:name w:val="List Table 1 Light Accent 1"/>
    <w:basedOn w:val="TableNormal"/>
    <w:uiPriority w:val="46"/>
    <w:rsid w:val="001D1872"/>
    <w:tblPr>
      <w:tblStyleRowBandSize w:val="1"/>
      <w:tblStyleColBandSize w:val="1"/>
    </w:tblPr>
    <w:tblStylePr w:type="firstRow">
      <w:rPr>
        <w:b/>
        <w:bCs/>
      </w:rPr>
      <w:tblPr/>
      <w:tcPr>
        <w:tcBorders>
          <w:bottom w:val="single" w:sz="4" w:space="0" w:color="F3B777" w:themeColor="accent1" w:themeTint="99"/>
        </w:tcBorders>
      </w:tcPr>
    </w:tblStylePr>
    <w:tblStylePr w:type="lastRow">
      <w:rPr>
        <w:b/>
        <w:bCs/>
      </w:rPr>
      <w:tblPr/>
      <w:tcPr>
        <w:tcBorders>
          <w:top w:val="single" w:sz="4" w:space="0" w:color="F3B777" w:themeColor="accent1" w:themeTint="99"/>
        </w:tcBorders>
      </w:tcPr>
    </w:tblStylePr>
    <w:tblStylePr w:type="firstCol">
      <w:rPr>
        <w:b/>
        <w:bCs/>
      </w:rPr>
    </w:tblStylePr>
    <w:tblStylePr w:type="lastCol">
      <w:rPr>
        <w:b/>
        <w:bCs/>
      </w:rPr>
    </w:tblStylePr>
    <w:tblStylePr w:type="band1Vert">
      <w:tblPr/>
      <w:tcPr>
        <w:shd w:val="clear" w:color="auto" w:fill="FBE7D1" w:themeFill="accent1" w:themeFillTint="33"/>
      </w:tcPr>
    </w:tblStylePr>
    <w:tblStylePr w:type="band1Horz">
      <w:tblPr/>
      <w:tcPr>
        <w:shd w:val="clear" w:color="auto" w:fill="FBE7D1" w:themeFill="accent1" w:themeFillTint="33"/>
      </w:tcPr>
    </w:tblStylePr>
  </w:style>
  <w:style w:type="table" w:styleId="ListTable1Light-Accent2">
    <w:name w:val="List Table 1 Light Accent 2"/>
    <w:basedOn w:val="TableNormal"/>
    <w:uiPriority w:val="46"/>
    <w:rsid w:val="001D1872"/>
    <w:tblPr>
      <w:tblStyleRowBandSize w:val="1"/>
      <w:tblStyleColBandSize w:val="1"/>
    </w:tblPr>
    <w:tblStylePr w:type="firstRow">
      <w:rPr>
        <w:b/>
        <w:bCs/>
      </w:rPr>
      <w:tblPr/>
      <w:tcPr>
        <w:tcBorders>
          <w:bottom w:val="single" w:sz="4" w:space="0" w:color="666666" w:themeColor="accent2" w:themeTint="99"/>
        </w:tcBorders>
      </w:tcPr>
    </w:tblStylePr>
    <w:tblStylePr w:type="lastRow">
      <w:rPr>
        <w:b/>
        <w:bCs/>
      </w:rPr>
      <w:tblPr/>
      <w:tcPr>
        <w:tcBorders>
          <w:top w:val="single" w:sz="4" w:space="0" w:color="666666" w:themeColor="accent2" w:themeTint="99"/>
        </w:tcBorders>
      </w:tcPr>
    </w:tblStylePr>
    <w:tblStylePr w:type="firstCol">
      <w:rPr>
        <w:b/>
        <w:bCs/>
      </w:rPr>
    </w:tblStylePr>
    <w:tblStylePr w:type="lastCol">
      <w:rPr>
        <w:b/>
        <w:bCs/>
      </w:rPr>
    </w:tblStylePr>
    <w:tblStylePr w:type="band1Vert">
      <w:tblPr/>
      <w:tcPr>
        <w:shd w:val="clear" w:color="auto" w:fill="CCCCCC" w:themeFill="accent2" w:themeFillTint="33"/>
      </w:tcPr>
    </w:tblStylePr>
    <w:tblStylePr w:type="band1Horz">
      <w:tblPr/>
      <w:tcPr>
        <w:shd w:val="clear" w:color="auto" w:fill="CCCCCC" w:themeFill="accent2" w:themeFillTint="33"/>
      </w:tcPr>
    </w:tblStylePr>
  </w:style>
  <w:style w:type="table" w:styleId="GridTable2-Accent4">
    <w:name w:val="Grid Table 2 Accent 4"/>
    <w:basedOn w:val="TableNormal"/>
    <w:uiPriority w:val="47"/>
    <w:rsid w:val="00963C49"/>
    <w:tblPr>
      <w:tblStyleRowBandSize w:val="1"/>
      <w:tblStyleColBandSize w:val="1"/>
      <w:tblBorders>
        <w:top w:val="single" w:sz="2" w:space="0" w:color="D6D6D8" w:themeColor="accent4" w:themeTint="99"/>
        <w:bottom w:val="single" w:sz="2" w:space="0" w:color="D6D6D8" w:themeColor="accent4" w:themeTint="99"/>
        <w:insideH w:val="single" w:sz="2" w:space="0" w:color="D6D6D8" w:themeColor="accent4" w:themeTint="99"/>
        <w:insideV w:val="single" w:sz="2" w:space="0" w:color="D6D6D8" w:themeColor="accent4" w:themeTint="99"/>
      </w:tblBorders>
    </w:tblPr>
    <w:tblStylePr w:type="firstRow">
      <w:rPr>
        <w:b/>
        <w:bCs/>
      </w:rPr>
      <w:tblPr/>
      <w:tcPr>
        <w:tcBorders>
          <w:top w:val="nil"/>
          <w:bottom w:val="single" w:sz="12" w:space="0" w:color="D6D6D8" w:themeColor="accent4" w:themeTint="99"/>
          <w:insideH w:val="nil"/>
          <w:insideV w:val="nil"/>
        </w:tcBorders>
        <w:shd w:val="clear" w:color="auto" w:fill="FFFFFF" w:themeFill="background1"/>
      </w:tcPr>
    </w:tblStylePr>
    <w:tblStylePr w:type="lastRow">
      <w:rPr>
        <w:b/>
        <w:bCs/>
      </w:rPr>
      <w:tblPr/>
      <w:tcPr>
        <w:tcBorders>
          <w:top w:val="double" w:sz="2" w:space="0" w:color="D6D6D8"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F1F2" w:themeFill="accent4" w:themeFillTint="33"/>
      </w:tcPr>
    </w:tblStylePr>
    <w:tblStylePr w:type="band1Horz">
      <w:tblPr/>
      <w:tcPr>
        <w:shd w:val="clear" w:color="auto" w:fill="F1F1F2" w:themeFill="accent4" w:themeFillTint="33"/>
      </w:tcPr>
    </w:tblStylePr>
  </w:style>
  <w:style w:type="table" w:styleId="ListTable1Light">
    <w:name w:val="List Table 1 Light"/>
    <w:basedOn w:val="TableNormal"/>
    <w:uiPriority w:val="46"/>
    <w:rsid w:val="00963C49"/>
    <w:tblPr>
      <w:tblStyleRowBandSize w:val="1"/>
      <w:tblStyleColBandSize w:val="1"/>
    </w:tblPr>
    <w:tblStylePr w:type="firstRow">
      <w:rPr>
        <w:b/>
        <w:bCs/>
      </w:rPr>
      <w:tblPr/>
      <w:tcPr>
        <w:tcBorders>
          <w:bottom w:val="single" w:sz="4" w:space="0" w:color="9E9FA1" w:themeColor="text1" w:themeTint="99"/>
        </w:tcBorders>
      </w:tcPr>
    </w:tblStylePr>
    <w:tblStylePr w:type="lastRow">
      <w:rPr>
        <w:b/>
        <w:bCs/>
      </w:rPr>
      <w:tblPr/>
      <w:tcPr>
        <w:tcBorders>
          <w:top w:val="single" w:sz="4" w:space="0" w:color="9E9FA1" w:themeColor="text1" w:themeTint="99"/>
        </w:tcBorders>
      </w:tcPr>
    </w:tblStylePr>
    <w:tblStylePr w:type="firstCol">
      <w:rPr>
        <w:b/>
        <w:bCs/>
      </w:rPr>
    </w:tblStylePr>
    <w:tblStylePr w:type="lastCol">
      <w:rPr>
        <w:b/>
        <w:bCs/>
      </w:rPr>
    </w:tblStylePr>
    <w:tblStylePr w:type="band1Vert">
      <w:tblPr/>
      <w:tcPr>
        <w:shd w:val="clear" w:color="auto" w:fill="DEDFDF" w:themeFill="text1" w:themeFillTint="33"/>
      </w:tcPr>
    </w:tblStylePr>
    <w:tblStylePr w:type="band1Horz">
      <w:tblPr/>
      <w:tcPr>
        <w:shd w:val="clear" w:color="auto" w:fill="DEDFDF" w:themeFill="text1" w:themeFillTint="33"/>
      </w:tcPr>
    </w:tblStylePr>
  </w:style>
  <w:style w:type="table" w:customStyle="1" w:styleId="PDCtables">
    <w:name w:val="PDCtables"/>
    <w:basedOn w:val="TableNormal"/>
    <w:uiPriority w:val="99"/>
    <w:rsid w:val="00AC3380"/>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30366">
      <w:bodyDiv w:val="1"/>
      <w:marLeft w:val="0"/>
      <w:marRight w:val="0"/>
      <w:marTop w:val="0"/>
      <w:marBottom w:val="0"/>
      <w:divBdr>
        <w:top w:val="none" w:sz="0" w:space="0" w:color="auto"/>
        <w:left w:val="none" w:sz="0" w:space="0" w:color="auto"/>
        <w:bottom w:val="none" w:sz="0" w:space="0" w:color="auto"/>
        <w:right w:val="none" w:sz="0" w:space="0" w:color="auto"/>
      </w:divBdr>
    </w:div>
    <w:div w:id="21170888">
      <w:bodyDiv w:val="1"/>
      <w:marLeft w:val="0"/>
      <w:marRight w:val="0"/>
      <w:marTop w:val="0"/>
      <w:marBottom w:val="0"/>
      <w:divBdr>
        <w:top w:val="none" w:sz="0" w:space="0" w:color="auto"/>
        <w:left w:val="none" w:sz="0" w:space="0" w:color="auto"/>
        <w:bottom w:val="none" w:sz="0" w:space="0" w:color="auto"/>
        <w:right w:val="none" w:sz="0" w:space="0" w:color="auto"/>
      </w:divBdr>
    </w:div>
    <w:div w:id="105394334">
      <w:bodyDiv w:val="1"/>
      <w:marLeft w:val="0"/>
      <w:marRight w:val="0"/>
      <w:marTop w:val="0"/>
      <w:marBottom w:val="0"/>
      <w:divBdr>
        <w:top w:val="none" w:sz="0" w:space="0" w:color="auto"/>
        <w:left w:val="none" w:sz="0" w:space="0" w:color="auto"/>
        <w:bottom w:val="none" w:sz="0" w:space="0" w:color="auto"/>
        <w:right w:val="none" w:sz="0" w:space="0" w:color="auto"/>
      </w:divBdr>
    </w:div>
    <w:div w:id="177233111">
      <w:bodyDiv w:val="1"/>
      <w:marLeft w:val="0"/>
      <w:marRight w:val="0"/>
      <w:marTop w:val="0"/>
      <w:marBottom w:val="0"/>
      <w:divBdr>
        <w:top w:val="none" w:sz="0" w:space="0" w:color="auto"/>
        <w:left w:val="none" w:sz="0" w:space="0" w:color="auto"/>
        <w:bottom w:val="none" w:sz="0" w:space="0" w:color="auto"/>
        <w:right w:val="none" w:sz="0" w:space="0" w:color="auto"/>
      </w:divBdr>
    </w:div>
    <w:div w:id="186529195">
      <w:bodyDiv w:val="1"/>
      <w:marLeft w:val="0"/>
      <w:marRight w:val="0"/>
      <w:marTop w:val="0"/>
      <w:marBottom w:val="0"/>
      <w:divBdr>
        <w:top w:val="none" w:sz="0" w:space="0" w:color="auto"/>
        <w:left w:val="none" w:sz="0" w:space="0" w:color="auto"/>
        <w:bottom w:val="none" w:sz="0" w:space="0" w:color="auto"/>
        <w:right w:val="none" w:sz="0" w:space="0" w:color="auto"/>
      </w:divBdr>
    </w:div>
    <w:div w:id="192309306">
      <w:bodyDiv w:val="1"/>
      <w:marLeft w:val="0"/>
      <w:marRight w:val="0"/>
      <w:marTop w:val="0"/>
      <w:marBottom w:val="0"/>
      <w:divBdr>
        <w:top w:val="none" w:sz="0" w:space="0" w:color="auto"/>
        <w:left w:val="none" w:sz="0" w:space="0" w:color="auto"/>
        <w:bottom w:val="none" w:sz="0" w:space="0" w:color="auto"/>
        <w:right w:val="none" w:sz="0" w:space="0" w:color="auto"/>
      </w:divBdr>
    </w:div>
    <w:div w:id="193539890">
      <w:bodyDiv w:val="1"/>
      <w:marLeft w:val="0"/>
      <w:marRight w:val="0"/>
      <w:marTop w:val="0"/>
      <w:marBottom w:val="0"/>
      <w:divBdr>
        <w:top w:val="none" w:sz="0" w:space="0" w:color="auto"/>
        <w:left w:val="none" w:sz="0" w:space="0" w:color="auto"/>
        <w:bottom w:val="none" w:sz="0" w:space="0" w:color="auto"/>
        <w:right w:val="none" w:sz="0" w:space="0" w:color="auto"/>
      </w:divBdr>
    </w:div>
    <w:div w:id="214201694">
      <w:bodyDiv w:val="1"/>
      <w:marLeft w:val="0"/>
      <w:marRight w:val="0"/>
      <w:marTop w:val="0"/>
      <w:marBottom w:val="0"/>
      <w:divBdr>
        <w:top w:val="none" w:sz="0" w:space="0" w:color="auto"/>
        <w:left w:val="none" w:sz="0" w:space="0" w:color="auto"/>
        <w:bottom w:val="none" w:sz="0" w:space="0" w:color="auto"/>
        <w:right w:val="none" w:sz="0" w:space="0" w:color="auto"/>
      </w:divBdr>
    </w:div>
    <w:div w:id="265115325">
      <w:bodyDiv w:val="1"/>
      <w:marLeft w:val="0"/>
      <w:marRight w:val="0"/>
      <w:marTop w:val="0"/>
      <w:marBottom w:val="0"/>
      <w:divBdr>
        <w:top w:val="none" w:sz="0" w:space="0" w:color="auto"/>
        <w:left w:val="none" w:sz="0" w:space="0" w:color="auto"/>
        <w:bottom w:val="none" w:sz="0" w:space="0" w:color="auto"/>
        <w:right w:val="none" w:sz="0" w:space="0" w:color="auto"/>
      </w:divBdr>
    </w:div>
    <w:div w:id="277180193">
      <w:bodyDiv w:val="1"/>
      <w:marLeft w:val="0"/>
      <w:marRight w:val="0"/>
      <w:marTop w:val="0"/>
      <w:marBottom w:val="0"/>
      <w:divBdr>
        <w:top w:val="none" w:sz="0" w:space="0" w:color="auto"/>
        <w:left w:val="none" w:sz="0" w:space="0" w:color="auto"/>
        <w:bottom w:val="none" w:sz="0" w:space="0" w:color="auto"/>
        <w:right w:val="none" w:sz="0" w:space="0" w:color="auto"/>
      </w:divBdr>
    </w:div>
    <w:div w:id="282732840">
      <w:bodyDiv w:val="1"/>
      <w:marLeft w:val="0"/>
      <w:marRight w:val="0"/>
      <w:marTop w:val="0"/>
      <w:marBottom w:val="0"/>
      <w:divBdr>
        <w:top w:val="none" w:sz="0" w:space="0" w:color="auto"/>
        <w:left w:val="none" w:sz="0" w:space="0" w:color="auto"/>
        <w:bottom w:val="none" w:sz="0" w:space="0" w:color="auto"/>
        <w:right w:val="none" w:sz="0" w:space="0" w:color="auto"/>
      </w:divBdr>
    </w:div>
    <w:div w:id="315111049">
      <w:bodyDiv w:val="1"/>
      <w:marLeft w:val="0"/>
      <w:marRight w:val="0"/>
      <w:marTop w:val="0"/>
      <w:marBottom w:val="0"/>
      <w:divBdr>
        <w:top w:val="none" w:sz="0" w:space="0" w:color="auto"/>
        <w:left w:val="none" w:sz="0" w:space="0" w:color="auto"/>
        <w:bottom w:val="none" w:sz="0" w:space="0" w:color="auto"/>
        <w:right w:val="none" w:sz="0" w:space="0" w:color="auto"/>
      </w:divBdr>
    </w:div>
    <w:div w:id="318115732">
      <w:bodyDiv w:val="1"/>
      <w:marLeft w:val="0"/>
      <w:marRight w:val="0"/>
      <w:marTop w:val="0"/>
      <w:marBottom w:val="0"/>
      <w:divBdr>
        <w:top w:val="none" w:sz="0" w:space="0" w:color="auto"/>
        <w:left w:val="none" w:sz="0" w:space="0" w:color="auto"/>
        <w:bottom w:val="none" w:sz="0" w:space="0" w:color="auto"/>
        <w:right w:val="none" w:sz="0" w:space="0" w:color="auto"/>
      </w:divBdr>
    </w:div>
    <w:div w:id="320426932">
      <w:bodyDiv w:val="1"/>
      <w:marLeft w:val="0"/>
      <w:marRight w:val="0"/>
      <w:marTop w:val="0"/>
      <w:marBottom w:val="0"/>
      <w:divBdr>
        <w:top w:val="none" w:sz="0" w:space="0" w:color="auto"/>
        <w:left w:val="none" w:sz="0" w:space="0" w:color="auto"/>
        <w:bottom w:val="none" w:sz="0" w:space="0" w:color="auto"/>
        <w:right w:val="none" w:sz="0" w:space="0" w:color="auto"/>
      </w:divBdr>
    </w:div>
    <w:div w:id="341514756">
      <w:bodyDiv w:val="1"/>
      <w:marLeft w:val="0"/>
      <w:marRight w:val="0"/>
      <w:marTop w:val="0"/>
      <w:marBottom w:val="0"/>
      <w:divBdr>
        <w:top w:val="none" w:sz="0" w:space="0" w:color="auto"/>
        <w:left w:val="none" w:sz="0" w:space="0" w:color="auto"/>
        <w:bottom w:val="none" w:sz="0" w:space="0" w:color="auto"/>
        <w:right w:val="none" w:sz="0" w:space="0" w:color="auto"/>
      </w:divBdr>
    </w:div>
    <w:div w:id="362168756">
      <w:bodyDiv w:val="1"/>
      <w:marLeft w:val="0"/>
      <w:marRight w:val="0"/>
      <w:marTop w:val="0"/>
      <w:marBottom w:val="0"/>
      <w:divBdr>
        <w:top w:val="none" w:sz="0" w:space="0" w:color="auto"/>
        <w:left w:val="none" w:sz="0" w:space="0" w:color="auto"/>
        <w:bottom w:val="none" w:sz="0" w:space="0" w:color="auto"/>
        <w:right w:val="none" w:sz="0" w:space="0" w:color="auto"/>
      </w:divBdr>
    </w:div>
    <w:div w:id="369231165">
      <w:bodyDiv w:val="1"/>
      <w:marLeft w:val="0"/>
      <w:marRight w:val="0"/>
      <w:marTop w:val="0"/>
      <w:marBottom w:val="0"/>
      <w:divBdr>
        <w:top w:val="none" w:sz="0" w:space="0" w:color="auto"/>
        <w:left w:val="none" w:sz="0" w:space="0" w:color="auto"/>
        <w:bottom w:val="none" w:sz="0" w:space="0" w:color="auto"/>
        <w:right w:val="none" w:sz="0" w:space="0" w:color="auto"/>
      </w:divBdr>
    </w:div>
    <w:div w:id="371732247">
      <w:bodyDiv w:val="1"/>
      <w:marLeft w:val="0"/>
      <w:marRight w:val="0"/>
      <w:marTop w:val="0"/>
      <w:marBottom w:val="0"/>
      <w:divBdr>
        <w:top w:val="none" w:sz="0" w:space="0" w:color="auto"/>
        <w:left w:val="none" w:sz="0" w:space="0" w:color="auto"/>
        <w:bottom w:val="none" w:sz="0" w:space="0" w:color="auto"/>
        <w:right w:val="none" w:sz="0" w:space="0" w:color="auto"/>
      </w:divBdr>
    </w:div>
    <w:div w:id="401415010">
      <w:bodyDiv w:val="1"/>
      <w:marLeft w:val="0"/>
      <w:marRight w:val="0"/>
      <w:marTop w:val="0"/>
      <w:marBottom w:val="0"/>
      <w:divBdr>
        <w:top w:val="none" w:sz="0" w:space="0" w:color="auto"/>
        <w:left w:val="none" w:sz="0" w:space="0" w:color="auto"/>
        <w:bottom w:val="none" w:sz="0" w:space="0" w:color="auto"/>
        <w:right w:val="none" w:sz="0" w:space="0" w:color="auto"/>
      </w:divBdr>
    </w:div>
    <w:div w:id="417557364">
      <w:bodyDiv w:val="1"/>
      <w:marLeft w:val="0"/>
      <w:marRight w:val="0"/>
      <w:marTop w:val="0"/>
      <w:marBottom w:val="0"/>
      <w:divBdr>
        <w:top w:val="none" w:sz="0" w:space="0" w:color="auto"/>
        <w:left w:val="none" w:sz="0" w:space="0" w:color="auto"/>
        <w:bottom w:val="none" w:sz="0" w:space="0" w:color="auto"/>
        <w:right w:val="none" w:sz="0" w:space="0" w:color="auto"/>
      </w:divBdr>
    </w:div>
    <w:div w:id="471138490">
      <w:bodyDiv w:val="1"/>
      <w:marLeft w:val="0"/>
      <w:marRight w:val="0"/>
      <w:marTop w:val="0"/>
      <w:marBottom w:val="0"/>
      <w:divBdr>
        <w:top w:val="none" w:sz="0" w:space="0" w:color="auto"/>
        <w:left w:val="none" w:sz="0" w:space="0" w:color="auto"/>
        <w:bottom w:val="none" w:sz="0" w:space="0" w:color="auto"/>
        <w:right w:val="none" w:sz="0" w:space="0" w:color="auto"/>
      </w:divBdr>
    </w:div>
    <w:div w:id="561066605">
      <w:bodyDiv w:val="1"/>
      <w:marLeft w:val="0"/>
      <w:marRight w:val="0"/>
      <w:marTop w:val="0"/>
      <w:marBottom w:val="0"/>
      <w:divBdr>
        <w:top w:val="none" w:sz="0" w:space="0" w:color="auto"/>
        <w:left w:val="none" w:sz="0" w:space="0" w:color="auto"/>
        <w:bottom w:val="none" w:sz="0" w:space="0" w:color="auto"/>
        <w:right w:val="none" w:sz="0" w:space="0" w:color="auto"/>
      </w:divBdr>
    </w:div>
    <w:div w:id="564920606">
      <w:bodyDiv w:val="1"/>
      <w:marLeft w:val="0"/>
      <w:marRight w:val="0"/>
      <w:marTop w:val="0"/>
      <w:marBottom w:val="0"/>
      <w:divBdr>
        <w:top w:val="none" w:sz="0" w:space="0" w:color="auto"/>
        <w:left w:val="none" w:sz="0" w:space="0" w:color="auto"/>
        <w:bottom w:val="none" w:sz="0" w:space="0" w:color="auto"/>
        <w:right w:val="none" w:sz="0" w:space="0" w:color="auto"/>
      </w:divBdr>
    </w:div>
    <w:div w:id="635523707">
      <w:bodyDiv w:val="1"/>
      <w:marLeft w:val="0"/>
      <w:marRight w:val="0"/>
      <w:marTop w:val="0"/>
      <w:marBottom w:val="0"/>
      <w:divBdr>
        <w:top w:val="none" w:sz="0" w:space="0" w:color="auto"/>
        <w:left w:val="none" w:sz="0" w:space="0" w:color="auto"/>
        <w:bottom w:val="none" w:sz="0" w:space="0" w:color="auto"/>
        <w:right w:val="none" w:sz="0" w:space="0" w:color="auto"/>
      </w:divBdr>
    </w:div>
    <w:div w:id="636226022">
      <w:bodyDiv w:val="1"/>
      <w:marLeft w:val="0"/>
      <w:marRight w:val="0"/>
      <w:marTop w:val="0"/>
      <w:marBottom w:val="0"/>
      <w:divBdr>
        <w:top w:val="none" w:sz="0" w:space="0" w:color="auto"/>
        <w:left w:val="none" w:sz="0" w:space="0" w:color="auto"/>
        <w:bottom w:val="none" w:sz="0" w:space="0" w:color="auto"/>
        <w:right w:val="none" w:sz="0" w:space="0" w:color="auto"/>
      </w:divBdr>
    </w:div>
    <w:div w:id="727538225">
      <w:bodyDiv w:val="1"/>
      <w:marLeft w:val="0"/>
      <w:marRight w:val="0"/>
      <w:marTop w:val="0"/>
      <w:marBottom w:val="0"/>
      <w:divBdr>
        <w:top w:val="none" w:sz="0" w:space="0" w:color="auto"/>
        <w:left w:val="none" w:sz="0" w:space="0" w:color="auto"/>
        <w:bottom w:val="none" w:sz="0" w:space="0" w:color="auto"/>
        <w:right w:val="none" w:sz="0" w:space="0" w:color="auto"/>
      </w:divBdr>
    </w:div>
    <w:div w:id="734012641">
      <w:bodyDiv w:val="1"/>
      <w:marLeft w:val="0"/>
      <w:marRight w:val="0"/>
      <w:marTop w:val="0"/>
      <w:marBottom w:val="0"/>
      <w:divBdr>
        <w:top w:val="none" w:sz="0" w:space="0" w:color="auto"/>
        <w:left w:val="none" w:sz="0" w:space="0" w:color="auto"/>
        <w:bottom w:val="none" w:sz="0" w:space="0" w:color="auto"/>
        <w:right w:val="none" w:sz="0" w:space="0" w:color="auto"/>
      </w:divBdr>
    </w:div>
    <w:div w:id="818498586">
      <w:bodyDiv w:val="1"/>
      <w:marLeft w:val="0"/>
      <w:marRight w:val="0"/>
      <w:marTop w:val="0"/>
      <w:marBottom w:val="0"/>
      <w:divBdr>
        <w:top w:val="none" w:sz="0" w:space="0" w:color="auto"/>
        <w:left w:val="none" w:sz="0" w:space="0" w:color="auto"/>
        <w:bottom w:val="none" w:sz="0" w:space="0" w:color="auto"/>
        <w:right w:val="none" w:sz="0" w:space="0" w:color="auto"/>
      </w:divBdr>
    </w:div>
    <w:div w:id="841049987">
      <w:bodyDiv w:val="1"/>
      <w:marLeft w:val="0"/>
      <w:marRight w:val="0"/>
      <w:marTop w:val="0"/>
      <w:marBottom w:val="0"/>
      <w:divBdr>
        <w:top w:val="none" w:sz="0" w:space="0" w:color="auto"/>
        <w:left w:val="none" w:sz="0" w:space="0" w:color="auto"/>
        <w:bottom w:val="none" w:sz="0" w:space="0" w:color="auto"/>
        <w:right w:val="none" w:sz="0" w:space="0" w:color="auto"/>
      </w:divBdr>
    </w:div>
    <w:div w:id="850532866">
      <w:bodyDiv w:val="1"/>
      <w:marLeft w:val="0"/>
      <w:marRight w:val="0"/>
      <w:marTop w:val="0"/>
      <w:marBottom w:val="0"/>
      <w:divBdr>
        <w:top w:val="none" w:sz="0" w:space="0" w:color="auto"/>
        <w:left w:val="none" w:sz="0" w:space="0" w:color="auto"/>
        <w:bottom w:val="none" w:sz="0" w:space="0" w:color="auto"/>
        <w:right w:val="none" w:sz="0" w:space="0" w:color="auto"/>
      </w:divBdr>
    </w:div>
    <w:div w:id="948046411">
      <w:bodyDiv w:val="1"/>
      <w:marLeft w:val="0"/>
      <w:marRight w:val="0"/>
      <w:marTop w:val="0"/>
      <w:marBottom w:val="0"/>
      <w:divBdr>
        <w:top w:val="none" w:sz="0" w:space="0" w:color="auto"/>
        <w:left w:val="none" w:sz="0" w:space="0" w:color="auto"/>
        <w:bottom w:val="none" w:sz="0" w:space="0" w:color="auto"/>
        <w:right w:val="none" w:sz="0" w:space="0" w:color="auto"/>
      </w:divBdr>
    </w:div>
    <w:div w:id="963728780">
      <w:bodyDiv w:val="1"/>
      <w:marLeft w:val="0"/>
      <w:marRight w:val="0"/>
      <w:marTop w:val="0"/>
      <w:marBottom w:val="0"/>
      <w:divBdr>
        <w:top w:val="none" w:sz="0" w:space="0" w:color="auto"/>
        <w:left w:val="none" w:sz="0" w:space="0" w:color="auto"/>
        <w:bottom w:val="none" w:sz="0" w:space="0" w:color="auto"/>
        <w:right w:val="none" w:sz="0" w:space="0" w:color="auto"/>
      </w:divBdr>
    </w:div>
    <w:div w:id="1014646680">
      <w:bodyDiv w:val="1"/>
      <w:marLeft w:val="0"/>
      <w:marRight w:val="0"/>
      <w:marTop w:val="0"/>
      <w:marBottom w:val="0"/>
      <w:divBdr>
        <w:top w:val="none" w:sz="0" w:space="0" w:color="auto"/>
        <w:left w:val="none" w:sz="0" w:space="0" w:color="auto"/>
        <w:bottom w:val="none" w:sz="0" w:space="0" w:color="auto"/>
        <w:right w:val="none" w:sz="0" w:space="0" w:color="auto"/>
      </w:divBdr>
    </w:div>
    <w:div w:id="1031036106">
      <w:bodyDiv w:val="1"/>
      <w:marLeft w:val="0"/>
      <w:marRight w:val="0"/>
      <w:marTop w:val="0"/>
      <w:marBottom w:val="0"/>
      <w:divBdr>
        <w:top w:val="none" w:sz="0" w:space="0" w:color="auto"/>
        <w:left w:val="none" w:sz="0" w:space="0" w:color="auto"/>
        <w:bottom w:val="none" w:sz="0" w:space="0" w:color="auto"/>
        <w:right w:val="none" w:sz="0" w:space="0" w:color="auto"/>
      </w:divBdr>
    </w:div>
    <w:div w:id="1057507331">
      <w:bodyDiv w:val="1"/>
      <w:marLeft w:val="0"/>
      <w:marRight w:val="0"/>
      <w:marTop w:val="0"/>
      <w:marBottom w:val="0"/>
      <w:divBdr>
        <w:top w:val="none" w:sz="0" w:space="0" w:color="auto"/>
        <w:left w:val="none" w:sz="0" w:space="0" w:color="auto"/>
        <w:bottom w:val="none" w:sz="0" w:space="0" w:color="auto"/>
        <w:right w:val="none" w:sz="0" w:space="0" w:color="auto"/>
      </w:divBdr>
    </w:div>
    <w:div w:id="1083450604">
      <w:bodyDiv w:val="1"/>
      <w:marLeft w:val="0"/>
      <w:marRight w:val="0"/>
      <w:marTop w:val="0"/>
      <w:marBottom w:val="0"/>
      <w:divBdr>
        <w:top w:val="none" w:sz="0" w:space="0" w:color="auto"/>
        <w:left w:val="none" w:sz="0" w:space="0" w:color="auto"/>
        <w:bottom w:val="none" w:sz="0" w:space="0" w:color="auto"/>
        <w:right w:val="none" w:sz="0" w:space="0" w:color="auto"/>
      </w:divBdr>
    </w:div>
    <w:div w:id="1085687469">
      <w:bodyDiv w:val="1"/>
      <w:marLeft w:val="0"/>
      <w:marRight w:val="0"/>
      <w:marTop w:val="0"/>
      <w:marBottom w:val="0"/>
      <w:divBdr>
        <w:top w:val="none" w:sz="0" w:space="0" w:color="auto"/>
        <w:left w:val="none" w:sz="0" w:space="0" w:color="auto"/>
        <w:bottom w:val="none" w:sz="0" w:space="0" w:color="auto"/>
        <w:right w:val="none" w:sz="0" w:space="0" w:color="auto"/>
      </w:divBdr>
    </w:div>
    <w:div w:id="1087504865">
      <w:bodyDiv w:val="1"/>
      <w:marLeft w:val="0"/>
      <w:marRight w:val="0"/>
      <w:marTop w:val="0"/>
      <w:marBottom w:val="0"/>
      <w:divBdr>
        <w:top w:val="none" w:sz="0" w:space="0" w:color="auto"/>
        <w:left w:val="none" w:sz="0" w:space="0" w:color="auto"/>
        <w:bottom w:val="none" w:sz="0" w:space="0" w:color="auto"/>
        <w:right w:val="none" w:sz="0" w:space="0" w:color="auto"/>
      </w:divBdr>
    </w:div>
    <w:div w:id="1119951808">
      <w:bodyDiv w:val="1"/>
      <w:marLeft w:val="0"/>
      <w:marRight w:val="0"/>
      <w:marTop w:val="0"/>
      <w:marBottom w:val="0"/>
      <w:divBdr>
        <w:top w:val="none" w:sz="0" w:space="0" w:color="auto"/>
        <w:left w:val="none" w:sz="0" w:space="0" w:color="auto"/>
        <w:bottom w:val="none" w:sz="0" w:space="0" w:color="auto"/>
        <w:right w:val="none" w:sz="0" w:space="0" w:color="auto"/>
      </w:divBdr>
    </w:div>
    <w:div w:id="1166436483">
      <w:bodyDiv w:val="1"/>
      <w:marLeft w:val="0"/>
      <w:marRight w:val="0"/>
      <w:marTop w:val="0"/>
      <w:marBottom w:val="0"/>
      <w:divBdr>
        <w:top w:val="none" w:sz="0" w:space="0" w:color="auto"/>
        <w:left w:val="none" w:sz="0" w:space="0" w:color="auto"/>
        <w:bottom w:val="none" w:sz="0" w:space="0" w:color="auto"/>
        <w:right w:val="none" w:sz="0" w:space="0" w:color="auto"/>
      </w:divBdr>
    </w:div>
    <w:div w:id="1184587347">
      <w:bodyDiv w:val="1"/>
      <w:marLeft w:val="0"/>
      <w:marRight w:val="0"/>
      <w:marTop w:val="0"/>
      <w:marBottom w:val="0"/>
      <w:divBdr>
        <w:top w:val="none" w:sz="0" w:space="0" w:color="auto"/>
        <w:left w:val="none" w:sz="0" w:space="0" w:color="auto"/>
        <w:bottom w:val="none" w:sz="0" w:space="0" w:color="auto"/>
        <w:right w:val="none" w:sz="0" w:space="0" w:color="auto"/>
      </w:divBdr>
    </w:div>
    <w:div w:id="1187252030">
      <w:bodyDiv w:val="1"/>
      <w:marLeft w:val="0"/>
      <w:marRight w:val="0"/>
      <w:marTop w:val="0"/>
      <w:marBottom w:val="0"/>
      <w:divBdr>
        <w:top w:val="none" w:sz="0" w:space="0" w:color="auto"/>
        <w:left w:val="none" w:sz="0" w:space="0" w:color="auto"/>
        <w:bottom w:val="none" w:sz="0" w:space="0" w:color="auto"/>
        <w:right w:val="none" w:sz="0" w:space="0" w:color="auto"/>
      </w:divBdr>
    </w:div>
    <w:div w:id="1255238193">
      <w:bodyDiv w:val="1"/>
      <w:marLeft w:val="0"/>
      <w:marRight w:val="0"/>
      <w:marTop w:val="0"/>
      <w:marBottom w:val="0"/>
      <w:divBdr>
        <w:top w:val="none" w:sz="0" w:space="0" w:color="auto"/>
        <w:left w:val="none" w:sz="0" w:space="0" w:color="auto"/>
        <w:bottom w:val="none" w:sz="0" w:space="0" w:color="auto"/>
        <w:right w:val="none" w:sz="0" w:space="0" w:color="auto"/>
      </w:divBdr>
    </w:div>
    <w:div w:id="1283533114">
      <w:bodyDiv w:val="1"/>
      <w:marLeft w:val="0"/>
      <w:marRight w:val="0"/>
      <w:marTop w:val="0"/>
      <w:marBottom w:val="0"/>
      <w:divBdr>
        <w:top w:val="none" w:sz="0" w:space="0" w:color="auto"/>
        <w:left w:val="none" w:sz="0" w:space="0" w:color="auto"/>
        <w:bottom w:val="none" w:sz="0" w:space="0" w:color="auto"/>
        <w:right w:val="none" w:sz="0" w:space="0" w:color="auto"/>
      </w:divBdr>
    </w:div>
    <w:div w:id="1322345681">
      <w:bodyDiv w:val="1"/>
      <w:marLeft w:val="0"/>
      <w:marRight w:val="0"/>
      <w:marTop w:val="0"/>
      <w:marBottom w:val="0"/>
      <w:divBdr>
        <w:top w:val="none" w:sz="0" w:space="0" w:color="auto"/>
        <w:left w:val="none" w:sz="0" w:space="0" w:color="auto"/>
        <w:bottom w:val="none" w:sz="0" w:space="0" w:color="auto"/>
        <w:right w:val="none" w:sz="0" w:space="0" w:color="auto"/>
      </w:divBdr>
    </w:div>
    <w:div w:id="1334451424">
      <w:bodyDiv w:val="1"/>
      <w:marLeft w:val="0"/>
      <w:marRight w:val="0"/>
      <w:marTop w:val="0"/>
      <w:marBottom w:val="0"/>
      <w:divBdr>
        <w:top w:val="none" w:sz="0" w:space="0" w:color="auto"/>
        <w:left w:val="none" w:sz="0" w:space="0" w:color="auto"/>
        <w:bottom w:val="none" w:sz="0" w:space="0" w:color="auto"/>
        <w:right w:val="none" w:sz="0" w:space="0" w:color="auto"/>
      </w:divBdr>
    </w:div>
    <w:div w:id="1341543187">
      <w:bodyDiv w:val="1"/>
      <w:marLeft w:val="0"/>
      <w:marRight w:val="0"/>
      <w:marTop w:val="0"/>
      <w:marBottom w:val="0"/>
      <w:divBdr>
        <w:top w:val="none" w:sz="0" w:space="0" w:color="auto"/>
        <w:left w:val="none" w:sz="0" w:space="0" w:color="auto"/>
        <w:bottom w:val="none" w:sz="0" w:space="0" w:color="auto"/>
        <w:right w:val="none" w:sz="0" w:space="0" w:color="auto"/>
      </w:divBdr>
    </w:div>
    <w:div w:id="1361512169">
      <w:bodyDiv w:val="1"/>
      <w:marLeft w:val="0"/>
      <w:marRight w:val="0"/>
      <w:marTop w:val="0"/>
      <w:marBottom w:val="0"/>
      <w:divBdr>
        <w:top w:val="none" w:sz="0" w:space="0" w:color="auto"/>
        <w:left w:val="none" w:sz="0" w:space="0" w:color="auto"/>
        <w:bottom w:val="none" w:sz="0" w:space="0" w:color="auto"/>
        <w:right w:val="none" w:sz="0" w:space="0" w:color="auto"/>
      </w:divBdr>
    </w:div>
    <w:div w:id="1376929391">
      <w:bodyDiv w:val="1"/>
      <w:marLeft w:val="0"/>
      <w:marRight w:val="0"/>
      <w:marTop w:val="0"/>
      <w:marBottom w:val="0"/>
      <w:divBdr>
        <w:top w:val="none" w:sz="0" w:space="0" w:color="auto"/>
        <w:left w:val="none" w:sz="0" w:space="0" w:color="auto"/>
        <w:bottom w:val="none" w:sz="0" w:space="0" w:color="auto"/>
        <w:right w:val="none" w:sz="0" w:space="0" w:color="auto"/>
      </w:divBdr>
    </w:div>
    <w:div w:id="1382555591">
      <w:bodyDiv w:val="1"/>
      <w:marLeft w:val="0"/>
      <w:marRight w:val="0"/>
      <w:marTop w:val="0"/>
      <w:marBottom w:val="0"/>
      <w:divBdr>
        <w:top w:val="none" w:sz="0" w:space="0" w:color="auto"/>
        <w:left w:val="none" w:sz="0" w:space="0" w:color="auto"/>
        <w:bottom w:val="none" w:sz="0" w:space="0" w:color="auto"/>
        <w:right w:val="none" w:sz="0" w:space="0" w:color="auto"/>
      </w:divBdr>
    </w:div>
    <w:div w:id="1412464319">
      <w:bodyDiv w:val="1"/>
      <w:marLeft w:val="0"/>
      <w:marRight w:val="0"/>
      <w:marTop w:val="0"/>
      <w:marBottom w:val="0"/>
      <w:divBdr>
        <w:top w:val="none" w:sz="0" w:space="0" w:color="auto"/>
        <w:left w:val="none" w:sz="0" w:space="0" w:color="auto"/>
        <w:bottom w:val="none" w:sz="0" w:space="0" w:color="auto"/>
        <w:right w:val="none" w:sz="0" w:space="0" w:color="auto"/>
      </w:divBdr>
    </w:div>
    <w:div w:id="1459034983">
      <w:bodyDiv w:val="1"/>
      <w:marLeft w:val="0"/>
      <w:marRight w:val="0"/>
      <w:marTop w:val="0"/>
      <w:marBottom w:val="0"/>
      <w:divBdr>
        <w:top w:val="none" w:sz="0" w:space="0" w:color="auto"/>
        <w:left w:val="none" w:sz="0" w:space="0" w:color="auto"/>
        <w:bottom w:val="none" w:sz="0" w:space="0" w:color="auto"/>
        <w:right w:val="none" w:sz="0" w:space="0" w:color="auto"/>
      </w:divBdr>
    </w:div>
    <w:div w:id="1520654413">
      <w:bodyDiv w:val="1"/>
      <w:marLeft w:val="0"/>
      <w:marRight w:val="0"/>
      <w:marTop w:val="0"/>
      <w:marBottom w:val="0"/>
      <w:divBdr>
        <w:top w:val="none" w:sz="0" w:space="0" w:color="auto"/>
        <w:left w:val="none" w:sz="0" w:space="0" w:color="auto"/>
        <w:bottom w:val="none" w:sz="0" w:space="0" w:color="auto"/>
        <w:right w:val="none" w:sz="0" w:space="0" w:color="auto"/>
      </w:divBdr>
    </w:div>
    <w:div w:id="1584796187">
      <w:bodyDiv w:val="1"/>
      <w:marLeft w:val="0"/>
      <w:marRight w:val="0"/>
      <w:marTop w:val="0"/>
      <w:marBottom w:val="0"/>
      <w:divBdr>
        <w:top w:val="none" w:sz="0" w:space="0" w:color="auto"/>
        <w:left w:val="none" w:sz="0" w:space="0" w:color="auto"/>
        <w:bottom w:val="none" w:sz="0" w:space="0" w:color="auto"/>
        <w:right w:val="none" w:sz="0" w:space="0" w:color="auto"/>
      </w:divBdr>
    </w:div>
    <w:div w:id="1627272072">
      <w:bodyDiv w:val="1"/>
      <w:marLeft w:val="0"/>
      <w:marRight w:val="0"/>
      <w:marTop w:val="0"/>
      <w:marBottom w:val="0"/>
      <w:divBdr>
        <w:top w:val="none" w:sz="0" w:space="0" w:color="auto"/>
        <w:left w:val="none" w:sz="0" w:space="0" w:color="auto"/>
        <w:bottom w:val="none" w:sz="0" w:space="0" w:color="auto"/>
        <w:right w:val="none" w:sz="0" w:space="0" w:color="auto"/>
      </w:divBdr>
    </w:div>
    <w:div w:id="1629434239">
      <w:bodyDiv w:val="1"/>
      <w:marLeft w:val="0"/>
      <w:marRight w:val="0"/>
      <w:marTop w:val="0"/>
      <w:marBottom w:val="0"/>
      <w:divBdr>
        <w:top w:val="none" w:sz="0" w:space="0" w:color="auto"/>
        <w:left w:val="none" w:sz="0" w:space="0" w:color="auto"/>
        <w:bottom w:val="none" w:sz="0" w:space="0" w:color="auto"/>
        <w:right w:val="none" w:sz="0" w:space="0" w:color="auto"/>
      </w:divBdr>
    </w:div>
    <w:div w:id="1682047467">
      <w:bodyDiv w:val="1"/>
      <w:marLeft w:val="0"/>
      <w:marRight w:val="0"/>
      <w:marTop w:val="0"/>
      <w:marBottom w:val="0"/>
      <w:divBdr>
        <w:top w:val="none" w:sz="0" w:space="0" w:color="auto"/>
        <w:left w:val="none" w:sz="0" w:space="0" w:color="auto"/>
        <w:bottom w:val="none" w:sz="0" w:space="0" w:color="auto"/>
        <w:right w:val="none" w:sz="0" w:space="0" w:color="auto"/>
      </w:divBdr>
    </w:div>
    <w:div w:id="1717048712">
      <w:bodyDiv w:val="1"/>
      <w:marLeft w:val="0"/>
      <w:marRight w:val="0"/>
      <w:marTop w:val="0"/>
      <w:marBottom w:val="0"/>
      <w:divBdr>
        <w:top w:val="none" w:sz="0" w:space="0" w:color="auto"/>
        <w:left w:val="none" w:sz="0" w:space="0" w:color="auto"/>
        <w:bottom w:val="none" w:sz="0" w:space="0" w:color="auto"/>
        <w:right w:val="none" w:sz="0" w:space="0" w:color="auto"/>
      </w:divBdr>
    </w:div>
    <w:div w:id="1788695643">
      <w:bodyDiv w:val="1"/>
      <w:marLeft w:val="0"/>
      <w:marRight w:val="0"/>
      <w:marTop w:val="0"/>
      <w:marBottom w:val="0"/>
      <w:divBdr>
        <w:top w:val="none" w:sz="0" w:space="0" w:color="auto"/>
        <w:left w:val="none" w:sz="0" w:space="0" w:color="auto"/>
        <w:bottom w:val="none" w:sz="0" w:space="0" w:color="auto"/>
        <w:right w:val="none" w:sz="0" w:space="0" w:color="auto"/>
      </w:divBdr>
    </w:div>
    <w:div w:id="1790738008">
      <w:bodyDiv w:val="1"/>
      <w:marLeft w:val="0"/>
      <w:marRight w:val="0"/>
      <w:marTop w:val="0"/>
      <w:marBottom w:val="0"/>
      <w:divBdr>
        <w:top w:val="none" w:sz="0" w:space="0" w:color="auto"/>
        <w:left w:val="none" w:sz="0" w:space="0" w:color="auto"/>
        <w:bottom w:val="none" w:sz="0" w:space="0" w:color="auto"/>
        <w:right w:val="none" w:sz="0" w:space="0" w:color="auto"/>
      </w:divBdr>
    </w:div>
    <w:div w:id="1820149099">
      <w:bodyDiv w:val="1"/>
      <w:marLeft w:val="0"/>
      <w:marRight w:val="0"/>
      <w:marTop w:val="0"/>
      <w:marBottom w:val="0"/>
      <w:divBdr>
        <w:top w:val="none" w:sz="0" w:space="0" w:color="auto"/>
        <w:left w:val="none" w:sz="0" w:space="0" w:color="auto"/>
        <w:bottom w:val="none" w:sz="0" w:space="0" w:color="auto"/>
        <w:right w:val="none" w:sz="0" w:space="0" w:color="auto"/>
      </w:divBdr>
    </w:div>
    <w:div w:id="1848788466">
      <w:bodyDiv w:val="1"/>
      <w:marLeft w:val="0"/>
      <w:marRight w:val="0"/>
      <w:marTop w:val="0"/>
      <w:marBottom w:val="0"/>
      <w:divBdr>
        <w:top w:val="none" w:sz="0" w:space="0" w:color="auto"/>
        <w:left w:val="none" w:sz="0" w:space="0" w:color="auto"/>
        <w:bottom w:val="none" w:sz="0" w:space="0" w:color="auto"/>
        <w:right w:val="none" w:sz="0" w:space="0" w:color="auto"/>
      </w:divBdr>
    </w:div>
    <w:div w:id="1955020969">
      <w:bodyDiv w:val="1"/>
      <w:marLeft w:val="0"/>
      <w:marRight w:val="0"/>
      <w:marTop w:val="0"/>
      <w:marBottom w:val="0"/>
      <w:divBdr>
        <w:top w:val="none" w:sz="0" w:space="0" w:color="auto"/>
        <w:left w:val="none" w:sz="0" w:space="0" w:color="auto"/>
        <w:bottom w:val="none" w:sz="0" w:space="0" w:color="auto"/>
        <w:right w:val="none" w:sz="0" w:space="0" w:color="auto"/>
      </w:divBdr>
    </w:div>
    <w:div w:id="2012291306">
      <w:bodyDiv w:val="1"/>
      <w:marLeft w:val="0"/>
      <w:marRight w:val="0"/>
      <w:marTop w:val="0"/>
      <w:marBottom w:val="0"/>
      <w:divBdr>
        <w:top w:val="none" w:sz="0" w:space="0" w:color="auto"/>
        <w:left w:val="none" w:sz="0" w:space="0" w:color="auto"/>
        <w:bottom w:val="none" w:sz="0" w:space="0" w:color="auto"/>
        <w:right w:val="none" w:sz="0" w:space="0" w:color="auto"/>
      </w:divBdr>
    </w:div>
    <w:div w:id="2073501143">
      <w:bodyDiv w:val="1"/>
      <w:marLeft w:val="0"/>
      <w:marRight w:val="0"/>
      <w:marTop w:val="0"/>
      <w:marBottom w:val="0"/>
      <w:divBdr>
        <w:top w:val="none" w:sz="0" w:space="0" w:color="auto"/>
        <w:left w:val="none" w:sz="0" w:space="0" w:color="auto"/>
        <w:bottom w:val="none" w:sz="0" w:space="0" w:color="auto"/>
        <w:right w:val="none" w:sz="0" w:space="0" w:color="auto"/>
      </w:divBdr>
    </w:div>
    <w:div w:id="2087411533">
      <w:bodyDiv w:val="1"/>
      <w:marLeft w:val="0"/>
      <w:marRight w:val="0"/>
      <w:marTop w:val="0"/>
      <w:marBottom w:val="0"/>
      <w:divBdr>
        <w:top w:val="none" w:sz="0" w:space="0" w:color="auto"/>
        <w:left w:val="none" w:sz="0" w:space="0" w:color="auto"/>
        <w:bottom w:val="none" w:sz="0" w:space="0" w:color="auto"/>
        <w:right w:val="none" w:sz="0" w:space="0" w:color="auto"/>
      </w:divBdr>
    </w:div>
    <w:div w:id="2087653174">
      <w:bodyDiv w:val="1"/>
      <w:marLeft w:val="0"/>
      <w:marRight w:val="0"/>
      <w:marTop w:val="0"/>
      <w:marBottom w:val="0"/>
      <w:divBdr>
        <w:top w:val="none" w:sz="0" w:space="0" w:color="auto"/>
        <w:left w:val="none" w:sz="0" w:space="0" w:color="auto"/>
        <w:bottom w:val="none" w:sz="0" w:space="0" w:color="auto"/>
        <w:right w:val="none" w:sz="0" w:space="0" w:color="auto"/>
      </w:divBdr>
    </w:div>
    <w:div w:id="2091582435">
      <w:bodyDiv w:val="1"/>
      <w:marLeft w:val="0"/>
      <w:marRight w:val="0"/>
      <w:marTop w:val="0"/>
      <w:marBottom w:val="0"/>
      <w:divBdr>
        <w:top w:val="none" w:sz="0" w:space="0" w:color="auto"/>
        <w:left w:val="none" w:sz="0" w:space="0" w:color="auto"/>
        <w:bottom w:val="none" w:sz="0" w:space="0" w:color="auto"/>
        <w:right w:val="none" w:sz="0" w:space="0" w:color="auto"/>
      </w:divBdr>
    </w:div>
    <w:div w:id="2144688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K100030.TD\AppData\Roaming\Microsoft\Templates\BM_2015CG.dotx" TargetMode="External"/></Relationships>
</file>

<file path=word/theme/theme1.xml><?xml version="1.0" encoding="utf-8"?>
<a:theme xmlns:a="http://schemas.openxmlformats.org/drawingml/2006/main" name="Teradata2012q4">
  <a:themeElements>
    <a:clrScheme name="Teradata2014">
      <a:dk1>
        <a:srgbClr val="5F6062"/>
      </a:dk1>
      <a:lt1>
        <a:srgbClr val="FFFFFF"/>
      </a:lt1>
      <a:dk2>
        <a:srgbClr val="3C3C3B"/>
      </a:dk2>
      <a:lt2>
        <a:srgbClr val="D8D8D8"/>
      </a:lt2>
      <a:accent1>
        <a:srgbClr val="EC881D"/>
      </a:accent1>
      <a:accent2>
        <a:srgbClr val="000000"/>
      </a:accent2>
      <a:accent3>
        <a:srgbClr val="0079DB"/>
      </a:accent3>
      <a:accent4>
        <a:srgbClr val="BBBCBE"/>
      </a:accent4>
      <a:accent5>
        <a:srgbClr val="E2E3E7"/>
      </a:accent5>
      <a:accent6>
        <a:srgbClr val="778190"/>
      </a:accent6>
      <a:hlink>
        <a:srgbClr val="3C3C3B"/>
      </a:hlink>
      <a:folHlink>
        <a:srgbClr val="5F6062"/>
      </a:folHlink>
    </a:clrScheme>
    <a:fontScheme name="Teradata2012q4">
      <a:majorFont>
        <a:latin typeface="Trebuchet MS"/>
        <a:ea typeface=""/>
        <a:cs typeface=""/>
      </a:majorFont>
      <a:minorFont>
        <a:latin typeface="Trebuchet MS"/>
        <a:ea typeface=""/>
        <a:cs typeface=""/>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Owner xmlns="54c932ad-0bd4-44ce-8367-97a0a86ecb01">
      <UserInfo>
        <DisplayName>Meyer, Herbert</DisplayName>
        <AccountId>1</AccountId>
        <AccountType/>
      </UserInfo>
    </Owner>
    <Status xmlns="54c932ad-0bd4-44ce-8367-97a0a86ecb01">100% - produced</Status>
    <Pages0 xmlns="54c932ad-0bd4-44ce-8367-97a0a86ecb01" xsi:nil="true"/>
    <Comment xmlns="54c932ad-0bd4-44ce-8367-97a0a86ecb0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44F15F873907348A8821F08D3098A60" ma:contentTypeVersion="4" ma:contentTypeDescription="Create a new document." ma:contentTypeScope="" ma:versionID="9425170bcd287be353965e6a4f73d598">
  <xsd:schema xmlns:xsd="http://www.w3.org/2001/XMLSchema" xmlns:xs="http://www.w3.org/2001/XMLSchema" xmlns:p="http://schemas.microsoft.com/office/2006/metadata/properties" xmlns:ns2="54c932ad-0bd4-44ce-8367-97a0a86ecb01" targetNamespace="http://schemas.microsoft.com/office/2006/metadata/properties" ma:root="true" ma:fieldsID="814ae9bce680608a3d5aaf97f623edbb" ns2:_="">
    <xsd:import namespace="54c932ad-0bd4-44ce-8367-97a0a86ecb01"/>
    <xsd:element name="properties">
      <xsd:complexType>
        <xsd:sequence>
          <xsd:element name="documentManagement">
            <xsd:complexType>
              <xsd:all>
                <xsd:element ref="ns2:Owner" minOccurs="0"/>
                <xsd:element ref="ns2:Comment" minOccurs="0"/>
                <xsd:element ref="ns2:Status" minOccurs="0"/>
                <xsd:element ref="ns2:Pages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c932ad-0bd4-44ce-8367-97a0a86ecb01" elementFormDefault="qualified">
    <xsd:import namespace="http://schemas.microsoft.com/office/2006/documentManagement/types"/>
    <xsd:import namespace="http://schemas.microsoft.com/office/infopath/2007/PartnerControls"/>
    <xsd:element name="Owner" ma:index="8" nillable="true" ma:displayName="Owner" ma:list="UserInfo" ma:SearchPeopleOnly="false" ma:SharePointGroup="0" ma:internalName="Owner" ma:showField="Titl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mment" ma:index="9" nillable="true" ma:displayName="Comment" ma:internalName="Comment">
      <xsd:simpleType>
        <xsd:restriction base="dms:Note">
          <xsd:maxLength value="255"/>
        </xsd:restriction>
      </xsd:simpleType>
    </xsd:element>
    <xsd:element name="Status" ma:index="10" nillable="true" ma:displayName="Status" ma:default="" ma:format="Dropdown" ma:internalName="Status">
      <xsd:simpleType>
        <xsd:restriction base="dms:Choice">
          <xsd:enumeration value="0% - open"/>
          <xsd:enumeration value="20% - started"/>
          <xsd:enumeration value="50% - initial draft"/>
          <xsd:enumeration value="80% - final review"/>
          <xsd:enumeration value="100% - produced"/>
          <xsd:enumeration value="archived"/>
          <xsd:enumeration value="ready for translation"/>
        </xsd:restriction>
      </xsd:simpleType>
    </xsd:element>
    <xsd:element name="Pages0" ma:index="11" nillable="true" ma:displayName="Pages" ma:decimals="0" ma:internalName="Pages0">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isl xmlns:xsi="http://www.w3.org/2001/XMLSchema-instance" xmlns:xsd="http://www.w3.org/2001/XMLSchema" xmlns="http://www.boldonjames.com/2008/01/sie/internal/label" sislVersion="0" policy="a10f9ac0-5937-4b4f-b459-96aedd9ed2c5">
  <element uid="9920fcc9-9f43-4d43-9e3e-b98a219cfd55" value=""/>
</sisl>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AC1C3D-AA30-4605-9B0E-40BE42CC90C9}">
  <ds:schemaRefs>
    <ds:schemaRef ds:uri="http://schemas.microsoft.com/office/2006/metadata/properties"/>
    <ds:schemaRef ds:uri="http://schemas.microsoft.com/office/infopath/2007/PartnerControls"/>
    <ds:schemaRef ds:uri="54c932ad-0bd4-44ce-8367-97a0a86ecb01"/>
  </ds:schemaRefs>
</ds:datastoreItem>
</file>

<file path=customXml/itemProps2.xml><?xml version="1.0" encoding="utf-8"?>
<ds:datastoreItem xmlns:ds="http://schemas.openxmlformats.org/officeDocument/2006/customXml" ds:itemID="{398C7650-98E4-42D3-98D6-31535DEEB21D}">
  <ds:schemaRefs>
    <ds:schemaRef ds:uri="http://schemas.microsoft.com/sharepoint/v3/contenttype/forms"/>
  </ds:schemaRefs>
</ds:datastoreItem>
</file>

<file path=customXml/itemProps3.xml><?xml version="1.0" encoding="utf-8"?>
<ds:datastoreItem xmlns:ds="http://schemas.openxmlformats.org/officeDocument/2006/customXml" ds:itemID="{B17E73CF-2614-43F3-8042-CE5885063F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c932ad-0bd4-44ce-8367-97a0a86ecb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50B026-40F0-4071-9A70-A5FEEAA6C238}">
  <ds:schemaRefs>
    <ds:schemaRef ds:uri="http://www.w3.org/2001/XMLSchema"/>
    <ds:schemaRef ds:uri="http://www.boldonjames.com/2008/01/sie/internal/label"/>
  </ds:schemaRefs>
</ds:datastoreItem>
</file>

<file path=customXml/itemProps5.xml><?xml version="1.0" encoding="utf-8"?>
<ds:datastoreItem xmlns:ds="http://schemas.openxmlformats.org/officeDocument/2006/customXml" ds:itemID="{1B6A7328-2BFB-4758-99B4-100047BBF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BM_2015CG.dotx</Template>
  <TotalTime>4026</TotalTime>
  <Pages>75</Pages>
  <Words>16921</Words>
  <Characters>99840</Characters>
  <Application>Microsoft Office Word</Application>
  <DocSecurity>0</DocSecurity>
  <Lines>832</Lines>
  <Paragraphs>233</Paragraphs>
  <ScaleCrop>false</ScaleCrop>
  <HeadingPairs>
    <vt:vector size="2" baseType="variant">
      <vt:variant>
        <vt:lpstr>Title</vt:lpstr>
      </vt:variant>
      <vt:variant>
        <vt:i4>1</vt:i4>
      </vt:variant>
    </vt:vector>
  </HeadingPairs>
  <TitlesOfParts>
    <vt:vector size="1" baseType="lpstr">
      <vt:lpstr>PDC documentation.</vt:lpstr>
    </vt:vector>
  </TitlesOfParts>
  <Manager>Jiri.Ernest@Teradata.com</Manager>
  <Company>Teradata Corporation</Company>
  <LinksUpToDate>false</LinksUpToDate>
  <CharactersWithSpaces>116528</CharactersWithSpaces>
  <SharedDoc>false</SharedDoc>
  <HLinks>
    <vt:vector size="24" baseType="variant">
      <vt:variant>
        <vt:i4>1703995</vt:i4>
      </vt:variant>
      <vt:variant>
        <vt:i4>20</vt:i4>
      </vt:variant>
      <vt:variant>
        <vt:i4>0</vt:i4>
      </vt:variant>
      <vt:variant>
        <vt:i4>5</vt:i4>
      </vt:variant>
      <vt:variant>
        <vt:lpwstr/>
      </vt:variant>
      <vt:variant>
        <vt:lpwstr>_Toc288565752</vt:lpwstr>
      </vt:variant>
      <vt:variant>
        <vt:i4>1703995</vt:i4>
      </vt:variant>
      <vt:variant>
        <vt:i4>14</vt:i4>
      </vt:variant>
      <vt:variant>
        <vt:i4>0</vt:i4>
      </vt:variant>
      <vt:variant>
        <vt:i4>5</vt:i4>
      </vt:variant>
      <vt:variant>
        <vt:lpwstr/>
      </vt:variant>
      <vt:variant>
        <vt:lpwstr>_Toc288565751</vt:lpwstr>
      </vt:variant>
      <vt:variant>
        <vt:i4>1703995</vt:i4>
      </vt:variant>
      <vt:variant>
        <vt:i4>8</vt:i4>
      </vt:variant>
      <vt:variant>
        <vt:i4>0</vt:i4>
      </vt:variant>
      <vt:variant>
        <vt:i4>5</vt:i4>
      </vt:variant>
      <vt:variant>
        <vt:lpwstr/>
      </vt:variant>
      <vt:variant>
        <vt:lpwstr>_Toc288565750</vt:lpwstr>
      </vt:variant>
      <vt:variant>
        <vt:i4>1769531</vt:i4>
      </vt:variant>
      <vt:variant>
        <vt:i4>2</vt:i4>
      </vt:variant>
      <vt:variant>
        <vt:i4>0</vt:i4>
      </vt:variant>
      <vt:variant>
        <vt:i4>5</vt:i4>
      </vt:variant>
      <vt:variant>
        <vt:lpwstr/>
      </vt:variant>
      <vt:variant>
        <vt:lpwstr>_Toc288565749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PDC documentation.</dc:title>
  <dc:creator>Merck &amp; Co., Inc.</dc:creator>
  <cp:lastModifiedBy>Budka, Milan</cp:lastModifiedBy>
  <cp:revision>111</cp:revision>
  <cp:lastPrinted>2015-11-22T21:20:00Z</cp:lastPrinted>
  <dcterms:created xsi:type="dcterms:W3CDTF">2017-10-21T20:19:00Z</dcterms:created>
  <dcterms:modified xsi:type="dcterms:W3CDTF">2017-11-15T18:26:00Z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0x010100044F15F873907348A8821F08D3098A60</vt:lpwstr>
  </property>
  <property fmtid="{D5CDD505-2E9C-101B-9397-08002B2CF9AE}" pid="3" name="docIndexRef">
    <vt:lpwstr>7e2ad4b5-cbf8-4350-be1d-8a263fb394e4</vt:lpwstr>
  </property>
  <property fmtid="{D5CDD505-2E9C-101B-9397-08002B2CF9AE}" pid="4" name="bjSaver">
    <vt:lpwstr>lE9mmZo/zetwOTHy+XvcOrqdIpxbDv/D</vt:lpwstr>
  </property>
  <property fmtid="{D5CDD505-2E9C-101B-9397-08002B2CF9AE}" pid="5" name="bjDocumentLabelXML">
    <vt:lpwstr>&lt;?xml version="1.0" encoding="us-ascii"?&gt;&lt;sisl xmlns:xsi="http://www.w3.org/2001/XMLSchema-instance" xmlns:xsd="http://www.w3.org/2001/XMLSchema" sislVersion="0" policy="a10f9ac0-5937-4b4f-b459-96aedd9ed2c5" xmlns="http://www.boldonjames.com/2008/01/sie/i</vt:lpwstr>
  </property>
  <property fmtid="{D5CDD505-2E9C-101B-9397-08002B2CF9AE}" pid="6" name="bjDocumentLabelXML-0">
    <vt:lpwstr>nternal/label"&gt;&lt;element uid="9920fcc9-9f43-4d43-9e3e-b98a219cfd55" value="" /&gt;&lt;/sisl&gt;</vt:lpwstr>
  </property>
  <property fmtid="{D5CDD505-2E9C-101B-9397-08002B2CF9AE}" pid="7" name="bjDocumentSecurityLabel">
    <vt:lpwstr>Not Classified</vt:lpwstr>
  </property>
</Properties>
</file>